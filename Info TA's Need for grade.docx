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5D1" w:rsidRPr="00D75AA6" w:rsidRDefault="00FA6857" w:rsidP="00FA6857">
      <w:pPr>
        <w:pStyle w:val="ListParagraph"/>
        <w:numPr>
          <w:ilvl w:val="1"/>
          <w:numId w:val="1"/>
        </w:numPr>
        <w:jc w:val="center"/>
        <w:rPr>
          <w:b/>
          <w:sz w:val="32"/>
        </w:rPr>
      </w:pPr>
      <w:r w:rsidRPr="00D75AA6">
        <w:rPr>
          <w:b/>
          <w:sz w:val="32"/>
        </w:rPr>
        <w:t>MITS Altair 8800</w:t>
      </w:r>
    </w:p>
    <w:p w:rsidR="002F0F09" w:rsidRDefault="00FA6857" w:rsidP="00FA6857">
      <w:pPr>
        <w:jc w:val="center"/>
        <w:rPr>
          <w:b/>
        </w:rPr>
      </w:pPr>
      <w:r>
        <w:rPr>
          <w:noProof/>
        </w:rPr>
        <w:drawing>
          <wp:inline distT="0" distB="0" distL="0" distR="0">
            <wp:extent cx="2257425" cy="1326487"/>
            <wp:effectExtent l="0" t="0" r="0" b="7620"/>
            <wp:docPr id="1" name="Picture 1" descr="http://www.oldcomputers.net/pics/Altair_8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dcomputers.net/pics/Altair_88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6452" cy="1349419"/>
                    </a:xfrm>
                    <a:prstGeom prst="rect">
                      <a:avLst/>
                    </a:prstGeom>
                    <a:noFill/>
                    <a:ln>
                      <a:noFill/>
                    </a:ln>
                  </pic:spPr>
                </pic:pic>
              </a:graphicData>
            </a:graphic>
          </wp:inline>
        </w:drawing>
      </w:r>
    </w:p>
    <w:p w:rsidR="002F0F09" w:rsidRDefault="002F0F09" w:rsidP="00FA6857">
      <w:pPr>
        <w:jc w:val="center"/>
        <w:rPr>
          <w:b/>
        </w:rPr>
      </w:pPr>
      <w:r>
        <w:rPr>
          <w:b/>
        </w:rPr>
        <w:t xml:space="preserve">Input/output – </w:t>
      </w:r>
      <w:r w:rsidR="00004189" w:rsidRPr="00004189">
        <w:t>switches is the output and inputs are the lights.</w:t>
      </w:r>
      <w:r w:rsidR="00004189">
        <w:rPr>
          <w:b/>
        </w:rPr>
        <w:t xml:space="preserve"> </w:t>
      </w:r>
    </w:p>
    <w:p w:rsidR="002F0F09" w:rsidRDefault="002F0F09" w:rsidP="00FA6857">
      <w:pPr>
        <w:jc w:val="center"/>
        <w:rPr>
          <w:b/>
        </w:rPr>
      </w:pPr>
      <w:r>
        <w:rPr>
          <w:b/>
        </w:rPr>
        <w:t xml:space="preserve">Minimum/Maximum Ram (bits, kilobytes, and bytes) – </w:t>
      </w:r>
      <w:r w:rsidRPr="00FA6857">
        <w:rPr>
          <w:rFonts w:ascii="Arial" w:eastAsia="Times New Roman" w:hAnsi="Arial" w:cs="Arial"/>
          <w:sz w:val="24"/>
          <w:szCs w:val="24"/>
        </w:rPr>
        <w:t>256 bytes, 64K max</w:t>
      </w:r>
    </w:p>
    <w:p w:rsidR="002F0F09" w:rsidRPr="00FA6857" w:rsidRDefault="00A14489" w:rsidP="002F0F09">
      <w:pPr>
        <w:spacing w:after="0" w:line="240" w:lineRule="auto"/>
        <w:jc w:val="center"/>
        <w:rPr>
          <w:rFonts w:ascii="Arial" w:eastAsia="Times New Roman" w:hAnsi="Arial" w:cs="Arial"/>
          <w:sz w:val="24"/>
          <w:szCs w:val="24"/>
        </w:rPr>
      </w:pPr>
      <w:r>
        <w:rPr>
          <w:b/>
        </w:rPr>
        <w:t>What CPU did the computer has</w:t>
      </w:r>
      <w:r w:rsidR="002F0F09">
        <w:rPr>
          <w:b/>
        </w:rPr>
        <w:t xml:space="preserve">? - </w:t>
      </w:r>
      <w:r w:rsidR="002F0F09" w:rsidRPr="00FA6857">
        <w:rPr>
          <w:rFonts w:ascii="Arial" w:eastAsia="Times New Roman" w:hAnsi="Arial" w:cs="Arial"/>
          <w:sz w:val="24"/>
          <w:szCs w:val="24"/>
        </w:rPr>
        <w:t>Intel 8080, 2.0 MHz</w:t>
      </w:r>
    </w:p>
    <w:p w:rsidR="00FA6857" w:rsidRDefault="00FA6857" w:rsidP="00246CF8">
      <w:pPr>
        <w:rPr>
          <w:b/>
        </w:rPr>
      </w:pPr>
    </w:p>
    <w:p w:rsidR="00246CF8" w:rsidRPr="00246CF8" w:rsidRDefault="00246CF8" w:rsidP="00246CF8">
      <w:pPr>
        <w:rPr>
          <w:b/>
        </w:rPr>
      </w:pPr>
    </w:p>
    <w:p w:rsidR="00A14489" w:rsidRPr="00D75AA6" w:rsidRDefault="00A14489" w:rsidP="00A14489">
      <w:pPr>
        <w:pStyle w:val="ListParagraph"/>
        <w:numPr>
          <w:ilvl w:val="1"/>
          <w:numId w:val="1"/>
        </w:numPr>
        <w:pBdr>
          <w:top w:val="nil"/>
          <w:left w:val="nil"/>
          <w:bottom w:val="nil"/>
          <w:right w:val="nil"/>
          <w:between w:val="nil"/>
        </w:pBdr>
        <w:jc w:val="center"/>
        <w:rPr>
          <w:b/>
          <w:sz w:val="32"/>
          <w:szCs w:val="24"/>
        </w:rPr>
      </w:pPr>
      <w:r w:rsidRPr="00D75AA6">
        <w:rPr>
          <w:b/>
          <w:sz w:val="32"/>
          <w:szCs w:val="24"/>
        </w:rPr>
        <w:t>MOS KIM-1</w:t>
      </w:r>
    </w:p>
    <w:p w:rsidR="00246CF8" w:rsidRPr="00004189" w:rsidRDefault="00D75AA6" w:rsidP="00246CF8">
      <w:pPr>
        <w:spacing w:after="0" w:line="240" w:lineRule="auto"/>
        <w:jc w:val="center"/>
        <w:rPr>
          <w:rFonts w:ascii="Arial" w:eastAsia="Times New Roman" w:hAnsi="Arial" w:cs="Arial"/>
          <w:sz w:val="24"/>
          <w:szCs w:val="24"/>
        </w:rPr>
      </w:pPr>
      <w:r>
        <w:rPr>
          <w:noProof/>
        </w:rPr>
        <w:drawing>
          <wp:anchor distT="0" distB="0" distL="114300" distR="114300" simplePos="0" relativeHeight="251658240" behindDoc="1" locked="0" layoutInCell="1" allowOverlap="1" wp14:anchorId="546B28CA" wp14:editId="2E08B203">
            <wp:simplePos x="0" y="0"/>
            <wp:positionH relativeFrom="column">
              <wp:posOffset>3276600</wp:posOffset>
            </wp:positionH>
            <wp:positionV relativeFrom="paragraph">
              <wp:posOffset>190500</wp:posOffset>
            </wp:positionV>
            <wp:extent cx="3048000" cy="3962400"/>
            <wp:effectExtent l="0" t="0" r="0" b="0"/>
            <wp:wrapTight wrapText="bothSides">
              <wp:wrapPolygon edited="0">
                <wp:start x="0" y="0"/>
                <wp:lineTo x="0" y="21496"/>
                <wp:lineTo x="21465" y="21496"/>
                <wp:lineTo x="21465" y="0"/>
                <wp:lineTo x="0" y="0"/>
              </wp:wrapPolygon>
            </wp:wrapTight>
            <wp:docPr id="2" name="Picture 2" descr="http://www.oldcomputers.net/pics/ki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dcomputers.net/pics/kim1-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962400"/>
                    </a:xfrm>
                    <a:prstGeom prst="rect">
                      <a:avLst/>
                    </a:prstGeom>
                    <a:noFill/>
                    <a:ln>
                      <a:noFill/>
                    </a:ln>
                  </pic:spPr>
                </pic:pic>
              </a:graphicData>
            </a:graphic>
          </wp:anchor>
        </w:drawing>
      </w:r>
      <w:r w:rsidR="00A14489" w:rsidRPr="00A14489">
        <w:rPr>
          <w:b/>
          <w:sz w:val="32"/>
          <w:szCs w:val="24"/>
        </w:rPr>
        <w:t xml:space="preserve"> </w:t>
      </w:r>
      <w:r w:rsidR="00A14489">
        <w:rPr>
          <w:b/>
        </w:rPr>
        <w:t xml:space="preserve">Input/output – </w:t>
      </w:r>
      <w:r w:rsidR="00A14489" w:rsidRPr="00004189">
        <w:t>for the input there are some sorts of shape (like a calculator) with a numerals and alphabets on the lower right hand side of the computer as shown in the picture below. The output is a horizontal rectangular shape above the numerals and alphabets, it’s the one with the red color. So, usually, they type the numerals or letters and it’s going to be displayed</w:t>
      </w:r>
      <w:r w:rsidR="00246CF8" w:rsidRPr="00004189">
        <w:t xml:space="preserve"> in the red screen. The input that these computer set into is the </w:t>
      </w:r>
      <w:r w:rsidR="00246CF8" w:rsidRPr="00004189">
        <w:rPr>
          <w:rFonts w:ascii="Arial" w:eastAsia="Times New Roman" w:hAnsi="Arial" w:cs="Arial"/>
          <w:sz w:val="24"/>
          <w:szCs w:val="24"/>
        </w:rPr>
        <w:t>on-board hexadecimal keypad.</w:t>
      </w:r>
    </w:p>
    <w:p w:rsidR="00A14489" w:rsidRDefault="00A14489" w:rsidP="00A14489">
      <w:pPr>
        <w:jc w:val="center"/>
        <w:rPr>
          <w:b/>
        </w:rPr>
      </w:pPr>
    </w:p>
    <w:p w:rsidR="00A14489" w:rsidRPr="00D75AA6" w:rsidRDefault="00A14489" w:rsidP="00A14489">
      <w:pPr>
        <w:spacing w:after="0" w:line="240" w:lineRule="auto"/>
        <w:rPr>
          <w:rFonts w:ascii="Arial" w:eastAsia="Times New Roman" w:hAnsi="Arial" w:cs="Arial"/>
          <w:sz w:val="24"/>
          <w:szCs w:val="24"/>
        </w:rPr>
      </w:pPr>
      <w:r>
        <w:rPr>
          <w:b/>
        </w:rPr>
        <w:t xml:space="preserve">Minimum/Maximum Ram (bits, kilobytes, and bytes) - </w:t>
      </w:r>
      <w:r w:rsidRPr="00D75AA6">
        <w:rPr>
          <w:rFonts w:ascii="Arial" w:eastAsia="Times New Roman" w:hAnsi="Arial" w:cs="Arial"/>
          <w:sz w:val="24"/>
          <w:szCs w:val="24"/>
        </w:rPr>
        <w:t>1024 bytes</w:t>
      </w:r>
    </w:p>
    <w:p w:rsidR="00A14489" w:rsidRDefault="00A14489" w:rsidP="00A14489"/>
    <w:p w:rsidR="00A14489" w:rsidRDefault="00A14489" w:rsidP="00A14489">
      <w:r>
        <w:rPr>
          <w:b/>
        </w:rPr>
        <w:t xml:space="preserve">What CPU did the computer has? - </w:t>
      </w:r>
      <w:r w:rsidRPr="00D75AA6">
        <w:rPr>
          <w:rFonts w:ascii="Arial" w:eastAsia="Times New Roman" w:hAnsi="Arial" w:cs="Arial"/>
          <w:sz w:val="24"/>
          <w:szCs w:val="24"/>
        </w:rPr>
        <w:t>MOS 6502, 1MHz</w:t>
      </w:r>
    </w:p>
    <w:p w:rsidR="00FA6857" w:rsidRDefault="00FA6857" w:rsidP="00FA6857">
      <w:pPr>
        <w:jc w:val="center"/>
      </w:pPr>
    </w:p>
    <w:p w:rsidR="00FA6857" w:rsidRDefault="00FA6857" w:rsidP="00FA6857">
      <w:pPr>
        <w:jc w:val="center"/>
      </w:pPr>
    </w:p>
    <w:p w:rsidR="00FA6857" w:rsidRDefault="00FA6857" w:rsidP="00FA6857">
      <w:pPr>
        <w:jc w:val="center"/>
      </w:pPr>
    </w:p>
    <w:p w:rsidR="00FA6857" w:rsidRDefault="00FA6857" w:rsidP="00FA6857">
      <w:pPr>
        <w:jc w:val="center"/>
      </w:pPr>
    </w:p>
    <w:p w:rsidR="00D75AA6" w:rsidRPr="00D75AA6" w:rsidRDefault="00246CF8" w:rsidP="00D75AA6">
      <w:pPr>
        <w:pStyle w:val="ListParagraph"/>
        <w:pBdr>
          <w:top w:val="nil"/>
          <w:left w:val="nil"/>
          <w:bottom w:val="nil"/>
          <w:right w:val="nil"/>
          <w:between w:val="nil"/>
        </w:pBdr>
        <w:ind w:left="360"/>
        <w:rPr>
          <w:b/>
          <w:sz w:val="24"/>
          <w:szCs w:val="24"/>
        </w:rPr>
      </w:pPr>
      <w:r w:rsidRPr="00D75AA6">
        <w:rPr>
          <w:b/>
          <w:noProof/>
          <w:sz w:val="36"/>
        </w:rPr>
        <w:lastRenderedPageBreak/>
        <w:drawing>
          <wp:anchor distT="0" distB="0" distL="114300" distR="114300" simplePos="0" relativeHeight="251659264" behindDoc="1" locked="0" layoutInCell="1" allowOverlap="1" wp14:anchorId="2079527F" wp14:editId="695E88E8">
            <wp:simplePos x="0" y="0"/>
            <wp:positionH relativeFrom="page">
              <wp:posOffset>647700</wp:posOffset>
            </wp:positionH>
            <wp:positionV relativeFrom="paragraph">
              <wp:posOffset>132715</wp:posOffset>
            </wp:positionV>
            <wp:extent cx="3886200" cy="1800225"/>
            <wp:effectExtent l="0" t="0" r="0" b="9525"/>
            <wp:wrapTight wrapText="bothSides">
              <wp:wrapPolygon edited="0">
                <wp:start x="0" y="0"/>
                <wp:lineTo x="0" y="21486"/>
                <wp:lineTo x="21494" y="21486"/>
                <wp:lineTo x="21494" y="0"/>
                <wp:lineTo x="0" y="0"/>
              </wp:wrapPolygon>
            </wp:wrapTight>
            <wp:docPr id="3" name="Picture 3" descr="http://www.oldcomputers.net/pics/ap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ldcomputers.net/pics/appl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5AA6" w:rsidRDefault="00D75AA6" w:rsidP="00D75AA6">
      <w:pPr>
        <w:pStyle w:val="ListParagraph"/>
        <w:numPr>
          <w:ilvl w:val="1"/>
          <w:numId w:val="1"/>
        </w:numPr>
        <w:pBdr>
          <w:top w:val="nil"/>
          <w:left w:val="nil"/>
          <w:bottom w:val="nil"/>
          <w:right w:val="nil"/>
          <w:between w:val="nil"/>
        </w:pBdr>
        <w:rPr>
          <w:b/>
          <w:sz w:val="36"/>
        </w:rPr>
      </w:pPr>
      <w:r w:rsidRPr="00D75AA6">
        <w:rPr>
          <w:b/>
          <w:sz w:val="36"/>
        </w:rPr>
        <w:t>Apple 1</w:t>
      </w:r>
    </w:p>
    <w:p w:rsidR="00246CF8" w:rsidRDefault="00246CF8" w:rsidP="00246CF8">
      <w:r>
        <w:rPr>
          <w:b/>
        </w:rPr>
        <w:t>Input/output –</w:t>
      </w:r>
      <w:r w:rsidR="00004189">
        <w:rPr>
          <w:b/>
        </w:rPr>
        <w:t xml:space="preserve"> </w:t>
      </w:r>
      <w:r w:rsidR="00004189">
        <w:t xml:space="preserve">composite video output keyboard interphase and 1 vertical expansion slots </w:t>
      </w:r>
    </w:p>
    <w:p w:rsidR="00246CF8" w:rsidRPr="00246CF8" w:rsidRDefault="00246CF8" w:rsidP="00246CF8">
      <w:r>
        <w:rPr>
          <w:b/>
        </w:rPr>
        <w:t xml:space="preserve">Minimum/Maximum Ram (bits, kilobytes, and bytes) - </w:t>
      </w:r>
      <w:r w:rsidRPr="00246CF8">
        <w:t>4K, 65K max</w:t>
      </w:r>
    </w:p>
    <w:p w:rsidR="00246CF8" w:rsidRDefault="00246CF8" w:rsidP="00246CF8">
      <w:r>
        <w:rPr>
          <w:b/>
        </w:rPr>
        <w:t xml:space="preserve">What CPU did the computer has? - </w:t>
      </w:r>
      <w:r w:rsidRPr="00246CF8">
        <w:t>MOS 6502, 1.0 MHz</w:t>
      </w:r>
    </w:p>
    <w:p w:rsidR="00246CF8" w:rsidRPr="00246CF8" w:rsidRDefault="00246CF8" w:rsidP="00246CF8">
      <w:pPr>
        <w:pBdr>
          <w:top w:val="nil"/>
          <w:left w:val="nil"/>
          <w:bottom w:val="nil"/>
          <w:right w:val="nil"/>
          <w:between w:val="nil"/>
        </w:pBdr>
        <w:rPr>
          <w:b/>
          <w:sz w:val="24"/>
        </w:rPr>
      </w:pPr>
    </w:p>
    <w:p w:rsidR="00246CF8" w:rsidRPr="00246CF8" w:rsidRDefault="00246CF8" w:rsidP="00246CF8">
      <w:pPr>
        <w:pBdr>
          <w:top w:val="nil"/>
          <w:left w:val="nil"/>
          <w:bottom w:val="nil"/>
          <w:right w:val="nil"/>
          <w:between w:val="nil"/>
        </w:pBdr>
        <w:rPr>
          <w:b/>
          <w:sz w:val="36"/>
        </w:rPr>
      </w:pPr>
    </w:p>
    <w:p w:rsidR="00D75AA6" w:rsidRDefault="00D75AA6" w:rsidP="00FA6857">
      <w:pPr>
        <w:jc w:val="center"/>
      </w:pPr>
    </w:p>
    <w:p w:rsidR="00D75AA6" w:rsidRDefault="00D75AA6" w:rsidP="00D75AA6">
      <w:pPr>
        <w:pStyle w:val="ListParagraph"/>
        <w:numPr>
          <w:ilvl w:val="1"/>
          <w:numId w:val="1"/>
        </w:numPr>
        <w:pBdr>
          <w:top w:val="nil"/>
          <w:left w:val="nil"/>
          <w:bottom w:val="nil"/>
          <w:right w:val="nil"/>
          <w:between w:val="nil"/>
        </w:pBdr>
        <w:rPr>
          <w:b/>
          <w:sz w:val="40"/>
          <w:szCs w:val="24"/>
        </w:rPr>
      </w:pPr>
      <w:r w:rsidRPr="00D75AA6">
        <w:rPr>
          <w:b/>
          <w:sz w:val="40"/>
          <w:szCs w:val="24"/>
        </w:rPr>
        <w:t>IBM Personal Computer (PC) 5150</w:t>
      </w:r>
      <w:r>
        <w:rPr>
          <w:noProof/>
        </w:rPr>
        <w:drawing>
          <wp:inline distT="0" distB="0" distL="0" distR="0" wp14:anchorId="6DC00C89" wp14:editId="7BADE312">
            <wp:extent cx="4391025" cy="3209925"/>
            <wp:effectExtent l="0" t="0" r="9525" b="9525"/>
            <wp:docPr id="4" name="Picture 4" descr="http://www.oldcomputers.net/pics/ibm5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oldcomputers.net/pics/ibm51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209925"/>
                    </a:xfrm>
                    <a:prstGeom prst="rect">
                      <a:avLst/>
                    </a:prstGeom>
                    <a:noFill/>
                    <a:ln>
                      <a:noFill/>
                    </a:ln>
                  </pic:spPr>
                </pic:pic>
              </a:graphicData>
            </a:graphic>
          </wp:inline>
        </w:drawing>
      </w:r>
    </w:p>
    <w:p w:rsidR="00246CF8" w:rsidRDefault="00246CF8" w:rsidP="00246CF8">
      <w:r>
        <w:rPr>
          <w:b/>
        </w:rPr>
        <w:t xml:space="preserve">Input/output – </w:t>
      </w:r>
      <w:r w:rsidRPr="00004189">
        <w:t>This computer has a keyboard like a modern day today. So, typically, we type letters and numbers or words and that will be displayed in the</w:t>
      </w:r>
      <w:r w:rsidR="00962E29" w:rsidRPr="00004189">
        <w:t xml:space="preserve"> screen on the computer and that is the output. </w:t>
      </w:r>
    </w:p>
    <w:p w:rsidR="00246CF8" w:rsidRPr="00246CF8" w:rsidRDefault="00246CF8" w:rsidP="00246CF8">
      <w:r>
        <w:rPr>
          <w:b/>
        </w:rPr>
        <w:t xml:space="preserve">Minimum/Maximum Ram (bits, kilobytes, and bytes) - </w:t>
      </w:r>
      <w:r w:rsidRPr="00D75AA6">
        <w:rPr>
          <w:rFonts w:ascii="Arial" w:eastAsia="Times New Roman" w:hAnsi="Arial" w:cs="Arial"/>
          <w:sz w:val="24"/>
          <w:szCs w:val="24"/>
        </w:rPr>
        <w:t>16K, 640K max</w:t>
      </w:r>
    </w:p>
    <w:p w:rsidR="00246CF8" w:rsidRPr="00D75AA6" w:rsidRDefault="00246CF8" w:rsidP="00246CF8">
      <w:pPr>
        <w:spacing w:after="0" w:line="240" w:lineRule="auto"/>
        <w:rPr>
          <w:rFonts w:ascii="Arial" w:eastAsia="Times New Roman" w:hAnsi="Arial" w:cs="Arial"/>
          <w:sz w:val="24"/>
          <w:szCs w:val="24"/>
        </w:rPr>
      </w:pPr>
      <w:r>
        <w:rPr>
          <w:b/>
        </w:rPr>
        <w:t xml:space="preserve">What CPU did the computer has? - </w:t>
      </w:r>
      <w:r w:rsidRPr="00D75AA6">
        <w:rPr>
          <w:rFonts w:ascii="Arial" w:eastAsia="Times New Roman" w:hAnsi="Arial" w:cs="Arial"/>
          <w:sz w:val="24"/>
          <w:szCs w:val="24"/>
        </w:rPr>
        <w:t>Intel 8088, 4.77MHz</w:t>
      </w:r>
    </w:p>
    <w:p w:rsidR="00246CF8" w:rsidRDefault="00246CF8" w:rsidP="00246CF8"/>
    <w:p w:rsidR="00246CF8" w:rsidRPr="00246CF8" w:rsidRDefault="00246CF8" w:rsidP="00246CF8">
      <w:pPr>
        <w:pStyle w:val="ListParagraph"/>
        <w:pBdr>
          <w:top w:val="nil"/>
          <w:left w:val="nil"/>
          <w:bottom w:val="nil"/>
          <w:right w:val="nil"/>
          <w:between w:val="nil"/>
        </w:pBdr>
        <w:ind w:left="360"/>
        <w:rPr>
          <w:sz w:val="40"/>
          <w:szCs w:val="24"/>
        </w:rPr>
      </w:pPr>
    </w:p>
    <w:p w:rsidR="00D75AA6" w:rsidRPr="00D75AA6" w:rsidRDefault="00D75AA6" w:rsidP="00D75AA6">
      <w:pPr>
        <w:pStyle w:val="ListParagraph"/>
        <w:numPr>
          <w:ilvl w:val="1"/>
          <w:numId w:val="1"/>
        </w:numPr>
        <w:pBdr>
          <w:top w:val="nil"/>
          <w:left w:val="nil"/>
          <w:bottom w:val="nil"/>
          <w:right w:val="nil"/>
          <w:between w:val="nil"/>
        </w:pBdr>
        <w:jc w:val="center"/>
        <w:rPr>
          <w:b/>
          <w:sz w:val="40"/>
          <w:szCs w:val="24"/>
        </w:rPr>
      </w:pPr>
      <w:r>
        <w:rPr>
          <w:noProof/>
        </w:rPr>
        <w:drawing>
          <wp:anchor distT="0" distB="0" distL="114300" distR="114300" simplePos="0" relativeHeight="251660288" behindDoc="1" locked="0" layoutInCell="1" allowOverlap="1" wp14:anchorId="69B4DEBE" wp14:editId="5AD20D77">
            <wp:simplePos x="0" y="0"/>
            <wp:positionH relativeFrom="column">
              <wp:posOffset>352425</wp:posOffset>
            </wp:positionH>
            <wp:positionV relativeFrom="paragraph">
              <wp:posOffset>495300</wp:posOffset>
            </wp:positionV>
            <wp:extent cx="4762500" cy="3886200"/>
            <wp:effectExtent l="0" t="0" r="0" b="0"/>
            <wp:wrapTight wrapText="bothSides">
              <wp:wrapPolygon edited="0">
                <wp:start x="0" y="0"/>
                <wp:lineTo x="0" y="21494"/>
                <wp:lineTo x="21514" y="21494"/>
                <wp:lineTo x="21514" y="0"/>
                <wp:lineTo x="0" y="0"/>
              </wp:wrapPolygon>
            </wp:wrapTight>
            <wp:docPr id="5" name="Picture 5" descr="http://oldcomputers.net/pics/macinto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ldcomputers.net/pics/macintos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5AA6">
        <w:rPr>
          <w:b/>
          <w:sz w:val="40"/>
          <w:szCs w:val="24"/>
        </w:rPr>
        <w:t>Apple Macintosh</w:t>
      </w:r>
    </w:p>
    <w:p w:rsidR="00D75AA6" w:rsidRPr="00D75AA6" w:rsidRDefault="00D75AA6" w:rsidP="00D75AA6">
      <w:pPr>
        <w:pStyle w:val="ListParagraph"/>
        <w:pBdr>
          <w:top w:val="nil"/>
          <w:left w:val="nil"/>
          <w:bottom w:val="nil"/>
          <w:right w:val="nil"/>
          <w:between w:val="nil"/>
        </w:pBdr>
        <w:ind w:left="360"/>
        <w:rPr>
          <w:b/>
          <w:sz w:val="36"/>
        </w:rPr>
      </w:pPr>
    </w:p>
    <w:p w:rsidR="00D75AA6" w:rsidRDefault="00D75AA6"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D75AA6">
      <w:pPr>
        <w:pStyle w:val="ListParagraph"/>
        <w:pBdr>
          <w:top w:val="nil"/>
          <w:left w:val="nil"/>
          <w:bottom w:val="nil"/>
          <w:right w:val="nil"/>
          <w:between w:val="nil"/>
        </w:pBdr>
        <w:ind w:left="360"/>
        <w:rPr>
          <w:b/>
          <w:sz w:val="36"/>
        </w:rPr>
      </w:pPr>
    </w:p>
    <w:p w:rsidR="00962E29" w:rsidRDefault="00962E29" w:rsidP="00962E29">
      <w:r>
        <w:rPr>
          <w:b/>
        </w:rPr>
        <w:t xml:space="preserve">Input/output – </w:t>
      </w:r>
      <w:r w:rsidRPr="00962E29">
        <w:t xml:space="preserve">The output is the keyboard that that’s there. This keyboard is also similar to the modern day keyboards. Using this keyboard, we could potentially write anything which is the input and it will be displayed in the computer screen whatever we wrote which is the output. The computer also has a spot where people can insert the CD’s on the lower right of the computer. </w:t>
      </w:r>
    </w:p>
    <w:p w:rsidR="00962E29" w:rsidRPr="00004189" w:rsidRDefault="00962E29" w:rsidP="00004189">
      <w:pPr>
        <w:spacing w:after="0" w:line="240" w:lineRule="auto"/>
        <w:rPr>
          <w:rFonts w:ascii="Arial" w:eastAsia="Times New Roman" w:hAnsi="Arial" w:cs="Arial"/>
          <w:sz w:val="24"/>
          <w:szCs w:val="24"/>
        </w:rPr>
      </w:pPr>
      <w:r>
        <w:rPr>
          <w:b/>
        </w:rPr>
        <w:t xml:space="preserve">Minimum/Maximum Ram (bits, kilobytes, and bytes) - </w:t>
      </w:r>
      <w:r w:rsidR="00004189" w:rsidRPr="00D75AA6">
        <w:rPr>
          <w:rFonts w:ascii="Arial" w:eastAsia="Times New Roman" w:hAnsi="Arial" w:cs="Arial"/>
          <w:sz w:val="24"/>
          <w:szCs w:val="24"/>
        </w:rPr>
        <w:t>128K, later 512K</w:t>
      </w:r>
    </w:p>
    <w:p w:rsidR="00004189" w:rsidRPr="00D75AA6" w:rsidRDefault="00962E29" w:rsidP="00004189">
      <w:pPr>
        <w:spacing w:after="0" w:line="240" w:lineRule="auto"/>
        <w:rPr>
          <w:rFonts w:ascii="Arial" w:eastAsia="Times New Roman" w:hAnsi="Arial" w:cs="Arial"/>
          <w:sz w:val="24"/>
          <w:szCs w:val="24"/>
        </w:rPr>
      </w:pPr>
      <w:r>
        <w:rPr>
          <w:b/>
        </w:rPr>
        <w:t xml:space="preserve">What CPU did the computer has? - </w:t>
      </w:r>
      <w:r w:rsidR="00004189" w:rsidRPr="00D75AA6">
        <w:rPr>
          <w:rFonts w:ascii="Arial" w:eastAsia="Times New Roman" w:hAnsi="Arial" w:cs="Arial"/>
          <w:sz w:val="24"/>
          <w:szCs w:val="24"/>
        </w:rPr>
        <w:t xml:space="preserve">Motorola 68000, 7.83 </w:t>
      </w:r>
      <w:proofErr w:type="spellStart"/>
      <w:proofErr w:type="gramStart"/>
      <w:r w:rsidR="00004189" w:rsidRPr="00D75AA6">
        <w:rPr>
          <w:rFonts w:ascii="Arial" w:eastAsia="Times New Roman" w:hAnsi="Arial" w:cs="Arial"/>
          <w:sz w:val="24"/>
          <w:szCs w:val="24"/>
        </w:rPr>
        <w:t>Mhz</w:t>
      </w:r>
      <w:proofErr w:type="spellEnd"/>
      <w:proofErr w:type="gramEnd"/>
    </w:p>
    <w:p w:rsidR="00962E29" w:rsidRDefault="00962E29" w:rsidP="00962E29"/>
    <w:p w:rsidR="00004189" w:rsidRDefault="00A03BD9" w:rsidP="00004189">
      <w:pPr>
        <w:pBdr>
          <w:top w:val="nil"/>
          <w:left w:val="nil"/>
          <w:bottom w:val="nil"/>
          <w:right w:val="nil"/>
          <w:between w:val="nil"/>
        </w:pBdr>
        <w:jc w:val="center"/>
        <w:rPr>
          <w:b/>
          <w:sz w:val="36"/>
        </w:rPr>
      </w:pPr>
      <w:r>
        <w:rPr>
          <w:b/>
          <w:sz w:val="36"/>
        </w:rPr>
        <w:t xml:space="preserve">2 </w:t>
      </w:r>
      <w:r w:rsidR="00004189" w:rsidRPr="00004189">
        <w:rPr>
          <w:b/>
          <w:sz w:val="36"/>
        </w:rPr>
        <w:t>Base Conversion</w:t>
      </w:r>
    </w:p>
    <w:p w:rsidR="00004189" w:rsidRDefault="00004189" w:rsidP="00004189">
      <w:pPr>
        <w:pBdr>
          <w:top w:val="nil"/>
          <w:left w:val="nil"/>
          <w:bottom w:val="nil"/>
          <w:right w:val="nil"/>
          <w:between w:val="nil"/>
        </w:pBdr>
        <w:jc w:val="center"/>
        <w:rPr>
          <w:b/>
          <w:sz w:val="36"/>
        </w:rPr>
      </w:pPr>
    </w:p>
    <w:p w:rsidR="00004189" w:rsidRDefault="00004189" w:rsidP="00004189">
      <w:pPr>
        <w:pBdr>
          <w:top w:val="nil"/>
          <w:left w:val="nil"/>
          <w:bottom w:val="nil"/>
          <w:right w:val="nil"/>
          <w:between w:val="nil"/>
        </w:pBdr>
        <w:jc w:val="center"/>
        <w:rPr>
          <w:b/>
          <w:sz w:val="36"/>
        </w:rPr>
      </w:pPr>
    </w:p>
    <w:p w:rsidR="00004189" w:rsidRDefault="00004189" w:rsidP="00004189">
      <w:pPr>
        <w:pBdr>
          <w:top w:val="nil"/>
          <w:left w:val="nil"/>
          <w:bottom w:val="nil"/>
          <w:right w:val="nil"/>
          <w:between w:val="nil"/>
        </w:pBdr>
        <w:jc w:val="center"/>
        <w:rPr>
          <w:b/>
          <w:sz w:val="36"/>
        </w:rPr>
      </w:pPr>
    </w:p>
    <w:p w:rsidR="00004189" w:rsidRDefault="00A03BD9" w:rsidP="00004189">
      <w:pPr>
        <w:pBdr>
          <w:top w:val="nil"/>
          <w:left w:val="nil"/>
          <w:bottom w:val="nil"/>
          <w:right w:val="nil"/>
          <w:between w:val="nil"/>
        </w:pBdr>
        <w:jc w:val="center"/>
        <w:rPr>
          <w:b/>
          <w:sz w:val="36"/>
        </w:rPr>
      </w:pPr>
      <w:r>
        <w:rPr>
          <w:b/>
          <w:sz w:val="36"/>
        </w:rPr>
        <w:lastRenderedPageBreak/>
        <w:t xml:space="preserve">3 </w:t>
      </w:r>
      <w:r w:rsidR="00004189">
        <w:rPr>
          <w:b/>
          <w:sz w:val="36"/>
        </w:rPr>
        <w:t>Explorations</w:t>
      </w:r>
    </w:p>
    <w:p w:rsidR="00004189" w:rsidRDefault="00004189" w:rsidP="00004189">
      <w:pPr>
        <w:pBdr>
          <w:top w:val="nil"/>
          <w:left w:val="nil"/>
          <w:bottom w:val="nil"/>
          <w:right w:val="nil"/>
          <w:between w:val="nil"/>
        </w:pBdr>
        <w:jc w:val="center"/>
        <w:rPr>
          <w:b/>
          <w:sz w:val="36"/>
        </w:rPr>
      </w:pPr>
      <w:r>
        <w:rPr>
          <w:b/>
          <w:sz w:val="36"/>
        </w:rPr>
        <w:t xml:space="preserve"> </w:t>
      </w:r>
      <w:r w:rsidR="00A03BD9">
        <w:rPr>
          <w:noProof/>
        </w:rPr>
        <w:drawing>
          <wp:inline distT="0" distB="0" distL="0" distR="0" wp14:anchorId="327EC745" wp14:editId="1AB5AA8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3BD9" w:rsidRDefault="00A03BD9" w:rsidP="00004189">
      <w:pPr>
        <w:pBdr>
          <w:top w:val="nil"/>
          <w:left w:val="nil"/>
          <w:bottom w:val="nil"/>
          <w:right w:val="nil"/>
          <w:between w:val="nil"/>
        </w:pBdr>
        <w:jc w:val="center"/>
        <w:rPr>
          <w:b/>
          <w:sz w:val="36"/>
        </w:rPr>
      </w:pPr>
    </w:p>
    <w:p w:rsidR="00A03BD9" w:rsidRDefault="00A03BD9" w:rsidP="00004189">
      <w:pPr>
        <w:pBdr>
          <w:top w:val="nil"/>
          <w:left w:val="nil"/>
          <w:bottom w:val="nil"/>
          <w:right w:val="nil"/>
          <w:between w:val="nil"/>
        </w:pBdr>
        <w:jc w:val="center"/>
        <w:rPr>
          <w:b/>
          <w:sz w:val="36"/>
        </w:rPr>
      </w:pPr>
    </w:p>
    <w:p w:rsidR="00A03BD9" w:rsidRDefault="00A03BD9" w:rsidP="00004189">
      <w:pPr>
        <w:pBdr>
          <w:top w:val="nil"/>
          <w:left w:val="nil"/>
          <w:bottom w:val="nil"/>
          <w:right w:val="nil"/>
          <w:between w:val="nil"/>
        </w:pBdr>
        <w:jc w:val="center"/>
        <w:rPr>
          <w:b/>
          <w:sz w:val="36"/>
        </w:rPr>
      </w:pPr>
    </w:p>
    <w:p w:rsidR="00A03BD9" w:rsidRDefault="00A03BD9" w:rsidP="00004189">
      <w:pPr>
        <w:pBdr>
          <w:top w:val="nil"/>
          <w:left w:val="nil"/>
          <w:bottom w:val="nil"/>
          <w:right w:val="nil"/>
          <w:between w:val="nil"/>
        </w:pBdr>
        <w:jc w:val="center"/>
        <w:rPr>
          <w:b/>
          <w:sz w:val="36"/>
        </w:rPr>
      </w:pPr>
      <w:r>
        <w:rPr>
          <w:noProof/>
        </w:rPr>
        <w:drawing>
          <wp:inline distT="0" distB="0" distL="0" distR="0" wp14:anchorId="23EFE3BF" wp14:editId="4C6C3C8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03BD9" w:rsidRDefault="00A03BD9" w:rsidP="00004189">
      <w:pPr>
        <w:pBdr>
          <w:top w:val="nil"/>
          <w:left w:val="nil"/>
          <w:bottom w:val="nil"/>
          <w:right w:val="nil"/>
          <w:between w:val="nil"/>
        </w:pBdr>
        <w:jc w:val="center"/>
        <w:rPr>
          <w:b/>
          <w:sz w:val="36"/>
        </w:rPr>
      </w:pPr>
      <w:r>
        <w:rPr>
          <w:noProof/>
        </w:rPr>
        <w:drawing>
          <wp:inline distT="0" distB="0" distL="0" distR="0" wp14:anchorId="70F15418" wp14:editId="66E82DDD">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03BD9" w:rsidRDefault="00A03BD9" w:rsidP="00004189">
      <w:pPr>
        <w:pBdr>
          <w:top w:val="nil"/>
          <w:left w:val="nil"/>
          <w:bottom w:val="nil"/>
          <w:right w:val="nil"/>
          <w:between w:val="nil"/>
        </w:pBdr>
        <w:jc w:val="center"/>
        <w:rPr>
          <w:b/>
          <w:sz w:val="36"/>
        </w:rPr>
      </w:pPr>
    </w:p>
    <w:p w:rsidR="00A03BD9" w:rsidRDefault="00A03BD9" w:rsidP="00004189">
      <w:pPr>
        <w:pBdr>
          <w:top w:val="nil"/>
          <w:left w:val="nil"/>
          <w:bottom w:val="nil"/>
          <w:right w:val="nil"/>
          <w:between w:val="nil"/>
        </w:pBdr>
        <w:jc w:val="center"/>
        <w:rPr>
          <w:b/>
          <w:sz w:val="36"/>
        </w:rPr>
      </w:pPr>
    </w:p>
    <w:p w:rsidR="00A03BD9" w:rsidRDefault="00A03BD9" w:rsidP="00004189">
      <w:pPr>
        <w:pBdr>
          <w:top w:val="nil"/>
          <w:left w:val="nil"/>
          <w:bottom w:val="nil"/>
          <w:right w:val="nil"/>
          <w:between w:val="nil"/>
        </w:pBdr>
        <w:jc w:val="center"/>
        <w:rPr>
          <w:b/>
          <w:sz w:val="36"/>
        </w:rPr>
      </w:pPr>
    </w:p>
    <w:p w:rsidR="00A03BD9" w:rsidRDefault="00A03BD9" w:rsidP="00004189">
      <w:pPr>
        <w:pBdr>
          <w:top w:val="nil"/>
          <w:left w:val="nil"/>
          <w:bottom w:val="nil"/>
          <w:right w:val="nil"/>
          <w:between w:val="nil"/>
        </w:pBdr>
        <w:jc w:val="center"/>
        <w:rPr>
          <w:b/>
          <w:sz w:val="36"/>
        </w:rPr>
      </w:pPr>
      <w:r>
        <w:rPr>
          <w:noProof/>
        </w:rPr>
        <w:drawing>
          <wp:inline distT="0" distB="0" distL="0" distR="0" wp14:anchorId="047A014E" wp14:editId="6478DD4E">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3BD9" w:rsidRDefault="00A03BD9" w:rsidP="00004189">
      <w:pPr>
        <w:pBdr>
          <w:top w:val="nil"/>
          <w:left w:val="nil"/>
          <w:bottom w:val="nil"/>
          <w:right w:val="nil"/>
          <w:between w:val="nil"/>
        </w:pBdr>
        <w:jc w:val="center"/>
        <w:rPr>
          <w:b/>
          <w:sz w:val="36"/>
        </w:rPr>
      </w:pPr>
      <w:r>
        <w:rPr>
          <w:noProof/>
        </w:rPr>
        <w:drawing>
          <wp:inline distT="0" distB="0" distL="0" distR="0" wp14:anchorId="3526695B" wp14:editId="4F28EEA2">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03BD9" w:rsidRDefault="00A03BD9" w:rsidP="00004189">
      <w:pPr>
        <w:pBdr>
          <w:top w:val="nil"/>
          <w:left w:val="nil"/>
          <w:bottom w:val="nil"/>
          <w:right w:val="nil"/>
          <w:between w:val="nil"/>
        </w:pBdr>
        <w:jc w:val="center"/>
        <w:rPr>
          <w:b/>
          <w:sz w:val="36"/>
        </w:rPr>
      </w:pPr>
    </w:p>
    <w:p w:rsidR="00A03BD9" w:rsidRDefault="00A03BD9" w:rsidP="00004189">
      <w:pPr>
        <w:pBdr>
          <w:top w:val="nil"/>
          <w:left w:val="nil"/>
          <w:bottom w:val="nil"/>
          <w:right w:val="nil"/>
          <w:between w:val="nil"/>
        </w:pBdr>
        <w:jc w:val="center"/>
        <w:rPr>
          <w:b/>
          <w:sz w:val="36"/>
        </w:rPr>
      </w:pPr>
      <w:bookmarkStart w:id="0" w:name="_GoBack"/>
      <w:bookmarkEnd w:id="0"/>
    </w:p>
    <w:p w:rsidR="00A03BD9" w:rsidRPr="00A03BD9" w:rsidRDefault="00A03BD9" w:rsidP="00004189">
      <w:pPr>
        <w:pBdr>
          <w:top w:val="nil"/>
          <w:left w:val="nil"/>
          <w:bottom w:val="nil"/>
          <w:right w:val="nil"/>
          <w:between w:val="nil"/>
        </w:pBdr>
        <w:jc w:val="center"/>
        <w:rPr>
          <w:sz w:val="36"/>
        </w:rPr>
      </w:pPr>
      <w:r>
        <w:rPr>
          <w:noProof/>
        </w:rPr>
        <w:drawing>
          <wp:inline distT="0" distB="0" distL="0" distR="0" wp14:anchorId="41FF415D" wp14:editId="333C215B">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A03BD9" w:rsidRPr="00A03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669C"/>
    <w:multiLevelType w:val="hybridMultilevel"/>
    <w:tmpl w:val="667A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C3C14"/>
    <w:multiLevelType w:val="multilevel"/>
    <w:tmpl w:val="F1C6E4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57"/>
    <w:rsid w:val="00004189"/>
    <w:rsid w:val="00246CF8"/>
    <w:rsid w:val="002F0F09"/>
    <w:rsid w:val="00962E29"/>
    <w:rsid w:val="00A03BD9"/>
    <w:rsid w:val="00A14489"/>
    <w:rsid w:val="00A255D1"/>
    <w:rsid w:val="00C82D91"/>
    <w:rsid w:val="00CD0E51"/>
    <w:rsid w:val="00D75AA6"/>
    <w:rsid w:val="00FA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5817"/>
  <w15:chartTrackingRefBased/>
  <w15:docId w15:val="{7C647578-CEED-4EB0-B3E1-55DDEAE2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1403">
      <w:bodyDiv w:val="1"/>
      <w:marLeft w:val="0"/>
      <w:marRight w:val="0"/>
      <w:marTop w:val="0"/>
      <w:marBottom w:val="0"/>
      <w:divBdr>
        <w:top w:val="none" w:sz="0" w:space="0" w:color="auto"/>
        <w:left w:val="none" w:sz="0" w:space="0" w:color="auto"/>
        <w:bottom w:val="none" w:sz="0" w:space="0" w:color="auto"/>
        <w:right w:val="none" w:sz="0" w:space="0" w:color="auto"/>
      </w:divBdr>
    </w:div>
    <w:div w:id="212473250">
      <w:bodyDiv w:val="1"/>
      <w:marLeft w:val="0"/>
      <w:marRight w:val="0"/>
      <w:marTop w:val="0"/>
      <w:marBottom w:val="0"/>
      <w:divBdr>
        <w:top w:val="none" w:sz="0" w:space="0" w:color="auto"/>
        <w:left w:val="none" w:sz="0" w:space="0" w:color="auto"/>
        <w:bottom w:val="none" w:sz="0" w:space="0" w:color="auto"/>
        <w:right w:val="none" w:sz="0" w:space="0" w:color="auto"/>
      </w:divBdr>
    </w:div>
    <w:div w:id="472790410">
      <w:bodyDiv w:val="1"/>
      <w:marLeft w:val="0"/>
      <w:marRight w:val="0"/>
      <w:marTop w:val="0"/>
      <w:marBottom w:val="0"/>
      <w:divBdr>
        <w:top w:val="none" w:sz="0" w:space="0" w:color="auto"/>
        <w:left w:val="none" w:sz="0" w:space="0" w:color="auto"/>
        <w:bottom w:val="none" w:sz="0" w:space="0" w:color="auto"/>
        <w:right w:val="none" w:sz="0" w:space="0" w:color="auto"/>
      </w:divBdr>
    </w:div>
    <w:div w:id="585498660">
      <w:bodyDiv w:val="1"/>
      <w:marLeft w:val="0"/>
      <w:marRight w:val="0"/>
      <w:marTop w:val="0"/>
      <w:marBottom w:val="0"/>
      <w:divBdr>
        <w:top w:val="none" w:sz="0" w:space="0" w:color="auto"/>
        <w:left w:val="none" w:sz="0" w:space="0" w:color="auto"/>
        <w:bottom w:val="none" w:sz="0" w:space="0" w:color="auto"/>
        <w:right w:val="none" w:sz="0" w:space="0" w:color="auto"/>
      </w:divBdr>
    </w:div>
    <w:div w:id="1014115136">
      <w:bodyDiv w:val="1"/>
      <w:marLeft w:val="0"/>
      <w:marRight w:val="0"/>
      <w:marTop w:val="0"/>
      <w:marBottom w:val="0"/>
      <w:divBdr>
        <w:top w:val="none" w:sz="0" w:space="0" w:color="auto"/>
        <w:left w:val="none" w:sz="0" w:space="0" w:color="auto"/>
        <w:bottom w:val="none" w:sz="0" w:space="0" w:color="auto"/>
        <w:right w:val="none" w:sz="0" w:space="0" w:color="auto"/>
      </w:divBdr>
    </w:div>
    <w:div w:id="1541743206">
      <w:bodyDiv w:val="1"/>
      <w:marLeft w:val="0"/>
      <w:marRight w:val="0"/>
      <w:marTop w:val="0"/>
      <w:marBottom w:val="0"/>
      <w:divBdr>
        <w:top w:val="none" w:sz="0" w:space="0" w:color="auto"/>
        <w:left w:val="none" w:sz="0" w:space="0" w:color="auto"/>
        <w:bottom w:val="none" w:sz="0" w:space="0" w:color="auto"/>
        <w:right w:val="none" w:sz="0" w:space="0" w:color="auto"/>
      </w:divBdr>
    </w:div>
    <w:div w:id="188347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2.xml"/><Relationship Id="rId5" Type="http://schemas.openxmlformats.org/officeDocument/2006/relationships/image" Target="media/image1.jpeg"/><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my.files.iastate.edu\Users\hbiswa17\CprE185\Lab1\custom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my.files.iastate.edu\Users\hbiswa17\CprE185\Lab1\custom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my.files.iastate.edu\Users\hbiswa17\CprE185\Lab1\flat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my.files.iastate.edu\Users\hbiswa17\CprE185\Lab1\flat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my.files.iastate.edu\Users\hbiswa17\CprE185\Lab1\front1.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my.files.iastate.edu\Users\hbiswa17\CprE185\Lab1\front2.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
            </a:r>
            <a:r>
              <a:rPr lang="en-US" baseline="0"/>
              <a:t>ustom 1</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custom1!$A$1:$A$614</c:f>
              <c:numCache>
                <c:formatCode>General</c:formatCode>
                <c:ptCount val="614"/>
                <c:pt idx="0">
                  <c:v>12</c:v>
                </c:pt>
                <c:pt idx="1">
                  <c:v>32</c:v>
                </c:pt>
                <c:pt idx="2">
                  <c:v>42</c:v>
                </c:pt>
                <c:pt idx="3">
                  <c:v>62</c:v>
                </c:pt>
                <c:pt idx="4">
                  <c:v>82</c:v>
                </c:pt>
                <c:pt idx="5">
                  <c:v>92</c:v>
                </c:pt>
                <c:pt idx="6">
                  <c:v>112</c:v>
                </c:pt>
                <c:pt idx="7">
                  <c:v>132</c:v>
                </c:pt>
                <c:pt idx="8">
                  <c:v>152</c:v>
                </c:pt>
                <c:pt idx="9">
                  <c:v>172</c:v>
                </c:pt>
                <c:pt idx="10">
                  <c:v>182</c:v>
                </c:pt>
                <c:pt idx="11">
                  <c:v>202</c:v>
                </c:pt>
                <c:pt idx="12">
                  <c:v>221</c:v>
                </c:pt>
                <c:pt idx="13">
                  <c:v>232</c:v>
                </c:pt>
                <c:pt idx="14">
                  <c:v>251</c:v>
                </c:pt>
                <c:pt idx="15">
                  <c:v>262</c:v>
                </c:pt>
                <c:pt idx="16">
                  <c:v>282</c:v>
                </c:pt>
                <c:pt idx="17">
                  <c:v>292</c:v>
                </c:pt>
                <c:pt idx="18">
                  <c:v>312</c:v>
                </c:pt>
                <c:pt idx="19">
                  <c:v>331</c:v>
                </c:pt>
                <c:pt idx="20">
                  <c:v>341</c:v>
                </c:pt>
                <c:pt idx="21">
                  <c:v>361</c:v>
                </c:pt>
                <c:pt idx="22">
                  <c:v>371</c:v>
                </c:pt>
                <c:pt idx="23">
                  <c:v>392</c:v>
                </c:pt>
                <c:pt idx="24">
                  <c:v>411</c:v>
                </c:pt>
                <c:pt idx="25">
                  <c:v>422</c:v>
                </c:pt>
                <c:pt idx="26">
                  <c:v>441</c:v>
                </c:pt>
                <c:pt idx="27">
                  <c:v>461</c:v>
                </c:pt>
                <c:pt idx="28">
                  <c:v>472</c:v>
                </c:pt>
                <c:pt idx="29">
                  <c:v>492</c:v>
                </c:pt>
                <c:pt idx="30">
                  <c:v>511</c:v>
                </c:pt>
                <c:pt idx="31">
                  <c:v>532</c:v>
                </c:pt>
                <c:pt idx="32">
                  <c:v>542</c:v>
                </c:pt>
                <c:pt idx="33">
                  <c:v>561</c:v>
                </c:pt>
                <c:pt idx="34">
                  <c:v>572</c:v>
                </c:pt>
                <c:pt idx="35">
                  <c:v>592</c:v>
                </c:pt>
                <c:pt idx="36">
                  <c:v>611</c:v>
                </c:pt>
                <c:pt idx="37">
                  <c:v>621</c:v>
                </c:pt>
                <c:pt idx="38">
                  <c:v>632</c:v>
                </c:pt>
                <c:pt idx="39">
                  <c:v>651</c:v>
                </c:pt>
                <c:pt idx="40">
                  <c:v>661</c:v>
                </c:pt>
                <c:pt idx="41">
                  <c:v>682</c:v>
                </c:pt>
                <c:pt idx="42">
                  <c:v>702</c:v>
                </c:pt>
                <c:pt idx="43">
                  <c:v>712</c:v>
                </c:pt>
                <c:pt idx="44">
                  <c:v>731</c:v>
                </c:pt>
                <c:pt idx="45">
                  <c:v>742</c:v>
                </c:pt>
                <c:pt idx="46">
                  <c:v>762</c:v>
                </c:pt>
                <c:pt idx="47">
                  <c:v>782</c:v>
                </c:pt>
                <c:pt idx="48">
                  <c:v>802</c:v>
                </c:pt>
                <c:pt idx="49">
                  <c:v>822</c:v>
                </c:pt>
                <c:pt idx="50">
                  <c:v>842</c:v>
                </c:pt>
                <c:pt idx="51">
                  <c:v>862</c:v>
                </c:pt>
                <c:pt idx="52">
                  <c:v>872</c:v>
                </c:pt>
                <c:pt idx="53">
                  <c:v>882</c:v>
                </c:pt>
                <c:pt idx="54">
                  <c:v>902</c:v>
                </c:pt>
                <c:pt idx="55">
                  <c:v>912</c:v>
                </c:pt>
                <c:pt idx="56">
                  <c:v>922</c:v>
                </c:pt>
                <c:pt idx="57">
                  <c:v>941</c:v>
                </c:pt>
                <c:pt idx="58">
                  <c:v>951</c:v>
                </c:pt>
                <c:pt idx="59">
                  <c:v>962</c:v>
                </c:pt>
                <c:pt idx="60">
                  <c:v>982</c:v>
                </c:pt>
                <c:pt idx="61">
                  <c:v>1001</c:v>
                </c:pt>
                <c:pt idx="62">
                  <c:v>1012</c:v>
                </c:pt>
                <c:pt idx="63">
                  <c:v>1022</c:v>
                </c:pt>
                <c:pt idx="64">
                  <c:v>1041</c:v>
                </c:pt>
                <c:pt idx="65">
                  <c:v>1062</c:v>
                </c:pt>
                <c:pt idx="66">
                  <c:v>1082</c:v>
                </c:pt>
                <c:pt idx="67">
                  <c:v>1102</c:v>
                </c:pt>
                <c:pt idx="68">
                  <c:v>1112</c:v>
                </c:pt>
                <c:pt idx="69">
                  <c:v>1132</c:v>
                </c:pt>
                <c:pt idx="70">
                  <c:v>1152</c:v>
                </c:pt>
                <c:pt idx="71">
                  <c:v>1162</c:v>
                </c:pt>
                <c:pt idx="72">
                  <c:v>1182</c:v>
                </c:pt>
                <c:pt idx="73">
                  <c:v>1192</c:v>
                </c:pt>
                <c:pt idx="74">
                  <c:v>1212</c:v>
                </c:pt>
                <c:pt idx="75">
                  <c:v>1232</c:v>
                </c:pt>
                <c:pt idx="76">
                  <c:v>1251</c:v>
                </c:pt>
                <c:pt idx="77">
                  <c:v>1262</c:v>
                </c:pt>
                <c:pt idx="78">
                  <c:v>1282</c:v>
                </c:pt>
                <c:pt idx="79">
                  <c:v>1292</c:v>
                </c:pt>
                <c:pt idx="80">
                  <c:v>1312</c:v>
                </c:pt>
                <c:pt idx="81">
                  <c:v>1332</c:v>
                </c:pt>
                <c:pt idx="82">
                  <c:v>1342</c:v>
                </c:pt>
                <c:pt idx="83">
                  <c:v>1362</c:v>
                </c:pt>
                <c:pt idx="84">
                  <c:v>1381</c:v>
                </c:pt>
                <c:pt idx="85">
                  <c:v>1401</c:v>
                </c:pt>
                <c:pt idx="86">
                  <c:v>1421</c:v>
                </c:pt>
                <c:pt idx="87">
                  <c:v>1432</c:v>
                </c:pt>
                <c:pt idx="88">
                  <c:v>1451</c:v>
                </c:pt>
                <c:pt idx="89">
                  <c:v>1462</c:v>
                </c:pt>
                <c:pt idx="90">
                  <c:v>1481</c:v>
                </c:pt>
                <c:pt idx="91">
                  <c:v>1491</c:v>
                </c:pt>
                <c:pt idx="92">
                  <c:v>1502</c:v>
                </c:pt>
                <c:pt idx="93">
                  <c:v>1512</c:v>
                </c:pt>
                <c:pt idx="94">
                  <c:v>1531</c:v>
                </c:pt>
                <c:pt idx="95">
                  <c:v>1552</c:v>
                </c:pt>
                <c:pt idx="96">
                  <c:v>1572</c:v>
                </c:pt>
                <c:pt idx="97">
                  <c:v>1592</c:v>
                </c:pt>
                <c:pt idx="98">
                  <c:v>1602</c:v>
                </c:pt>
                <c:pt idx="99">
                  <c:v>1612</c:v>
                </c:pt>
                <c:pt idx="100">
                  <c:v>1621</c:v>
                </c:pt>
                <c:pt idx="101">
                  <c:v>1632</c:v>
                </c:pt>
                <c:pt idx="102">
                  <c:v>1652</c:v>
                </c:pt>
                <c:pt idx="103">
                  <c:v>1662</c:v>
                </c:pt>
                <c:pt idx="104">
                  <c:v>1682</c:v>
                </c:pt>
                <c:pt idx="105">
                  <c:v>1702</c:v>
                </c:pt>
                <c:pt idx="106">
                  <c:v>1722</c:v>
                </c:pt>
                <c:pt idx="107">
                  <c:v>1742</c:v>
                </c:pt>
                <c:pt idx="108">
                  <c:v>1761</c:v>
                </c:pt>
                <c:pt idx="109">
                  <c:v>1782</c:v>
                </c:pt>
                <c:pt idx="110">
                  <c:v>1801</c:v>
                </c:pt>
                <c:pt idx="111">
                  <c:v>1812</c:v>
                </c:pt>
                <c:pt idx="112">
                  <c:v>1832</c:v>
                </c:pt>
                <c:pt idx="113">
                  <c:v>1841</c:v>
                </c:pt>
                <c:pt idx="114">
                  <c:v>1861</c:v>
                </c:pt>
                <c:pt idx="115">
                  <c:v>1882</c:v>
                </c:pt>
                <c:pt idx="116">
                  <c:v>1901</c:v>
                </c:pt>
                <c:pt idx="117">
                  <c:v>1921</c:v>
                </c:pt>
                <c:pt idx="118">
                  <c:v>1932</c:v>
                </c:pt>
                <c:pt idx="119">
                  <c:v>1942</c:v>
                </c:pt>
                <c:pt idx="120">
                  <c:v>1962</c:v>
                </c:pt>
                <c:pt idx="121">
                  <c:v>1982</c:v>
                </c:pt>
                <c:pt idx="122">
                  <c:v>1992</c:v>
                </c:pt>
                <c:pt idx="123">
                  <c:v>2012</c:v>
                </c:pt>
                <c:pt idx="124">
                  <c:v>2031</c:v>
                </c:pt>
                <c:pt idx="125">
                  <c:v>2052</c:v>
                </c:pt>
                <c:pt idx="126">
                  <c:v>2062</c:v>
                </c:pt>
                <c:pt idx="127">
                  <c:v>2082</c:v>
                </c:pt>
                <c:pt idx="128">
                  <c:v>2101</c:v>
                </c:pt>
                <c:pt idx="129">
                  <c:v>2112</c:v>
                </c:pt>
                <c:pt idx="130">
                  <c:v>2122</c:v>
                </c:pt>
                <c:pt idx="131">
                  <c:v>2142</c:v>
                </c:pt>
                <c:pt idx="132">
                  <c:v>2162</c:v>
                </c:pt>
                <c:pt idx="133">
                  <c:v>2182</c:v>
                </c:pt>
                <c:pt idx="134">
                  <c:v>2202</c:v>
                </c:pt>
                <c:pt idx="135">
                  <c:v>2232</c:v>
                </c:pt>
                <c:pt idx="136">
                  <c:v>2252</c:v>
                </c:pt>
                <c:pt idx="137">
                  <c:v>2262</c:v>
                </c:pt>
                <c:pt idx="138">
                  <c:v>2282</c:v>
                </c:pt>
                <c:pt idx="139">
                  <c:v>2292</c:v>
                </c:pt>
                <c:pt idx="140">
                  <c:v>2312</c:v>
                </c:pt>
                <c:pt idx="141">
                  <c:v>2332</c:v>
                </c:pt>
                <c:pt idx="142">
                  <c:v>2352</c:v>
                </c:pt>
                <c:pt idx="143">
                  <c:v>2362</c:v>
                </c:pt>
                <c:pt idx="144">
                  <c:v>2382</c:v>
                </c:pt>
                <c:pt idx="145">
                  <c:v>2392</c:v>
                </c:pt>
                <c:pt idx="146">
                  <c:v>2422</c:v>
                </c:pt>
                <c:pt idx="147">
                  <c:v>2432</c:v>
                </c:pt>
                <c:pt idx="148">
                  <c:v>2462</c:v>
                </c:pt>
                <c:pt idx="149">
                  <c:v>2472</c:v>
                </c:pt>
                <c:pt idx="150">
                  <c:v>2482</c:v>
                </c:pt>
                <c:pt idx="151">
                  <c:v>2502</c:v>
                </c:pt>
                <c:pt idx="152">
                  <c:v>2532</c:v>
                </c:pt>
                <c:pt idx="153">
                  <c:v>2551</c:v>
                </c:pt>
                <c:pt idx="154">
                  <c:v>2572</c:v>
                </c:pt>
                <c:pt idx="155">
                  <c:v>2592</c:v>
                </c:pt>
                <c:pt idx="156">
                  <c:v>2612</c:v>
                </c:pt>
                <c:pt idx="157">
                  <c:v>2622</c:v>
                </c:pt>
                <c:pt idx="158">
                  <c:v>2642</c:v>
                </c:pt>
                <c:pt idx="159">
                  <c:v>2662</c:v>
                </c:pt>
                <c:pt idx="160">
                  <c:v>2682</c:v>
                </c:pt>
                <c:pt idx="161">
                  <c:v>2702</c:v>
                </c:pt>
                <c:pt idx="162">
                  <c:v>2711</c:v>
                </c:pt>
                <c:pt idx="163">
                  <c:v>2721</c:v>
                </c:pt>
                <c:pt idx="164">
                  <c:v>2741</c:v>
                </c:pt>
                <c:pt idx="165">
                  <c:v>2761</c:v>
                </c:pt>
                <c:pt idx="166">
                  <c:v>2781</c:v>
                </c:pt>
                <c:pt idx="167">
                  <c:v>2792</c:v>
                </c:pt>
                <c:pt idx="168">
                  <c:v>2802</c:v>
                </c:pt>
                <c:pt idx="169">
                  <c:v>2822</c:v>
                </c:pt>
                <c:pt idx="170">
                  <c:v>2841</c:v>
                </c:pt>
                <c:pt idx="171">
                  <c:v>2862</c:v>
                </c:pt>
                <c:pt idx="172">
                  <c:v>2872</c:v>
                </c:pt>
                <c:pt idx="173">
                  <c:v>2902</c:v>
                </c:pt>
                <c:pt idx="174">
                  <c:v>2922</c:v>
                </c:pt>
                <c:pt idx="175">
                  <c:v>2932</c:v>
                </c:pt>
                <c:pt idx="176">
                  <c:v>2952</c:v>
                </c:pt>
                <c:pt idx="177">
                  <c:v>2962</c:v>
                </c:pt>
                <c:pt idx="178">
                  <c:v>2972</c:v>
                </c:pt>
                <c:pt idx="179">
                  <c:v>2982</c:v>
                </c:pt>
                <c:pt idx="180">
                  <c:v>3001</c:v>
                </c:pt>
                <c:pt idx="181">
                  <c:v>3022</c:v>
                </c:pt>
                <c:pt idx="182">
                  <c:v>3042</c:v>
                </c:pt>
                <c:pt idx="183">
                  <c:v>3062</c:v>
                </c:pt>
                <c:pt idx="184">
                  <c:v>3081</c:v>
                </c:pt>
                <c:pt idx="185">
                  <c:v>3092</c:v>
                </c:pt>
                <c:pt idx="186">
                  <c:v>3112</c:v>
                </c:pt>
                <c:pt idx="187">
                  <c:v>3122</c:v>
                </c:pt>
                <c:pt idx="188">
                  <c:v>3142</c:v>
                </c:pt>
                <c:pt idx="189">
                  <c:v>3162</c:v>
                </c:pt>
                <c:pt idx="190">
                  <c:v>3172</c:v>
                </c:pt>
                <c:pt idx="191">
                  <c:v>3192</c:v>
                </c:pt>
                <c:pt idx="192">
                  <c:v>3221</c:v>
                </c:pt>
                <c:pt idx="193">
                  <c:v>3232</c:v>
                </c:pt>
                <c:pt idx="194">
                  <c:v>3242</c:v>
                </c:pt>
                <c:pt idx="195">
                  <c:v>3262</c:v>
                </c:pt>
                <c:pt idx="196">
                  <c:v>3281</c:v>
                </c:pt>
                <c:pt idx="197">
                  <c:v>3292</c:v>
                </c:pt>
                <c:pt idx="198">
                  <c:v>3312</c:v>
                </c:pt>
                <c:pt idx="199">
                  <c:v>3322</c:v>
                </c:pt>
                <c:pt idx="200">
                  <c:v>3342</c:v>
                </c:pt>
                <c:pt idx="201">
                  <c:v>3362</c:v>
                </c:pt>
                <c:pt idx="202">
                  <c:v>3372</c:v>
                </c:pt>
                <c:pt idx="203">
                  <c:v>3392</c:v>
                </c:pt>
                <c:pt idx="204">
                  <c:v>3402</c:v>
                </c:pt>
                <c:pt idx="205">
                  <c:v>3422</c:v>
                </c:pt>
                <c:pt idx="206">
                  <c:v>3432</c:v>
                </c:pt>
                <c:pt idx="207">
                  <c:v>3452</c:v>
                </c:pt>
                <c:pt idx="208">
                  <c:v>3472</c:v>
                </c:pt>
                <c:pt idx="209">
                  <c:v>3492</c:v>
                </c:pt>
                <c:pt idx="210">
                  <c:v>3512</c:v>
                </c:pt>
                <c:pt idx="211">
                  <c:v>3522</c:v>
                </c:pt>
                <c:pt idx="212">
                  <c:v>3542</c:v>
                </c:pt>
                <c:pt idx="213">
                  <c:v>3562</c:v>
                </c:pt>
                <c:pt idx="214">
                  <c:v>3582</c:v>
                </c:pt>
                <c:pt idx="215">
                  <c:v>3592</c:v>
                </c:pt>
                <c:pt idx="216">
                  <c:v>3602</c:v>
                </c:pt>
                <c:pt idx="217">
                  <c:v>3612</c:v>
                </c:pt>
                <c:pt idx="218">
                  <c:v>3632</c:v>
                </c:pt>
                <c:pt idx="219">
                  <c:v>3642</c:v>
                </c:pt>
                <c:pt idx="220">
                  <c:v>3662</c:v>
                </c:pt>
                <c:pt idx="221">
                  <c:v>3682</c:v>
                </c:pt>
                <c:pt idx="222">
                  <c:v>3702</c:v>
                </c:pt>
                <c:pt idx="223">
                  <c:v>3722</c:v>
                </c:pt>
                <c:pt idx="224">
                  <c:v>3732</c:v>
                </c:pt>
                <c:pt idx="225">
                  <c:v>3742</c:v>
                </c:pt>
                <c:pt idx="226">
                  <c:v>3762</c:v>
                </c:pt>
                <c:pt idx="227">
                  <c:v>3772</c:v>
                </c:pt>
                <c:pt idx="228">
                  <c:v>3792</c:v>
                </c:pt>
                <c:pt idx="229">
                  <c:v>3812</c:v>
                </c:pt>
                <c:pt idx="230">
                  <c:v>3841</c:v>
                </c:pt>
                <c:pt idx="231">
                  <c:v>3851</c:v>
                </c:pt>
                <c:pt idx="232">
                  <c:v>3862</c:v>
                </c:pt>
                <c:pt idx="233">
                  <c:v>3872</c:v>
                </c:pt>
                <c:pt idx="234">
                  <c:v>3882</c:v>
                </c:pt>
                <c:pt idx="235">
                  <c:v>3902</c:v>
                </c:pt>
                <c:pt idx="236">
                  <c:v>3921</c:v>
                </c:pt>
                <c:pt idx="237">
                  <c:v>3932</c:v>
                </c:pt>
                <c:pt idx="238">
                  <c:v>3951</c:v>
                </c:pt>
                <c:pt idx="239">
                  <c:v>3972</c:v>
                </c:pt>
                <c:pt idx="240">
                  <c:v>3982</c:v>
                </c:pt>
                <c:pt idx="241">
                  <c:v>4002</c:v>
                </c:pt>
                <c:pt idx="242">
                  <c:v>4022</c:v>
                </c:pt>
                <c:pt idx="243">
                  <c:v>4042</c:v>
                </c:pt>
                <c:pt idx="244">
                  <c:v>4052</c:v>
                </c:pt>
                <c:pt idx="245">
                  <c:v>4062</c:v>
                </c:pt>
                <c:pt idx="246">
                  <c:v>4082</c:v>
                </c:pt>
                <c:pt idx="247">
                  <c:v>4092</c:v>
                </c:pt>
                <c:pt idx="248">
                  <c:v>4112</c:v>
                </c:pt>
                <c:pt idx="249">
                  <c:v>4132</c:v>
                </c:pt>
                <c:pt idx="250">
                  <c:v>4142</c:v>
                </c:pt>
                <c:pt idx="251">
                  <c:v>4162</c:v>
                </c:pt>
                <c:pt idx="252">
                  <c:v>4182</c:v>
                </c:pt>
                <c:pt idx="253">
                  <c:v>4192</c:v>
                </c:pt>
                <c:pt idx="254">
                  <c:v>4212</c:v>
                </c:pt>
                <c:pt idx="255">
                  <c:v>4222</c:v>
                </c:pt>
                <c:pt idx="256">
                  <c:v>4241</c:v>
                </c:pt>
                <c:pt idx="257">
                  <c:v>4262</c:v>
                </c:pt>
                <c:pt idx="258">
                  <c:v>4272</c:v>
                </c:pt>
                <c:pt idx="259">
                  <c:v>4282</c:v>
                </c:pt>
                <c:pt idx="260">
                  <c:v>4302</c:v>
                </c:pt>
                <c:pt idx="261">
                  <c:v>4312</c:v>
                </c:pt>
                <c:pt idx="262">
                  <c:v>4322</c:v>
                </c:pt>
                <c:pt idx="263">
                  <c:v>4342</c:v>
                </c:pt>
                <c:pt idx="264">
                  <c:v>4362</c:v>
                </c:pt>
                <c:pt idx="265">
                  <c:v>4382</c:v>
                </c:pt>
                <c:pt idx="266">
                  <c:v>4402</c:v>
                </c:pt>
                <c:pt idx="267">
                  <c:v>4422</c:v>
                </c:pt>
                <c:pt idx="268">
                  <c:v>4442</c:v>
                </c:pt>
                <c:pt idx="269">
                  <c:v>4461</c:v>
                </c:pt>
                <c:pt idx="270">
                  <c:v>4482</c:v>
                </c:pt>
                <c:pt idx="271">
                  <c:v>4502</c:v>
                </c:pt>
                <c:pt idx="272">
                  <c:v>4512</c:v>
                </c:pt>
                <c:pt idx="273">
                  <c:v>4532</c:v>
                </c:pt>
                <c:pt idx="274">
                  <c:v>4542</c:v>
                </c:pt>
                <c:pt idx="275">
                  <c:v>4562</c:v>
                </c:pt>
                <c:pt idx="276">
                  <c:v>4582</c:v>
                </c:pt>
                <c:pt idx="277">
                  <c:v>4602</c:v>
                </c:pt>
                <c:pt idx="278">
                  <c:v>4622</c:v>
                </c:pt>
                <c:pt idx="279">
                  <c:v>4642</c:v>
                </c:pt>
                <c:pt idx="280">
                  <c:v>4662</c:v>
                </c:pt>
                <c:pt idx="281">
                  <c:v>4682</c:v>
                </c:pt>
                <c:pt idx="282">
                  <c:v>4702</c:v>
                </c:pt>
                <c:pt idx="283">
                  <c:v>4712</c:v>
                </c:pt>
                <c:pt idx="284">
                  <c:v>4732</c:v>
                </c:pt>
                <c:pt idx="285">
                  <c:v>4742</c:v>
                </c:pt>
                <c:pt idx="286">
                  <c:v>4762</c:v>
                </c:pt>
                <c:pt idx="287">
                  <c:v>4782</c:v>
                </c:pt>
                <c:pt idx="288">
                  <c:v>4792</c:v>
                </c:pt>
                <c:pt idx="289">
                  <c:v>4811</c:v>
                </c:pt>
                <c:pt idx="290">
                  <c:v>4822</c:v>
                </c:pt>
                <c:pt idx="291">
                  <c:v>4832</c:v>
                </c:pt>
                <c:pt idx="292">
                  <c:v>4852</c:v>
                </c:pt>
                <c:pt idx="293">
                  <c:v>4862</c:v>
                </c:pt>
                <c:pt idx="294">
                  <c:v>4882</c:v>
                </c:pt>
                <c:pt idx="295">
                  <c:v>4902</c:v>
                </c:pt>
                <c:pt idx="296">
                  <c:v>4912</c:v>
                </c:pt>
                <c:pt idx="297">
                  <c:v>4922</c:v>
                </c:pt>
                <c:pt idx="298">
                  <c:v>4933</c:v>
                </c:pt>
                <c:pt idx="299">
                  <c:v>4948</c:v>
                </c:pt>
                <c:pt idx="300">
                  <c:v>4958</c:v>
                </c:pt>
                <c:pt idx="301">
                  <c:v>4978</c:v>
                </c:pt>
                <c:pt idx="302">
                  <c:v>4998</c:v>
                </c:pt>
                <c:pt idx="303">
                  <c:v>5008</c:v>
                </c:pt>
                <c:pt idx="304">
                  <c:v>5027</c:v>
                </c:pt>
                <c:pt idx="305">
                  <c:v>5047</c:v>
                </c:pt>
                <c:pt idx="306">
                  <c:v>5068</c:v>
                </c:pt>
                <c:pt idx="307">
                  <c:v>5087</c:v>
                </c:pt>
                <c:pt idx="308">
                  <c:v>5098</c:v>
                </c:pt>
                <c:pt idx="309">
                  <c:v>5118</c:v>
                </c:pt>
                <c:pt idx="310">
                  <c:v>5137</c:v>
                </c:pt>
                <c:pt idx="311">
                  <c:v>5148</c:v>
                </c:pt>
                <c:pt idx="312">
                  <c:v>5167</c:v>
                </c:pt>
                <c:pt idx="313">
                  <c:v>5178</c:v>
                </c:pt>
                <c:pt idx="314">
                  <c:v>5197</c:v>
                </c:pt>
                <c:pt idx="315">
                  <c:v>5218</c:v>
                </c:pt>
                <c:pt idx="316">
                  <c:v>5237</c:v>
                </c:pt>
                <c:pt idx="317">
                  <c:v>5248</c:v>
                </c:pt>
                <c:pt idx="318">
                  <c:v>5258</c:v>
                </c:pt>
                <c:pt idx="319">
                  <c:v>5278</c:v>
                </c:pt>
                <c:pt idx="320">
                  <c:v>5298</c:v>
                </c:pt>
                <c:pt idx="321">
                  <c:v>5318</c:v>
                </c:pt>
                <c:pt idx="322">
                  <c:v>5328</c:v>
                </c:pt>
                <c:pt idx="323">
                  <c:v>5348</c:v>
                </c:pt>
                <c:pt idx="324">
                  <c:v>5358</c:v>
                </c:pt>
                <c:pt idx="325">
                  <c:v>5377</c:v>
                </c:pt>
                <c:pt idx="326">
                  <c:v>5398</c:v>
                </c:pt>
                <c:pt idx="327">
                  <c:v>5418</c:v>
                </c:pt>
                <c:pt idx="328">
                  <c:v>5437</c:v>
                </c:pt>
                <c:pt idx="329">
                  <c:v>5457</c:v>
                </c:pt>
                <c:pt idx="330">
                  <c:v>5467</c:v>
                </c:pt>
                <c:pt idx="331">
                  <c:v>5487</c:v>
                </c:pt>
                <c:pt idx="332">
                  <c:v>5507</c:v>
                </c:pt>
                <c:pt idx="333">
                  <c:v>5517</c:v>
                </c:pt>
                <c:pt idx="334">
                  <c:v>5537</c:v>
                </c:pt>
                <c:pt idx="335">
                  <c:v>5548</c:v>
                </c:pt>
                <c:pt idx="336">
                  <c:v>5568</c:v>
                </c:pt>
                <c:pt idx="337">
                  <c:v>5588</c:v>
                </c:pt>
                <c:pt idx="338">
                  <c:v>5607</c:v>
                </c:pt>
                <c:pt idx="339">
                  <c:v>5627</c:v>
                </c:pt>
                <c:pt idx="340">
                  <c:v>5648</c:v>
                </c:pt>
                <c:pt idx="341">
                  <c:v>5658</c:v>
                </c:pt>
                <c:pt idx="342">
                  <c:v>5677</c:v>
                </c:pt>
                <c:pt idx="343">
                  <c:v>5687</c:v>
                </c:pt>
                <c:pt idx="344">
                  <c:v>5697</c:v>
                </c:pt>
                <c:pt idx="345">
                  <c:v>5707</c:v>
                </c:pt>
                <c:pt idx="346">
                  <c:v>5727</c:v>
                </c:pt>
                <c:pt idx="347">
                  <c:v>5737</c:v>
                </c:pt>
                <c:pt idx="348">
                  <c:v>5747</c:v>
                </c:pt>
                <c:pt idx="349">
                  <c:v>5758</c:v>
                </c:pt>
                <c:pt idx="350">
                  <c:v>5778</c:v>
                </c:pt>
                <c:pt idx="351">
                  <c:v>5798</c:v>
                </c:pt>
                <c:pt idx="352">
                  <c:v>5818</c:v>
                </c:pt>
                <c:pt idx="353">
                  <c:v>5827</c:v>
                </c:pt>
                <c:pt idx="354">
                  <c:v>5837</c:v>
                </c:pt>
                <c:pt idx="355">
                  <c:v>5848</c:v>
                </c:pt>
                <c:pt idx="356">
                  <c:v>5859</c:v>
                </c:pt>
                <c:pt idx="357">
                  <c:v>5879</c:v>
                </c:pt>
                <c:pt idx="358">
                  <c:v>5899</c:v>
                </c:pt>
                <c:pt idx="359">
                  <c:v>5909</c:v>
                </c:pt>
                <c:pt idx="360">
                  <c:v>5919</c:v>
                </c:pt>
                <c:pt idx="361">
                  <c:v>5939</c:v>
                </c:pt>
                <c:pt idx="362">
                  <c:v>5949</c:v>
                </c:pt>
                <c:pt idx="363">
                  <c:v>5969</c:v>
                </c:pt>
                <c:pt idx="364">
                  <c:v>5979</c:v>
                </c:pt>
                <c:pt idx="365">
                  <c:v>5999</c:v>
                </c:pt>
                <c:pt idx="366">
                  <c:v>6019</c:v>
                </c:pt>
                <c:pt idx="367">
                  <c:v>6039</c:v>
                </c:pt>
                <c:pt idx="368">
                  <c:v>6049</c:v>
                </c:pt>
                <c:pt idx="369">
                  <c:v>6069</c:v>
                </c:pt>
                <c:pt idx="370">
                  <c:v>6089</c:v>
                </c:pt>
                <c:pt idx="371">
                  <c:v>6099</c:v>
                </c:pt>
                <c:pt idx="372">
                  <c:v>6119</c:v>
                </c:pt>
                <c:pt idx="373">
                  <c:v>6129</c:v>
                </c:pt>
                <c:pt idx="374">
                  <c:v>6139</c:v>
                </c:pt>
                <c:pt idx="375">
                  <c:v>6159</c:v>
                </c:pt>
                <c:pt idx="376">
                  <c:v>6169</c:v>
                </c:pt>
                <c:pt idx="377">
                  <c:v>6189</c:v>
                </c:pt>
                <c:pt idx="378">
                  <c:v>6209</c:v>
                </c:pt>
                <c:pt idx="379">
                  <c:v>6219</c:v>
                </c:pt>
                <c:pt idx="380">
                  <c:v>6239</c:v>
                </c:pt>
                <c:pt idx="381">
                  <c:v>6259</c:v>
                </c:pt>
                <c:pt idx="382">
                  <c:v>6279</c:v>
                </c:pt>
                <c:pt idx="383">
                  <c:v>6289</c:v>
                </c:pt>
                <c:pt idx="384">
                  <c:v>6309</c:v>
                </c:pt>
                <c:pt idx="385">
                  <c:v>6329</c:v>
                </c:pt>
                <c:pt idx="386">
                  <c:v>6339</c:v>
                </c:pt>
                <c:pt idx="387">
                  <c:v>6359</c:v>
                </c:pt>
                <c:pt idx="388">
                  <c:v>6379</c:v>
                </c:pt>
                <c:pt idx="389">
                  <c:v>6389</c:v>
                </c:pt>
                <c:pt idx="390">
                  <c:v>6409</c:v>
                </c:pt>
                <c:pt idx="391">
                  <c:v>6419</c:v>
                </c:pt>
                <c:pt idx="392">
                  <c:v>6429</c:v>
                </c:pt>
                <c:pt idx="393">
                  <c:v>6439</c:v>
                </c:pt>
                <c:pt idx="394">
                  <c:v>6449</c:v>
                </c:pt>
                <c:pt idx="395">
                  <c:v>6469</c:v>
                </c:pt>
                <c:pt idx="396">
                  <c:v>6479</c:v>
                </c:pt>
                <c:pt idx="397">
                  <c:v>6499</c:v>
                </c:pt>
                <c:pt idx="398">
                  <c:v>6519</c:v>
                </c:pt>
                <c:pt idx="399">
                  <c:v>6529</c:v>
                </c:pt>
                <c:pt idx="400">
                  <c:v>6549</c:v>
                </c:pt>
                <c:pt idx="401">
                  <c:v>6569</c:v>
                </c:pt>
                <c:pt idx="402">
                  <c:v>6579</c:v>
                </c:pt>
                <c:pt idx="403">
                  <c:v>6599</c:v>
                </c:pt>
                <c:pt idx="404">
                  <c:v>6609</c:v>
                </c:pt>
                <c:pt idx="405">
                  <c:v>6619</c:v>
                </c:pt>
                <c:pt idx="406">
                  <c:v>6639</c:v>
                </c:pt>
                <c:pt idx="407">
                  <c:v>6649</c:v>
                </c:pt>
                <c:pt idx="408">
                  <c:v>6659</c:v>
                </c:pt>
                <c:pt idx="409">
                  <c:v>6679</c:v>
                </c:pt>
                <c:pt idx="410">
                  <c:v>6689</c:v>
                </c:pt>
                <c:pt idx="411">
                  <c:v>6699</c:v>
                </c:pt>
                <c:pt idx="412">
                  <c:v>6719</c:v>
                </c:pt>
                <c:pt idx="413">
                  <c:v>6729</c:v>
                </c:pt>
                <c:pt idx="414">
                  <c:v>6739</c:v>
                </c:pt>
                <c:pt idx="415">
                  <c:v>6749</c:v>
                </c:pt>
                <c:pt idx="416">
                  <c:v>6769</c:v>
                </c:pt>
                <c:pt idx="417">
                  <c:v>6789</c:v>
                </c:pt>
                <c:pt idx="418">
                  <c:v>6809</c:v>
                </c:pt>
                <c:pt idx="419">
                  <c:v>6829</c:v>
                </c:pt>
                <c:pt idx="420">
                  <c:v>6839</c:v>
                </c:pt>
                <c:pt idx="421">
                  <c:v>6859</c:v>
                </c:pt>
                <c:pt idx="422">
                  <c:v>6869</c:v>
                </c:pt>
                <c:pt idx="423">
                  <c:v>6879</c:v>
                </c:pt>
                <c:pt idx="424">
                  <c:v>6900</c:v>
                </c:pt>
                <c:pt idx="425">
                  <c:v>6919</c:v>
                </c:pt>
                <c:pt idx="426">
                  <c:v>6929</c:v>
                </c:pt>
                <c:pt idx="427">
                  <c:v>6939</c:v>
                </c:pt>
                <c:pt idx="428">
                  <c:v>6959</c:v>
                </c:pt>
                <c:pt idx="429">
                  <c:v>6979</c:v>
                </c:pt>
                <c:pt idx="430">
                  <c:v>6999</c:v>
                </c:pt>
                <c:pt idx="431">
                  <c:v>7019</c:v>
                </c:pt>
                <c:pt idx="432">
                  <c:v>7029</c:v>
                </c:pt>
                <c:pt idx="433">
                  <c:v>7049</c:v>
                </c:pt>
                <c:pt idx="434">
                  <c:v>7069</c:v>
                </c:pt>
                <c:pt idx="435">
                  <c:v>7080</c:v>
                </c:pt>
                <c:pt idx="436">
                  <c:v>7099</c:v>
                </c:pt>
                <c:pt idx="437">
                  <c:v>7109</c:v>
                </c:pt>
                <c:pt idx="438">
                  <c:v>7129</c:v>
                </c:pt>
                <c:pt idx="439">
                  <c:v>7139</c:v>
                </c:pt>
                <c:pt idx="440">
                  <c:v>7159</c:v>
                </c:pt>
                <c:pt idx="441">
                  <c:v>7179</c:v>
                </c:pt>
                <c:pt idx="442">
                  <c:v>7189</c:v>
                </c:pt>
                <c:pt idx="443">
                  <c:v>7209</c:v>
                </c:pt>
                <c:pt idx="444">
                  <c:v>7229</c:v>
                </c:pt>
                <c:pt idx="445">
                  <c:v>7239</c:v>
                </c:pt>
                <c:pt idx="446">
                  <c:v>7259</c:v>
                </c:pt>
                <c:pt idx="447">
                  <c:v>7279</c:v>
                </c:pt>
                <c:pt idx="448">
                  <c:v>7289</c:v>
                </c:pt>
                <c:pt idx="449">
                  <c:v>7309</c:v>
                </c:pt>
                <c:pt idx="450">
                  <c:v>7329</c:v>
                </c:pt>
                <c:pt idx="451">
                  <c:v>7339</c:v>
                </c:pt>
                <c:pt idx="452">
                  <c:v>7359</c:v>
                </c:pt>
                <c:pt idx="453">
                  <c:v>7369</c:v>
                </c:pt>
                <c:pt idx="454">
                  <c:v>7389</c:v>
                </c:pt>
                <c:pt idx="455">
                  <c:v>7409</c:v>
                </c:pt>
                <c:pt idx="456">
                  <c:v>7419</c:v>
                </c:pt>
                <c:pt idx="457">
                  <c:v>7429</c:v>
                </c:pt>
                <c:pt idx="458">
                  <c:v>7439</c:v>
                </c:pt>
                <c:pt idx="459">
                  <c:v>7459</c:v>
                </c:pt>
                <c:pt idx="460">
                  <c:v>7479</c:v>
                </c:pt>
                <c:pt idx="461">
                  <c:v>7499</c:v>
                </c:pt>
                <c:pt idx="462">
                  <c:v>7519</c:v>
                </c:pt>
                <c:pt idx="463">
                  <c:v>7539</c:v>
                </c:pt>
                <c:pt idx="464">
                  <c:v>7559</c:v>
                </c:pt>
                <c:pt idx="465">
                  <c:v>7569</c:v>
                </c:pt>
                <c:pt idx="466">
                  <c:v>7589</c:v>
                </c:pt>
                <c:pt idx="467">
                  <c:v>7599</c:v>
                </c:pt>
                <c:pt idx="468">
                  <c:v>7609</c:v>
                </c:pt>
                <c:pt idx="469">
                  <c:v>7619</c:v>
                </c:pt>
                <c:pt idx="470">
                  <c:v>7639</c:v>
                </c:pt>
                <c:pt idx="471">
                  <c:v>7649</c:v>
                </c:pt>
                <c:pt idx="472">
                  <c:v>7659</c:v>
                </c:pt>
                <c:pt idx="473">
                  <c:v>7669</c:v>
                </c:pt>
                <c:pt idx="474">
                  <c:v>7689</c:v>
                </c:pt>
                <c:pt idx="475">
                  <c:v>7699</c:v>
                </c:pt>
                <c:pt idx="476">
                  <c:v>7709</c:v>
                </c:pt>
                <c:pt idx="477">
                  <c:v>7720</c:v>
                </c:pt>
                <c:pt idx="478">
                  <c:v>7739</c:v>
                </c:pt>
                <c:pt idx="479">
                  <c:v>7759</c:v>
                </c:pt>
                <c:pt idx="480">
                  <c:v>7769</c:v>
                </c:pt>
                <c:pt idx="481">
                  <c:v>7779</c:v>
                </c:pt>
                <c:pt idx="482">
                  <c:v>7799</c:v>
                </c:pt>
                <c:pt idx="483">
                  <c:v>7819</c:v>
                </c:pt>
                <c:pt idx="484">
                  <c:v>7829</c:v>
                </c:pt>
                <c:pt idx="485">
                  <c:v>7849</c:v>
                </c:pt>
                <c:pt idx="486">
                  <c:v>7859</c:v>
                </c:pt>
                <c:pt idx="487">
                  <c:v>7879</c:v>
                </c:pt>
                <c:pt idx="488">
                  <c:v>7899</c:v>
                </c:pt>
                <c:pt idx="489">
                  <c:v>7919</c:v>
                </c:pt>
                <c:pt idx="490">
                  <c:v>7929</c:v>
                </c:pt>
                <c:pt idx="491">
                  <c:v>7949</c:v>
                </c:pt>
                <c:pt idx="492">
                  <c:v>7969</c:v>
                </c:pt>
                <c:pt idx="493">
                  <c:v>7979</c:v>
                </c:pt>
                <c:pt idx="494">
                  <c:v>7999</c:v>
                </c:pt>
                <c:pt idx="495">
                  <c:v>8029</c:v>
                </c:pt>
                <c:pt idx="496">
                  <c:v>8039</c:v>
                </c:pt>
                <c:pt idx="497">
                  <c:v>8059</c:v>
                </c:pt>
                <c:pt idx="498">
                  <c:v>8069</c:v>
                </c:pt>
                <c:pt idx="499">
                  <c:v>8089</c:v>
                </c:pt>
                <c:pt idx="500">
                  <c:v>8099</c:v>
                </c:pt>
                <c:pt idx="501">
                  <c:v>8109</c:v>
                </c:pt>
                <c:pt idx="502">
                  <c:v>8129</c:v>
                </c:pt>
                <c:pt idx="503">
                  <c:v>8149</c:v>
                </c:pt>
                <c:pt idx="504">
                  <c:v>8159</c:v>
                </c:pt>
                <c:pt idx="505">
                  <c:v>8179</c:v>
                </c:pt>
                <c:pt idx="506">
                  <c:v>8189</c:v>
                </c:pt>
                <c:pt idx="507">
                  <c:v>8209</c:v>
                </c:pt>
                <c:pt idx="508">
                  <c:v>8219</c:v>
                </c:pt>
                <c:pt idx="509">
                  <c:v>8229</c:v>
                </c:pt>
                <c:pt idx="510">
                  <c:v>8249</c:v>
                </c:pt>
                <c:pt idx="511">
                  <c:v>8269</c:v>
                </c:pt>
                <c:pt idx="512">
                  <c:v>8299</c:v>
                </c:pt>
                <c:pt idx="513">
                  <c:v>8319</c:v>
                </c:pt>
                <c:pt idx="514">
                  <c:v>8329</c:v>
                </c:pt>
                <c:pt idx="515">
                  <c:v>8349</c:v>
                </c:pt>
                <c:pt idx="516">
                  <c:v>8359</c:v>
                </c:pt>
                <c:pt idx="517">
                  <c:v>8369</c:v>
                </c:pt>
                <c:pt idx="518">
                  <c:v>8389</c:v>
                </c:pt>
                <c:pt idx="519">
                  <c:v>8409</c:v>
                </c:pt>
                <c:pt idx="520">
                  <c:v>8429</c:v>
                </c:pt>
                <c:pt idx="521">
                  <c:v>8449</c:v>
                </c:pt>
                <c:pt idx="522">
                  <c:v>8459</c:v>
                </c:pt>
                <c:pt idx="523">
                  <c:v>8469</c:v>
                </c:pt>
                <c:pt idx="524">
                  <c:v>8479</c:v>
                </c:pt>
                <c:pt idx="525">
                  <c:v>8499</c:v>
                </c:pt>
                <c:pt idx="526">
                  <c:v>8509</c:v>
                </c:pt>
                <c:pt idx="527">
                  <c:v>8519</c:v>
                </c:pt>
                <c:pt idx="528">
                  <c:v>8529</c:v>
                </c:pt>
                <c:pt idx="529">
                  <c:v>8549</c:v>
                </c:pt>
                <c:pt idx="530">
                  <c:v>8559</c:v>
                </c:pt>
                <c:pt idx="531">
                  <c:v>8579</c:v>
                </c:pt>
                <c:pt idx="532">
                  <c:v>8599</c:v>
                </c:pt>
                <c:pt idx="533">
                  <c:v>8619</c:v>
                </c:pt>
                <c:pt idx="534">
                  <c:v>8639</c:v>
                </c:pt>
                <c:pt idx="535">
                  <c:v>8649</c:v>
                </c:pt>
                <c:pt idx="536">
                  <c:v>8669</c:v>
                </c:pt>
                <c:pt idx="537">
                  <c:v>8699</c:v>
                </c:pt>
                <c:pt idx="538">
                  <c:v>8719</c:v>
                </c:pt>
                <c:pt idx="539">
                  <c:v>8739</c:v>
                </c:pt>
                <c:pt idx="540">
                  <c:v>8769</c:v>
                </c:pt>
                <c:pt idx="541">
                  <c:v>8779</c:v>
                </c:pt>
                <c:pt idx="542">
                  <c:v>8789</c:v>
                </c:pt>
                <c:pt idx="543">
                  <c:v>8799</c:v>
                </c:pt>
                <c:pt idx="544">
                  <c:v>8819</c:v>
                </c:pt>
                <c:pt idx="545">
                  <c:v>8829</c:v>
                </c:pt>
                <c:pt idx="546">
                  <c:v>8849</c:v>
                </c:pt>
                <c:pt idx="547">
                  <c:v>8859</c:v>
                </c:pt>
                <c:pt idx="548">
                  <c:v>8879</c:v>
                </c:pt>
                <c:pt idx="549">
                  <c:v>8899</c:v>
                </c:pt>
                <c:pt idx="550">
                  <c:v>8919</c:v>
                </c:pt>
                <c:pt idx="551">
                  <c:v>8929</c:v>
                </c:pt>
                <c:pt idx="552">
                  <c:v>8949</c:v>
                </c:pt>
                <c:pt idx="553">
                  <c:v>8969</c:v>
                </c:pt>
                <c:pt idx="554">
                  <c:v>8989</c:v>
                </c:pt>
                <c:pt idx="555">
                  <c:v>9009</c:v>
                </c:pt>
                <c:pt idx="556">
                  <c:v>9019</c:v>
                </c:pt>
                <c:pt idx="557">
                  <c:v>9039</c:v>
                </c:pt>
                <c:pt idx="558">
                  <c:v>9049</c:v>
                </c:pt>
                <c:pt idx="559">
                  <c:v>9059</c:v>
                </c:pt>
                <c:pt idx="560">
                  <c:v>9079</c:v>
                </c:pt>
                <c:pt idx="561">
                  <c:v>9099</c:v>
                </c:pt>
                <c:pt idx="562">
                  <c:v>9109</c:v>
                </c:pt>
                <c:pt idx="563">
                  <c:v>9119</c:v>
                </c:pt>
                <c:pt idx="564">
                  <c:v>9149</c:v>
                </c:pt>
                <c:pt idx="565">
                  <c:v>9169</c:v>
                </c:pt>
                <c:pt idx="566">
                  <c:v>9189</c:v>
                </c:pt>
                <c:pt idx="567">
                  <c:v>9199</c:v>
                </c:pt>
                <c:pt idx="568">
                  <c:v>9209</c:v>
                </c:pt>
                <c:pt idx="569">
                  <c:v>9219</c:v>
                </c:pt>
                <c:pt idx="570">
                  <c:v>9229</c:v>
                </c:pt>
                <c:pt idx="571">
                  <c:v>9249</c:v>
                </c:pt>
                <c:pt idx="572">
                  <c:v>9259</c:v>
                </c:pt>
                <c:pt idx="573">
                  <c:v>9279</c:v>
                </c:pt>
                <c:pt idx="574">
                  <c:v>9289</c:v>
                </c:pt>
                <c:pt idx="575">
                  <c:v>9299</c:v>
                </c:pt>
                <c:pt idx="576">
                  <c:v>9319</c:v>
                </c:pt>
                <c:pt idx="577">
                  <c:v>9329</c:v>
                </c:pt>
                <c:pt idx="578">
                  <c:v>9349</c:v>
                </c:pt>
                <c:pt idx="579">
                  <c:v>9359</c:v>
                </c:pt>
                <c:pt idx="580">
                  <c:v>9369</c:v>
                </c:pt>
                <c:pt idx="581">
                  <c:v>9389</c:v>
                </c:pt>
                <c:pt idx="582">
                  <c:v>9399</c:v>
                </c:pt>
                <c:pt idx="583">
                  <c:v>9419</c:v>
                </c:pt>
                <c:pt idx="584">
                  <c:v>9429</c:v>
                </c:pt>
                <c:pt idx="585">
                  <c:v>9450</c:v>
                </c:pt>
                <c:pt idx="586">
                  <c:v>9469</c:v>
                </c:pt>
                <c:pt idx="587">
                  <c:v>9479</c:v>
                </c:pt>
                <c:pt idx="588">
                  <c:v>9489</c:v>
                </c:pt>
                <c:pt idx="589">
                  <c:v>9509</c:v>
                </c:pt>
                <c:pt idx="590">
                  <c:v>9529</c:v>
                </c:pt>
                <c:pt idx="591">
                  <c:v>9539</c:v>
                </c:pt>
                <c:pt idx="592">
                  <c:v>9559</c:v>
                </c:pt>
                <c:pt idx="593">
                  <c:v>9579</c:v>
                </c:pt>
                <c:pt idx="594">
                  <c:v>9589</c:v>
                </c:pt>
                <c:pt idx="595">
                  <c:v>9609</c:v>
                </c:pt>
                <c:pt idx="596">
                  <c:v>9629</c:v>
                </c:pt>
                <c:pt idx="597">
                  <c:v>9639</c:v>
                </c:pt>
                <c:pt idx="598">
                  <c:v>9649</c:v>
                </c:pt>
                <c:pt idx="599">
                  <c:v>9669</c:v>
                </c:pt>
                <c:pt idx="600">
                  <c:v>9689</c:v>
                </c:pt>
                <c:pt idx="601">
                  <c:v>9699</c:v>
                </c:pt>
                <c:pt idx="602">
                  <c:v>9719</c:v>
                </c:pt>
                <c:pt idx="603">
                  <c:v>9729</c:v>
                </c:pt>
                <c:pt idx="604">
                  <c:v>9749</c:v>
                </c:pt>
                <c:pt idx="605">
                  <c:v>9769</c:v>
                </c:pt>
                <c:pt idx="606">
                  <c:v>9799</c:v>
                </c:pt>
                <c:pt idx="607">
                  <c:v>9819</c:v>
                </c:pt>
                <c:pt idx="608">
                  <c:v>9829</c:v>
                </c:pt>
                <c:pt idx="609">
                  <c:v>9839</c:v>
                </c:pt>
                <c:pt idx="610">
                  <c:v>9849</c:v>
                </c:pt>
                <c:pt idx="611">
                  <c:v>9869</c:v>
                </c:pt>
                <c:pt idx="612">
                  <c:v>9879</c:v>
                </c:pt>
                <c:pt idx="613">
                  <c:v>9899</c:v>
                </c:pt>
              </c:numCache>
            </c:numRef>
          </c:xVal>
          <c:yVal>
            <c:numRef>
              <c:f>custom1!$B$1:$B$614</c:f>
              <c:numCache>
                <c:formatCode>General</c:formatCode>
                <c:ptCount val="614"/>
                <c:pt idx="0">
                  <c:v>2.0813999999999999E-2</c:v>
                </c:pt>
                <c:pt idx="1">
                  <c:v>2.1669000000000001E-2</c:v>
                </c:pt>
                <c:pt idx="2">
                  <c:v>2.3987999999999999E-2</c:v>
                </c:pt>
                <c:pt idx="3">
                  <c:v>2.4109999999999999E-2</c:v>
                </c:pt>
                <c:pt idx="4">
                  <c:v>2.3255999999999999E-2</c:v>
                </c:pt>
                <c:pt idx="5">
                  <c:v>2.3744000000000001E-2</c:v>
                </c:pt>
                <c:pt idx="6">
                  <c:v>2.35E-2</c:v>
                </c:pt>
                <c:pt idx="7">
                  <c:v>2.3865999999999998E-2</c:v>
                </c:pt>
                <c:pt idx="8">
                  <c:v>2.6308000000000002E-2</c:v>
                </c:pt>
                <c:pt idx="9">
                  <c:v>2.6551999999999999E-2</c:v>
                </c:pt>
                <c:pt idx="10">
                  <c:v>2.5697000000000001E-2</c:v>
                </c:pt>
                <c:pt idx="11">
                  <c:v>2.5940999999999999E-2</c:v>
                </c:pt>
                <c:pt idx="12">
                  <c:v>2.4843E-2</c:v>
                </c:pt>
                <c:pt idx="13">
                  <c:v>2.7161999999999999E-2</c:v>
                </c:pt>
                <c:pt idx="14">
                  <c:v>2.2034999999999999E-2</c:v>
                </c:pt>
                <c:pt idx="15">
                  <c:v>2.3255999999999999E-2</c:v>
                </c:pt>
                <c:pt idx="16">
                  <c:v>2.4232E-2</c:v>
                </c:pt>
                <c:pt idx="17">
                  <c:v>2.6186000000000001E-2</c:v>
                </c:pt>
                <c:pt idx="18">
                  <c:v>2.5453E-2</c:v>
                </c:pt>
                <c:pt idx="19">
                  <c:v>2.5940999999999999E-2</c:v>
                </c:pt>
                <c:pt idx="20">
                  <c:v>2.6674E-2</c:v>
                </c:pt>
                <c:pt idx="21">
                  <c:v>2.6674E-2</c:v>
                </c:pt>
                <c:pt idx="22">
                  <c:v>2.4232E-2</c:v>
                </c:pt>
                <c:pt idx="23">
                  <c:v>2.3133999999999998E-2</c:v>
                </c:pt>
                <c:pt idx="24">
                  <c:v>2.7040000000000002E-2</c:v>
                </c:pt>
                <c:pt idx="25">
                  <c:v>2.8017E-2</c:v>
                </c:pt>
                <c:pt idx="26">
                  <c:v>2.4965000000000001E-2</c:v>
                </c:pt>
                <c:pt idx="27">
                  <c:v>2.7772999999999999E-2</c:v>
                </c:pt>
                <c:pt idx="28">
                  <c:v>2.8261000000000001E-2</c:v>
                </c:pt>
                <c:pt idx="29">
                  <c:v>2.6551999999999999E-2</c:v>
                </c:pt>
                <c:pt idx="30">
                  <c:v>2.5940999999999999E-2</c:v>
                </c:pt>
                <c:pt idx="31">
                  <c:v>2.4476999999999999E-2</c:v>
                </c:pt>
                <c:pt idx="32">
                  <c:v>2.4232E-2</c:v>
                </c:pt>
                <c:pt idx="33">
                  <c:v>2.7529000000000001E-2</c:v>
                </c:pt>
                <c:pt idx="34">
                  <c:v>2.5453E-2</c:v>
                </c:pt>
                <c:pt idx="35">
                  <c:v>2.7161999999999999E-2</c:v>
                </c:pt>
                <c:pt idx="36">
                  <c:v>2.5940999999999999E-2</c:v>
                </c:pt>
                <c:pt idx="37">
                  <c:v>2.5330999999999999E-2</c:v>
                </c:pt>
                <c:pt idx="38">
                  <c:v>2.5940999999999999E-2</c:v>
                </c:pt>
                <c:pt idx="39">
                  <c:v>2.4476999999999999E-2</c:v>
                </c:pt>
                <c:pt idx="40">
                  <c:v>2.3622000000000001E-2</c:v>
                </c:pt>
                <c:pt idx="41">
                  <c:v>2.2768E-2</c:v>
                </c:pt>
                <c:pt idx="42">
                  <c:v>2.2279E-2</c:v>
                </c:pt>
                <c:pt idx="43">
                  <c:v>2.6186000000000001E-2</c:v>
                </c:pt>
                <c:pt idx="44">
                  <c:v>2.5575000000000001E-2</c:v>
                </c:pt>
                <c:pt idx="45">
                  <c:v>2.2157E-2</c:v>
                </c:pt>
                <c:pt idx="46">
                  <c:v>2.1058E-2</c:v>
                </c:pt>
                <c:pt idx="47">
                  <c:v>2.5575000000000001E-2</c:v>
                </c:pt>
                <c:pt idx="48">
                  <c:v>2.7406E-2</c:v>
                </c:pt>
                <c:pt idx="49">
                  <c:v>2.2523000000000001E-2</c:v>
                </c:pt>
                <c:pt idx="50">
                  <c:v>2.3744000000000001E-2</c:v>
                </c:pt>
                <c:pt idx="51">
                  <c:v>2.4354000000000001E-2</c:v>
                </c:pt>
                <c:pt idx="52">
                  <c:v>2.5453E-2</c:v>
                </c:pt>
                <c:pt idx="53">
                  <c:v>2.1058E-2</c:v>
                </c:pt>
                <c:pt idx="54">
                  <c:v>2.3255999999999999E-2</c:v>
                </c:pt>
                <c:pt idx="55">
                  <c:v>2.5697000000000001E-2</c:v>
                </c:pt>
                <c:pt idx="56">
                  <c:v>2.3255999999999999E-2</c:v>
                </c:pt>
                <c:pt idx="57">
                  <c:v>2.7650999999999998E-2</c:v>
                </c:pt>
                <c:pt idx="58">
                  <c:v>2.4721E-2</c:v>
                </c:pt>
                <c:pt idx="59">
                  <c:v>2.1669000000000001E-2</c:v>
                </c:pt>
                <c:pt idx="60">
                  <c:v>2.5453E-2</c:v>
                </c:pt>
                <c:pt idx="61">
                  <c:v>2.4476999999999999E-2</c:v>
                </c:pt>
                <c:pt idx="62">
                  <c:v>2.1669000000000001E-2</c:v>
                </c:pt>
                <c:pt idx="63">
                  <c:v>2.1912999999999998E-2</c:v>
                </c:pt>
                <c:pt idx="64">
                  <c:v>2.5087000000000002E-2</c:v>
                </c:pt>
                <c:pt idx="65">
                  <c:v>2.3377999999999999E-2</c:v>
                </c:pt>
                <c:pt idx="66">
                  <c:v>2.35E-2</c:v>
                </c:pt>
                <c:pt idx="67">
                  <c:v>2.4843E-2</c:v>
                </c:pt>
                <c:pt idx="68">
                  <c:v>2.3987999999999999E-2</c:v>
                </c:pt>
                <c:pt idx="69">
                  <c:v>1.9349000000000002E-2</c:v>
                </c:pt>
                <c:pt idx="70">
                  <c:v>2.9360000000000001E-2</c:v>
                </c:pt>
                <c:pt idx="71">
                  <c:v>2.4354000000000001E-2</c:v>
                </c:pt>
                <c:pt idx="72">
                  <c:v>2.6064E-2</c:v>
                </c:pt>
                <c:pt idx="73">
                  <c:v>2.5087000000000002E-2</c:v>
                </c:pt>
                <c:pt idx="74">
                  <c:v>2.3865999999999998E-2</c:v>
                </c:pt>
                <c:pt idx="75">
                  <c:v>1.9592999999999999E-2</c:v>
                </c:pt>
                <c:pt idx="76">
                  <c:v>2.5697000000000001E-2</c:v>
                </c:pt>
                <c:pt idx="77">
                  <c:v>2.3744000000000001E-2</c:v>
                </c:pt>
                <c:pt idx="78">
                  <c:v>2.8017E-2</c:v>
                </c:pt>
                <c:pt idx="79">
                  <c:v>2.5697000000000001E-2</c:v>
                </c:pt>
                <c:pt idx="80">
                  <c:v>2.4965000000000001E-2</c:v>
                </c:pt>
                <c:pt idx="81">
                  <c:v>2.2401000000000001E-2</c:v>
                </c:pt>
                <c:pt idx="82">
                  <c:v>2.3012000000000001E-2</c:v>
                </c:pt>
                <c:pt idx="83">
                  <c:v>2.0936E-2</c:v>
                </c:pt>
                <c:pt idx="84">
                  <c:v>2.8749E-2</c:v>
                </c:pt>
                <c:pt idx="85">
                  <c:v>2.6186000000000001E-2</c:v>
                </c:pt>
                <c:pt idx="86">
                  <c:v>2.5697000000000001E-2</c:v>
                </c:pt>
                <c:pt idx="87">
                  <c:v>2.6308000000000002E-2</c:v>
                </c:pt>
                <c:pt idx="88">
                  <c:v>2.2890000000000001E-2</c:v>
                </c:pt>
                <c:pt idx="89">
                  <c:v>2.3744000000000001E-2</c:v>
                </c:pt>
                <c:pt idx="90">
                  <c:v>2.0204E-2</c:v>
                </c:pt>
                <c:pt idx="91">
                  <c:v>2.0326E-2</c:v>
                </c:pt>
                <c:pt idx="92">
                  <c:v>2.5697000000000001E-2</c:v>
                </c:pt>
                <c:pt idx="93">
                  <c:v>3.0457999999999999E-2</c:v>
                </c:pt>
                <c:pt idx="94">
                  <c:v>2.5453E-2</c:v>
                </c:pt>
                <c:pt idx="95">
                  <c:v>2.5575000000000001E-2</c:v>
                </c:pt>
                <c:pt idx="96">
                  <c:v>2.5819000000000002E-2</c:v>
                </c:pt>
                <c:pt idx="97">
                  <c:v>2.3622000000000001E-2</c:v>
                </c:pt>
                <c:pt idx="98">
                  <c:v>2.8504999999999999E-2</c:v>
                </c:pt>
                <c:pt idx="99">
                  <c:v>2.6551999999999999E-2</c:v>
                </c:pt>
                <c:pt idx="100">
                  <c:v>2.3987999999999999E-2</c:v>
                </c:pt>
                <c:pt idx="101">
                  <c:v>2.5330999999999999E-2</c:v>
                </c:pt>
                <c:pt idx="102">
                  <c:v>2.4354000000000001E-2</c:v>
                </c:pt>
                <c:pt idx="103">
                  <c:v>2.35E-2</c:v>
                </c:pt>
                <c:pt idx="104">
                  <c:v>2.4354000000000001E-2</c:v>
                </c:pt>
                <c:pt idx="105">
                  <c:v>2.4354000000000001E-2</c:v>
                </c:pt>
                <c:pt idx="106">
                  <c:v>2.4965000000000001E-2</c:v>
                </c:pt>
                <c:pt idx="107">
                  <c:v>2.1302999999999999E-2</c:v>
                </c:pt>
                <c:pt idx="108">
                  <c:v>2.7283999999999999E-2</c:v>
                </c:pt>
                <c:pt idx="109">
                  <c:v>2.7650999999999998E-2</c:v>
                </c:pt>
                <c:pt idx="110">
                  <c:v>2.4598999999999999E-2</c:v>
                </c:pt>
                <c:pt idx="111">
                  <c:v>2.6308000000000002E-2</c:v>
                </c:pt>
                <c:pt idx="112">
                  <c:v>2.3377999999999999E-2</c:v>
                </c:pt>
                <c:pt idx="113">
                  <c:v>2.7040000000000002E-2</c:v>
                </c:pt>
                <c:pt idx="114">
                  <c:v>2.4843E-2</c:v>
                </c:pt>
                <c:pt idx="115">
                  <c:v>2.6429999999999999E-2</c:v>
                </c:pt>
                <c:pt idx="116">
                  <c:v>2.2768E-2</c:v>
                </c:pt>
                <c:pt idx="117">
                  <c:v>2.0570000000000001E-2</c:v>
                </c:pt>
                <c:pt idx="118">
                  <c:v>2.5330999999999999E-2</c:v>
                </c:pt>
                <c:pt idx="119">
                  <c:v>2.3622000000000001E-2</c:v>
                </c:pt>
                <c:pt idx="120">
                  <c:v>2.35E-2</c:v>
                </c:pt>
                <c:pt idx="121">
                  <c:v>2.6186000000000001E-2</c:v>
                </c:pt>
                <c:pt idx="122">
                  <c:v>2.3744000000000001E-2</c:v>
                </c:pt>
                <c:pt idx="123">
                  <c:v>2.3744000000000001E-2</c:v>
                </c:pt>
                <c:pt idx="124">
                  <c:v>2.4598999999999999E-2</c:v>
                </c:pt>
                <c:pt idx="125">
                  <c:v>2.1669000000000001E-2</c:v>
                </c:pt>
                <c:pt idx="126">
                  <c:v>2.7895E-2</c:v>
                </c:pt>
                <c:pt idx="127">
                  <c:v>2.4721E-2</c:v>
                </c:pt>
                <c:pt idx="128">
                  <c:v>2.7283999999999999E-2</c:v>
                </c:pt>
                <c:pt idx="129">
                  <c:v>2.4598999999999999E-2</c:v>
                </c:pt>
                <c:pt idx="130">
                  <c:v>2.5940999999999999E-2</c:v>
                </c:pt>
                <c:pt idx="131">
                  <c:v>2.6308000000000002E-2</c:v>
                </c:pt>
                <c:pt idx="132">
                  <c:v>2.3012000000000001E-2</c:v>
                </c:pt>
                <c:pt idx="133">
                  <c:v>1.9349000000000002E-2</c:v>
                </c:pt>
                <c:pt idx="134">
                  <c:v>2.5697000000000001E-2</c:v>
                </c:pt>
                <c:pt idx="135">
                  <c:v>2.3987999999999999E-2</c:v>
                </c:pt>
                <c:pt idx="136">
                  <c:v>2.2768E-2</c:v>
                </c:pt>
                <c:pt idx="137">
                  <c:v>2.4598999999999999E-2</c:v>
                </c:pt>
                <c:pt idx="138">
                  <c:v>2.7040000000000002E-2</c:v>
                </c:pt>
                <c:pt idx="139">
                  <c:v>2.6308000000000002E-2</c:v>
                </c:pt>
                <c:pt idx="140">
                  <c:v>2.7161999999999999E-2</c:v>
                </c:pt>
                <c:pt idx="141">
                  <c:v>2.5087000000000002E-2</c:v>
                </c:pt>
                <c:pt idx="142">
                  <c:v>2.6674E-2</c:v>
                </c:pt>
                <c:pt idx="143">
                  <c:v>2.3012000000000001E-2</c:v>
                </c:pt>
                <c:pt idx="144">
                  <c:v>2.3865999999999998E-2</c:v>
                </c:pt>
                <c:pt idx="145">
                  <c:v>2.5330999999999999E-2</c:v>
                </c:pt>
                <c:pt idx="146">
                  <c:v>2.5208999999999999E-2</c:v>
                </c:pt>
                <c:pt idx="147">
                  <c:v>2.6064E-2</c:v>
                </c:pt>
                <c:pt idx="148">
                  <c:v>2.4476999999999999E-2</c:v>
                </c:pt>
                <c:pt idx="149">
                  <c:v>2.7283999999999999E-2</c:v>
                </c:pt>
                <c:pt idx="150">
                  <c:v>2.6674E-2</c:v>
                </c:pt>
                <c:pt idx="151">
                  <c:v>2.8261000000000001E-2</c:v>
                </c:pt>
                <c:pt idx="152">
                  <c:v>2.2401000000000001E-2</c:v>
                </c:pt>
                <c:pt idx="153">
                  <c:v>2.3744000000000001E-2</c:v>
                </c:pt>
                <c:pt idx="154">
                  <c:v>2.6796E-2</c:v>
                </c:pt>
                <c:pt idx="155">
                  <c:v>2.5819000000000002E-2</c:v>
                </c:pt>
                <c:pt idx="156">
                  <c:v>2.8139000000000001E-2</c:v>
                </c:pt>
                <c:pt idx="157">
                  <c:v>2.6551999999999999E-2</c:v>
                </c:pt>
                <c:pt idx="158">
                  <c:v>2.2644999999999998E-2</c:v>
                </c:pt>
                <c:pt idx="159">
                  <c:v>2.6551999999999999E-2</c:v>
                </c:pt>
                <c:pt idx="160">
                  <c:v>2.6064E-2</c:v>
                </c:pt>
                <c:pt idx="161">
                  <c:v>2.2523000000000001E-2</c:v>
                </c:pt>
                <c:pt idx="162">
                  <c:v>2.6796E-2</c:v>
                </c:pt>
                <c:pt idx="163">
                  <c:v>2.4598999999999999E-2</c:v>
                </c:pt>
                <c:pt idx="164">
                  <c:v>2.6308000000000002E-2</c:v>
                </c:pt>
                <c:pt idx="165">
                  <c:v>2.3744000000000001E-2</c:v>
                </c:pt>
                <c:pt idx="166">
                  <c:v>2.4354000000000001E-2</c:v>
                </c:pt>
                <c:pt idx="167">
                  <c:v>2.7283999999999999E-2</c:v>
                </c:pt>
                <c:pt idx="168">
                  <c:v>2.9238E-2</c:v>
                </c:pt>
                <c:pt idx="169">
                  <c:v>2.3377999999999999E-2</c:v>
                </c:pt>
                <c:pt idx="170">
                  <c:v>2.6429999999999999E-2</c:v>
                </c:pt>
                <c:pt idx="171">
                  <c:v>2.6064E-2</c:v>
                </c:pt>
                <c:pt idx="172">
                  <c:v>2.5208999999999999E-2</c:v>
                </c:pt>
                <c:pt idx="173">
                  <c:v>2.6429999999999999E-2</c:v>
                </c:pt>
                <c:pt idx="174">
                  <c:v>2.3255999999999999E-2</c:v>
                </c:pt>
                <c:pt idx="175">
                  <c:v>2.4965000000000001E-2</c:v>
                </c:pt>
                <c:pt idx="176">
                  <c:v>2.3987999999999999E-2</c:v>
                </c:pt>
                <c:pt idx="177">
                  <c:v>2.6064E-2</c:v>
                </c:pt>
                <c:pt idx="178">
                  <c:v>2.5208999999999999E-2</c:v>
                </c:pt>
                <c:pt idx="179">
                  <c:v>2.2523000000000001E-2</c:v>
                </c:pt>
                <c:pt idx="180">
                  <c:v>2.4109999999999999E-2</c:v>
                </c:pt>
                <c:pt idx="181">
                  <c:v>2.5453E-2</c:v>
                </c:pt>
                <c:pt idx="182">
                  <c:v>2.6674E-2</c:v>
                </c:pt>
                <c:pt idx="183">
                  <c:v>2.8017E-2</c:v>
                </c:pt>
                <c:pt idx="184">
                  <c:v>2.3987999999999999E-2</c:v>
                </c:pt>
                <c:pt idx="185">
                  <c:v>2.7529000000000001E-2</c:v>
                </c:pt>
                <c:pt idx="186">
                  <c:v>2.7040000000000002E-2</c:v>
                </c:pt>
                <c:pt idx="187">
                  <c:v>2.8871000000000001E-2</c:v>
                </c:pt>
                <c:pt idx="188">
                  <c:v>2.6308000000000002E-2</c:v>
                </c:pt>
                <c:pt idx="189">
                  <c:v>2.4598999999999999E-2</c:v>
                </c:pt>
                <c:pt idx="190">
                  <c:v>2.3622000000000001E-2</c:v>
                </c:pt>
                <c:pt idx="191">
                  <c:v>2.5575000000000001E-2</c:v>
                </c:pt>
                <c:pt idx="192">
                  <c:v>2.5575000000000001E-2</c:v>
                </c:pt>
                <c:pt idx="193">
                  <c:v>2.2768E-2</c:v>
                </c:pt>
                <c:pt idx="194">
                  <c:v>2.3012000000000001E-2</c:v>
                </c:pt>
                <c:pt idx="195">
                  <c:v>2.3744000000000001E-2</c:v>
                </c:pt>
                <c:pt idx="196">
                  <c:v>2.3987999999999999E-2</c:v>
                </c:pt>
                <c:pt idx="197">
                  <c:v>2.6551999999999999E-2</c:v>
                </c:pt>
                <c:pt idx="198">
                  <c:v>2.5819000000000002E-2</c:v>
                </c:pt>
                <c:pt idx="199">
                  <c:v>2.5208999999999999E-2</c:v>
                </c:pt>
                <c:pt idx="200">
                  <c:v>3.0581000000000001E-2</c:v>
                </c:pt>
                <c:pt idx="201">
                  <c:v>2.6308000000000002E-2</c:v>
                </c:pt>
                <c:pt idx="202">
                  <c:v>2.5819000000000002E-2</c:v>
                </c:pt>
                <c:pt idx="203">
                  <c:v>2.4476999999999999E-2</c:v>
                </c:pt>
                <c:pt idx="204">
                  <c:v>2.6064E-2</c:v>
                </c:pt>
                <c:pt idx="205">
                  <c:v>2.4232E-2</c:v>
                </c:pt>
                <c:pt idx="206">
                  <c:v>1.9470999999999999E-2</c:v>
                </c:pt>
                <c:pt idx="207">
                  <c:v>2.3622000000000001E-2</c:v>
                </c:pt>
                <c:pt idx="208">
                  <c:v>2.8504999999999999E-2</c:v>
                </c:pt>
                <c:pt idx="209">
                  <c:v>2.2890000000000001E-2</c:v>
                </c:pt>
                <c:pt idx="210">
                  <c:v>2.6674E-2</c:v>
                </c:pt>
                <c:pt idx="211">
                  <c:v>2.5819000000000002E-2</c:v>
                </c:pt>
                <c:pt idx="212">
                  <c:v>2.4476999999999999E-2</c:v>
                </c:pt>
                <c:pt idx="213">
                  <c:v>2.3744000000000001E-2</c:v>
                </c:pt>
                <c:pt idx="214">
                  <c:v>2.6551999999999999E-2</c:v>
                </c:pt>
                <c:pt idx="215">
                  <c:v>2.5087000000000002E-2</c:v>
                </c:pt>
                <c:pt idx="216">
                  <c:v>2.3865999999999998E-2</c:v>
                </c:pt>
                <c:pt idx="217">
                  <c:v>2.5330999999999999E-2</c:v>
                </c:pt>
                <c:pt idx="218">
                  <c:v>2.6064E-2</c:v>
                </c:pt>
                <c:pt idx="219">
                  <c:v>2.2157E-2</c:v>
                </c:pt>
                <c:pt idx="220">
                  <c:v>2.3012000000000001E-2</c:v>
                </c:pt>
                <c:pt idx="221">
                  <c:v>2.6429999999999999E-2</c:v>
                </c:pt>
                <c:pt idx="222">
                  <c:v>2.3012000000000001E-2</c:v>
                </c:pt>
                <c:pt idx="223">
                  <c:v>2.8139000000000001E-2</c:v>
                </c:pt>
                <c:pt idx="224">
                  <c:v>-0.215284</c:v>
                </c:pt>
                <c:pt idx="225">
                  <c:v>-0.165354</c:v>
                </c:pt>
                <c:pt idx="226">
                  <c:v>-9.8456000000000002E-2</c:v>
                </c:pt>
                <c:pt idx="227">
                  <c:v>0.16083700000000001</c:v>
                </c:pt>
                <c:pt idx="228">
                  <c:v>0.19208900000000001</c:v>
                </c:pt>
                <c:pt idx="229">
                  <c:v>7.5870999999999994E-2</c:v>
                </c:pt>
                <c:pt idx="230">
                  <c:v>2.3012000000000001E-2</c:v>
                </c:pt>
                <c:pt idx="231">
                  <c:v>2.5819000000000002E-2</c:v>
                </c:pt>
                <c:pt idx="232">
                  <c:v>2.3255999999999999E-2</c:v>
                </c:pt>
                <c:pt idx="233">
                  <c:v>2.7895E-2</c:v>
                </c:pt>
                <c:pt idx="234">
                  <c:v>2.5453E-2</c:v>
                </c:pt>
                <c:pt idx="235">
                  <c:v>2.3744000000000001E-2</c:v>
                </c:pt>
                <c:pt idx="236">
                  <c:v>3.8760000000000003E-2</c:v>
                </c:pt>
                <c:pt idx="237">
                  <c:v>2.5575000000000001E-2</c:v>
                </c:pt>
                <c:pt idx="238">
                  <c:v>2.4354000000000001E-2</c:v>
                </c:pt>
                <c:pt idx="239">
                  <c:v>-5.2187999999999998E-2</c:v>
                </c:pt>
                <c:pt idx="240">
                  <c:v>2.5819000000000002E-2</c:v>
                </c:pt>
                <c:pt idx="241">
                  <c:v>4.5962000000000003E-2</c:v>
                </c:pt>
                <c:pt idx="242">
                  <c:v>3.6684000000000001E-2</c:v>
                </c:pt>
                <c:pt idx="243">
                  <c:v>1.5809E-2</c:v>
                </c:pt>
                <c:pt idx="244">
                  <c:v>5.4629999999999998E-2</c:v>
                </c:pt>
                <c:pt idx="245">
                  <c:v>5.0966999999999998E-2</c:v>
                </c:pt>
                <c:pt idx="246">
                  <c:v>4.3643000000000001E-2</c:v>
                </c:pt>
                <c:pt idx="247">
                  <c:v>-1.4344000000000001E-2</c:v>
                </c:pt>
                <c:pt idx="248">
                  <c:v>-6.6226999999999994E-2</c:v>
                </c:pt>
                <c:pt idx="249">
                  <c:v>-9.6014000000000002E-2</c:v>
                </c:pt>
                <c:pt idx="250">
                  <c:v>-9.3573000000000003E-2</c:v>
                </c:pt>
                <c:pt idx="251">
                  <c:v>-9.3816999999999998E-2</c:v>
                </c:pt>
                <c:pt idx="252">
                  <c:v>0.18476500000000001</c:v>
                </c:pt>
                <c:pt idx="253">
                  <c:v>0.175487</c:v>
                </c:pt>
                <c:pt idx="254">
                  <c:v>0.23811299999999999</c:v>
                </c:pt>
                <c:pt idx="255">
                  <c:v>0.376305</c:v>
                </c:pt>
                <c:pt idx="256">
                  <c:v>0.20405300000000001</c:v>
                </c:pt>
                <c:pt idx="257">
                  <c:v>0.29439100000000001</c:v>
                </c:pt>
                <c:pt idx="258">
                  <c:v>0.27559099999999997</c:v>
                </c:pt>
                <c:pt idx="259">
                  <c:v>0.27095200000000003</c:v>
                </c:pt>
                <c:pt idx="260">
                  <c:v>0.26216200000000001</c:v>
                </c:pt>
                <c:pt idx="261">
                  <c:v>0.37764799999999998</c:v>
                </c:pt>
                <c:pt idx="262">
                  <c:v>0.36226599999999998</c:v>
                </c:pt>
                <c:pt idx="263">
                  <c:v>0.35445300000000002</c:v>
                </c:pt>
                <c:pt idx="264">
                  <c:v>0.304035</c:v>
                </c:pt>
                <c:pt idx="265">
                  <c:v>0.379967</c:v>
                </c:pt>
                <c:pt idx="266">
                  <c:v>0.31734099999999998</c:v>
                </c:pt>
                <c:pt idx="267">
                  <c:v>0.252274</c:v>
                </c:pt>
                <c:pt idx="268">
                  <c:v>0.25361699999999998</c:v>
                </c:pt>
                <c:pt idx="269">
                  <c:v>0.17475399999999999</c:v>
                </c:pt>
                <c:pt idx="270">
                  <c:v>0.171824</c:v>
                </c:pt>
                <c:pt idx="271">
                  <c:v>0.161326</c:v>
                </c:pt>
                <c:pt idx="272">
                  <c:v>0.117256</c:v>
                </c:pt>
                <c:pt idx="273">
                  <c:v>0.11518</c:v>
                </c:pt>
                <c:pt idx="274">
                  <c:v>0.11383699999999999</c:v>
                </c:pt>
                <c:pt idx="275">
                  <c:v>9.9554000000000004E-2</c:v>
                </c:pt>
                <c:pt idx="276">
                  <c:v>3.0946999999999999E-2</c:v>
                </c:pt>
                <c:pt idx="277">
                  <c:v>-4.3643000000000001E-2</c:v>
                </c:pt>
                <c:pt idx="278">
                  <c:v>-0.145089</c:v>
                </c:pt>
                <c:pt idx="279">
                  <c:v>-0.288165</c:v>
                </c:pt>
                <c:pt idx="280">
                  <c:v>-0.32625300000000002</c:v>
                </c:pt>
                <c:pt idx="281">
                  <c:v>-0.345663</c:v>
                </c:pt>
                <c:pt idx="282">
                  <c:v>-0.33308900000000002</c:v>
                </c:pt>
                <c:pt idx="283">
                  <c:v>-0.37825799999999998</c:v>
                </c:pt>
                <c:pt idx="284">
                  <c:v>-0.36739300000000003</c:v>
                </c:pt>
                <c:pt idx="285">
                  <c:v>-0.36849199999999999</c:v>
                </c:pt>
                <c:pt idx="286">
                  <c:v>-0.37252000000000002</c:v>
                </c:pt>
                <c:pt idx="287">
                  <c:v>-0.36983500000000002</c:v>
                </c:pt>
                <c:pt idx="288">
                  <c:v>-0.32906099999999999</c:v>
                </c:pt>
                <c:pt idx="289">
                  <c:v>-0.30269200000000002</c:v>
                </c:pt>
                <c:pt idx="290">
                  <c:v>-0.236404</c:v>
                </c:pt>
                <c:pt idx="291">
                  <c:v>-0.20551800000000001</c:v>
                </c:pt>
                <c:pt idx="292">
                  <c:v>-0.21210999999999999</c:v>
                </c:pt>
                <c:pt idx="293">
                  <c:v>-0.237258</c:v>
                </c:pt>
                <c:pt idx="294">
                  <c:v>-0.23811299999999999</c:v>
                </c:pt>
                <c:pt idx="295">
                  <c:v>-0.22553899999999999</c:v>
                </c:pt>
                <c:pt idx="296">
                  <c:v>-0.193554</c:v>
                </c:pt>
                <c:pt idx="297">
                  <c:v>-0.17927100000000001</c:v>
                </c:pt>
                <c:pt idx="298">
                  <c:v>-0.169017</c:v>
                </c:pt>
                <c:pt idx="299">
                  <c:v>-0.15265799999999999</c:v>
                </c:pt>
                <c:pt idx="300">
                  <c:v>-0.155832</c:v>
                </c:pt>
                <c:pt idx="301">
                  <c:v>-0.15387899999999999</c:v>
                </c:pt>
                <c:pt idx="302">
                  <c:v>-0.17585300000000001</c:v>
                </c:pt>
                <c:pt idx="303">
                  <c:v>-0.16913900000000001</c:v>
                </c:pt>
                <c:pt idx="304">
                  <c:v>-0.16450000000000001</c:v>
                </c:pt>
                <c:pt idx="305">
                  <c:v>-0.16120399999999999</c:v>
                </c:pt>
                <c:pt idx="306">
                  <c:v>-0.14228199999999999</c:v>
                </c:pt>
                <c:pt idx="307">
                  <c:v>-0.14863000000000001</c:v>
                </c:pt>
                <c:pt idx="308">
                  <c:v>-0.21394099999999999</c:v>
                </c:pt>
                <c:pt idx="309">
                  <c:v>-0.22053300000000001</c:v>
                </c:pt>
                <c:pt idx="310">
                  <c:v>-0.27058500000000002</c:v>
                </c:pt>
                <c:pt idx="311">
                  <c:v>-0.29402400000000001</c:v>
                </c:pt>
                <c:pt idx="312">
                  <c:v>-0.29609999999999997</c:v>
                </c:pt>
                <c:pt idx="313">
                  <c:v>-0.29988399999999998</c:v>
                </c:pt>
                <c:pt idx="314">
                  <c:v>-0.31856200000000001</c:v>
                </c:pt>
                <c:pt idx="315">
                  <c:v>-0.425624</c:v>
                </c:pt>
                <c:pt idx="316">
                  <c:v>-0.46151500000000001</c:v>
                </c:pt>
                <c:pt idx="317">
                  <c:v>-0.53329700000000002</c:v>
                </c:pt>
                <c:pt idx="318">
                  <c:v>-0.53048899999999999</c:v>
                </c:pt>
                <c:pt idx="319">
                  <c:v>-0.55991000000000002</c:v>
                </c:pt>
                <c:pt idx="320">
                  <c:v>-0.67612799999999995</c:v>
                </c:pt>
                <c:pt idx="321">
                  <c:v>-0.83250900000000005</c:v>
                </c:pt>
                <c:pt idx="322">
                  <c:v>-0.88549100000000003</c:v>
                </c:pt>
                <c:pt idx="323">
                  <c:v>-0.88451400000000002</c:v>
                </c:pt>
                <c:pt idx="324">
                  <c:v>-0.901972</c:v>
                </c:pt>
                <c:pt idx="325">
                  <c:v>-0.88939800000000002</c:v>
                </c:pt>
                <c:pt idx="326">
                  <c:v>-0.86681299999999994</c:v>
                </c:pt>
                <c:pt idx="327">
                  <c:v>-0.84532700000000005</c:v>
                </c:pt>
                <c:pt idx="328">
                  <c:v>-0.78660799999999997</c:v>
                </c:pt>
                <c:pt idx="329">
                  <c:v>-0.759629</c:v>
                </c:pt>
                <c:pt idx="330">
                  <c:v>-0.73106300000000002</c:v>
                </c:pt>
                <c:pt idx="331">
                  <c:v>-0.71604699999999999</c:v>
                </c:pt>
                <c:pt idx="332">
                  <c:v>-0.68662599999999996</c:v>
                </c:pt>
                <c:pt idx="333">
                  <c:v>-0.671489</c:v>
                </c:pt>
                <c:pt idx="334">
                  <c:v>-0.66685000000000005</c:v>
                </c:pt>
                <c:pt idx="335">
                  <c:v>-0.64609700000000003</c:v>
                </c:pt>
                <c:pt idx="336">
                  <c:v>-0.64658499999999997</c:v>
                </c:pt>
                <c:pt idx="337">
                  <c:v>-0.64377700000000004</c:v>
                </c:pt>
                <c:pt idx="338">
                  <c:v>-0.62278</c:v>
                </c:pt>
                <c:pt idx="339">
                  <c:v>-0.60776399999999997</c:v>
                </c:pt>
                <c:pt idx="340">
                  <c:v>-0.62815100000000001</c:v>
                </c:pt>
                <c:pt idx="341">
                  <c:v>-0.64231199999999999</c:v>
                </c:pt>
                <c:pt idx="342">
                  <c:v>-0.64292300000000002</c:v>
                </c:pt>
                <c:pt idx="343">
                  <c:v>-0.65439800000000004</c:v>
                </c:pt>
                <c:pt idx="344">
                  <c:v>-0.66367600000000004</c:v>
                </c:pt>
                <c:pt idx="345">
                  <c:v>-0.66465200000000002</c:v>
                </c:pt>
                <c:pt idx="346">
                  <c:v>-0.66257699999999997</c:v>
                </c:pt>
                <c:pt idx="347">
                  <c:v>-0.60397999999999996</c:v>
                </c:pt>
                <c:pt idx="348">
                  <c:v>-0.57175100000000001</c:v>
                </c:pt>
                <c:pt idx="349">
                  <c:v>-0.54330699999999998</c:v>
                </c:pt>
                <c:pt idx="350">
                  <c:v>-0.46957199999999999</c:v>
                </c:pt>
                <c:pt idx="351">
                  <c:v>-0.38008900000000001</c:v>
                </c:pt>
                <c:pt idx="352">
                  <c:v>-0.37349700000000002</c:v>
                </c:pt>
                <c:pt idx="353">
                  <c:v>-0.33211299999999999</c:v>
                </c:pt>
                <c:pt idx="354">
                  <c:v>-0.203565</c:v>
                </c:pt>
                <c:pt idx="355">
                  <c:v>-0.14350199999999999</c:v>
                </c:pt>
                <c:pt idx="356">
                  <c:v>-6.6714999999999997E-2</c:v>
                </c:pt>
                <c:pt idx="357">
                  <c:v>4.0224999999999997E-2</c:v>
                </c:pt>
                <c:pt idx="358">
                  <c:v>0.29121599999999997</c:v>
                </c:pt>
                <c:pt idx="359">
                  <c:v>0.53195400000000004</c:v>
                </c:pt>
                <c:pt idx="360">
                  <c:v>0.52926799999999996</c:v>
                </c:pt>
                <c:pt idx="361">
                  <c:v>0.52633799999999997</c:v>
                </c:pt>
                <c:pt idx="362">
                  <c:v>0.47469899999999998</c:v>
                </c:pt>
                <c:pt idx="363">
                  <c:v>0.48214600000000002</c:v>
                </c:pt>
                <c:pt idx="364">
                  <c:v>0.38314100000000001</c:v>
                </c:pt>
                <c:pt idx="365">
                  <c:v>0.32808399999999999</c:v>
                </c:pt>
                <c:pt idx="366">
                  <c:v>0.19855999999999999</c:v>
                </c:pt>
                <c:pt idx="367">
                  <c:v>0.19819300000000001</c:v>
                </c:pt>
                <c:pt idx="368">
                  <c:v>0.14032800000000001</c:v>
                </c:pt>
                <c:pt idx="369">
                  <c:v>0.10309500000000001</c:v>
                </c:pt>
                <c:pt idx="370">
                  <c:v>0.102973</c:v>
                </c:pt>
                <c:pt idx="371">
                  <c:v>7.3917999999999998E-2</c:v>
                </c:pt>
                <c:pt idx="372">
                  <c:v>6.8913000000000002E-2</c:v>
                </c:pt>
                <c:pt idx="373">
                  <c:v>7.2818999999999995E-2</c:v>
                </c:pt>
                <c:pt idx="374">
                  <c:v>0.14801900000000001</c:v>
                </c:pt>
                <c:pt idx="375">
                  <c:v>0.15424499999999999</c:v>
                </c:pt>
                <c:pt idx="376">
                  <c:v>0.16059300000000001</c:v>
                </c:pt>
                <c:pt idx="377">
                  <c:v>0.18513099999999999</c:v>
                </c:pt>
                <c:pt idx="378">
                  <c:v>0.190136</c:v>
                </c:pt>
                <c:pt idx="379">
                  <c:v>0.174266</c:v>
                </c:pt>
                <c:pt idx="380">
                  <c:v>0.178172</c:v>
                </c:pt>
                <c:pt idx="381">
                  <c:v>0.25202999999999998</c:v>
                </c:pt>
                <c:pt idx="382">
                  <c:v>0.25068699999999999</c:v>
                </c:pt>
                <c:pt idx="383">
                  <c:v>0.23738000000000001</c:v>
                </c:pt>
                <c:pt idx="384">
                  <c:v>0.21943499999999999</c:v>
                </c:pt>
                <c:pt idx="385">
                  <c:v>0.243118</c:v>
                </c:pt>
                <c:pt idx="386">
                  <c:v>0.19953599999999999</c:v>
                </c:pt>
                <c:pt idx="387">
                  <c:v>0.26851000000000003</c:v>
                </c:pt>
                <c:pt idx="388">
                  <c:v>0.27290500000000001</c:v>
                </c:pt>
                <c:pt idx="389">
                  <c:v>0.25874399999999997</c:v>
                </c:pt>
                <c:pt idx="390">
                  <c:v>0.260575</c:v>
                </c:pt>
                <c:pt idx="391">
                  <c:v>0.275835</c:v>
                </c:pt>
                <c:pt idx="392">
                  <c:v>0.278032</c:v>
                </c:pt>
                <c:pt idx="393">
                  <c:v>0.275835</c:v>
                </c:pt>
                <c:pt idx="394">
                  <c:v>0.27400400000000003</c:v>
                </c:pt>
                <c:pt idx="395">
                  <c:v>0.27388099999999999</c:v>
                </c:pt>
                <c:pt idx="396">
                  <c:v>0.263017</c:v>
                </c:pt>
                <c:pt idx="397">
                  <c:v>0.251419</c:v>
                </c:pt>
                <c:pt idx="398">
                  <c:v>9.3390000000000001E-3</c:v>
                </c:pt>
                <c:pt idx="399">
                  <c:v>0.24568200000000001</c:v>
                </c:pt>
                <c:pt idx="400">
                  <c:v>0.229934</c:v>
                </c:pt>
                <c:pt idx="401">
                  <c:v>0.244949</c:v>
                </c:pt>
                <c:pt idx="402">
                  <c:v>0.248978</c:v>
                </c:pt>
                <c:pt idx="403">
                  <c:v>0.26228400000000002</c:v>
                </c:pt>
                <c:pt idx="404">
                  <c:v>0.24079800000000001</c:v>
                </c:pt>
                <c:pt idx="405">
                  <c:v>0.25007600000000002</c:v>
                </c:pt>
                <c:pt idx="406">
                  <c:v>0.32161400000000001</c:v>
                </c:pt>
                <c:pt idx="407">
                  <c:v>0.248611</c:v>
                </c:pt>
                <c:pt idx="408">
                  <c:v>0.19001399999999999</c:v>
                </c:pt>
                <c:pt idx="409">
                  <c:v>0.190502</c:v>
                </c:pt>
                <c:pt idx="410">
                  <c:v>0.206372</c:v>
                </c:pt>
                <c:pt idx="411">
                  <c:v>0.207959</c:v>
                </c:pt>
                <c:pt idx="412">
                  <c:v>0.18513099999999999</c:v>
                </c:pt>
                <c:pt idx="413">
                  <c:v>0.15131500000000001</c:v>
                </c:pt>
                <c:pt idx="414">
                  <c:v>5.7804000000000001E-2</c:v>
                </c:pt>
                <c:pt idx="415">
                  <c:v>6.1587999999999997E-2</c:v>
                </c:pt>
                <c:pt idx="416">
                  <c:v>9.8944000000000004E-2</c:v>
                </c:pt>
                <c:pt idx="417">
                  <c:v>0.18024799999999999</c:v>
                </c:pt>
                <c:pt idx="418">
                  <c:v>0.16462199999999999</c:v>
                </c:pt>
                <c:pt idx="419">
                  <c:v>0.188915</c:v>
                </c:pt>
                <c:pt idx="420">
                  <c:v>0.186108</c:v>
                </c:pt>
                <c:pt idx="421">
                  <c:v>0.15204799999999999</c:v>
                </c:pt>
                <c:pt idx="422">
                  <c:v>0.102851</c:v>
                </c:pt>
                <c:pt idx="423">
                  <c:v>7.4162000000000006E-2</c:v>
                </c:pt>
                <c:pt idx="424">
                  <c:v>6.4640000000000003E-2</c:v>
                </c:pt>
                <c:pt idx="425">
                  <c:v>3.5341999999999998E-2</c:v>
                </c:pt>
                <c:pt idx="426">
                  <c:v>3.0457999999999999E-2</c:v>
                </c:pt>
                <c:pt idx="427">
                  <c:v>5.3897E-2</c:v>
                </c:pt>
                <c:pt idx="428">
                  <c:v>-0.21381900000000001</c:v>
                </c:pt>
                <c:pt idx="429">
                  <c:v>3.6561999999999997E-2</c:v>
                </c:pt>
                <c:pt idx="430">
                  <c:v>2.1359999999999999E-3</c:v>
                </c:pt>
                <c:pt idx="431">
                  <c:v>-3.1129999999999999E-3</c:v>
                </c:pt>
                <c:pt idx="432">
                  <c:v>6.0734000000000003E-2</c:v>
                </c:pt>
                <c:pt idx="433">
                  <c:v>1.3856E-2</c:v>
                </c:pt>
                <c:pt idx="434">
                  <c:v>-1.4710000000000001E-2</c:v>
                </c:pt>
                <c:pt idx="435">
                  <c:v>1.6907999999999999E-2</c:v>
                </c:pt>
                <c:pt idx="436">
                  <c:v>2.5208999999999999E-2</c:v>
                </c:pt>
                <c:pt idx="437">
                  <c:v>6.0366999999999997E-2</c:v>
                </c:pt>
                <c:pt idx="438">
                  <c:v>6.9401000000000004E-2</c:v>
                </c:pt>
                <c:pt idx="439">
                  <c:v>3.3999000000000001E-2</c:v>
                </c:pt>
                <c:pt idx="440">
                  <c:v>5.3164999999999997E-2</c:v>
                </c:pt>
                <c:pt idx="441">
                  <c:v>2.5819000000000002E-2</c:v>
                </c:pt>
                <c:pt idx="442">
                  <c:v>2.7040000000000002E-2</c:v>
                </c:pt>
                <c:pt idx="443">
                  <c:v>2.3744000000000001E-2</c:v>
                </c:pt>
                <c:pt idx="444">
                  <c:v>2.7283999999999999E-2</c:v>
                </c:pt>
                <c:pt idx="445">
                  <c:v>2.5575000000000001E-2</c:v>
                </c:pt>
                <c:pt idx="446">
                  <c:v>2.6796E-2</c:v>
                </c:pt>
                <c:pt idx="447">
                  <c:v>2.3622000000000001E-2</c:v>
                </c:pt>
                <c:pt idx="448">
                  <c:v>2.8382999999999999E-2</c:v>
                </c:pt>
                <c:pt idx="449">
                  <c:v>2.1302999999999999E-2</c:v>
                </c:pt>
                <c:pt idx="450">
                  <c:v>2.4232E-2</c:v>
                </c:pt>
                <c:pt idx="451">
                  <c:v>2.6308000000000002E-2</c:v>
                </c:pt>
                <c:pt idx="452">
                  <c:v>2.5208999999999999E-2</c:v>
                </c:pt>
                <c:pt idx="453">
                  <c:v>2.3255999999999999E-2</c:v>
                </c:pt>
                <c:pt idx="454">
                  <c:v>2.5697000000000001E-2</c:v>
                </c:pt>
                <c:pt idx="455">
                  <c:v>2.5208999999999999E-2</c:v>
                </c:pt>
                <c:pt idx="456">
                  <c:v>2.5453E-2</c:v>
                </c:pt>
                <c:pt idx="457">
                  <c:v>2.3622000000000001E-2</c:v>
                </c:pt>
                <c:pt idx="458">
                  <c:v>2.2523000000000001E-2</c:v>
                </c:pt>
                <c:pt idx="459">
                  <c:v>2.6796E-2</c:v>
                </c:pt>
                <c:pt idx="460">
                  <c:v>2.8504999999999999E-2</c:v>
                </c:pt>
                <c:pt idx="461">
                  <c:v>2.3987999999999999E-2</c:v>
                </c:pt>
                <c:pt idx="462">
                  <c:v>2.5819000000000002E-2</c:v>
                </c:pt>
                <c:pt idx="463">
                  <c:v>2.5819000000000002E-2</c:v>
                </c:pt>
                <c:pt idx="464">
                  <c:v>2.7529000000000001E-2</c:v>
                </c:pt>
                <c:pt idx="465">
                  <c:v>2.4721E-2</c:v>
                </c:pt>
                <c:pt idx="466">
                  <c:v>2.3377999999999999E-2</c:v>
                </c:pt>
                <c:pt idx="467">
                  <c:v>2.4965000000000001E-2</c:v>
                </c:pt>
                <c:pt idx="468">
                  <c:v>2.4721E-2</c:v>
                </c:pt>
                <c:pt idx="469">
                  <c:v>2.5697000000000001E-2</c:v>
                </c:pt>
                <c:pt idx="470">
                  <c:v>2.2890000000000001E-2</c:v>
                </c:pt>
                <c:pt idx="471">
                  <c:v>2.6674E-2</c:v>
                </c:pt>
                <c:pt idx="472">
                  <c:v>2.4476999999999999E-2</c:v>
                </c:pt>
                <c:pt idx="473">
                  <c:v>1.9716000000000001E-2</c:v>
                </c:pt>
                <c:pt idx="474">
                  <c:v>2.5940999999999999E-2</c:v>
                </c:pt>
                <c:pt idx="475">
                  <c:v>2.8993000000000001E-2</c:v>
                </c:pt>
                <c:pt idx="476">
                  <c:v>2.3012000000000001E-2</c:v>
                </c:pt>
                <c:pt idx="477">
                  <c:v>2.6674E-2</c:v>
                </c:pt>
                <c:pt idx="478">
                  <c:v>2.7406E-2</c:v>
                </c:pt>
                <c:pt idx="479">
                  <c:v>2.4476999999999999E-2</c:v>
                </c:pt>
                <c:pt idx="480">
                  <c:v>2.2644999999999998E-2</c:v>
                </c:pt>
                <c:pt idx="481">
                  <c:v>2.6429999999999999E-2</c:v>
                </c:pt>
                <c:pt idx="482">
                  <c:v>2.4721E-2</c:v>
                </c:pt>
                <c:pt idx="483">
                  <c:v>2.35E-2</c:v>
                </c:pt>
                <c:pt idx="484">
                  <c:v>2.5087000000000002E-2</c:v>
                </c:pt>
                <c:pt idx="485">
                  <c:v>2.7529000000000001E-2</c:v>
                </c:pt>
                <c:pt idx="486">
                  <c:v>2.2768E-2</c:v>
                </c:pt>
                <c:pt idx="487">
                  <c:v>1.9838000000000001E-2</c:v>
                </c:pt>
                <c:pt idx="488">
                  <c:v>2.0691999999999999E-2</c:v>
                </c:pt>
                <c:pt idx="489">
                  <c:v>2.5330999999999999E-2</c:v>
                </c:pt>
                <c:pt idx="490">
                  <c:v>2.4598999999999999E-2</c:v>
                </c:pt>
                <c:pt idx="491">
                  <c:v>2.9848E-2</c:v>
                </c:pt>
                <c:pt idx="492">
                  <c:v>2.6674E-2</c:v>
                </c:pt>
                <c:pt idx="493">
                  <c:v>2.4965000000000001E-2</c:v>
                </c:pt>
                <c:pt idx="494">
                  <c:v>2.4354000000000001E-2</c:v>
                </c:pt>
                <c:pt idx="495">
                  <c:v>2.3987999999999999E-2</c:v>
                </c:pt>
                <c:pt idx="496">
                  <c:v>5.0479000000000003E-2</c:v>
                </c:pt>
                <c:pt idx="497">
                  <c:v>0.102728</c:v>
                </c:pt>
                <c:pt idx="498">
                  <c:v>4.7670999999999998E-2</c:v>
                </c:pt>
                <c:pt idx="499">
                  <c:v>3.3022000000000003E-2</c:v>
                </c:pt>
                <c:pt idx="500">
                  <c:v>-3.0457999999999999E-2</c:v>
                </c:pt>
                <c:pt idx="501">
                  <c:v>-1.5565000000000001E-2</c:v>
                </c:pt>
                <c:pt idx="502">
                  <c:v>8.9730000000000001E-3</c:v>
                </c:pt>
                <c:pt idx="503">
                  <c:v>2.6429999999999999E-2</c:v>
                </c:pt>
                <c:pt idx="504">
                  <c:v>2.2279E-2</c:v>
                </c:pt>
                <c:pt idx="505">
                  <c:v>2.4476999999999999E-2</c:v>
                </c:pt>
                <c:pt idx="506">
                  <c:v>2.4843E-2</c:v>
                </c:pt>
                <c:pt idx="507">
                  <c:v>2.9848E-2</c:v>
                </c:pt>
                <c:pt idx="508">
                  <c:v>2.5697000000000001E-2</c:v>
                </c:pt>
                <c:pt idx="509">
                  <c:v>2.4109999999999999E-2</c:v>
                </c:pt>
                <c:pt idx="510">
                  <c:v>2.6551999999999999E-2</c:v>
                </c:pt>
                <c:pt idx="511">
                  <c:v>2.5819000000000002E-2</c:v>
                </c:pt>
                <c:pt idx="512">
                  <c:v>2.6308000000000002E-2</c:v>
                </c:pt>
                <c:pt idx="513">
                  <c:v>2.3987999999999999E-2</c:v>
                </c:pt>
                <c:pt idx="514">
                  <c:v>2.35E-2</c:v>
                </c:pt>
                <c:pt idx="515">
                  <c:v>2.4476999999999999E-2</c:v>
                </c:pt>
                <c:pt idx="516">
                  <c:v>2.4843E-2</c:v>
                </c:pt>
                <c:pt idx="517">
                  <c:v>2.5330999999999999E-2</c:v>
                </c:pt>
                <c:pt idx="518">
                  <c:v>2.4354000000000001E-2</c:v>
                </c:pt>
                <c:pt idx="519">
                  <c:v>2.2279E-2</c:v>
                </c:pt>
                <c:pt idx="520">
                  <c:v>2.2768E-2</c:v>
                </c:pt>
                <c:pt idx="521">
                  <c:v>2.5819000000000002E-2</c:v>
                </c:pt>
                <c:pt idx="522">
                  <c:v>2.3987999999999999E-2</c:v>
                </c:pt>
                <c:pt idx="523">
                  <c:v>2.3987999999999999E-2</c:v>
                </c:pt>
                <c:pt idx="524">
                  <c:v>2.5087000000000002E-2</c:v>
                </c:pt>
                <c:pt idx="525">
                  <c:v>2.1669000000000001E-2</c:v>
                </c:pt>
                <c:pt idx="526">
                  <c:v>2.35E-2</c:v>
                </c:pt>
                <c:pt idx="527">
                  <c:v>2.4843E-2</c:v>
                </c:pt>
                <c:pt idx="528">
                  <c:v>5.8535999999999998E-2</c:v>
                </c:pt>
                <c:pt idx="529">
                  <c:v>4.6450999999999999E-2</c:v>
                </c:pt>
                <c:pt idx="530">
                  <c:v>1.9470999999999999E-2</c:v>
                </c:pt>
                <c:pt idx="531">
                  <c:v>2.1180999999999998E-2</c:v>
                </c:pt>
                <c:pt idx="532">
                  <c:v>1.8495000000000001E-2</c:v>
                </c:pt>
                <c:pt idx="533">
                  <c:v>2.4843E-2</c:v>
                </c:pt>
                <c:pt idx="534">
                  <c:v>2.3622000000000001E-2</c:v>
                </c:pt>
                <c:pt idx="535">
                  <c:v>2.5208999999999999E-2</c:v>
                </c:pt>
                <c:pt idx="536">
                  <c:v>2.5453E-2</c:v>
                </c:pt>
                <c:pt idx="537">
                  <c:v>2.7161999999999999E-2</c:v>
                </c:pt>
                <c:pt idx="538">
                  <c:v>2.2401000000000001E-2</c:v>
                </c:pt>
                <c:pt idx="539">
                  <c:v>2.4721E-2</c:v>
                </c:pt>
                <c:pt idx="540">
                  <c:v>2.4965000000000001E-2</c:v>
                </c:pt>
                <c:pt idx="541">
                  <c:v>2.4232E-2</c:v>
                </c:pt>
                <c:pt idx="542">
                  <c:v>2.3012000000000001E-2</c:v>
                </c:pt>
                <c:pt idx="543">
                  <c:v>2.3012000000000001E-2</c:v>
                </c:pt>
                <c:pt idx="544">
                  <c:v>2.2034999999999999E-2</c:v>
                </c:pt>
                <c:pt idx="545">
                  <c:v>2.2523000000000001E-2</c:v>
                </c:pt>
                <c:pt idx="546">
                  <c:v>2.7406E-2</c:v>
                </c:pt>
                <c:pt idx="547">
                  <c:v>2.4232E-2</c:v>
                </c:pt>
                <c:pt idx="548">
                  <c:v>2.6674E-2</c:v>
                </c:pt>
                <c:pt idx="549">
                  <c:v>2.7529000000000001E-2</c:v>
                </c:pt>
                <c:pt idx="550">
                  <c:v>2.4354000000000001E-2</c:v>
                </c:pt>
                <c:pt idx="551">
                  <c:v>2.4843E-2</c:v>
                </c:pt>
                <c:pt idx="552">
                  <c:v>2.2523000000000001E-2</c:v>
                </c:pt>
                <c:pt idx="553">
                  <c:v>2.4109999999999999E-2</c:v>
                </c:pt>
                <c:pt idx="554">
                  <c:v>2.4476999999999999E-2</c:v>
                </c:pt>
                <c:pt idx="555">
                  <c:v>2.6918000000000001E-2</c:v>
                </c:pt>
                <c:pt idx="556">
                  <c:v>2.7161999999999999E-2</c:v>
                </c:pt>
                <c:pt idx="557">
                  <c:v>2.3622000000000001E-2</c:v>
                </c:pt>
                <c:pt idx="558">
                  <c:v>2.4965000000000001E-2</c:v>
                </c:pt>
                <c:pt idx="559">
                  <c:v>2.5208999999999999E-2</c:v>
                </c:pt>
                <c:pt idx="560">
                  <c:v>2.3012000000000001E-2</c:v>
                </c:pt>
                <c:pt idx="561">
                  <c:v>2.1547E-2</c:v>
                </c:pt>
                <c:pt idx="562">
                  <c:v>2.1791000000000001E-2</c:v>
                </c:pt>
                <c:pt idx="563">
                  <c:v>2.3012000000000001E-2</c:v>
                </c:pt>
                <c:pt idx="564">
                  <c:v>2.5453E-2</c:v>
                </c:pt>
                <c:pt idx="565">
                  <c:v>2.6308000000000002E-2</c:v>
                </c:pt>
                <c:pt idx="566">
                  <c:v>2.4109999999999999E-2</c:v>
                </c:pt>
                <c:pt idx="567">
                  <c:v>2.8261000000000001E-2</c:v>
                </c:pt>
                <c:pt idx="568">
                  <c:v>2.4232E-2</c:v>
                </c:pt>
                <c:pt idx="569">
                  <c:v>2.4109999999999999E-2</c:v>
                </c:pt>
                <c:pt idx="570">
                  <c:v>2.1547E-2</c:v>
                </c:pt>
                <c:pt idx="571">
                  <c:v>2.6429999999999999E-2</c:v>
                </c:pt>
                <c:pt idx="572">
                  <c:v>2.7772999999999999E-2</c:v>
                </c:pt>
                <c:pt idx="573">
                  <c:v>2.4598999999999999E-2</c:v>
                </c:pt>
                <c:pt idx="574">
                  <c:v>2.7406E-2</c:v>
                </c:pt>
                <c:pt idx="575">
                  <c:v>2.4598999999999999E-2</c:v>
                </c:pt>
                <c:pt idx="576">
                  <c:v>2.2279E-2</c:v>
                </c:pt>
                <c:pt idx="577">
                  <c:v>2.2523000000000001E-2</c:v>
                </c:pt>
                <c:pt idx="578">
                  <c:v>2.7406E-2</c:v>
                </c:pt>
                <c:pt idx="579">
                  <c:v>2.1791000000000001E-2</c:v>
                </c:pt>
                <c:pt idx="580">
                  <c:v>2.1547E-2</c:v>
                </c:pt>
                <c:pt idx="581">
                  <c:v>2.5330999999999999E-2</c:v>
                </c:pt>
                <c:pt idx="582">
                  <c:v>2.1425E-2</c:v>
                </c:pt>
                <c:pt idx="583">
                  <c:v>2.6674E-2</c:v>
                </c:pt>
                <c:pt idx="584">
                  <c:v>2.3987999999999999E-2</c:v>
                </c:pt>
                <c:pt idx="585">
                  <c:v>2.5940999999999999E-2</c:v>
                </c:pt>
                <c:pt idx="586">
                  <c:v>2.6918000000000001E-2</c:v>
                </c:pt>
                <c:pt idx="587">
                  <c:v>2.4476999999999999E-2</c:v>
                </c:pt>
                <c:pt idx="588">
                  <c:v>2.4721E-2</c:v>
                </c:pt>
                <c:pt idx="589">
                  <c:v>2.6674E-2</c:v>
                </c:pt>
                <c:pt idx="590">
                  <c:v>2.3622000000000001E-2</c:v>
                </c:pt>
                <c:pt idx="591">
                  <c:v>2.5697000000000001E-2</c:v>
                </c:pt>
                <c:pt idx="592">
                  <c:v>2.6064E-2</c:v>
                </c:pt>
                <c:pt idx="593">
                  <c:v>2.1912999999999998E-2</c:v>
                </c:pt>
                <c:pt idx="594">
                  <c:v>2.3865999999999998E-2</c:v>
                </c:pt>
                <c:pt idx="595">
                  <c:v>2.3255999999999999E-2</c:v>
                </c:pt>
                <c:pt idx="596">
                  <c:v>2.5697000000000001E-2</c:v>
                </c:pt>
                <c:pt idx="597">
                  <c:v>2.5208999999999999E-2</c:v>
                </c:pt>
                <c:pt idx="598">
                  <c:v>2.4965000000000001E-2</c:v>
                </c:pt>
                <c:pt idx="599">
                  <c:v>2.4354000000000001E-2</c:v>
                </c:pt>
                <c:pt idx="600">
                  <c:v>2.3865999999999998E-2</c:v>
                </c:pt>
                <c:pt idx="601">
                  <c:v>2.3865999999999998E-2</c:v>
                </c:pt>
                <c:pt idx="602">
                  <c:v>2.2279E-2</c:v>
                </c:pt>
                <c:pt idx="603">
                  <c:v>2.3012000000000001E-2</c:v>
                </c:pt>
                <c:pt idx="604">
                  <c:v>2.7529000000000001E-2</c:v>
                </c:pt>
                <c:pt idx="605">
                  <c:v>2.7283999999999999E-2</c:v>
                </c:pt>
                <c:pt idx="606">
                  <c:v>2.3744000000000001E-2</c:v>
                </c:pt>
                <c:pt idx="607">
                  <c:v>2.5819000000000002E-2</c:v>
                </c:pt>
                <c:pt idx="608">
                  <c:v>2.2401000000000001E-2</c:v>
                </c:pt>
                <c:pt idx="609">
                  <c:v>2.2890000000000001E-2</c:v>
                </c:pt>
                <c:pt idx="610">
                  <c:v>2.5819000000000002E-2</c:v>
                </c:pt>
                <c:pt idx="611">
                  <c:v>2.2279E-2</c:v>
                </c:pt>
                <c:pt idx="612">
                  <c:v>2.5330999999999999E-2</c:v>
                </c:pt>
                <c:pt idx="613">
                  <c:v>2.1425E-2</c:v>
                </c:pt>
              </c:numCache>
            </c:numRef>
          </c:yVal>
          <c:smooth val="0"/>
          <c:extLst>
            <c:ext xmlns:c16="http://schemas.microsoft.com/office/drawing/2014/chart" uri="{C3380CC4-5D6E-409C-BE32-E72D297353CC}">
              <c16:uniqueId val="{00000000-3DEB-4311-987E-C75FB1DBA20C}"/>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custom1!$A$1:$A$614</c:f>
              <c:numCache>
                <c:formatCode>General</c:formatCode>
                <c:ptCount val="614"/>
                <c:pt idx="0">
                  <c:v>12</c:v>
                </c:pt>
                <c:pt idx="1">
                  <c:v>32</c:v>
                </c:pt>
                <c:pt idx="2">
                  <c:v>42</c:v>
                </c:pt>
                <c:pt idx="3">
                  <c:v>62</c:v>
                </c:pt>
                <c:pt idx="4">
                  <c:v>82</c:v>
                </c:pt>
                <c:pt idx="5">
                  <c:v>92</c:v>
                </c:pt>
                <c:pt idx="6">
                  <c:v>112</c:v>
                </c:pt>
                <c:pt idx="7">
                  <c:v>132</c:v>
                </c:pt>
                <c:pt idx="8">
                  <c:v>152</c:v>
                </c:pt>
                <c:pt idx="9">
                  <c:v>172</c:v>
                </c:pt>
                <c:pt idx="10">
                  <c:v>182</c:v>
                </c:pt>
                <c:pt idx="11">
                  <c:v>202</c:v>
                </c:pt>
                <c:pt idx="12">
                  <c:v>221</c:v>
                </c:pt>
                <c:pt idx="13">
                  <c:v>232</c:v>
                </c:pt>
                <c:pt idx="14">
                  <c:v>251</c:v>
                </c:pt>
                <c:pt idx="15">
                  <c:v>262</c:v>
                </c:pt>
                <c:pt idx="16">
                  <c:v>282</c:v>
                </c:pt>
                <c:pt idx="17">
                  <c:v>292</c:v>
                </c:pt>
                <c:pt idx="18">
                  <c:v>312</c:v>
                </c:pt>
                <c:pt idx="19">
                  <c:v>331</c:v>
                </c:pt>
                <c:pt idx="20">
                  <c:v>341</c:v>
                </c:pt>
                <c:pt idx="21">
                  <c:v>361</c:v>
                </c:pt>
                <c:pt idx="22">
                  <c:v>371</c:v>
                </c:pt>
                <c:pt idx="23">
                  <c:v>392</c:v>
                </c:pt>
                <c:pt idx="24">
                  <c:v>411</c:v>
                </c:pt>
                <c:pt idx="25">
                  <c:v>422</c:v>
                </c:pt>
                <c:pt idx="26">
                  <c:v>441</c:v>
                </c:pt>
                <c:pt idx="27">
                  <c:v>461</c:v>
                </c:pt>
                <c:pt idx="28">
                  <c:v>472</c:v>
                </c:pt>
                <c:pt idx="29">
                  <c:v>492</c:v>
                </c:pt>
                <c:pt idx="30">
                  <c:v>511</c:v>
                </c:pt>
                <c:pt idx="31">
                  <c:v>532</c:v>
                </c:pt>
                <c:pt idx="32">
                  <c:v>542</c:v>
                </c:pt>
                <c:pt idx="33">
                  <c:v>561</c:v>
                </c:pt>
                <c:pt idx="34">
                  <c:v>572</c:v>
                </c:pt>
                <c:pt idx="35">
                  <c:v>592</c:v>
                </c:pt>
                <c:pt idx="36">
                  <c:v>611</c:v>
                </c:pt>
                <c:pt idx="37">
                  <c:v>621</c:v>
                </c:pt>
                <c:pt idx="38">
                  <c:v>632</c:v>
                </c:pt>
                <c:pt idx="39">
                  <c:v>651</c:v>
                </c:pt>
                <c:pt idx="40">
                  <c:v>661</c:v>
                </c:pt>
                <c:pt idx="41">
                  <c:v>682</c:v>
                </c:pt>
                <c:pt idx="42">
                  <c:v>702</c:v>
                </c:pt>
                <c:pt idx="43">
                  <c:v>712</c:v>
                </c:pt>
                <c:pt idx="44">
                  <c:v>731</c:v>
                </c:pt>
                <c:pt idx="45">
                  <c:v>742</c:v>
                </c:pt>
                <c:pt idx="46">
                  <c:v>762</c:v>
                </c:pt>
                <c:pt idx="47">
                  <c:v>782</c:v>
                </c:pt>
                <c:pt idx="48">
                  <c:v>802</c:v>
                </c:pt>
                <c:pt idx="49">
                  <c:v>822</c:v>
                </c:pt>
                <c:pt idx="50">
                  <c:v>842</c:v>
                </c:pt>
                <c:pt idx="51">
                  <c:v>862</c:v>
                </c:pt>
                <c:pt idx="52">
                  <c:v>872</c:v>
                </c:pt>
                <c:pt idx="53">
                  <c:v>882</c:v>
                </c:pt>
                <c:pt idx="54">
                  <c:v>902</c:v>
                </c:pt>
                <c:pt idx="55">
                  <c:v>912</c:v>
                </c:pt>
                <c:pt idx="56">
                  <c:v>922</c:v>
                </c:pt>
                <c:pt idx="57">
                  <c:v>941</c:v>
                </c:pt>
                <c:pt idx="58">
                  <c:v>951</c:v>
                </c:pt>
                <c:pt idx="59">
                  <c:v>962</c:v>
                </c:pt>
                <c:pt idx="60">
                  <c:v>982</c:v>
                </c:pt>
                <c:pt idx="61">
                  <c:v>1001</c:v>
                </c:pt>
                <c:pt idx="62">
                  <c:v>1012</c:v>
                </c:pt>
                <c:pt idx="63">
                  <c:v>1022</c:v>
                </c:pt>
                <c:pt idx="64">
                  <c:v>1041</c:v>
                </c:pt>
                <c:pt idx="65">
                  <c:v>1062</c:v>
                </c:pt>
                <c:pt idx="66">
                  <c:v>1082</c:v>
                </c:pt>
                <c:pt idx="67">
                  <c:v>1102</c:v>
                </c:pt>
                <c:pt idx="68">
                  <c:v>1112</c:v>
                </c:pt>
                <c:pt idx="69">
                  <c:v>1132</c:v>
                </c:pt>
                <c:pt idx="70">
                  <c:v>1152</c:v>
                </c:pt>
                <c:pt idx="71">
                  <c:v>1162</c:v>
                </c:pt>
                <c:pt idx="72">
                  <c:v>1182</c:v>
                </c:pt>
                <c:pt idx="73">
                  <c:v>1192</c:v>
                </c:pt>
                <c:pt idx="74">
                  <c:v>1212</c:v>
                </c:pt>
                <c:pt idx="75">
                  <c:v>1232</c:v>
                </c:pt>
                <c:pt idx="76">
                  <c:v>1251</c:v>
                </c:pt>
                <c:pt idx="77">
                  <c:v>1262</c:v>
                </c:pt>
                <c:pt idx="78">
                  <c:v>1282</c:v>
                </c:pt>
                <c:pt idx="79">
                  <c:v>1292</c:v>
                </c:pt>
                <c:pt idx="80">
                  <c:v>1312</c:v>
                </c:pt>
                <c:pt idx="81">
                  <c:v>1332</c:v>
                </c:pt>
                <c:pt idx="82">
                  <c:v>1342</c:v>
                </c:pt>
                <c:pt idx="83">
                  <c:v>1362</c:v>
                </c:pt>
                <c:pt idx="84">
                  <c:v>1381</c:v>
                </c:pt>
                <c:pt idx="85">
                  <c:v>1401</c:v>
                </c:pt>
                <c:pt idx="86">
                  <c:v>1421</c:v>
                </c:pt>
                <c:pt idx="87">
                  <c:v>1432</c:v>
                </c:pt>
                <c:pt idx="88">
                  <c:v>1451</c:v>
                </c:pt>
                <c:pt idx="89">
                  <c:v>1462</c:v>
                </c:pt>
                <c:pt idx="90">
                  <c:v>1481</c:v>
                </c:pt>
                <c:pt idx="91">
                  <c:v>1491</c:v>
                </c:pt>
                <c:pt idx="92">
                  <c:v>1502</c:v>
                </c:pt>
                <c:pt idx="93">
                  <c:v>1512</c:v>
                </c:pt>
                <c:pt idx="94">
                  <c:v>1531</c:v>
                </c:pt>
                <c:pt idx="95">
                  <c:v>1552</c:v>
                </c:pt>
                <c:pt idx="96">
                  <c:v>1572</c:v>
                </c:pt>
                <c:pt idx="97">
                  <c:v>1592</c:v>
                </c:pt>
                <c:pt idx="98">
                  <c:v>1602</c:v>
                </c:pt>
                <c:pt idx="99">
                  <c:v>1612</c:v>
                </c:pt>
                <c:pt idx="100">
                  <c:v>1621</c:v>
                </c:pt>
                <c:pt idx="101">
                  <c:v>1632</c:v>
                </c:pt>
                <c:pt idx="102">
                  <c:v>1652</c:v>
                </c:pt>
                <c:pt idx="103">
                  <c:v>1662</c:v>
                </c:pt>
                <c:pt idx="104">
                  <c:v>1682</c:v>
                </c:pt>
                <c:pt idx="105">
                  <c:v>1702</c:v>
                </c:pt>
                <c:pt idx="106">
                  <c:v>1722</c:v>
                </c:pt>
                <c:pt idx="107">
                  <c:v>1742</c:v>
                </c:pt>
                <c:pt idx="108">
                  <c:v>1761</c:v>
                </c:pt>
                <c:pt idx="109">
                  <c:v>1782</c:v>
                </c:pt>
                <c:pt idx="110">
                  <c:v>1801</c:v>
                </c:pt>
                <c:pt idx="111">
                  <c:v>1812</c:v>
                </c:pt>
                <c:pt idx="112">
                  <c:v>1832</c:v>
                </c:pt>
                <c:pt idx="113">
                  <c:v>1841</c:v>
                </c:pt>
                <c:pt idx="114">
                  <c:v>1861</c:v>
                </c:pt>
                <c:pt idx="115">
                  <c:v>1882</c:v>
                </c:pt>
                <c:pt idx="116">
                  <c:v>1901</c:v>
                </c:pt>
                <c:pt idx="117">
                  <c:v>1921</c:v>
                </c:pt>
                <c:pt idx="118">
                  <c:v>1932</c:v>
                </c:pt>
                <c:pt idx="119">
                  <c:v>1942</c:v>
                </c:pt>
                <c:pt idx="120">
                  <c:v>1962</c:v>
                </c:pt>
                <c:pt idx="121">
                  <c:v>1982</c:v>
                </c:pt>
                <c:pt idx="122">
                  <c:v>1992</c:v>
                </c:pt>
                <c:pt idx="123">
                  <c:v>2012</c:v>
                </c:pt>
                <c:pt idx="124">
                  <c:v>2031</c:v>
                </c:pt>
                <c:pt idx="125">
                  <c:v>2052</c:v>
                </c:pt>
                <c:pt idx="126">
                  <c:v>2062</c:v>
                </c:pt>
                <c:pt idx="127">
                  <c:v>2082</c:v>
                </c:pt>
                <c:pt idx="128">
                  <c:v>2101</c:v>
                </c:pt>
                <c:pt idx="129">
                  <c:v>2112</c:v>
                </c:pt>
                <c:pt idx="130">
                  <c:v>2122</c:v>
                </c:pt>
                <c:pt idx="131">
                  <c:v>2142</c:v>
                </c:pt>
                <c:pt idx="132">
                  <c:v>2162</c:v>
                </c:pt>
                <c:pt idx="133">
                  <c:v>2182</c:v>
                </c:pt>
                <c:pt idx="134">
                  <c:v>2202</c:v>
                </c:pt>
                <c:pt idx="135">
                  <c:v>2232</c:v>
                </c:pt>
                <c:pt idx="136">
                  <c:v>2252</c:v>
                </c:pt>
                <c:pt idx="137">
                  <c:v>2262</c:v>
                </c:pt>
                <c:pt idx="138">
                  <c:v>2282</c:v>
                </c:pt>
                <c:pt idx="139">
                  <c:v>2292</c:v>
                </c:pt>
                <c:pt idx="140">
                  <c:v>2312</c:v>
                </c:pt>
                <c:pt idx="141">
                  <c:v>2332</c:v>
                </c:pt>
                <c:pt idx="142">
                  <c:v>2352</c:v>
                </c:pt>
                <c:pt idx="143">
                  <c:v>2362</c:v>
                </c:pt>
                <c:pt idx="144">
                  <c:v>2382</c:v>
                </c:pt>
                <c:pt idx="145">
                  <c:v>2392</c:v>
                </c:pt>
                <c:pt idx="146">
                  <c:v>2422</c:v>
                </c:pt>
                <c:pt idx="147">
                  <c:v>2432</c:v>
                </c:pt>
                <c:pt idx="148">
                  <c:v>2462</c:v>
                </c:pt>
                <c:pt idx="149">
                  <c:v>2472</c:v>
                </c:pt>
                <c:pt idx="150">
                  <c:v>2482</c:v>
                </c:pt>
                <c:pt idx="151">
                  <c:v>2502</c:v>
                </c:pt>
                <c:pt idx="152">
                  <c:v>2532</c:v>
                </c:pt>
                <c:pt idx="153">
                  <c:v>2551</c:v>
                </c:pt>
                <c:pt idx="154">
                  <c:v>2572</c:v>
                </c:pt>
                <c:pt idx="155">
                  <c:v>2592</c:v>
                </c:pt>
                <c:pt idx="156">
                  <c:v>2612</c:v>
                </c:pt>
                <c:pt idx="157">
                  <c:v>2622</c:v>
                </c:pt>
                <c:pt idx="158">
                  <c:v>2642</c:v>
                </c:pt>
                <c:pt idx="159">
                  <c:v>2662</c:v>
                </c:pt>
                <c:pt idx="160">
                  <c:v>2682</c:v>
                </c:pt>
                <c:pt idx="161">
                  <c:v>2702</c:v>
                </c:pt>
                <c:pt idx="162">
                  <c:v>2711</c:v>
                </c:pt>
                <c:pt idx="163">
                  <c:v>2721</c:v>
                </c:pt>
                <c:pt idx="164">
                  <c:v>2741</c:v>
                </c:pt>
                <c:pt idx="165">
                  <c:v>2761</c:v>
                </c:pt>
                <c:pt idx="166">
                  <c:v>2781</c:v>
                </c:pt>
                <c:pt idx="167">
                  <c:v>2792</c:v>
                </c:pt>
                <c:pt idx="168">
                  <c:v>2802</c:v>
                </c:pt>
                <c:pt idx="169">
                  <c:v>2822</c:v>
                </c:pt>
                <c:pt idx="170">
                  <c:v>2841</c:v>
                </c:pt>
                <c:pt idx="171">
                  <c:v>2862</c:v>
                </c:pt>
                <c:pt idx="172">
                  <c:v>2872</c:v>
                </c:pt>
                <c:pt idx="173">
                  <c:v>2902</c:v>
                </c:pt>
                <c:pt idx="174">
                  <c:v>2922</c:v>
                </c:pt>
                <c:pt idx="175">
                  <c:v>2932</c:v>
                </c:pt>
                <c:pt idx="176">
                  <c:v>2952</c:v>
                </c:pt>
                <c:pt idx="177">
                  <c:v>2962</c:v>
                </c:pt>
                <c:pt idx="178">
                  <c:v>2972</c:v>
                </c:pt>
                <c:pt idx="179">
                  <c:v>2982</c:v>
                </c:pt>
                <c:pt idx="180">
                  <c:v>3001</c:v>
                </c:pt>
                <c:pt idx="181">
                  <c:v>3022</c:v>
                </c:pt>
                <c:pt idx="182">
                  <c:v>3042</c:v>
                </c:pt>
                <c:pt idx="183">
                  <c:v>3062</c:v>
                </c:pt>
                <c:pt idx="184">
                  <c:v>3081</c:v>
                </c:pt>
                <c:pt idx="185">
                  <c:v>3092</c:v>
                </c:pt>
                <c:pt idx="186">
                  <c:v>3112</c:v>
                </c:pt>
                <c:pt idx="187">
                  <c:v>3122</c:v>
                </c:pt>
                <c:pt idx="188">
                  <c:v>3142</c:v>
                </c:pt>
                <c:pt idx="189">
                  <c:v>3162</c:v>
                </c:pt>
                <c:pt idx="190">
                  <c:v>3172</c:v>
                </c:pt>
                <c:pt idx="191">
                  <c:v>3192</c:v>
                </c:pt>
                <c:pt idx="192">
                  <c:v>3221</c:v>
                </c:pt>
                <c:pt idx="193">
                  <c:v>3232</c:v>
                </c:pt>
                <c:pt idx="194">
                  <c:v>3242</c:v>
                </c:pt>
                <c:pt idx="195">
                  <c:v>3262</c:v>
                </c:pt>
                <c:pt idx="196">
                  <c:v>3281</c:v>
                </c:pt>
                <c:pt idx="197">
                  <c:v>3292</c:v>
                </c:pt>
                <c:pt idx="198">
                  <c:v>3312</c:v>
                </c:pt>
                <c:pt idx="199">
                  <c:v>3322</c:v>
                </c:pt>
                <c:pt idx="200">
                  <c:v>3342</c:v>
                </c:pt>
                <c:pt idx="201">
                  <c:v>3362</c:v>
                </c:pt>
                <c:pt idx="202">
                  <c:v>3372</c:v>
                </c:pt>
                <c:pt idx="203">
                  <c:v>3392</c:v>
                </c:pt>
                <c:pt idx="204">
                  <c:v>3402</c:v>
                </c:pt>
                <c:pt idx="205">
                  <c:v>3422</c:v>
                </c:pt>
                <c:pt idx="206">
                  <c:v>3432</c:v>
                </c:pt>
                <c:pt idx="207">
                  <c:v>3452</c:v>
                </c:pt>
                <c:pt idx="208">
                  <c:v>3472</c:v>
                </c:pt>
                <c:pt idx="209">
                  <c:v>3492</c:v>
                </c:pt>
                <c:pt idx="210">
                  <c:v>3512</c:v>
                </c:pt>
                <c:pt idx="211">
                  <c:v>3522</c:v>
                </c:pt>
                <c:pt idx="212">
                  <c:v>3542</c:v>
                </c:pt>
                <c:pt idx="213">
                  <c:v>3562</c:v>
                </c:pt>
                <c:pt idx="214">
                  <c:v>3582</c:v>
                </c:pt>
                <c:pt idx="215">
                  <c:v>3592</c:v>
                </c:pt>
                <c:pt idx="216">
                  <c:v>3602</c:v>
                </c:pt>
                <c:pt idx="217">
                  <c:v>3612</c:v>
                </c:pt>
                <c:pt idx="218">
                  <c:v>3632</c:v>
                </c:pt>
                <c:pt idx="219">
                  <c:v>3642</c:v>
                </c:pt>
                <c:pt idx="220">
                  <c:v>3662</c:v>
                </c:pt>
                <c:pt idx="221">
                  <c:v>3682</c:v>
                </c:pt>
                <c:pt idx="222">
                  <c:v>3702</c:v>
                </c:pt>
                <c:pt idx="223">
                  <c:v>3722</c:v>
                </c:pt>
                <c:pt idx="224">
                  <c:v>3732</c:v>
                </c:pt>
                <c:pt idx="225">
                  <c:v>3742</c:v>
                </c:pt>
                <c:pt idx="226">
                  <c:v>3762</c:v>
                </c:pt>
                <c:pt idx="227">
                  <c:v>3772</c:v>
                </c:pt>
                <c:pt idx="228">
                  <c:v>3792</c:v>
                </c:pt>
                <c:pt idx="229">
                  <c:v>3812</c:v>
                </c:pt>
                <c:pt idx="230">
                  <c:v>3841</c:v>
                </c:pt>
                <c:pt idx="231">
                  <c:v>3851</c:v>
                </c:pt>
                <c:pt idx="232">
                  <c:v>3862</c:v>
                </c:pt>
                <c:pt idx="233">
                  <c:v>3872</c:v>
                </c:pt>
                <c:pt idx="234">
                  <c:v>3882</c:v>
                </c:pt>
                <c:pt idx="235">
                  <c:v>3902</c:v>
                </c:pt>
                <c:pt idx="236">
                  <c:v>3921</c:v>
                </c:pt>
                <c:pt idx="237">
                  <c:v>3932</c:v>
                </c:pt>
                <c:pt idx="238">
                  <c:v>3951</c:v>
                </c:pt>
                <c:pt idx="239">
                  <c:v>3972</c:v>
                </c:pt>
                <c:pt idx="240">
                  <c:v>3982</c:v>
                </c:pt>
                <c:pt idx="241">
                  <c:v>4002</c:v>
                </c:pt>
                <c:pt idx="242">
                  <c:v>4022</c:v>
                </c:pt>
                <c:pt idx="243">
                  <c:v>4042</c:v>
                </c:pt>
                <c:pt idx="244">
                  <c:v>4052</c:v>
                </c:pt>
                <c:pt idx="245">
                  <c:v>4062</c:v>
                </c:pt>
                <c:pt idx="246">
                  <c:v>4082</c:v>
                </c:pt>
                <c:pt idx="247">
                  <c:v>4092</c:v>
                </c:pt>
                <c:pt idx="248">
                  <c:v>4112</c:v>
                </c:pt>
                <c:pt idx="249">
                  <c:v>4132</c:v>
                </c:pt>
                <c:pt idx="250">
                  <c:v>4142</c:v>
                </c:pt>
                <c:pt idx="251">
                  <c:v>4162</c:v>
                </c:pt>
                <c:pt idx="252">
                  <c:v>4182</c:v>
                </c:pt>
                <c:pt idx="253">
                  <c:v>4192</c:v>
                </c:pt>
                <c:pt idx="254">
                  <c:v>4212</c:v>
                </c:pt>
                <c:pt idx="255">
                  <c:v>4222</c:v>
                </c:pt>
                <c:pt idx="256">
                  <c:v>4241</c:v>
                </c:pt>
                <c:pt idx="257">
                  <c:v>4262</c:v>
                </c:pt>
                <c:pt idx="258">
                  <c:v>4272</c:v>
                </c:pt>
                <c:pt idx="259">
                  <c:v>4282</c:v>
                </c:pt>
                <c:pt idx="260">
                  <c:v>4302</c:v>
                </c:pt>
                <c:pt idx="261">
                  <c:v>4312</c:v>
                </c:pt>
                <c:pt idx="262">
                  <c:v>4322</c:v>
                </c:pt>
                <c:pt idx="263">
                  <c:v>4342</c:v>
                </c:pt>
                <c:pt idx="264">
                  <c:v>4362</c:v>
                </c:pt>
                <c:pt idx="265">
                  <c:v>4382</c:v>
                </c:pt>
                <c:pt idx="266">
                  <c:v>4402</c:v>
                </c:pt>
                <c:pt idx="267">
                  <c:v>4422</c:v>
                </c:pt>
                <c:pt idx="268">
                  <c:v>4442</c:v>
                </c:pt>
                <c:pt idx="269">
                  <c:v>4461</c:v>
                </c:pt>
                <c:pt idx="270">
                  <c:v>4482</c:v>
                </c:pt>
                <c:pt idx="271">
                  <c:v>4502</c:v>
                </c:pt>
                <c:pt idx="272">
                  <c:v>4512</c:v>
                </c:pt>
                <c:pt idx="273">
                  <c:v>4532</c:v>
                </c:pt>
                <c:pt idx="274">
                  <c:v>4542</c:v>
                </c:pt>
                <c:pt idx="275">
                  <c:v>4562</c:v>
                </c:pt>
                <c:pt idx="276">
                  <c:v>4582</c:v>
                </c:pt>
                <c:pt idx="277">
                  <c:v>4602</c:v>
                </c:pt>
                <c:pt idx="278">
                  <c:v>4622</c:v>
                </c:pt>
                <c:pt idx="279">
                  <c:v>4642</c:v>
                </c:pt>
                <c:pt idx="280">
                  <c:v>4662</c:v>
                </c:pt>
                <c:pt idx="281">
                  <c:v>4682</c:v>
                </c:pt>
                <c:pt idx="282">
                  <c:v>4702</c:v>
                </c:pt>
                <c:pt idx="283">
                  <c:v>4712</c:v>
                </c:pt>
                <c:pt idx="284">
                  <c:v>4732</c:v>
                </c:pt>
                <c:pt idx="285">
                  <c:v>4742</c:v>
                </c:pt>
                <c:pt idx="286">
                  <c:v>4762</c:v>
                </c:pt>
                <c:pt idx="287">
                  <c:v>4782</c:v>
                </c:pt>
                <c:pt idx="288">
                  <c:v>4792</c:v>
                </c:pt>
                <c:pt idx="289">
                  <c:v>4811</c:v>
                </c:pt>
                <c:pt idx="290">
                  <c:v>4822</c:v>
                </c:pt>
                <c:pt idx="291">
                  <c:v>4832</c:v>
                </c:pt>
                <c:pt idx="292">
                  <c:v>4852</c:v>
                </c:pt>
                <c:pt idx="293">
                  <c:v>4862</c:v>
                </c:pt>
                <c:pt idx="294">
                  <c:v>4882</c:v>
                </c:pt>
                <c:pt idx="295">
                  <c:v>4902</c:v>
                </c:pt>
                <c:pt idx="296">
                  <c:v>4912</c:v>
                </c:pt>
                <c:pt idx="297">
                  <c:v>4922</c:v>
                </c:pt>
                <c:pt idx="298">
                  <c:v>4933</c:v>
                </c:pt>
                <c:pt idx="299">
                  <c:v>4948</c:v>
                </c:pt>
                <c:pt idx="300">
                  <c:v>4958</c:v>
                </c:pt>
                <c:pt idx="301">
                  <c:v>4978</c:v>
                </c:pt>
                <c:pt idx="302">
                  <c:v>4998</c:v>
                </c:pt>
                <c:pt idx="303">
                  <c:v>5008</c:v>
                </c:pt>
                <c:pt idx="304">
                  <c:v>5027</c:v>
                </c:pt>
                <c:pt idx="305">
                  <c:v>5047</c:v>
                </c:pt>
                <c:pt idx="306">
                  <c:v>5068</c:v>
                </c:pt>
                <c:pt idx="307">
                  <c:v>5087</c:v>
                </c:pt>
                <c:pt idx="308">
                  <c:v>5098</c:v>
                </c:pt>
                <c:pt idx="309">
                  <c:v>5118</c:v>
                </c:pt>
                <c:pt idx="310">
                  <c:v>5137</c:v>
                </c:pt>
                <c:pt idx="311">
                  <c:v>5148</c:v>
                </c:pt>
                <c:pt idx="312">
                  <c:v>5167</c:v>
                </c:pt>
                <c:pt idx="313">
                  <c:v>5178</c:v>
                </c:pt>
                <c:pt idx="314">
                  <c:v>5197</c:v>
                </c:pt>
                <c:pt idx="315">
                  <c:v>5218</c:v>
                </c:pt>
                <c:pt idx="316">
                  <c:v>5237</c:v>
                </c:pt>
                <c:pt idx="317">
                  <c:v>5248</c:v>
                </c:pt>
                <c:pt idx="318">
                  <c:v>5258</c:v>
                </c:pt>
                <c:pt idx="319">
                  <c:v>5278</c:v>
                </c:pt>
                <c:pt idx="320">
                  <c:v>5298</c:v>
                </c:pt>
                <c:pt idx="321">
                  <c:v>5318</c:v>
                </c:pt>
                <c:pt idx="322">
                  <c:v>5328</c:v>
                </c:pt>
                <c:pt idx="323">
                  <c:v>5348</c:v>
                </c:pt>
                <c:pt idx="324">
                  <c:v>5358</c:v>
                </c:pt>
                <c:pt idx="325">
                  <c:v>5377</c:v>
                </c:pt>
                <c:pt idx="326">
                  <c:v>5398</c:v>
                </c:pt>
                <c:pt idx="327">
                  <c:v>5418</c:v>
                </c:pt>
                <c:pt idx="328">
                  <c:v>5437</c:v>
                </c:pt>
                <c:pt idx="329">
                  <c:v>5457</c:v>
                </c:pt>
                <c:pt idx="330">
                  <c:v>5467</c:v>
                </c:pt>
                <c:pt idx="331">
                  <c:v>5487</c:v>
                </c:pt>
                <c:pt idx="332">
                  <c:v>5507</c:v>
                </c:pt>
                <c:pt idx="333">
                  <c:v>5517</c:v>
                </c:pt>
                <c:pt idx="334">
                  <c:v>5537</c:v>
                </c:pt>
                <c:pt idx="335">
                  <c:v>5548</c:v>
                </c:pt>
                <c:pt idx="336">
                  <c:v>5568</c:v>
                </c:pt>
                <c:pt idx="337">
                  <c:v>5588</c:v>
                </c:pt>
                <c:pt idx="338">
                  <c:v>5607</c:v>
                </c:pt>
                <c:pt idx="339">
                  <c:v>5627</c:v>
                </c:pt>
                <c:pt idx="340">
                  <c:v>5648</c:v>
                </c:pt>
                <c:pt idx="341">
                  <c:v>5658</c:v>
                </c:pt>
                <c:pt idx="342">
                  <c:v>5677</c:v>
                </c:pt>
                <c:pt idx="343">
                  <c:v>5687</c:v>
                </c:pt>
                <c:pt idx="344">
                  <c:v>5697</c:v>
                </c:pt>
                <c:pt idx="345">
                  <c:v>5707</c:v>
                </c:pt>
                <c:pt idx="346">
                  <c:v>5727</c:v>
                </c:pt>
                <c:pt idx="347">
                  <c:v>5737</c:v>
                </c:pt>
                <c:pt idx="348">
                  <c:v>5747</c:v>
                </c:pt>
                <c:pt idx="349">
                  <c:v>5758</c:v>
                </c:pt>
                <c:pt idx="350">
                  <c:v>5778</c:v>
                </c:pt>
                <c:pt idx="351">
                  <c:v>5798</c:v>
                </c:pt>
                <c:pt idx="352">
                  <c:v>5818</c:v>
                </c:pt>
                <c:pt idx="353">
                  <c:v>5827</c:v>
                </c:pt>
                <c:pt idx="354">
                  <c:v>5837</c:v>
                </c:pt>
                <c:pt idx="355">
                  <c:v>5848</c:v>
                </c:pt>
                <c:pt idx="356">
                  <c:v>5859</c:v>
                </c:pt>
                <c:pt idx="357">
                  <c:v>5879</c:v>
                </c:pt>
                <c:pt idx="358">
                  <c:v>5899</c:v>
                </c:pt>
                <c:pt idx="359">
                  <c:v>5909</c:v>
                </c:pt>
                <c:pt idx="360">
                  <c:v>5919</c:v>
                </c:pt>
                <c:pt idx="361">
                  <c:v>5939</c:v>
                </c:pt>
                <c:pt idx="362">
                  <c:v>5949</c:v>
                </c:pt>
                <c:pt idx="363">
                  <c:v>5969</c:v>
                </c:pt>
                <c:pt idx="364">
                  <c:v>5979</c:v>
                </c:pt>
                <c:pt idx="365">
                  <c:v>5999</c:v>
                </c:pt>
                <c:pt idx="366">
                  <c:v>6019</c:v>
                </c:pt>
                <c:pt idx="367">
                  <c:v>6039</c:v>
                </c:pt>
                <c:pt idx="368">
                  <c:v>6049</c:v>
                </c:pt>
                <c:pt idx="369">
                  <c:v>6069</c:v>
                </c:pt>
                <c:pt idx="370">
                  <c:v>6089</c:v>
                </c:pt>
                <c:pt idx="371">
                  <c:v>6099</c:v>
                </c:pt>
                <c:pt idx="372">
                  <c:v>6119</c:v>
                </c:pt>
                <c:pt idx="373">
                  <c:v>6129</c:v>
                </c:pt>
                <c:pt idx="374">
                  <c:v>6139</c:v>
                </c:pt>
                <c:pt idx="375">
                  <c:v>6159</c:v>
                </c:pt>
                <c:pt idx="376">
                  <c:v>6169</c:v>
                </c:pt>
                <c:pt idx="377">
                  <c:v>6189</c:v>
                </c:pt>
                <c:pt idx="378">
                  <c:v>6209</c:v>
                </c:pt>
                <c:pt idx="379">
                  <c:v>6219</c:v>
                </c:pt>
                <c:pt idx="380">
                  <c:v>6239</c:v>
                </c:pt>
                <c:pt idx="381">
                  <c:v>6259</c:v>
                </c:pt>
                <c:pt idx="382">
                  <c:v>6279</c:v>
                </c:pt>
                <c:pt idx="383">
                  <c:v>6289</c:v>
                </c:pt>
                <c:pt idx="384">
                  <c:v>6309</c:v>
                </c:pt>
                <c:pt idx="385">
                  <c:v>6329</c:v>
                </c:pt>
                <c:pt idx="386">
                  <c:v>6339</c:v>
                </c:pt>
                <c:pt idx="387">
                  <c:v>6359</c:v>
                </c:pt>
                <c:pt idx="388">
                  <c:v>6379</c:v>
                </c:pt>
                <c:pt idx="389">
                  <c:v>6389</c:v>
                </c:pt>
                <c:pt idx="390">
                  <c:v>6409</c:v>
                </c:pt>
                <c:pt idx="391">
                  <c:v>6419</c:v>
                </c:pt>
                <c:pt idx="392">
                  <c:v>6429</c:v>
                </c:pt>
                <c:pt idx="393">
                  <c:v>6439</c:v>
                </c:pt>
                <c:pt idx="394">
                  <c:v>6449</c:v>
                </c:pt>
                <c:pt idx="395">
                  <c:v>6469</c:v>
                </c:pt>
                <c:pt idx="396">
                  <c:v>6479</c:v>
                </c:pt>
                <c:pt idx="397">
                  <c:v>6499</c:v>
                </c:pt>
                <c:pt idx="398">
                  <c:v>6519</c:v>
                </c:pt>
                <c:pt idx="399">
                  <c:v>6529</c:v>
                </c:pt>
                <c:pt idx="400">
                  <c:v>6549</c:v>
                </c:pt>
                <c:pt idx="401">
                  <c:v>6569</c:v>
                </c:pt>
                <c:pt idx="402">
                  <c:v>6579</c:v>
                </c:pt>
                <c:pt idx="403">
                  <c:v>6599</c:v>
                </c:pt>
                <c:pt idx="404">
                  <c:v>6609</c:v>
                </c:pt>
                <c:pt idx="405">
                  <c:v>6619</c:v>
                </c:pt>
                <c:pt idx="406">
                  <c:v>6639</c:v>
                </c:pt>
                <c:pt idx="407">
                  <c:v>6649</c:v>
                </c:pt>
                <c:pt idx="408">
                  <c:v>6659</c:v>
                </c:pt>
                <c:pt idx="409">
                  <c:v>6679</c:v>
                </c:pt>
                <c:pt idx="410">
                  <c:v>6689</c:v>
                </c:pt>
                <c:pt idx="411">
                  <c:v>6699</c:v>
                </c:pt>
                <c:pt idx="412">
                  <c:v>6719</c:v>
                </c:pt>
                <c:pt idx="413">
                  <c:v>6729</c:v>
                </c:pt>
                <c:pt idx="414">
                  <c:v>6739</c:v>
                </c:pt>
                <c:pt idx="415">
                  <c:v>6749</c:v>
                </c:pt>
                <c:pt idx="416">
                  <c:v>6769</c:v>
                </c:pt>
                <c:pt idx="417">
                  <c:v>6789</c:v>
                </c:pt>
                <c:pt idx="418">
                  <c:v>6809</c:v>
                </c:pt>
                <c:pt idx="419">
                  <c:v>6829</c:v>
                </c:pt>
                <c:pt idx="420">
                  <c:v>6839</c:v>
                </c:pt>
                <c:pt idx="421">
                  <c:v>6859</c:v>
                </c:pt>
                <c:pt idx="422">
                  <c:v>6869</c:v>
                </c:pt>
                <c:pt idx="423">
                  <c:v>6879</c:v>
                </c:pt>
                <c:pt idx="424">
                  <c:v>6900</c:v>
                </c:pt>
                <c:pt idx="425">
                  <c:v>6919</c:v>
                </c:pt>
                <c:pt idx="426">
                  <c:v>6929</c:v>
                </c:pt>
                <c:pt idx="427">
                  <c:v>6939</c:v>
                </c:pt>
                <c:pt idx="428">
                  <c:v>6959</c:v>
                </c:pt>
                <c:pt idx="429">
                  <c:v>6979</c:v>
                </c:pt>
                <c:pt idx="430">
                  <c:v>6999</c:v>
                </c:pt>
                <c:pt idx="431">
                  <c:v>7019</c:v>
                </c:pt>
                <c:pt idx="432">
                  <c:v>7029</c:v>
                </c:pt>
                <c:pt idx="433">
                  <c:v>7049</c:v>
                </c:pt>
                <c:pt idx="434">
                  <c:v>7069</c:v>
                </c:pt>
                <c:pt idx="435">
                  <c:v>7080</c:v>
                </c:pt>
                <c:pt idx="436">
                  <c:v>7099</c:v>
                </c:pt>
                <c:pt idx="437">
                  <c:v>7109</c:v>
                </c:pt>
                <c:pt idx="438">
                  <c:v>7129</c:v>
                </c:pt>
                <c:pt idx="439">
                  <c:v>7139</c:v>
                </c:pt>
                <c:pt idx="440">
                  <c:v>7159</c:v>
                </c:pt>
                <c:pt idx="441">
                  <c:v>7179</c:v>
                </c:pt>
                <c:pt idx="442">
                  <c:v>7189</c:v>
                </c:pt>
                <c:pt idx="443">
                  <c:v>7209</c:v>
                </c:pt>
                <c:pt idx="444">
                  <c:v>7229</c:v>
                </c:pt>
                <c:pt idx="445">
                  <c:v>7239</c:v>
                </c:pt>
                <c:pt idx="446">
                  <c:v>7259</c:v>
                </c:pt>
                <c:pt idx="447">
                  <c:v>7279</c:v>
                </c:pt>
                <c:pt idx="448">
                  <c:v>7289</c:v>
                </c:pt>
                <c:pt idx="449">
                  <c:v>7309</c:v>
                </c:pt>
                <c:pt idx="450">
                  <c:v>7329</c:v>
                </c:pt>
                <c:pt idx="451">
                  <c:v>7339</c:v>
                </c:pt>
                <c:pt idx="452">
                  <c:v>7359</c:v>
                </c:pt>
                <c:pt idx="453">
                  <c:v>7369</c:v>
                </c:pt>
                <c:pt idx="454">
                  <c:v>7389</c:v>
                </c:pt>
                <c:pt idx="455">
                  <c:v>7409</c:v>
                </c:pt>
                <c:pt idx="456">
                  <c:v>7419</c:v>
                </c:pt>
                <c:pt idx="457">
                  <c:v>7429</c:v>
                </c:pt>
                <c:pt idx="458">
                  <c:v>7439</c:v>
                </c:pt>
                <c:pt idx="459">
                  <c:v>7459</c:v>
                </c:pt>
                <c:pt idx="460">
                  <c:v>7479</c:v>
                </c:pt>
                <c:pt idx="461">
                  <c:v>7499</c:v>
                </c:pt>
                <c:pt idx="462">
                  <c:v>7519</c:v>
                </c:pt>
                <c:pt idx="463">
                  <c:v>7539</c:v>
                </c:pt>
                <c:pt idx="464">
                  <c:v>7559</c:v>
                </c:pt>
                <c:pt idx="465">
                  <c:v>7569</c:v>
                </c:pt>
                <c:pt idx="466">
                  <c:v>7589</c:v>
                </c:pt>
                <c:pt idx="467">
                  <c:v>7599</c:v>
                </c:pt>
                <c:pt idx="468">
                  <c:v>7609</c:v>
                </c:pt>
                <c:pt idx="469">
                  <c:v>7619</c:v>
                </c:pt>
                <c:pt idx="470">
                  <c:v>7639</c:v>
                </c:pt>
                <c:pt idx="471">
                  <c:v>7649</c:v>
                </c:pt>
                <c:pt idx="472">
                  <c:v>7659</c:v>
                </c:pt>
                <c:pt idx="473">
                  <c:v>7669</c:v>
                </c:pt>
                <c:pt idx="474">
                  <c:v>7689</c:v>
                </c:pt>
                <c:pt idx="475">
                  <c:v>7699</c:v>
                </c:pt>
                <c:pt idx="476">
                  <c:v>7709</c:v>
                </c:pt>
                <c:pt idx="477">
                  <c:v>7720</c:v>
                </c:pt>
                <c:pt idx="478">
                  <c:v>7739</c:v>
                </c:pt>
                <c:pt idx="479">
                  <c:v>7759</c:v>
                </c:pt>
                <c:pt idx="480">
                  <c:v>7769</c:v>
                </c:pt>
                <c:pt idx="481">
                  <c:v>7779</c:v>
                </c:pt>
                <c:pt idx="482">
                  <c:v>7799</c:v>
                </c:pt>
                <c:pt idx="483">
                  <c:v>7819</c:v>
                </c:pt>
                <c:pt idx="484">
                  <c:v>7829</c:v>
                </c:pt>
                <c:pt idx="485">
                  <c:v>7849</c:v>
                </c:pt>
                <c:pt idx="486">
                  <c:v>7859</c:v>
                </c:pt>
                <c:pt idx="487">
                  <c:v>7879</c:v>
                </c:pt>
                <c:pt idx="488">
                  <c:v>7899</c:v>
                </c:pt>
                <c:pt idx="489">
                  <c:v>7919</c:v>
                </c:pt>
                <c:pt idx="490">
                  <c:v>7929</c:v>
                </c:pt>
                <c:pt idx="491">
                  <c:v>7949</c:v>
                </c:pt>
                <c:pt idx="492">
                  <c:v>7969</c:v>
                </c:pt>
                <c:pt idx="493">
                  <c:v>7979</c:v>
                </c:pt>
                <c:pt idx="494">
                  <c:v>7999</c:v>
                </c:pt>
                <c:pt idx="495">
                  <c:v>8029</c:v>
                </c:pt>
                <c:pt idx="496">
                  <c:v>8039</c:v>
                </c:pt>
                <c:pt idx="497">
                  <c:v>8059</c:v>
                </c:pt>
                <c:pt idx="498">
                  <c:v>8069</c:v>
                </c:pt>
                <c:pt idx="499">
                  <c:v>8089</c:v>
                </c:pt>
                <c:pt idx="500">
                  <c:v>8099</c:v>
                </c:pt>
                <c:pt idx="501">
                  <c:v>8109</c:v>
                </c:pt>
                <c:pt idx="502">
                  <c:v>8129</c:v>
                </c:pt>
                <c:pt idx="503">
                  <c:v>8149</c:v>
                </c:pt>
                <c:pt idx="504">
                  <c:v>8159</c:v>
                </c:pt>
                <c:pt idx="505">
                  <c:v>8179</c:v>
                </c:pt>
                <c:pt idx="506">
                  <c:v>8189</c:v>
                </c:pt>
                <c:pt idx="507">
                  <c:v>8209</c:v>
                </c:pt>
                <c:pt idx="508">
                  <c:v>8219</c:v>
                </c:pt>
                <c:pt idx="509">
                  <c:v>8229</c:v>
                </c:pt>
                <c:pt idx="510">
                  <c:v>8249</c:v>
                </c:pt>
                <c:pt idx="511">
                  <c:v>8269</c:v>
                </c:pt>
                <c:pt idx="512">
                  <c:v>8299</c:v>
                </c:pt>
                <c:pt idx="513">
                  <c:v>8319</c:v>
                </c:pt>
                <c:pt idx="514">
                  <c:v>8329</c:v>
                </c:pt>
                <c:pt idx="515">
                  <c:v>8349</c:v>
                </c:pt>
                <c:pt idx="516">
                  <c:v>8359</c:v>
                </c:pt>
                <c:pt idx="517">
                  <c:v>8369</c:v>
                </c:pt>
                <c:pt idx="518">
                  <c:v>8389</c:v>
                </c:pt>
                <c:pt idx="519">
                  <c:v>8409</c:v>
                </c:pt>
                <c:pt idx="520">
                  <c:v>8429</c:v>
                </c:pt>
                <c:pt idx="521">
                  <c:v>8449</c:v>
                </c:pt>
                <c:pt idx="522">
                  <c:v>8459</c:v>
                </c:pt>
                <c:pt idx="523">
                  <c:v>8469</c:v>
                </c:pt>
                <c:pt idx="524">
                  <c:v>8479</c:v>
                </c:pt>
                <c:pt idx="525">
                  <c:v>8499</c:v>
                </c:pt>
                <c:pt idx="526">
                  <c:v>8509</c:v>
                </c:pt>
                <c:pt idx="527">
                  <c:v>8519</c:v>
                </c:pt>
                <c:pt idx="528">
                  <c:v>8529</c:v>
                </c:pt>
                <c:pt idx="529">
                  <c:v>8549</c:v>
                </c:pt>
                <c:pt idx="530">
                  <c:v>8559</c:v>
                </c:pt>
                <c:pt idx="531">
                  <c:v>8579</c:v>
                </c:pt>
                <c:pt idx="532">
                  <c:v>8599</c:v>
                </c:pt>
                <c:pt idx="533">
                  <c:v>8619</c:v>
                </c:pt>
                <c:pt idx="534">
                  <c:v>8639</c:v>
                </c:pt>
                <c:pt idx="535">
                  <c:v>8649</c:v>
                </c:pt>
                <c:pt idx="536">
                  <c:v>8669</c:v>
                </c:pt>
                <c:pt idx="537">
                  <c:v>8699</c:v>
                </c:pt>
                <c:pt idx="538">
                  <c:v>8719</c:v>
                </c:pt>
                <c:pt idx="539">
                  <c:v>8739</c:v>
                </c:pt>
                <c:pt idx="540">
                  <c:v>8769</c:v>
                </c:pt>
                <c:pt idx="541">
                  <c:v>8779</c:v>
                </c:pt>
                <c:pt idx="542">
                  <c:v>8789</c:v>
                </c:pt>
                <c:pt idx="543">
                  <c:v>8799</c:v>
                </c:pt>
                <c:pt idx="544">
                  <c:v>8819</c:v>
                </c:pt>
                <c:pt idx="545">
                  <c:v>8829</c:v>
                </c:pt>
                <c:pt idx="546">
                  <c:v>8849</c:v>
                </c:pt>
                <c:pt idx="547">
                  <c:v>8859</c:v>
                </c:pt>
                <c:pt idx="548">
                  <c:v>8879</c:v>
                </c:pt>
                <c:pt idx="549">
                  <c:v>8899</c:v>
                </c:pt>
                <c:pt idx="550">
                  <c:v>8919</c:v>
                </c:pt>
                <c:pt idx="551">
                  <c:v>8929</c:v>
                </c:pt>
                <c:pt idx="552">
                  <c:v>8949</c:v>
                </c:pt>
                <c:pt idx="553">
                  <c:v>8969</c:v>
                </c:pt>
                <c:pt idx="554">
                  <c:v>8989</c:v>
                </c:pt>
                <c:pt idx="555">
                  <c:v>9009</c:v>
                </c:pt>
                <c:pt idx="556">
                  <c:v>9019</c:v>
                </c:pt>
                <c:pt idx="557">
                  <c:v>9039</c:v>
                </c:pt>
                <c:pt idx="558">
                  <c:v>9049</c:v>
                </c:pt>
                <c:pt idx="559">
                  <c:v>9059</c:v>
                </c:pt>
                <c:pt idx="560">
                  <c:v>9079</c:v>
                </c:pt>
                <c:pt idx="561">
                  <c:v>9099</c:v>
                </c:pt>
                <c:pt idx="562">
                  <c:v>9109</c:v>
                </c:pt>
                <c:pt idx="563">
                  <c:v>9119</c:v>
                </c:pt>
                <c:pt idx="564">
                  <c:v>9149</c:v>
                </c:pt>
                <c:pt idx="565">
                  <c:v>9169</c:v>
                </c:pt>
                <c:pt idx="566">
                  <c:v>9189</c:v>
                </c:pt>
                <c:pt idx="567">
                  <c:v>9199</c:v>
                </c:pt>
                <c:pt idx="568">
                  <c:v>9209</c:v>
                </c:pt>
                <c:pt idx="569">
                  <c:v>9219</c:v>
                </c:pt>
                <c:pt idx="570">
                  <c:v>9229</c:v>
                </c:pt>
                <c:pt idx="571">
                  <c:v>9249</c:v>
                </c:pt>
                <c:pt idx="572">
                  <c:v>9259</c:v>
                </c:pt>
                <c:pt idx="573">
                  <c:v>9279</c:v>
                </c:pt>
                <c:pt idx="574">
                  <c:v>9289</c:v>
                </c:pt>
                <c:pt idx="575">
                  <c:v>9299</c:v>
                </c:pt>
                <c:pt idx="576">
                  <c:v>9319</c:v>
                </c:pt>
                <c:pt idx="577">
                  <c:v>9329</c:v>
                </c:pt>
                <c:pt idx="578">
                  <c:v>9349</c:v>
                </c:pt>
                <c:pt idx="579">
                  <c:v>9359</c:v>
                </c:pt>
                <c:pt idx="580">
                  <c:v>9369</c:v>
                </c:pt>
                <c:pt idx="581">
                  <c:v>9389</c:v>
                </c:pt>
                <c:pt idx="582">
                  <c:v>9399</c:v>
                </c:pt>
                <c:pt idx="583">
                  <c:v>9419</c:v>
                </c:pt>
                <c:pt idx="584">
                  <c:v>9429</c:v>
                </c:pt>
                <c:pt idx="585">
                  <c:v>9450</c:v>
                </c:pt>
                <c:pt idx="586">
                  <c:v>9469</c:v>
                </c:pt>
                <c:pt idx="587">
                  <c:v>9479</c:v>
                </c:pt>
                <c:pt idx="588">
                  <c:v>9489</c:v>
                </c:pt>
                <c:pt idx="589">
                  <c:v>9509</c:v>
                </c:pt>
                <c:pt idx="590">
                  <c:v>9529</c:v>
                </c:pt>
                <c:pt idx="591">
                  <c:v>9539</c:v>
                </c:pt>
                <c:pt idx="592">
                  <c:v>9559</c:v>
                </c:pt>
                <c:pt idx="593">
                  <c:v>9579</c:v>
                </c:pt>
                <c:pt idx="594">
                  <c:v>9589</c:v>
                </c:pt>
                <c:pt idx="595">
                  <c:v>9609</c:v>
                </c:pt>
                <c:pt idx="596">
                  <c:v>9629</c:v>
                </c:pt>
                <c:pt idx="597">
                  <c:v>9639</c:v>
                </c:pt>
                <c:pt idx="598">
                  <c:v>9649</c:v>
                </c:pt>
                <c:pt idx="599">
                  <c:v>9669</c:v>
                </c:pt>
                <c:pt idx="600">
                  <c:v>9689</c:v>
                </c:pt>
                <c:pt idx="601">
                  <c:v>9699</c:v>
                </c:pt>
                <c:pt idx="602">
                  <c:v>9719</c:v>
                </c:pt>
                <c:pt idx="603">
                  <c:v>9729</c:v>
                </c:pt>
                <c:pt idx="604">
                  <c:v>9749</c:v>
                </c:pt>
                <c:pt idx="605">
                  <c:v>9769</c:v>
                </c:pt>
                <c:pt idx="606">
                  <c:v>9799</c:v>
                </c:pt>
                <c:pt idx="607">
                  <c:v>9819</c:v>
                </c:pt>
                <c:pt idx="608">
                  <c:v>9829</c:v>
                </c:pt>
                <c:pt idx="609">
                  <c:v>9839</c:v>
                </c:pt>
                <c:pt idx="610">
                  <c:v>9849</c:v>
                </c:pt>
                <c:pt idx="611">
                  <c:v>9869</c:v>
                </c:pt>
                <c:pt idx="612">
                  <c:v>9879</c:v>
                </c:pt>
                <c:pt idx="613">
                  <c:v>9899</c:v>
                </c:pt>
              </c:numCache>
            </c:numRef>
          </c:xVal>
          <c:yVal>
            <c:numRef>
              <c:f>custom1!$C$1:$C$614</c:f>
              <c:numCache>
                <c:formatCode>General</c:formatCode>
                <c:ptCount val="614"/>
                <c:pt idx="0">
                  <c:v>0.97582899999999995</c:v>
                </c:pt>
                <c:pt idx="1">
                  <c:v>0.97595100000000001</c:v>
                </c:pt>
                <c:pt idx="2">
                  <c:v>0.97729299999999997</c:v>
                </c:pt>
                <c:pt idx="3">
                  <c:v>0.97936900000000005</c:v>
                </c:pt>
                <c:pt idx="4">
                  <c:v>0.97863599999999995</c:v>
                </c:pt>
                <c:pt idx="5">
                  <c:v>0.97961299999999996</c:v>
                </c:pt>
                <c:pt idx="6">
                  <c:v>0.98388600000000004</c:v>
                </c:pt>
                <c:pt idx="7">
                  <c:v>0.98425200000000002</c:v>
                </c:pt>
                <c:pt idx="8">
                  <c:v>0.98083399999999998</c:v>
                </c:pt>
                <c:pt idx="9">
                  <c:v>0.98315300000000005</c:v>
                </c:pt>
                <c:pt idx="10">
                  <c:v>0.98547300000000004</c:v>
                </c:pt>
                <c:pt idx="11">
                  <c:v>0.97619500000000003</c:v>
                </c:pt>
                <c:pt idx="12">
                  <c:v>0.97631699999999999</c:v>
                </c:pt>
                <c:pt idx="13">
                  <c:v>0.98400799999999999</c:v>
                </c:pt>
                <c:pt idx="14">
                  <c:v>0.97778200000000004</c:v>
                </c:pt>
                <c:pt idx="15">
                  <c:v>0.985595</c:v>
                </c:pt>
                <c:pt idx="16">
                  <c:v>0.97485200000000005</c:v>
                </c:pt>
                <c:pt idx="17">
                  <c:v>0.97619500000000003</c:v>
                </c:pt>
                <c:pt idx="18">
                  <c:v>0.98364200000000002</c:v>
                </c:pt>
                <c:pt idx="19">
                  <c:v>0.97900299999999996</c:v>
                </c:pt>
                <c:pt idx="20">
                  <c:v>0.97680500000000003</c:v>
                </c:pt>
                <c:pt idx="21">
                  <c:v>0.97912500000000002</c:v>
                </c:pt>
                <c:pt idx="22">
                  <c:v>0.97912500000000002</c:v>
                </c:pt>
                <c:pt idx="23">
                  <c:v>0.977904</c:v>
                </c:pt>
                <c:pt idx="24">
                  <c:v>0.98156600000000005</c:v>
                </c:pt>
                <c:pt idx="25">
                  <c:v>0.97826999999999997</c:v>
                </c:pt>
                <c:pt idx="26">
                  <c:v>0.97912500000000002</c:v>
                </c:pt>
                <c:pt idx="27">
                  <c:v>0.97985699999999998</c:v>
                </c:pt>
                <c:pt idx="28">
                  <c:v>0.97912500000000002</c:v>
                </c:pt>
                <c:pt idx="29">
                  <c:v>0.97912500000000002</c:v>
                </c:pt>
                <c:pt idx="30">
                  <c:v>0.97936900000000005</c:v>
                </c:pt>
                <c:pt idx="31">
                  <c:v>0.97692699999999999</c:v>
                </c:pt>
                <c:pt idx="32">
                  <c:v>0.98290900000000003</c:v>
                </c:pt>
                <c:pt idx="33">
                  <c:v>0.977904</c:v>
                </c:pt>
                <c:pt idx="34">
                  <c:v>0.98156600000000005</c:v>
                </c:pt>
                <c:pt idx="35">
                  <c:v>0.97973500000000002</c:v>
                </c:pt>
                <c:pt idx="36">
                  <c:v>0.97546200000000005</c:v>
                </c:pt>
                <c:pt idx="37">
                  <c:v>0.98449600000000004</c:v>
                </c:pt>
                <c:pt idx="38">
                  <c:v>0.97753800000000002</c:v>
                </c:pt>
                <c:pt idx="39">
                  <c:v>0.97875800000000002</c:v>
                </c:pt>
                <c:pt idx="40">
                  <c:v>0.97607299999999997</c:v>
                </c:pt>
                <c:pt idx="41">
                  <c:v>0.97753800000000002</c:v>
                </c:pt>
                <c:pt idx="42">
                  <c:v>0.978881</c:v>
                </c:pt>
                <c:pt idx="43">
                  <c:v>0.97826999999999997</c:v>
                </c:pt>
                <c:pt idx="44">
                  <c:v>0.98254300000000006</c:v>
                </c:pt>
                <c:pt idx="45">
                  <c:v>0.98229900000000003</c:v>
                </c:pt>
                <c:pt idx="46">
                  <c:v>0.97546200000000005</c:v>
                </c:pt>
                <c:pt idx="47">
                  <c:v>0.978881</c:v>
                </c:pt>
                <c:pt idx="48">
                  <c:v>0.98388600000000004</c:v>
                </c:pt>
                <c:pt idx="49">
                  <c:v>0.97851399999999999</c:v>
                </c:pt>
                <c:pt idx="50">
                  <c:v>0.97851399999999999</c:v>
                </c:pt>
                <c:pt idx="51">
                  <c:v>0.98132200000000003</c:v>
                </c:pt>
                <c:pt idx="52">
                  <c:v>0.97863599999999995</c:v>
                </c:pt>
                <c:pt idx="53">
                  <c:v>0.97839200000000004</c:v>
                </c:pt>
                <c:pt idx="54">
                  <c:v>0.98058999999999996</c:v>
                </c:pt>
                <c:pt idx="55">
                  <c:v>0.97863599999999995</c:v>
                </c:pt>
                <c:pt idx="56">
                  <c:v>0.98071200000000003</c:v>
                </c:pt>
                <c:pt idx="57">
                  <c:v>0.97729299999999997</c:v>
                </c:pt>
                <c:pt idx="58">
                  <c:v>0.97863599999999995</c:v>
                </c:pt>
                <c:pt idx="59">
                  <c:v>0.98205500000000001</c:v>
                </c:pt>
                <c:pt idx="60">
                  <c:v>0.98754799999999998</c:v>
                </c:pt>
                <c:pt idx="61">
                  <c:v>0.973997</c:v>
                </c:pt>
                <c:pt idx="62">
                  <c:v>0.980101</c:v>
                </c:pt>
                <c:pt idx="63">
                  <c:v>0.97485200000000005</c:v>
                </c:pt>
                <c:pt idx="64">
                  <c:v>0.98144399999999998</c:v>
                </c:pt>
                <c:pt idx="65">
                  <c:v>0.97778200000000004</c:v>
                </c:pt>
                <c:pt idx="66">
                  <c:v>0.978881</c:v>
                </c:pt>
                <c:pt idx="67">
                  <c:v>0.97900299999999996</c:v>
                </c:pt>
                <c:pt idx="68">
                  <c:v>0.98242099999999999</c:v>
                </c:pt>
                <c:pt idx="69">
                  <c:v>0.97985699999999998</c:v>
                </c:pt>
                <c:pt idx="70">
                  <c:v>0.98400799999999999</c:v>
                </c:pt>
                <c:pt idx="71">
                  <c:v>0.97472999999999999</c:v>
                </c:pt>
                <c:pt idx="72">
                  <c:v>0.97717100000000001</c:v>
                </c:pt>
                <c:pt idx="73">
                  <c:v>0.98193299999999994</c:v>
                </c:pt>
                <c:pt idx="74">
                  <c:v>0.97668299999999997</c:v>
                </c:pt>
                <c:pt idx="75">
                  <c:v>0.97533999999999998</c:v>
                </c:pt>
                <c:pt idx="76">
                  <c:v>0.97643899999999995</c:v>
                </c:pt>
                <c:pt idx="77">
                  <c:v>0.973387</c:v>
                </c:pt>
                <c:pt idx="78">
                  <c:v>0.97717100000000001</c:v>
                </c:pt>
                <c:pt idx="79">
                  <c:v>0.98193299999999994</c:v>
                </c:pt>
                <c:pt idx="80">
                  <c:v>0.98119999999999996</c:v>
                </c:pt>
                <c:pt idx="81">
                  <c:v>0.98107800000000001</c:v>
                </c:pt>
                <c:pt idx="82">
                  <c:v>0.98034500000000002</c:v>
                </c:pt>
                <c:pt idx="83">
                  <c:v>0.97936900000000005</c:v>
                </c:pt>
                <c:pt idx="84">
                  <c:v>0.98180999999999996</c:v>
                </c:pt>
                <c:pt idx="85">
                  <c:v>0.98071200000000003</c:v>
                </c:pt>
                <c:pt idx="86">
                  <c:v>0.97717100000000001</c:v>
                </c:pt>
                <c:pt idx="87">
                  <c:v>0.98071200000000003</c:v>
                </c:pt>
                <c:pt idx="88">
                  <c:v>0.97680500000000003</c:v>
                </c:pt>
                <c:pt idx="89">
                  <c:v>0.977904</c:v>
                </c:pt>
                <c:pt idx="90">
                  <c:v>0.98132200000000003</c:v>
                </c:pt>
                <c:pt idx="91">
                  <c:v>0.98168800000000001</c:v>
                </c:pt>
                <c:pt idx="92">
                  <c:v>0.98132200000000003</c:v>
                </c:pt>
                <c:pt idx="93">
                  <c:v>0.98119999999999996</c:v>
                </c:pt>
                <c:pt idx="94">
                  <c:v>0.98107800000000001</c:v>
                </c:pt>
                <c:pt idx="95">
                  <c:v>0.97680500000000003</c:v>
                </c:pt>
                <c:pt idx="96">
                  <c:v>0.97802599999999995</c:v>
                </c:pt>
                <c:pt idx="97">
                  <c:v>0.97875800000000002</c:v>
                </c:pt>
                <c:pt idx="98">
                  <c:v>0.97521800000000003</c:v>
                </c:pt>
                <c:pt idx="99">
                  <c:v>0.97582899999999995</c:v>
                </c:pt>
                <c:pt idx="100">
                  <c:v>0.98071200000000003</c:v>
                </c:pt>
                <c:pt idx="101">
                  <c:v>0.97717100000000001</c:v>
                </c:pt>
                <c:pt idx="102">
                  <c:v>0.97704899999999995</c:v>
                </c:pt>
                <c:pt idx="103">
                  <c:v>0.97570699999999999</c:v>
                </c:pt>
                <c:pt idx="104">
                  <c:v>0.98132200000000003</c:v>
                </c:pt>
                <c:pt idx="105">
                  <c:v>0.97839200000000004</c:v>
                </c:pt>
                <c:pt idx="106">
                  <c:v>0.98229900000000003</c:v>
                </c:pt>
                <c:pt idx="107">
                  <c:v>0.98290900000000003</c:v>
                </c:pt>
                <c:pt idx="108">
                  <c:v>0.97717100000000001</c:v>
                </c:pt>
                <c:pt idx="109">
                  <c:v>0.985595</c:v>
                </c:pt>
                <c:pt idx="110">
                  <c:v>0.977904</c:v>
                </c:pt>
                <c:pt idx="111">
                  <c:v>0.97802599999999995</c:v>
                </c:pt>
                <c:pt idx="112">
                  <c:v>0.98156600000000005</c:v>
                </c:pt>
                <c:pt idx="113">
                  <c:v>0.98132200000000003</c:v>
                </c:pt>
                <c:pt idx="114">
                  <c:v>0.97302100000000002</c:v>
                </c:pt>
                <c:pt idx="115">
                  <c:v>0.97961299999999996</c:v>
                </c:pt>
                <c:pt idx="116">
                  <c:v>0.97973500000000002</c:v>
                </c:pt>
                <c:pt idx="117">
                  <c:v>0.97680500000000003</c:v>
                </c:pt>
                <c:pt idx="118">
                  <c:v>0.98107800000000001</c:v>
                </c:pt>
                <c:pt idx="119">
                  <c:v>0.98132200000000003</c:v>
                </c:pt>
                <c:pt idx="120">
                  <c:v>0.98303099999999999</c:v>
                </c:pt>
                <c:pt idx="121">
                  <c:v>0.98254300000000006</c:v>
                </c:pt>
                <c:pt idx="122">
                  <c:v>0.97765999999999997</c:v>
                </c:pt>
                <c:pt idx="123">
                  <c:v>0.97546200000000005</c:v>
                </c:pt>
                <c:pt idx="124">
                  <c:v>0.97961299999999996</c:v>
                </c:pt>
                <c:pt idx="125">
                  <c:v>0.97387500000000005</c:v>
                </c:pt>
                <c:pt idx="126">
                  <c:v>0.98437399999999997</c:v>
                </c:pt>
                <c:pt idx="127">
                  <c:v>0.97912500000000002</c:v>
                </c:pt>
                <c:pt idx="128">
                  <c:v>0.98315300000000005</c:v>
                </c:pt>
                <c:pt idx="129">
                  <c:v>0.97704899999999995</c:v>
                </c:pt>
                <c:pt idx="130">
                  <c:v>0.98107800000000001</c:v>
                </c:pt>
                <c:pt idx="131">
                  <c:v>0.97900299999999996</c:v>
                </c:pt>
                <c:pt idx="132">
                  <c:v>0.98132200000000003</c:v>
                </c:pt>
                <c:pt idx="133">
                  <c:v>0.977904</c:v>
                </c:pt>
                <c:pt idx="134">
                  <c:v>0.97826999999999997</c:v>
                </c:pt>
                <c:pt idx="135">
                  <c:v>0.97472999999999999</c:v>
                </c:pt>
                <c:pt idx="136">
                  <c:v>0.97631699999999999</c:v>
                </c:pt>
                <c:pt idx="137">
                  <c:v>0.97729299999999997</c:v>
                </c:pt>
                <c:pt idx="138">
                  <c:v>0.97875800000000002</c:v>
                </c:pt>
                <c:pt idx="139">
                  <c:v>0.97900299999999996</c:v>
                </c:pt>
                <c:pt idx="140">
                  <c:v>0.98644900000000002</c:v>
                </c:pt>
                <c:pt idx="141">
                  <c:v>0.97936900000000005</c:v>
                </c:pt>
                <c:pt idx="142">
                  <c:v>0.97765999999999997</c:v>
                </c:pt>
                <c:pt idx="143">
                  <c:v>0.98132200000000003</c:v>
                </c:pt>
                <c:pt idx="144">
                  <c:v>0.97753800000000002</c:v>
                </c:pt>
                <c:pt idx="145">
                  <c:v>0.97643899999999995</c:v>
                </c:pt>
                <c:pt idx="146">
                  <c:v>0.98095600000000005</c:v>
                </c:pt>
                <c:pt idx="147">
                  <c:v>0.97778200000000004</c:v>
                </c:pt>
                <c:pt idx="148">
                  <c:v>0.98180999999999996</c:v>
                </c:pt>
                <c:pt idx="149">
                  <c:v>0.98119999999999996</c:v>
                </c:pt>
                <c:pt idx="150">
                  <c:v>0.97997900000000004</c:v>
                </c:pt>
                <c:pt idx="151">
                  <c:v>0.97997900000000004</c:v>
                </c:pt>
                <c:pt idx="152">
                  <c:v>0.98107800000000001</c:v>
                </c:pt>
                <c:pt idx="153">
                  <c:v>0.98254300000000006</c:v>
                </c:pt>
                <c:pt idx="154">
                  <c:v>0.98119999999999996</c:v>
                </c:pt>
                <c:pt idx="155">
                  <c:v>0.98242099999999999</c:v>
                </c:pt>
                <c:pt idx="156">
                  <c:v>0.97839200000000004</c:v>
                </c:pt>
                <c:pt idx="157">
                  <c:v>0.98327500000000001</c:v>
                </c:pt>
                <c:pt idx="158">
                  <c:v>0.97595100000000001</c:v>
                </c:pt>
                <c:pt idx="159">
                  <c:v>0.97643899999999995</c:v>
                </c:pt>
                <c:pt idx="160">
                  <c:v>0.98144399999999998</c:v>
                </c:pt>
                <c:pt idx="161">
                  <c:v>0.97961299999999996</c:v>
                </c:pt>
                <c:pt idx="162">
                  <c:v>0.98168800000000001</c:v>
                </c:pt>
                <c:pt idx="163">
                  <c:v>0.98022299999999996</c:v>
                </c:pt>
                <c:pt idx="164">
                  <c:v>0.97533999999999998</c:v>
                </c:pt>
                <c:pt idx="165">
                  <c:v>0.98156600000000005</c:v>
                </c:pt>
                <c:pt idx="166">
                  <c:v>0.97692699999999999</c:v>
                </c:pt>
                <c:pt idx="167">
                  <c:v>0.97997900000000004</c:v>
                </c:pt>
                <c:pt idx="168">
                  <c:v>0.98217699999999997</c:v>
                </c:pt>
                <c:pt idx="169">
                  <c:v>0.97997900000000004</c:v>
                </c:pt>
                <c:pt idx="170">
                  <c:v>0.97814800000000002</c:v>
                </c:pt>
                <c:pt idx="171">
                  <c:v>0.98193299999999994</c:v>
                </c:pt>
                <c:pt idx="172">
                  <c:v>0.97765999999999997</c:v>
                </c:pt>
                <c:pt idx="173">
                  <c:v>0.980101</c:v>
                </c:pt>
                <c:pt idx="174">
                  <c:v>0.98278699999999997</c:v>
                </c:pt>
                <c:pt idx="175">
                  <c:v>0.979491</c:v>
                </c:pt>
                <c:pt idx="176">
                  <c:v>0.97826999999999997</c:v>
                </c:pt>
                <c:pt idx="177">
                  <c:v>0.979491</c:v>
                </c:pt>
                <c:pt idx="178">
                  <c:v>0.97765999999999997</c:v>
                </c:pt>
                <c:pt idx="179">
                  <c:v>0.98071200000000003</c:v>
                </c:pt>
                <c:pt idx="180">
                  <c:v>0.98400799999999999</c:v>
                </c:pt>
                <c:pt idx="181">
                  <c:v>0.98107800000000001</c:v>
                </c:pt>
                <c:pt idx="182">
                  <c:v>0.98303099999999999</c:v>
                </c:pt>
                <c:pt idx="183">
                  <c:v>0.97741599999999995</c:v>
                </c:pt>
                <c:pt idx="184">
                  <c:v>0.97802599999999995</c:v>
                </c:pt>
                <c:pt idx="185">
                  <c:v>0.97094499999999995</c:v>
                </c:pt>
                <c:pt idx="186">
                  <c:v>0.98950099999999996</c:v>
                </c:pt>
                <c:pt idx="187">
                  <c:v>0.97997900000000004</c:v>
                </c:pt>
                <c:pt idx="188">
                  <c:v>0.97997900000000004</c:v>
                </c:pt>
                <c:pt idx="189">
                  <c:v>0.97863599999999995</c:v>
                </c:pt>
                <c:pt idx="190">
                  <c:v>0.98156600000000005</c:v>
                </c:pt>
                <c:pt idx="191">
                  <c:v>0.98242099999999999</c:v>
                </c:pt>
                <c:pt idx="192">
                  <c:v>0.98058999999999996</c:v>
                </c:pt>
                <c:pt idx="193">
                  <c:v>0.98034500000000002</c:v>
                </c:pt>
                <c:pt idx="194">
                  <c:v>0.98608300000000004</c:v>
                </c:pt>
                <c:pt idx="195">
                  <c:v>0.98681600000000003</c:v>
                </c:pt>
                <c:pt idx="196">
                  <c:v>0.97692699999999999</c:v>
                </c:pt>
                <c:pt idx="197">
                  <c:v>0.98473999999999995</c:v>
                </c:pt>
                <c:pt idx="198">
                  <c:v>0.97314299999999998</c:v>
                </c:pt>
                <c:pt idx="199">
                  <c:v>0.97741599999999995</c:v>
                </c:pt>
                <c:pt idx="200">
                  <c:v>0.98107800000000001</c:v>
                </c:pt>
                <c:pt idx="201">
                  <c:v>0.97631699999999999</c:v>
                </c:pt>
                <c:pt idx="202">
                  <c:v>0.98278699999999997</c:v>
                </c:pt>
                <c:pt idx="203">
                  <c:v>0.98583900000000002</c:v>
                </c:pt>
                <c:pt idx="204">
                  <c:v>0.97802599999999995</c:v>
                </c:pt>
                <c:pt idx="205">
                  <c:v>0.97717100000000001</c:v>
                </c:pt>
                <c:pt idx="206">
                  <c:v>0.979491</c:v>
                </c:pt>
                <c:pt idx="207">
                  <c:v>0.98657099999999998</c:v>
                </c:pt>
                <c:pt idx="208">
                  <c:v>0.98473999999999995</c:v>
                </c:pt>
                <c:pt idx="209">
                  <c:v>0.98522900000000002</c:v>
                </c:pt>
                <c:pt idx="210">
                  <c:v>0.99121000000000004</c:v>
                </c:pt>
                <c:pt idx="211">
                  <c:v>0.98913499999999999</c:v>
                </c:pt>
                <c:pt idx="212">
                  <c:v>0.97912500000000002</c:v>
                </c:pt>
                <c:pt idx="213">
                  <c:v>0.97900299999999996</c:v>
                </c:pt>
                <c:pt idx="214">
                  <c:v>0.98107800000000001</c:v>
                </c:pt>
                <c:pt idx="215">
                  <c:v>0.98071200000000003</c:v>
                </c:pt>
                <c:pt idx="216">
                  <c:v>0.980101</c:v>
                </c:pt>
                <c:pt idx="217">
                  <c:v>0.97985699999999998</c:v>
                </c:pt>
                <c:pt idx="218">
                  <c:v>0.98058999999999996</c:v>
                </c:pt>
                <c:pt idx="219">
                  <c:v>0.97778200000000004</c:v>
                </c:pt>
                <c:pt idx="220">
                  <c:v>0.98364200000000002</c:v>
                </c:pt>
                <c:pt idx="221">
                  <c:v>0.97753800000000002</c:v>
                </c:pt>
                <c:pt idx="222">
                  <c:v>0.97802599999999995</c:v>
                </c:pt>
                <c:pt idx="223">
                  <c:v>0.98254300000000006</c:v>
                </c:pt>
                <c:pt idx="224">
                  <c:v>0.97472999999999999</c:v>
                </c:pt>
                <c:pt idx="225">
                  <c:v>0.97472999999999999</c:v>
                </c:pt>
                <c:pt idx="226">
                  <c:v>0.987792</c:v>
                </c:pt>
                <c:pt idx="227">
                  <c:v>0.97570699999999999</c:v>
                </c:pt>
                <c:pt idx="228">
                  <c:v>0.98376399999999997</c:v>
                </c:pt>
                <c:pt idx="229">
                  <c:v>0.97643899999999995</c:v>
                </c:pt>
                <c:pt idx="230">
                  <c:v>0.98168800000000001</c:v>
                </c:pt>
                <c:pt idx="231">
                  <c:v>0.978881</c:v>
                </c:pt>
                <c:pt idx="232">
                  <c:v>0.97985699999999998</c:v>
                </c:pt>
                <c:pt idx="233">
                  <c:v>0.98254300000000006</c:v>
                </c:pt>
                <c:pt idx="234">
                  <c:v>0.98168800000000001</c:v>
                </c:pt>
                <c:pt idx="235">
                  <c:v>0.98107800000000001</c:v>
                </c:pt>
                <c:pt idx="236">
                  <c:v>0.97717100000000001</c:v>
                </c:pt>
                <c:pt idx="237">
                  <c:v>0.97717100000000001</c:v>
                </c:pt>
                <c:pt idx="238">
                  <c:v>0.98083399999999998</c:v>
                </c:pt>
                <c:pt idx="239">
                  <c:v>0.98730399999999996</c:v>
                </c:pt>
                <c:pt idx="240">
                  <c:v>0.97692699999999999</c:v>
                </c:pt>
                <c:pt idx="241">
                  <c:v>0.98083399999999998</c:v>
                </c:pt>
                <c:pt idx="242">
                  <c:v>0.98229900000000003</c:v>
                </c:pt>
                <c:pt idx="243">
                  <c:v>0.98767000000000005</c:v>
                </c:pt>
                <c:pt idx="244">
                  <c:v>0.97704899999999995</c:v>
                </c:pt>
                <c:pt idx="245">
                  <c:v>0.97875800000000002</c:v>
                </c:pt>
                <c:pt idx="246">
                  <c:v>0.98095600000000005</c:v>
                </c:pt>
                <c:pt idx="247">
                  <c:v>1</c:v>
                </c:pt>
                <c:pt idx="248">
                  <c:v>1</c:v>
                </c:pt>
                <c:pt idx="249">
                  <c:v>1</c:v>
                </c:pt>
                <c:pt idx="250">
                  <c:v>1</c:v>
                </c:pt>
                <c:pt idx="251">
                  <c:v>1</c:v>
                </c:pt>
                <c:pt idx="252">
                  <c:v>1</c:v>
                </c:pt>
                <c:pt idx="253">
                  <c:v>0.92370099999999999</c:v>
                </c:pt>
                <c:pt idx="254">
                  <c:v>1</c:v>
                </c:pt>
                <c:pt idx="255">
                  <c:v>0.793933</c:v>
                </c:pt>
                <c:pt idx="256">
                  <c:v>0.82738199999999995</c:v>
                </c:pt>
                <c:pt idx="257">
                  <c:v>0.84483900000000001</c:v>
                </c:pt>
                <c:pt idx="258">
                  <c:v>0.733016</c:v>
                </c:pt>
                <c:pt idx="259">
                  <c:v>0.69981099999999996</c:v>
                </c:pt>
                <c:pt idx="260">
                  <c:v>0.63523200000000002</c:v>
                </c:pt>
                <c:pt idx="261">
                  <c:v>0.97460800000000003</c:v>
                </c:pt>
                <c:pt idx="262">
                  <c:v>0.98034500000000002</c:v>
                </c:pt>
                <c:pt idx="263">
                  <c:v>1</c:v>
                </c:pt>
                <c:pt idx="264">
                  <c:v>0.88341599999999998</c:v>
                </c:pt>
                <c:pt idx="265">
                  <c:v>0.88121799999999995</c:v>
                </c:pt>
                <c:pt idx="266">
                  <c:v>0.73936400000000002</c:v>
                </c:pt>
                <c:pt idx="267">
                  <c:v>0.720198</c:v>
                </c:pt>
                <c:pt idx="268">
                  <c:v>0.70860000000000001</c:v>
                </c:pt>
                <c:pt idx="269">
                  <c:v>0.68235400000000002</c:v>
                </c:pt>
                <c:pt idx="270">
                  <c:v>0.62876200000000004</c:v>
                </c:pt>
                <c:pt idx="271">
                  <c:v>0.67686000000000002</c:v>
                </c:pt>
                <c:pt idx="272">
                  <c:v>0.74021899999999996</c:v>
                </c:pt>
                <c:pt idx="273">
                  <c:v>0.74156100000000003</c:v>
                </c:pt>
                <c:pt idx="274">
                  <c:v>0.74302599999999996</c:v>
                </c:pt>
                <c:pt idx="275">
                  <c:v>0.76817400000000002</c:v>
                </c:pt>
                <c:pt idx="276">
                  <c:v>0.800647</c:v>
                </c:pt>
                <c:pt idx="277">
                  <c:v>0.73753299999999999</c:v>
                </c:pt>
                <c:pt idx="278">
                  <c:v>0.65696100000000002</c:v>
                </c:pt>
                <c:pt idx="279">
                  <c:v>0.69443900000000003</c:v>
                </c:pt>
                <c:pt idx="280">
                  <c:v>0.83458500000000002</c:v>
                </c:pt>
                <c:pt idx="281">
                  <c:v>0.85485</c:v>
                </c:pt>
                <c:pt idx="282">
                  <c:v>0.806141</c:v>
                </c:pt>
                <c:pt idx="283">
                  <c:v>0.88561299999999998</c:v>
                </c:pt>
                <c:pt idx="284">
                  <c:v>0.92748600000000003</c:v>
                </c:pt>
                <c:pt idx="285">
                  <c:v>0.97619500000000003</c:v>
                </c:pt>
                <c:pt idx="286">
                  <c:v>0.938473</c:v>
                </c:pt>
                <c:pt idx="287">
                  <c:v>0.88195100000000004</c:v>
                </c:pt>
                <c:pt idx="288">
                  <c:v>0.93969400000000003</c:v>
                </c:pt>
                <c:pt idx="289">
                  <c:v>0.95019200000000004</c:v>
                </c:pt>
                <c:pt idx="290">
                  <c:v>0.94225700000000001</c:v>
                </c:pt>
                <c:pt idx="291">
                  <c:v>0.96520799999999995</c:v>
                </c:pt>
                <c:pt idx="292">
                  <c:v>0.98950099999999996</c:v>
                </c:pt>
                <c:pt idx="293">
                  <c:v>1</c:v>
                </c:pt>
                <c:pt idx="294">
                  <c:v>1</c:v>
                </c:pt>
                <c:pt idx="295">
                  <c:v>1</c:v>
                </c:pt>
                <c:pt idx="296">
                  <c:v>0.96618400000000004</c:v>
                </c:pt>
                <c:pt idx="297">
                  <c:v>0.92821799999999999</c:v>
                </c:pt>
                <c:pt idx="298">
                  <c:v>0.91613299999999998</c:v>
                </c:pt>
                <c:pt idx="299">
                  <c:v>0.89892000000000005</c:v>
                </c:pt>
                <c:pt idx="300">
                  <c:v>0.89366999999999996</c:v>
                </c:pt>
                <c:pt idx="301">
                  <c:v>0.88463700000000001</c:v>
                </c:pt>
                <c:pt idx="302">
                  <c:v>0.86632500000000001</c:v>
                </c:pt>
                <c:pt idx="303">
                  <c:v>0.916377</c:v>
                </c:pt>
                <c:pt idx="304">
                  <c:v>0.91552199999999995</c:v>
                </c:pt>
                <c:pt idx="305">
                  <c:v>0.931392</c:v>
                </c:pt>
                <c:pt idx="306">
                  <c:v>0.95605200000000001</c:v>
                </c:pt>
                <c:pt idx="307">
                  <c:v>0.972777</c:v>
                </c:pt>
                <c:pt idx="308">
                  <c:v>0.94750699999999999</c:v>
                </c:pt>
                <c:pt idx="309">
                  <c:v>0.94176899999999997</c:v>
                </c:pt>
                <c:pt idx="310">
                  <c:v>0.87853300000000001</c:v>
                </c:pt>
                <c:pt idx="311">
                  <c:v>0.86485999999999996</c:v>
                </c:pt>
                <c:pt idx="312">
                  <c:v>0.85570400000000002</c:v>
                </c:pt>
                <c:pt idx="313">
                  <c:v>0.85204199999999997</c:v>
                </c:pt>
                <c:pt idx="314">
                  <c:v>0.84386300000000003</c:v>
                </c:pt>
                <c:pt idx="315">
                  <c:v>0.80784999999999996</c:v>
                </c:pt>
                <c:pt idx="316">
                  <c:v>0.81285499999999999</c:v>
                </c:pt>
                <c:pt idx="317">
                  <c:v>0.75889600000000002</c:v>
                </c:pt>
                <c:pt idx="318">
                  <c:v>0.71995399999999998</c:v>
                </c:pt>
                <c:pt idx="319">
                  <c:v>0.64414300000000002</c:v>
                </c:pt>
                <c:pt idx="320">
                  <c:v>0.55759000000000003</c:v>
                </c:pt>
                <c:pt idx="321">
                  <c:v>0.49398799999999998</c:v>
                </c:pt>
                <c:pt idx="322">
                  <c:v>0.50412000000000001</c:v>
                </c:pt>
                <c:pt idx="323">
                  <c:v>0.47970499999999999</c:v>
                </c:pt>
                <c:pt idx="324">
                  <c:v>0.46127099999999999</c:v>
                </c:pt>
                <c:pt idx="325">
                  <c:v>0.43270500000000001</c:v>
                </c:pt>
                <c:pt idx="326">
                  <c:v>0.40706799999999999</c:v>
                </c:pt>
                <c:pt idx="327">
                  <c:v>0.421962</c:v>
                </c:pt>
                <c:pt idx="328">
                  <c:v>0.44515700000000002</c:v>
                </c:pt>
                <c:pt idx="329">
                  <c:v>0.479827</c:v>
                </c:pt>
                <c:pt idx="330">
                  <c:v>0.559666</c:v>
                </c:pt>
                <c:pt idx="331">
                  <c:v>0.60642099999999999</c:v>
                </c:pt>
                <c:pt idx="332">
                  <c:v>0.66404200000000002</c:v>
                </c:pt>
                <c:pt idx="333">
                  <c:v>0.68662599999999996</c:v>
                </c:pt>
                <c:pt idx="334">
                  <c:v>0.68882399999999999</c:v>
                </c:pt>
                <c:pt idx="335">
                  <c:v>0.68564999999999998</c:v>
                </c:pt>
                <c:pt idx="336">
                  <c:v>0.69138699999999997</c:v>
                </c:pt>
                <c:pt idx="337">
                  <c:v>0.67954599999999998</c:v>
                </c:pt>
                <c:pt idx="338">
                  <c:v>0.676616</c:v>
                </c:pt>
                <c:pt idx="339">
                  <c:v>0.69981099999999996</c:v>
                </c:pt>
                <c:pt idx="340">
                  <c:v>0.77134800000000003</c:v>
                </c:pt>
                <c:pt idx="341">
                  <c:v>0.81944700000000004</c:v>
                </c:pt>
                <c:pt idx="342">
                  <c:v>0.82640499999999995</c:v>
                </c:pt>
                <c:pt idx="343">
                  <c:v>0.80394299999999996</c:v>
                </c:pt>
                <c:pt idx="344">
                  <c:v>0.79381100000000004</c:v>
                </c:pt>
                <c:pt idx="345">
                  <c:v>0.73582400000000003</c:v>
                </c:pt>
                <c:pt idx="346">
                  <c:v>0.72837700000000005</c:v>
                </c:pt>
                <c:pt idx="347">
                  <c:v>0.67783700000000002</c:v>
                </c:pt>
                <c:pt idx="348">
                  <c:v>0.65207800000000005</c:v>
                </c:pt>
                <c:pt idx="349">
                  <c:v>0.64524199999999998</c:v>
                </c:pt>
                <c:pt idx="350">
                  <c:v>0.68503899999999995</c:v>
                </c:pt>
                <c:pt idx="351">
                  <c:v>0.76316899999999999</c:v>
                </c:pt>
                <c:pt idx="352">
                  <c:v>0.76512199999999997</c:v>
                </c:pt>
                <c:pt idx="353">
                  <c:v>0.74339299999999997</c:v>
                </c:pt>
                <c:pt idx="354">
                  <c:v>0.81212200000000001</c:v>
                </c:pt>
                <c:pt idx="355">
                  <c:v>0.86913300000000004</c:v>
                </c:pt>
                <c:pt idx="356">
                  <c:v>0.94591999999999998</c:v>
                </c:pt>
                <c:pt idx="357">
                  <c:v>1</c:v>
                </c:pt>
                <c:pt idx="358">
                  <c:v>1</c:v>
                </c:pt>
                <c:pt idx="359">
                  <c:v>1</c:v>
                </c:pt>
                <c:pt idx="360">
                  <c:v>1</c:v>
                </c:pt>
                <c:pt idx="361">
                  <c:v>0.97729299999999997</c:v>
                </c:pt>
                <c:pt idx="362">
                  <c:v>0.82726</c:v>
                </c:pt>
                <c:pt idx="363">
                  <c:v>0.748031</c:v>
                </c:pt>
                <c:pt idx="364">
                  <c:v>0.75743199999999999</c:v>
                </c:pt>
                <c:pt idx="365">
                  <c:v>0.74449100000000001</c:v>
                </c:pt>
                <c:pt idx="366">
                  <c:v>0.83324200000000004</c:v>
                </c:pt>
                <c:pt idx="367">
                  <c:v>0.85838999999999999</c:v>
                </c:pt>
                <c:pt idx="368">
                  <c:v>0.90758700000000003</c:v>
                </c:pt>
                <c:pt idx="369">
                  <c:v>0.93761799999999995</c:v>
                </c:pt>
                <c:pt idx="370">
                  <c:v>0.99218700000000004</c:v>
                </c:pt>
                <c:pt idx="371">
                  <c:v>1</c:v>
                </c:pt>
                <c:pt idx="372">
                  <c:v>1</c:v>
                </c:pt>
                <c:pt idx="373">
                  <c:v>1</c:v>
                </c:pt>
                <c:pt idx="374">
                  <c:v>1</c:v>
                </c:pt>
                <c:pt idx="375">
                  <c:v>1</c:v>
                </c:pt>
                <c:pt idx="376">
                  <c:v>1</c:v>
                </c:pt>
                <c:pt idx="377">
                  <c:v>1</c:v>
                </c:pt>
                <c:pt idx="378">
                  <c:v>1</c:v>
                </c:pt>
                <c:pt idx="379">
                  <c:v>1</c:v>
                </c:pt>
                <c:pt idx="380">
                  <c:v>1</c:v>
                </c:pt>
                <c:pt idx="381">
                  <c:v>0.99304199999999998</c:v>
                </c:pt>
                <c:pt idx="382">
                  <c:v>0.96764899999999998</c:v>
                </c:pt>
                <c:pt idx="383">
                  <c:v>0.98071200000000003</c:v>
                </c:pt>
                <c:pt idx="384">
                  <c:v>0.97900299999999996</c:v>
                </c:pt>
                <c:pt idx="385">
                  <c:v>0.94933800000000002</c:v>
                </c:pt>
                <c:pt idx="386">
                  <c:v>1</c:v>
                </c:pt>
                <c:pt idx="387">
                  <c:v>0.97924699999999998</c:v>
                </c:pt>
                <c:pt idx="388">
                  <c:v>0.96496400000000004</c:v>
                </c:pt>
                <c:pt idx="389">
                  <c:v>0.93066000000000004</c:v>
                </c:pt>
                <c:pt idx="390">
                  <c:v>0.91649899999999995</c:v>
                </c:pt>
                <c:pt idx="391">
                  <c:v>0.88829899999999995</c:v>
                </c:pt>
                <c:pt idx="392">
                  <c:v>0.89403699999999997</c:v>
                </c:pt>
                <c:pt idx="393">
                  <c:v>0.88964200000000004</c:v>
                </c:pt>
                <c:pt idx="394">
                  <c:v>0.88915299999999997</c:v>
                </c:pt>
                <c:pt idx="395">
                  <c:v>0.88951999999999998</c:v>
                </c:pt>
                <c:pt idx="396">
                  <c:v>0.876579</c:v>
                </c:pt>
                <c:pt idx="397">
                  <c:v>0.86669099999999999</c:v>
                </c:pt>
                <c:pt idx="398">
                  <c:v>0.38130999999999998</c:v>
                </c:pt>
                <c:pt idx="399">
                  <c:v>0.952268</c:v>
                </c:pt>
                <c:pt idx="400">
                  <c:v>0.92931699999999995</c:v>
                </c:pt>
                <c:pt idx="401">
                  <c:v>0.96056900000000001</c:v>
                </c:pt>
                <c:pt idx="402">
                  <c:v>0.94701800000000003</c:v>
                </c:pt>
                <c:pt idx="403">
                  <c:v>0.93993800000000005</c:v>
                </c:pt>
                <c:pt idx="404">
                  <c:v>0.94945999999999997</c:v>
                </c:pt>
                <c:pt idx="405">
                  <c:v>0.89025200000000004</c:v>
                </c:pt>
                <c:pt idx="406">
                  <c:v>0.90465700000000004</c:v>
                </c:pt>
                <c:pt idx="407">
                  <c:v>0.95873799999999998</c:v>
                </c:pt>
                <c:pt idx="408">
                  <c:v>0.94274599999999997</c:v>
                </c:pt>
                <c:pt idx="409">
                  <c:v>0.95153500000000002</c:v>
                </c:pt>
                <c:pt idx="410">
                  <c:v>0.94787299999999997</c:v>
                </c:pt>
                <c:pt idx="411">
                  <c:v>0.95886000000000005</c:v>
                </c:pt>
                <c:pt idx="412">
                  <c:v>0.97741599999999995</c:v>
                </c:pt>
                <c:pt idx="413">
                  <c:v>1</c:v>
                </c:pt>
                <c:pt idx="414">
                  <c:v>0.99365199999999998</c:v>
                </c:pt>
                <c:pt idx="415">
                  <c:v>0.965086</c:v>
                </c:pt>
                <c:pt idx="416">
                  <c:v>0.97009100000000004</c:v>
                </c:pt>
                <c:pt idx="417">
                  <c:v>0.95006999999999997</c:v>
                </c:pt>
                <c:pt idx="418">
                  <c:v>0.958372</c:v>
                </c:pt>
                <c:pt idx="419">
                  <c:v>0.96154499999999998</c:v>
                </c:pt>
                <c:pt idx="420">
                  <c:v>0.97228800000000004</c:v>
                </c:pt>
                <c:pt idx="421">
                  <c:v>0.98058999999999996</c:v>
                </c:pt>
                <c:pt idx="422">
                  <c:v>0.96313300000000002</c:v>
                </c:pt>
                <c:pt idx="423">
                  <c:v>0.95446500000000001</c:v>
                </c:pt>
                <c:pt idx="424">
                  <c:v>0.95641799999999999</c:v>
                </c:pt>
                <c:pt idx="425">
                  <c:v>0.90685499999999997</c:v>
                </c:pt>
                <c:pt idx="426">
                  <c:v>0.96142300000000003</c:v>
                </c:pt>
                <c:pt idx="427">
                  <c:v>1</c:v>
                </c:pt>
                <c:pt idx="428">
                  <c:v>1</c:v>
                </c:pt>
                <c:pt idx="429">
                  <c:v>1</c:v>
                </c:pt>
                <c:pt idx="430">
                  <c:v>0.97460800000000003</c:v>
                </c:pt>
                <c:pt idx="431">
                  <c:v>0.958005</c:v>
                </c:pt>
                <c:pt idx="432">
                  <c:v>0.97009100000000004</c:v>
                </c:pt>
                <c:pt idx="433">
                  <c:v>0.97875800000000002</c:v>
                </c:pt>
                <c:pt idx="434">
                  <c:v>0.97472999999999999</c:v>
                </c:pt>
                <c:pt idx="435">
                  <c:v>0.97668299999999997</c:v>
                </c:pt>
                <c:pt idx="436">
                  <c:v>0.97765999999999997</c:v>
                </c:pt>
                <c:pt idx="437">
                  <c:v>0.97875800000000002</c:v>
                </c:pt>
                <c:pt idx="438">
                  <c:v>0.98706000000000005</c:v>
                </c:pt>
                <c:pt idx="439">
                  <c:v>0.98229900000000003</c:v>
                </c:pt>
                <c:pt idx="440">
                  <c:v>0.99426199999999998</c:v>
                </c:pt>
                <c:pt idx="441">
                  <c:v>0.98278699999999997</c:v>
                </c:pt>
                <c:pt idx="442">
                  <c:v>0.98058999999999996</c:v>
                </c:pt>
                <c:pt idx="443">
                  <c:v>0.97851399999999999</c:v>
                </c:pt>
                <c:pt idx="444">
                  <c:v>0.97900299999999996</c:v>
                </c:pt>
                <c:pt idx="445">
                  <c:v>0.978881</c:v>
                </c:pt>
                <c:pt idx="446">
                  <c:v>0.98473999999999995</c:v>
                </c:pt>
                <c:pt idx="447">
                  <c:v>0.98022299999999996</c:v>
                </c:pt>
                <c:pt idx="448">
                  <c:v>0.97863599999999995</c:v>
                </c:pt>
                <c:pt idx="449">
                  <c:v>0.98522900000000002</c:v>
                </c:pt>
                <c:pt idx="450">
                  <c:v>0.98351999999999995</c:v>
                </c:pt>
                <c:pt idx="451">
                  <c:v>0.97704899999999995</c:v>
                </c:pt>
                <c:pt idx="452">
                  <c:v>0.97802599999999995</c:v>
                </c:pt>
                <c:pt idx="453">
                  <c:v>0.98303099999999999</c:v>
                </c:pt>
                <c:pt idx="454">
                  <c:v>0.97826999999999997</c:v>
                </c:pt>
                <c:pt idx="455">
                  <c:v>0.97607299999999997</c:v>
                </c:pt>
                <c:pt idx="456">
                  <c:v>0.97936900000000005</c:v>
                </c:pt>
                <c:pt idx="457">
                  <c:v>0.98132200000000003</c:v>
                </c:pt>
                <c:pt idx="458">
                  <c:v>0.98388600000000004</c:v>
                </c:pt>
                <c:pt idx="459">
                  <c:v>0.98205500000000001</c:v>
                </c:pt>
                <c:pt idx="460">
                  <c:v>0.98168800000000001</c:v>
                </c:pt>
                <c:pt idx="461">
                  <c:v>0.98071200000000003</c:v>
                </c:pt>
                <c:pt idx="462">
                  <c:v>0.98180999999999996</c:v>
                </c:pt>
                <c:pt idx="463">
                  <c:v>0.98071200000000003</c:v>
                </c:pt>
                <c:pt idx="464">
                  <c:v>0.98571699999999995</c:v>
                </c:pt>
                <c:pt idx="465">
                  <c:v>0.97509599999999996</c:v>
                </c:pt>
                <c:pt idx="466">
                  <c:v>0.9718</c:v>
                </c:pt>
                <c:pt idx="467">
                  <c:v>0.98168800000000001</c:v>
                </c:pt>
                <c:pt idx="468">
                  <c:v>0.97521800000000003</c:v>
                </c:pt>
                <c:pt idx="469">
                  <c:v>0.97375299999999998</c:v>
                </c:pt>
                <c:pt idx="470">
                  <c:v>0.97643899999999995</c:v>
                </c:pt>
                <c:pt idx="471">
                  <c:v>0.97851399999999999</c:v>
                </c:pt>
                <c:pt idx="472">
                  <c:v>0.98119999999999996</c:v>
                </c:pt>
                <c:pt idx="473">
                  <c:v>0.97936900000000005</c:v>
                </c:pt>
                <c:pt idx="474">
                  <c:v>0.97961299999999996</c:v>
                </c:pt>
                <c:pt idx="475">
                  <c:v>0.97826999999999997</c:v>
                </c:pt>
                <c:pt idx="476">
                  <c:v>0.97533999999999998</c:v>
                </c:pt>
                <c:pt idx="477">
                  <c:v>0.97875800000000002</c:v>
                </c:pt>
                <c:pt idx="478">
                  <c:v>0.977904</c:v>
                </c:pt>
                <c:pt idx="479">
                  <c:v>0.98229900000000003</c:v>
                </c:pt>
                <c:pt idx="480">
                  <c:v>0.97668299999999997</c:v>
                </c:pt>
                <c:pt idx="481">
                  <c:v>0.98412999999999995</c:v>
                </c:pt>
                <c:pt idx="482">
                  <c:v>0.97924699999999998</c:v>
                </c:pt>
                <c:pt idx="483">
                  <c:v>0.98095600000000005</c:v>
                </c:pt>
                <c:pt idx="484">
                  <c:v>0.97729299999999997</c:v>
                </c:pt>
                <c:pt idx="485">
                  <c:v>0.98071200000000003</c:v>
                </c:pt>
                <c:pt idx="486">
                  <c:v>0.979491</c:v>
                </c:pt>
                <c:pt idx="487">
                  <c:v>0.97765999999999997</c:v>
                </c:pt>
                <c:pt idx="488">
                  <c:v>0.98058999999999996</c:v>
                </c:pt>
                <c:pt idx="489">
                  <c:v>0.97973500000000002</c:v>
                </c:pt>
                <c:pt idx="490">
                  <c:v>0.97851399999999999</c:v>
                </c:pt>
                <c:pt idx="491">
                  <c:v>0.98034500000000002</c:v>
                </c:pt>
                <c:pt idx="492">
                  <c:v>0.978881</c:v>
                </c:pt>
                <c:pt idx="493">
                  <c:v>0.97582899999999995</c:v>
                </c:pt>
                <c:pt idx="494">
                  <c:v>0.980101</c:v>
                </c:pt>
                <c:pt idx="495">
                  <c:v>0.98083399999999998</c:v>
                </c:pt>
                <c:pt idx="496">
                  <c:v>0.979491</c:v>
                </c:pt>
                <c:pt idx="497">
                  <c:v>0.97216599999999997</c:v>
                </c:pt>
                <c:pt idx="498">
                  <c:v>0.96899199999999996</c:v>
                </c:pt>
                <c:pt idx="499">
                  <c:v>0.973387</c:v>
                </c:pt>
                <c:pt idx="500">
                  <c:v>0.98791399999999996</c:v>
                </c:pt>
                <c:pt idx="501">
                  <c:v>0.98095600000000005</c:v>
                </c:pt>
                <c:pt idx="502">
                  <c:v>0.98962300000000003</c:v>
                </c:pt>
                <c:pt idx="503">
                  <c:v>0.98449600000000004</c:v>
                </c:pt>
                <c:pt idx="504">
                  <c:v>0.97961299999999996</c:v>
                </c:pt>
                <c:pt idx="505">
                  <c:v>0.98229900000000003</c:v>
                </c:pt>
                <c:pt idx="506">
                  <c:v>0.97985699999999998</c:v>
                </c:pt>
                <c:pt idx="507">
                  <c:v>0.97900299999999996</c:v>
                </c:pt>
                <c:pt idx="508">
                  <c:v>0.97936900000000005</c:v>
                </c:pt>
                <c:pt idx="509">
                  <c:v>0.97509599999999996</c:v>
                </c:pt>
                <c:pt idx="510">
                  <c:v>0.97680500000000003</c:v>
                </c:pt>
                <c:pt idx="511">
                  <c:v>0.97826999999999997</c:v>
                </c:pt>
                <c:pt idx="512">
                  <c:v>0.97985699999999998</c:v>
                </c:pt>
                <c:pt idx="513">
                  <c:v>0.97851399999999999</c:v>
                </c:pt>
                <c:pt idx="514">
                  <c:v>0.98388600000000004</c:v>
                </c:pt>
                <c:pt idx="515">
                  <c:v>0.98132200000000003</c:v>
                </c:pt>
                <c:pt idx="516">
                  <c:v>0.98522900000000002</c:v>
                </c:pt>
                <c:pt idx="517">
                  <c:v>0.98437399999999997</c:v>
                </c:pt>
                <c:pt idx="518">
                  <c:v>0.98193299999999994</c:v>
                </c:pt>
                <c:pt idx="519">
                  <c:v>0.977904</c:v>
                </c:pt>
                <c:pt idx="520">
                  <c:v>0.97656100000000001</c:v>
                </c:pt>
                <c:pt idx="521">
                  <c:v>0.97631699999999999</c:v>
                </c:pt>
                <c:pt idx="522">
                  <c:v>0.98278699999999997</c:v>
                </c:pt>
                <c:pt idx="523">
                  <c:v>0.978881</c:v>
                </c:pt>
                <c:pt idx="524">
                  <c:v>0.97997900000000004</c:v>
                </c:pt>
                <c:pt idx="525">
                  <c:v>0.97643899999999995</c:v>
                </c:pt>
                <c:pt idx="526">
                  <c:v>0.977904</c:v>
                </c:pt>
                <c:pt idx="527">
                  <c:v>0.97924699999999998</c:v>
                </c:pt>
                <c:pt idx="528">
                  <c:v>0.96081300000000003</c:v>
                </c:pt>
                <c:pt idx="529">
                  <c:v>0.96996899999999997</c:v>
                </c:pt>
                <c:pt idx="530">
                  <c:v>0.98669399999999996</c:v>
                </c:pt>
                <c:pt idx="531">
                  <c:v>0.98437399999999997</c:v>
                </c:pt>
                <c:pt idx="532">
                  <c:v>0.98132200000000003</c:v>
                </c:pt>
                <c:pt idx="533">
                  <c:v>0.97741599999999995</c:v>
                </c:pt>
                <c:pt idx="534">
                  <c:v>0.98547300000000004</c:v>
                </c:pt>
                <c:pt idx="535">
                  <c:v>0.98217699999999997</c:v>
                </c:pt>
                <c:pt idx="536">
                  <c:v>0.98193299999999994</c:v>
                </c:pt>
                <c:pt idx="537">
                  <c:v>0.97680500000000003</c:v>
                </c:pt>
                <c:pt idx="538">
                  <c:v>0.98303099999999999</c:v>
                </c:pt>
                <c:pt idx="539">
                  <c:v>0.97289899999999996</c:v>
                </c:pt>
                <c:pt idx="540">
                  <c:v>0.98217699999999997</c:v>
                </c:pt>
                <c:pt idx="541">
                  <c:v>0.97814800000000002</c:v>
                </c:pt>
                <c:pt idx="542">
                  <c:v>0.98254300000000006</c:v>
                </c:pt>
                <c:pt idx="543">
                  <c:v>0.97985699999999998</c:v>
                </c:pt>
                <c:pt idx="544">
                  <c:v>0.98058999999999996</c:v>
                </c:pt>
                <c:pt idx="545">
                  <c:v>0.973997</c:v>
                </c:pt>
                <c:pt idx="546">
                  <c:v>0.97460800000000003</c:v>
                </c:pt>
                <c:pt idx="547">
                  <c:v>0.98364200000000002</c:v>
                </c:pt>
                <c:pt idx="548">
                  <c:v>0.98107800000000001</c:v>
                </c:pt>
                <c:pt idx="549">
                  <c:v>0.97778200000000004</c:v>
                </c:pt>
                <c:pt idx="550">
                  <c:v>0.97460800000000003</c:v>
                </c:pt>
                <c:pt idx="551">
                  <c:v>0.98425200000000002</c:v>
                </c:pt>
                <c:pt idx="552">
                  <c:v>0.98156600000000005</c:v>
                </c:pt>
                <c:pt idx="553">
                  <c:v>0.97839200000000004</c:v>
                </c:pt>
                <c:pt idx="554">
                  <c:v>0.98083399999999998</c:v>
                </c:pt>
                <c:pt idx="555">
                  <c:v>0.97997900000000004</c:v>
                </c:pt>
                <c:pt idx="556">
                  <c:v>0.97875800000000002</c:v>
                </c:pt>
                <c:pt idx="557">
                  <c:v>0.97851399999999999</c:v>
                </c:pt>
                <c:pt idx="558">
                  <c:v>0.98046800000000001</c:v>
                </c:pt>
                <c:pt idx="559">
                  <c:v>0.977904</c:v>
                </c:pt>
                <c:pt idx="560">
                  <c:v>0.97863599999999995</c:v>
                </c:pt>
                <c:pt idx="561">
                  <c:v>0.98583900000000002</c:v>
                </c:pt>
                <c:pt idx="562">
                  <c:v>0.97802599999999995</c:v>
                </c:pt>
                <c:pt idx="563">
                  <c:v>0.980101</c:v>
                </c:pt>
                <c:pt idx="564">
                  <c:v>0.97875800000000002</c:v>
                </c:pt>
                <c:pt idx="565">
                  <c:v>0.98180999999999996</c:v>
                </c:pt>
                <c:pt idx="566">
                  <c:v>0.98034500000000002</c:v>
                </c:pt>
                <c:pt idx="567">
                  <c:v>0.97631699999999999</c:v>
                </c:pt>
                <c:pt idx="568">
                  <c:v>0.98254300000000006</c:v>
                </c:pt>
                <c:pt idx="569">
                  <c:v>0.98156600000000005</c:v>
                </c:pt>
                <c:pt idx="570">
                  <c:v>0.97900299999999996</c:v>
                </c:pt>
                <c:pt idx="571">
                  <c:v>0.979491</c:v>
                </c:pt>
                <c:pt idx="572">
                  <c:v>0.98071200000000003</c:v>
                </c:pt>
                <c:pt idx="573">
                  <c:v>0.97595100000000001</c:v>
                </c:pt>
                <c:pt idx="574">
                  <c:v>0.98168800000000001</c:v>
                </c:pt>
                <c:pt idx="575">
                  <c:v>0.98303099999999999</c:v>
                </c:pt>
                <c:pt idx="576">
                  <c:v>0.97631699999999999</c:v>
                </c:pt>
                <c:pt idx="577">
                  <c:v>0.98266500000000001</c:v>
                </c:pt>
                <c:pt idx="578">
                  <c:v>0.98071200000000003</c:v>
                </c:pt>
                <c:pt idx="579">
                  <c:v>0.98266500000000001</c:v>
                </c:pt>
                <c:pt idx="580">
                  <c:v>0.97826999999999997</c:v>
                </c:pt>
                <c:pt idx="581">
                  <c:v>0.98205500000000001</c:v>
                </c:pt>
                <c:pt idx="582">
                  <c:v>0.97680500000000003</c:v>
                </c:pt>
                <c:pt idx="583">
                  <c:v>0.979491</c:v>
                </c:pt>
                <c:pt idx="584">
                  <c:v>0.97839200000000004</c:v>
                </c:pt>
                <c:pt idx="585">
                  <c:v>0.97045700000000001</c:v>
                </c:pt>
                <c:pt idx="586">
                  <c:v>0.98205500000000001</c:v>
                </c:pt>
                <c:pt idx="587">
                  <c:v>0.97485200000000005</c:v>
                </c:pt>
                <c:pt idx="588">
                  <c:v>0.97985699999999998</c:v>
                </c:pt>
                <c:pt idx="589">
                  <c:v>0.98351999999999995</c:v>
                </c:pt>
                <c:pt idx="590">
                  <c:v>0.98217699999999997</c:v>
                </c:pt>
                <c:pt idx="591">
                  <c:v>0.97411999999999999</c:v>
                </c:pt>
                <c:pt idx="592">
                  <c:v>0.97448599999999996</c:v>
                </c:pt>
                <c:pt idx="593">
                  <c:v>0.97595100000000001</c:v>
                </c:pt>
                <c:pt idx="594">
                  <c:v>0.97546200000000005</c:v>
                </c:pt>
                <c:pt idx="595">
                  <c:v>0.97595100000000001</c:v>
                </c:pt>
                <c:pt idx="596">
                  <c:v>0.98425200000000002</c:v>
                </c:pt>
                <c:pt idx="597">
                  <c:v>0.97472999999999999</c:v>
                </c:pt>
                <c:pt idx="598">
                  <c:v>0.97936900000000005</c:v>
                </c:pt>
                <c:pt idx="599">
                  <c:v>0.98193299999999994</c:v>
                </c:pt>
                <c:pt idx="600">
                  <c:v>0.97961299999999996</c:v>
                </c:pt>
                <c:pt idx="601">
                  <c:v>0.98351999999999995</c:v>
                </c:pt>
                <c:pt idx="602">
                  <c:v>0.97814800000000002</c:v>
                </c:pt>
                <c:pt idx="603">
                  <c:v>0.97717100000000001</c:v>
                </c:pt>
                <c:pt idx="604">
                  <c:v>0.98144399999999998</c:v>
                </c:pt>
                <c:pt idx="605">
                  <c:v>0.979491</c:v>
                </c:pt>
                <c:pt idx="606">
                  <c:v>0.97668299999999997</c:v>
                </c:pt>
                <c:pt idx="607">
                  <c:v>0.97814800000000002</c:v>
                </c:pt>
                <c:pt idx="608">
                  <c:v>0.97924699999999998</c:v>
                </c:pt>
                <c:pt idx="609">
                  <c:v>0.97595100000000001</c:v>
                </c:pt>
                <c:pt idx="610">
                  <c:v>0.978881</c:v>
                </c:pt>
                <c:pt idx="611">
                  <c:v>0.97851399999999999</c:v>
                </c:pt>
                <c:pt idx="612">
                  <c:v>0.98071200000000003</c:v>
                </c:pt>
                <c:pt idx="613">
                  <c:v>0.98144399999999998</c:v>
                </c:pt>
              </c:numCache>
            </c:numRef>
          </c:yVal>
          <c:smooth val="0"/>
          <c:extLst>
            <c:ext xmlns:c16="http://schemas.microsoft.com/office/drawing/2014/chart" uri="{C3380CC4-5D6E-409C-BE32-E72D297353CC}">
              <c16:uniqueId val="{00000001-3DEB-4311-987E-C75FB1DBA20C}"/>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custom1!$A$1:$A$614</c:f>
              <c:numCache>
                <c:formatCode>General</c:formatCode>
                <c:ptCount val="614"/>
                <c:pt idx="0">
                  <c:v>12</c:v>
                </c:pt>
                <c:pt idx="1">
                  <c:v>32</c:v>
                </c:pt>
                <c:pt idx="2">
                  <c:v>42</c:v>
                </c:pt>
                <c:pt idx="3">
                  <c:v>62</c:v>
                </c:pt>
                <c:pt idx="4">
                  <c:v>82</c:v>
                </c:pt>
                <c:pt idx="5">
                  <c:v>92</c:v>
                </c:pt>
                <c:pt idx="6">
                  <c:v>112</c:v>
                </c:pt>
                <c:pt idx="7">
                  <c:v>132</c:v>
                </c:pt>
                <c:pt idx="8">
                  <c:v>152</c:v>
                </c:pt>
                <c:pt idx="9">
                  <c:v>172</c:v>
                </c:pt>
                <c:pt idx="10">
                  <c:v>182</c:v>
                </c:pt>
                <c:pt idx="11">
                  <c:v>202</c:v>
                </c:pt>
                <c:pt idx="12">
                  <c:v>221</c:v>
                </c:pt>
                <c:pt idx="13">
                  <c:v>232</c:v>
                </c:pt>
                <c:pt idx="14">
                  <c:v>251</c:v>
                </c:pt>
                <c:pt idx="15">
                  <c:v>262</c:v>
                </c:pt>
                <c:pt idx="16">
                  <c:v>282</c:v>
                </c:pt>
                <c:pt idx="17">
                  <c:v>292</c:v>
                </c:pt>
                <c:pt idx="18">
                  <c:v>312</c:v>
                </c:pt>
                <c:pt idx="19">
                  <c:v>331</c:v>
                </c:pt>
                <c:pt idx="20">
                  <c:v>341</c:v>
                </c:pt>
                <c:pt idx="21">
                  <c:v>361</c:v>
                </c:pt>
                <c:pt idx="22">
                  <c:v>371</c:v>
                </c:pt>
                <c:pt idx="23">
                  <c:v>392</c:v>
                </c:pt>
                <c:pt idx="24">
                  <c:v>411</c:v>
                </c:pt>
                <c:pt idx="25">
                  <c:v>422</c:v>
                </c:pt>
                <c:pt idx="26">
                  <c:v>441</c:v>
                </c:pt>
                <c:pt idx="27">
                  <c:v>461</c:v>
                </c:pt>
                <c:pt idx="28">
                  <c:v>472</c:v>
                </c:pt>
                <c:pt idx="29">
                  <c:v>492</c:v>
                </c:pt>
                <c:pt idx="30">
                  <c:v>511</c:v>
                </c:pt>
                <c:pt idx="31">
                  <c:v>532</c:v>
                </c:pt>
                <c:pt idx="32">
                  <c:v>542</c:v>
                </c:pt>
                <c:pt idx="33">
                  <c:v>561</c:v>
                </c:pt>
                <c:pt idx="34">
                  <c:v>572</c:v>
                </c:pt>
                <c:pt idx="35">
                  <c:v>592</c:v>
                </c:pt>
                <c:pt idx="36">
                  <c:v>611</c:v>
                </c:pt>
                <c:pt idx="37">
                  <c:v>621</c:v>
                </c:pt>
                <c:pt idx="38">
                  <c:v>632</c:v>
                </c:pt>
                <c:pt idx="39">
                  <c:v>651</c:v>
                </c:pt>
                <c:pt idx="40">
                  <c:v>661</c:v>
                </c:pt>
                <c:pt idx="41">
                  <c:v>682</c:v>
                </c:pt>
                <c:pt idx="42">
                  <c:v>702</c:v>
                </c:pt>
                <c:pt idx="43">
                  <c:v>712</c:v>
                </c:pt>
                <c:pt idx="44">
                  <c:v>731</c:v>
                </c:pt>
                <c:pt idx="45">
                  <c:v>742</c:v>
                </c:pt>
                <c:pt idx="46">
                  <c:v>762</c:v>
                </c:pt>
                <c:pt idx="47">
                  <c:v>782</c:v>
                </c:pt>
                <c:pt idx="48">
                  <c:v>802</c:v>
                </c:pt>
                <c:pt idx="49">
                  <c:v>822</c:v>
                </c:pt>
                <c:pt idx="50">
                  <c:v>842</c:v>
                </c:pt>
                <c:pt idx="51">
                  <c:v>862</c:v>
                </c:pt>
                <c:pt idx="52">
                  <c:v>872</c:v>
                </c:pt>
                <c:pt idx="53">
                  <c:v>882</c:v>
                </c:pt>
                <c:pt idx="54">
                  <c:v>902</c:v>
                </c:pt>
                <c:pt idx="55">
                  <c:v>912</c:v>
                </c:pt>
                <c:pt idx="56">
                  <c:v>922</c:v>
                </c:pt>
                <c:pt idx="57">
                  <c:v>941</c:v>
                </c:pt>
                <c:pt idx="58">
                  <c:v>951</c:v>
                </c:pt>
                <c:pt idx="59">
                  <c:v>962</c:v>
                </c:pt>
                <c:pt idx="60">
                  <c:v>982</c:v>
                </c:pt>
                <c:pt idx="61">
                  <c:v>1001</c:v>
                </c:pt>
                <c:pt idx="62">
                  <c:v>1012</c:v>
                </c:pt>
                <c:pt idx="63">
                  <c:v>1022</c:v>
                </c:pt>
                <c:pt idx="64">
                  <c:v>1041</c:v>
                </c:pt>
                <c:pt idx="65">
                  <c:v>1062</c:v>
                </c:pt>
                <c:pt idx="66">
                  <c:v>1082</c:v>
                </c:pt>
                <c:pt idx="67">
                  <c:v>1102</c:v>
                </c:pt>
                <c:pt idx="68">
                  <c:v>1112</c:v>
                </c:pt>
                <c:pt idx="69">
                  <c:v>1132</c:v>
                </c:pt>
                <c:pt idx="70">
                  <c:v>1152</c:v>
                </c:pt>
                <c:pt idx="71">
                  <c:v>1162</c:v>
                </c:pt>
                <c:pt idx="72">
                  <c:v>1182</c:v>
                </c:pt>
                <c:pt idx="73">
                  <c:v>1192</c:v>
                </c:pt>
                <c:pt idx="74">
                  <c:v>1212</c:v>
                </c:pt>
                <c:pt idx="75">
                  <c:v>1232</c:v>
                </c:pt>
                <c:pt idx="76">
                  <c:v>1251</c:v>
                </c:pt>
                <c:pt idx="77">
                  <c:v>1262</c:v>
                </c:pt>
                <c:pt idx="78">
                  <c:v>1282</c:v>
                </c:pt>
                <c:pt idx="79">
                  <c:v>1292</c:v>
                </c:pt>
                <c:pt idx="80">
                  <c:v>1312</c:v>
                </c:pt>
                <c:pt idx="81">
                  <c:v>1332</c:v>
                </c:pt>
                <c:pt idx="82">
                  <c:v>1342</c:v>
                </c:pt>
                <c:pt idx="83">
                  <c:v>1362</c:v>
                </c:pt>
                <c:pt idx="84">
                  <c:v>1381</c:v>
                </c:pt>
                <c:pt idx="85">
                  <c:v>1401</c:v>
                </c:pt>
                <c:pt idx="86">
                  <c:v>1421</c:v>
                </c:pt>
                <c:pt idx="87">
                  <c:v>1432</c:v>
                </c:pt>
                <c:pt idx="88">
                  <c:v>1451</c:v>
                </c:pt>
                <c:pt idx="89">
                  <c:v>1462</c:v>
                </c:pt>
                <c:pt idx="90">
                  <c:v>1481</c:v>
                </c:pt>
                <c:pt idx="91">
                  <c:v>1491</c:v>
                </c:pt>
                <c:pt idx="92">
                  <c:v>1502</c:v>
                </c:pt>
                <c:pt idx="93">
                  <c:v>1512</c:v>
                </c:pt>
                <c:pt idx="94">
                  <c:v>1531</c:v>
                </c:pt>
                <c:pt idx="95">
                  <c:v>1552</c:v>
                </c:pt>
                <c:pt idx="96">
                  <c:v>1572</c:v>
                </c:pt>
                <c:pt idx="97">
                  <c:v>1592</c:v>
                </c:pt>
                <c:pt idx="98">
                  <c:v>1602</c:v>
                </c:pt>
                <c:pt idx="99">
                  <c:v>1612</c:v>
                </c:pt>
                <c:pt idx="100">
                  <c:v>1621</c:v>
                </c:pt>
                <c:pt idx="101">
                  <c:v>1632</c:v>
                </c:pt>
                <c:pt idx="102">
                  <c:v>1652</c:v>
                </c:pt>
                <c:pt idx="103">
                  <c:v>1662</c:v>
                </c:pt>
                <c:pt idx="104">
                  <c:v>1682</c:v>
                </c:pt>
                <c:pt idx="105">
                  <c:v>1702</c:v>
                </c:pt>
                <c:pt idx="106">
                  <c:v>1722</c:v>
                </c:pt>
                <c:pt idx="107">
                  <c:v>1742</c:v>
                </c:pt>
                <c:pt idx="108">
                  <c:v>1761</c:v>
                </c:pt>
                <c:pt idx="109">
                  <c:v>1782</c:v>
                </c:pt>
                <c:pt idx="110">
                  <c:v>1801</c:v>
                </c:pt>
                <c:pt idx="111">
                  <c:v>1812</c:v>
                </c:pt>
                <c:pt idx="112">
                  <c:v>1832</c:v>
                </c:pt>
                <c:pt idx="113">
                  <c:v>1841</c:v>
                </c:pt>
                <c:pt idx="114">
                  <c:v>1861</c:v>
                </c:pt>
                <c:pt idx="115">
                  <c:v>1882</c:v>
                </c:pt>
                <c:pt idx="116">
                  <c:v>1901</c:v>
                </c:pt>
                <c:pt idx="117">
                  <c:v>1921</c:v>
                </c:pt>
                <c:pt idx="118">
                  <c:v>1932</c:v>
                </c:pt>
                <c:pt idx="119">
                  <c:v>1942</c:v>
                </c:pt>
                <c:pt idx="120">
                  <c:v>1962</c:v>
                </c:pt>
                <c:pt idx="121">
                  <c:v>1982</c:v>
                </c:pt>
                <c:pt idx="122">
                  <c:v>1992</c:v>
                </c:pt>
                <c:pt idx="123">
                  <c:v>2012</c:v>
                </c:pt>
                <c:pt idx="124">
                  <c:v>2031</c:v>
                </c:pt>
                <c:pt idx="125">
                  <c:v>2052</c:v>
                </c:pt>
                <c:pt idx="126">
                  <c:v>2062</c:v>
                </c:pt>
                <c:pt idx="127">
                  <c:v>2082</c:v>
                </c:pt>
                <c:pt idx="128">
                  <c:v>2101</c:v>
                </c:pt>
                <c:pt idx="129">
                  <c:v>2112</c:v>
                </c:pt>
                <c:pt idx="130">
                  <c:v>2122</c:v>
                </c:pt>
                <c:pt idx="131">
                  <c:v>2142</c:v>
                </c:pt>
                <c:pt idx="132">
                  <c:v>2162</c:v>
                </c:pt>
                <c:pt idx="133">
                  <c:v>2182</c:v>
                </c:pt>
                <c:pt idx="134">
                  <c:v>2202</c:v>
                </c:pt>
                <c:pt idx="135">
                  <c:v>2232</c:v>
                </c:pt>
                <c:pt idx="136">
                  <c:v>2252</c:v>
                </c:pt>
                <c:pt idx="137">
                  <c:v>2262</c:v>
                </c:pt>
                <c:pt idx="138">
                  <c:v>2282</c:v>
                </c:pt>
                <c:pt idx="139">
                  <c:v>2292</c:v>
                </c:pt>
                <c:pt idx="140">
                  <c:v>2312</c:v>
                </c:pt>
                <c:pt idx="141">
                  <c:v>2332</c:v>
                </c:pt>
                <c:pt idx="142">
                  <c:v>2352</c:v>
                </c:pt>
                <c:pt idx="143">
                  <c:v>2362</c:v>
                </c:pt>
                <c:pt idx="144">
                  <c:v>2382</c:v>
                </c:pt>
                <c:pt idx="145">
                  <c:v>2392</c:v>
                </c:pt>
                <c:pt idx="146">
                  <c:v>2422</c:v>
                </c:pt>
                <c:pt idx="147">
                  <c:v>2432</c:v>
                </c:pt>
                <c:pt idx="148">
                  <c:v>2462</c:v>
                </c:pt>
                <c:pt idx="149">
                  <c:v>2472</c:v>
                </c:pt>
                <c:pt idx="150">
                  <c:v>2482</c:v>
                </c:pt>
                <c:pt idx="151">
                  <c:v>2502</c:v>
                </c:pt>
                <c:pt idx="152">
                  <c:v>2532</c:v>
                </c:pt>
                <c:pt idx="153">
                  <c:v>2551</c:v>
                </c:pt>
                <c:pt idx="154">
                  <c:v>2572</c:v>
                </c:pt>
                <c:pt idx="155">
                  <c:v>2592</c:v>
                </c:pt>
                <c:pt idx="156">
                  <c:v>2612</c:v>
                </c:pt>
                <c:pt idx="157">
                  <c:v>2622</c:v>
                </c:pt>
                <c:pt idx="158">
                  <c:v>2642</c:v>
                </c:pt>
                <c:pt idx="159">
                  <c:v>2662</c:v>
                </c:pt>
                <c:pt idx="160">
                  <c:v>2682</c:v>
                </c:pt>
                <c:pt idx="161">
                  <c:v>2702</c:v>
                </c:pt>
                <c:pt idx="162">
                  <c:v>2711</c:v>
                </c:pt>
                <c:pt idx="163">
                  <c:v>2721</c:v>
                </c:pt>
                <c:pt idx="164">
                  <c:v>2741</c:v>
                </c:pt>
                <c:pt idx="165">
                  <c:v>2761</c:v>
                </c:pt>
                <c:pt idx="166">
                  <c:v>2781</c:v>
                </c:pt>
                <c:pt idx="167">
                  <c:v>2792</c:v>
                </c:pt>
                <c:pt idx="168">
                  <c:v>2802</c:v>
                </c:pt>
                <c:pt idx="169">
                  <c:v>2822</c:v>
                </c:pt>
                <c:pt idx="170">
                  <c:v>2841</c:v>
                </c:pt>
                <c:pt idx="171">
                  <c:v>2862</c:v>
                </c:pt>
                <c:pt idx="172">
                  <c:v>2872</c:v>
                </c:pt>
                <c:pt idx="173">
                  <c:v>2902</c:v>
                </c:pt>
                <c:pt idx="174">
                  <c:v>2922</c:v>
                </c:pt>
                <c:pt idx="175">
                  <c:v>2932</c:v>
                </c:pt>
                <c:pt idx="176">
                  <c:v>2952</c:v>
                </c:pt>
                <c:pt idx="177">
                  <c:v>2962</c:v>
                </c:pt>
                <c:pt idx="178">
                  <c:v>2972</c:v>
                </c:pt>
                <c:pt idx="179">
                  <c:v>2982</c:v>
                </c:pt>
                <c:pt idx="180">
                  <c:v>3001</c:v>
                </c:pt>
                <c:pt idx="181">
                  <c:v>3022</c:v>
                </c:pt>
                <c:pt idx="182">
                  <c:v>3042</c:v>
                </c:pt>
                <c:pt idx="183">
                  <c:v>3062</c:v>
                </c:pt>
                <c:pt idx="184">
                  <c:v>3081</c:v>
                </c:pt>
                <c:pt idx="185">
                  <c:v>3092</c:v>
                </c:pt>
                <c:pt idx="186">
                  <c:v>3112</c:v>
                </c:pt>
                <c:pt idx="187">
                  <c:v>3122</c:v>
                </c:pt>
                <c:pt idx="188">
                  <c:v>3142</c:v>
                </c:pt>
                <c:pt idx="189">
                  <c:v>3162</c:v>
                </c:pt>
                <c:pt idx="190">
                  <c:v>3172</c:v>
                </c:pt>
                <c:pt idx="191">
                  <c:v>3192</c:v>
                </c:pt>
                <c:pt idx="192">
                  <c:v>3221</c:v>
                </c:pt>
                <c:pt idx="193">
                  <c:v>3232</c:v>
                </c:pt>
                <c:pt idx="194">
                  <c:v>3242</c:v>
                </c:pt>
                <c:pt idx="195">
                  <c:v>3262</c:v>
                </c:pt>
                <c:pt idx="196">
                  <c:v>3281</c:v>
                </c:pt>
                <c:pt idx="197">
                  <c:v>3292</c:v>
                </c:pt>
                <c:pt idx="198">
                  <c:v>3312</c:v>
                </c:pt>
                <c:pt idx="199">
                  <c:v>3322</c:v>
                </c:pt>
                <c:pt idx="200">
                  <c:v>3342</c:v>
                </c:pt>
                <c:pt idx="201">
                  <c:v>3362</c:v>
                </c:pt>
                <c:pt idx="202">
                  <c:v>3372</c:v>
                </c:pt>
                <c:pt idx="203">
                  <c:v>3392</c:v>
                </c:pt>
                <c:pt idx="204">
                  <c:v>3402</c:v>
                </c:pt>
                <c:pt idx="205">
                  <c:v>3422</c:v>
                </c:pt>
                <c:pt idx="206">
                  <c:v>3432</c:v>
                </c:pt>
                <c:pt idx="207">
                  <c:v>3452</c:v>
                </c:pt>
                <c:pt idx="208">
                  <c:v>3472</c:v>
                </c:pt>
                <c:pt idx="209">
                  <c:v>3492</c:v>
                </c:pt>
                <c:pt idx="210">
                  <c:v>3512</c:v>
                </c:pt>
                <c:pt idx="211">
                  <c:v>3522</c:v>
                </c:pt>
                <c:pt idx="212">
                  <c:v>3542</c:v>
                </c:pt>
                <c:pt idx="213">
                  <c:v>3562</c:v>
                </c:pt>
                <c:pt idx="214">
                  <c:v>3582</c:v>
                </c:pt>
                <c:pt idx="215">
                  <c:v>3592</c:v>
                </c:pt>
                <c:pt idx="216">
                  <c:v>3602</c:v>
                </c:pt>
                <c:pt idx="217">
                  <c:v>3612</c:v>
                </c:pt>
                <c:pt idx="218">
                  <c:v>3632</c:v>
                </c:pt>
                <c:pt idx="219">
                  <c:v>3642</c:v>
                </c:pt>
                <c:pt idx="220">
                  <c:v>3662</c:v>
                </c:pt>
                <c:pt idx="221">
                  <c:v>3682</c:v>
                </c:pt>
                <c:pt idx="222">
                  <c:v>3702</c:v>
                </c:pt>
                <c:pt idx="223">
                  <c:v>3722</c:v>
                </c:pt>
                <c:pt idx="224">
                  <c:v>3732</c:v>
                </c:pt>
                <c:pt idx="225">
                  <c:v>3742</c:v>
                </c:pt>
                <c:pt idx="226">
                  <c:v>3762</c:v>
                </c:pt>
                <c:pt idx="227">
                  <c:v>3772</c:v>
                </c:pt>
                <c:pt idx="228">
                  <c:v>3792</c:v>
                </c:pt>
                <c:pt idx="229">
                  <c:v>3812</c:v>
                </c:pt>
                <c:pt idx="230">
                  <c:v>3841</c:v>
                </c:pt>
                <c:pt idx="231">
                  <c:v>3851</c:v>
                </c:pt>
                <c:pt idx="232">
                  <c:v>3862</c:v>
                </c:pt>
                <c:pt idx="233">
                  <c:v>3872</c:v>
                </c:pt>
                <c:pt idx="234">
                  <c:v>3882</c:v>
                </c:pt>
                <c:pt idx="235">
                  <c:v>3902</c:v>
                </c:pt>
                <c:pt idx="236">
                  <c:v>3921</c:v>
                </c:pt>
                <c:pt idx="237">
                  <c:v>3932</c:v>
                </c:pt>
                <c:pt idx="238">
                  <c:v>3951</c:v>
                </c:pt>
                <c:pt idx="239">
                  <c:v>3972</c:v>
                </c:pt>
                <c:pt idx="240">
                  <c:v>3982</c:v>
                </c:pt>
                <c:pt idx="241">
                  <c:v>4002</c:v>
                </c:pt>
                <c:pt idx="242">
                  <c:v>4022</c:v>
                </c:pt>
                <c:pt idx="243">
                  <c:v>4042</c:v>
                </c:pt>
                <c:pt idx="244">
                  <c:v>4052</c:v>
                </c:pt>
                <c:pt idx="245">
                  <c:v>4062</c:v>
                </c:pt>
                <c:pt idx="246">
                  <c:v>4082</c:v>
                </c:pt>
                <c:pt idx="247">
                  <c:v>4092</c:v>
                </c:pt>
                <c:pt idx="248">
                  <c:v>4112</c:v>
                </c:pt>
                <c:pt idx="249">
                  <c:v>4132</c:v>
                </c:pt>
                <c:pt idx="250">
                  <c:v>4142</c:v>
                </c:pt>
                <c:pt idx="251">
                  <c:v>4162</c:v>
                </c:pt>
                <c:pt idx="252">
                  <c:v>4182</c:v>
                </c:pt>
                <c:pt idx="253">
                  <c:v>4192</c:v>
                </c:pt>
                <c:pt idx="254">
                  <c:v>4212</c:v>
                </c:pt>
                <c:pt idx="255">
                  <c:v>4222</c:v>
                </c:pt>
                <c:pt idx="256">
                  <c:v>4241</c:v>
                </c:pt>
                <c:pt idx="257">
                  <c:v>4262</c:v>
                </c:pt>
                <c:pt idx="258">
                  <c:v>4272</c:v>
                </c:pt>
                <c:pt idx="259">
                  <c:v>4282</c:v>
                </c:pt>
                <c:pt idx="260">
                  <c:v>4302</c:v>
                </c:pt>
                <c:pt idx="261">
                  <c:v>4312</c:v>
                </c:pt>
                <c:pt idx="262">
                  <c:v>4322</c:v>
                </c:pt>
                <c:pt idx="263">
                  <c:v>4342</c:v>
                </c:pt>
                <c:pt idx="264">
                  <c:v>4362</c:v>
                </c:pt>
                <c:pt idx="265">
                  <c:v>4382</c:v>
                </c:pt>
                <c:pt idx="266">
                  <c:v>4402</c:v>
                </c:pt>
                <c:pt idx="267">
                  <c:v>4422</c:v>
                </c:pt>
                <c:pt idx="268">
                  <c:v>4442</c:v>
                </c:pt>
                <c:pt idx="269">
                  <c:v>4461</c:v>
                </c:pt>
                <c:pt idx="270">
                  <c:v>4482</c:v>
                </c:pt>
                <c:pt idx="271">
                  <c:v>4502</c:v>
                </c:pt>
                <c:pt idx="272">
                  <c:v>4512</c:v>
                </c:pt>
                <c:pt idx="273">
                  <c:v>4532</c:v>
                </c:pt>
                <c:pt idx="274">
                  <c:v>4542</c:v>
                </c:pt>
                <c:pt idx="275">
                  <c:v>4562</c:v>
                </c:pt>
                <c:pt idx="276">
                  <c:v>4582</c:v>
                </c:pt>
                <c:pt idx="277">
                  <c:v>4602</c:v>
                </c:pt>
                <c:pt idx="278">
                  <c:v>4622</c:v>
                </c:pt>
                <c:pt idx="279">
                  <c:v>4642</c:v>
                </c:pt>
                <c:pt idx="280">
                  <c:v>4662</c:v>
                </c:pt>
                <c:pt idx="281">
                  <c:v>4682</c:v>
                </c:pt>
                <c:pt idx="282">
                  <c:v>4702</c:v>
                </c:pt>
                <c:pt idx="283">
                  <c:v>4712</c:v>
                </c:pt>
                <c:pt idx="284">
                  <c:v>4732</c:v>
                </c:pt>
                <c:pt idx="285">
                  <c:v>4742</c:v>
                </c:pt>
                <c:pt idx="286">
                  <c:v>4762</c:v>
                </c:pt>
                <c:pt idx="287">
                  <c:v>4782</c:v>
                </c:pt>
                <c:pt idx="288">
                  <c:v>4792</c:v>
                </c:pt>
                <c:pt idx="289">
                  <c:v>4811</c:v>
                </c:pt>
                <c:pt idx="290">
                  <c:v>4822</c:v>
                </c:pt>
                <c:pt idx="291">
                  <c:v>4832</c:v>
                </c:pt>
                <c:pt idx="292">
                  <c:v>4852</c:v>
                </c:pt>
                <c:pt idx="293">
                  <c:v>4862</c:v>
                </c:pt>
                <c:pt idx="294">
                  <c:v>4882</c:v>
                </c:pt>
                <c:pt idx="295">
                  <c:v>4902</c:v>
                </c:pt>
                <c:pt idx="296">
                  <c:v>4912</c:v>
                </c:pt>
                <c:pt idx="297">
                  <c:v>4922</c:v>
                </c:pt>
                <c:pt idx="298">
                  <c:v>4933</c:v>
                </c:pt>
                <c:pt idx="299">
                  <c:v>4948</c:v>
                </c:pt>
                <c:pt idx="300">
                  <c:v>4958</c:v>
                </c:pt>
                <c:pt idx="301">
                  <c:v>4978</c:v>
                </c:pt>
                <c:pt idx="302">
                  <c:v>4998</c:v>
                </c:pt>
                <c:pt idx="303">
                  <c:v>5008</c:v>
                </c:pt>
                <c:pt idx="304">
                  <c:v>5027</c:v>
                </c:pt>
                <c:pt idx="305">
                  <c:v>5047</c:v>
                </c:pt>
                <c:pt idx="306">
                  <c:v>5068</c:v>
                </c:pt>
                <c:pt idx="307">
                  <c:v>5087</c:v>
                </c:pt>
                <c:pt idx="308">
                  <c:v>5098</c:v>
                </c:pt>
                <c:pt idx="309">
                  <c:v>5118</c:v>
                </c:pt>
                <c:pt idx="310">
                  <c:v>5137</c:v>
                </c:pt>
                <c:pt idx="311">
                  <c:v>5148</c:v>
                </c:pt>
                <c:pt idx="312">
                  <c:v>5167</c:v>
                </c:pt>
                <c:pt idx="313">
                  <c:v>5178</c:v>
                </c:pt>
                <c:pt idx="314">
                  <c:v>5197</c:v>
                </c:pt>
                <c:pt idx="315">
                  <c:v>5218</c:v>
                </c:pt>
                <c:pt idx="316">
                  <c:v>5237</c:v>
                </c:pt>
                <c:pt idx="317">
                  <c:v>5248</c:v>
                </c:pt>
                <c:pt idx="318">
                  <c:v>5258</c:v>
                </c:pt>
                <c:pt idx="319">
                  <c:v>5278</c:v>
                </c:pt>
                <c:pt idx="320">
                  <c:v>5298</c:v>
                </c:pt>
                <c:pt idx="321">
                  <c:v>5318</c:v>
                </c:pt>
                <c:pt idx="322">
                  <c:v>5328</c:v>
                </c:pt>
                <c:pt idx="323">
                  <c:v>5348</c:v>
                </c:pt>
                <c:pt idx="324">
                  <c:v>5358</c:v>
                </c:pt>
                <c:pt idx="325">
                  <c:v>5377</c:v>
                </c:pt>
                <c:pt idx="326">
                  <c:v>5398</c:v>
                </c:pt>
                <c:pt idx="327">
                  <c:v>5418</c:v>
                </c:pt>
                <c:pt idx="328">
                  <c:v>5437</c:v>
                </c:pt>
                <c:pt idx="329">
                  <c:v>5457</c:v>
                </c:pt>
                <c:pt idx="330">
                  <c:v>5467</c:v>
                </c:pt>
                <c:pt idx="331">
                  <c:v>5487</c:v>
                </c:pt>
                <c:pt idx="332">
                  <c:v>5507</c:v>
                </c:pt>
                <c:pt idx="333">
                  <c:v>5517</c:v>
                </c:pt>
                <c:pt idx="334">
                  <c:v>5537</c:v>
                </c:pt>
                <c:pt idx="335">
                  <c:v>5548</c:v>
                </c:pt>
                <c:pt idx="336">
                  <c:v>5568</c:v>
                </c:pt>
                <c:pt idx="337">
                  <c:v>5588</c:v>
                </c:pt>
                <c:pt idx="338">
                  <c:v>5607</c:v>
                </c:pt>
                <c:pt idx="339">
                  <c:v>5627</c:v>
                </c:pt>
                <c:pt idx="340">
                  <c:v>5648</c:v>
                </c:pt>
                <c:pt idx="341">
                  <c:v>5658</c:v>
                </c:pt>
                <c:pt idx="342">
                  <c:v>5677</c:v>
                </c:pt>
                <c:pt idx="343">
                  <c:v>5687</c:v>
                </c:pt>
                <c:pt idx="344">
                  <c:v>5697</c:v>
                </c:pt>
                <c:pt idx="345">
                  <c:v>5707</c:v>
                </c:pt>
                <c:pt idx="346">
                  <c:v>5727</c:v>
                </c:pt>
                <c:pt idx="347">
                  <c:v>5737</c:v>
                </c:pt>
                <c:pt idx="348">
                  <c:v>5747</c:v>
                </c:pt>
                <c:pt idx="349">
                  <c:v>5758</c:v>
                </c:pt>
                <c:pt idx="350">
                  <c:v>5778</c:v>
                </c:pt>
                <c:pt idx="351">
                  <c:v>5798</c:v>
                </c:pt>
                <c:pt idx="352">
                  <c:v>5818</c:v>
                </c:pt>
                <c:pt idx="353">
                  <c:v>5827</c:v>
                </c:pt>
                <c:pt idx="354">
                  <c:v>5837</c:v>
                </c:pt>
                <c:pt idx="355">
                  <c:v>5848</c:v>
                </c:pt>
                <c:pt idx="356">
                  <c:v>5859</c:v>
                </c:pt>
                <c:pt idx="357">
                  <c:v>5879</c:v>
                </c:pt>
                <c:pt idx="358">
                  <c:v>5899</c:v>
                </c:pt>
                <c:pt idx="359">
                  <c:v>5909</c:v>
                </c:pt>
                <c:pt idx="360">
                  <c:v>5919</c:v>
                </c:pt>
                <c:pt idx="361">
                  <c:v>5939</c:v>
                </c:pt>
                <c:pt idx="362">
                  <c:v>5949</c:v>
                </c:pt>
                <c:pt idx="363">
                  <c:v>5969</c:v>
                </c:pt>
                <c:pt idx="364">
                  <c:v>5979</c:v>
                </c:pt>
                <c:pt idx="365">
                  <c:v>5999</c:v>
                </c:pt>
                <c:pt idx="366">
                  <c:v>6019</c:v>
                </c:pt>
                <c:pt idx="367">
                  <c:v>6039</c:v>
                </c:pt>
                <c:pt idx="368">
                  <c:v>6049</c:v>
                </c:pt>
                <c:pt idx="369">
                  <c:v>6069</c:v>
                </c:pt>
                <c:pt idx="370">
                  <c:v>6089</c:v>
                </c:pt>
                <c:pt idx="371">
                  <c:v>6099</c:v>
                </c:pt>
                <c:pt idx="372">
                  <c:v>6119</c:v>
                </c:pt>
                <c:pt idx="373">
                  <c:v>6129</c:v>
                </c:pt>
                <c:pt idx="374">
                  <c:v>6139</c:v>
                </c:pt>
                <c:pt idx="375">
                  <c:v>6159</c:v>
                </c:pt>
                <c:pt idx="376">
                  <c:v>6169</c:v>
                </c:pt>
                <c:pt idx="377">
                  <c:v>6189</c:v>
                </c:pt>
                <c:pt idx="378">
                  <c:v>6209</c:v>
                </c:pt>
                <c:pt idx="379">
                  <c:v>6219</c:v>
                </c:pt>
                <c:pt idx="380">
                  <c:v>6239</c:v>
                </c:pt>
                <c:pt idx="381">
                  <c:v>6259</c:v>
                </c:pt>
                <c:pt idx="382">
                  <c:v>6279</c:v>
                </c:pt>
                <c:pt idx="383">
                  <c:v>6289</c:v>
                </c:pt>
                <c:pt idx="384">
                  <c:v>6309</c:v>
                </c:pt>
                <c:pt idx="385">
                  <c:v>6329</c:v>
                </c:pt>
                <c:pt idx="386">
                  <c:v>6339</c:v>
                </c:pt>
                <c:pt idx="387">
                  <c:v>6359</c:v>
                </c:pt>
                <c:pt idx="388">
                  <c:v>6379</c:v>
                </c:pt>
                <c:pt idx="389">
                  <c:v>6389</c:v>
                </c:pt>
                <c:pt idx="390">
                  <c:v>6409</c:v>
                </c:pt>
                <c:pt idx="391">
                  <c:v>6419</c:v>
                </c:pt>
                <c:pt idx="392">
                  <c:v>6429</c:v>
                </c:pt>
                <c:pt idx="393">
                  <c:v>6439</c:v>
                </c:pt>
                <c:pt idx="394">
                  <c:v>6449</c:v>
                </c:pt>
                <c:pt idx="395">
                  <c:v>6469</c:v>
                </c:pt>
                <c:pt idx="396">
                  <c:v>6479</c:v>
                </c:pt>
                <c:pt idx="397">
                  <c:v>6499</c:v>
                </c:pt>
                <c:pt idx="398">
                  <c:v>6519</c:v>
                </c:pt>
                <c:pt idx="399">
                  <c:v>6529</c:v>
                </c:pt>
                <c:pt idx="400">
                  <c:v>6549</c:v>
                </c:pt>
                <c:pt idx="401">
                  <c:v>6569</c:v>
                </c:pt>
                <c:pt idx="402">
                  <c:v>6579</c:v>
                </c:pt>
                <c:pt idx="403">
                  <c:v>6599</c:v>
                </c:pt>
                <c:pt idx="404">
                  <c:v>6609</c:v>
                </c:pt>
                <c:pt idx="405">
                  <c:v>6619</c:v>
                </c:pt>
                <c:pt idx="406">
                  <c:v>6639</c:v>
                </c:pt>
                <c:pt idx="407">
                  <c:v>6649</c:v>
                </c:pt>
                <c:pt idx="408">
                  <c:v>6659</c:v>
                </c:pt>
                <c:pt idx="409">
                  <c:v>6679</c:v>
                </c:pt>
                <c:pt idx="410">
                  <c:v>6689</c:v>
                </c:pt>
                <c:pt idx="411">
                  <c:v>6699</c:v>
                </c:pt>
                <c:pt idx="412">
                  <c:v>6719</c:v>
                </c:pt>
                <c:pt idx="413">
                  <c:v>6729</c:v>
                </c:pt>
                <c:pt idx="414">
                  <c:v>6739</c:v>
                </c:pt>
                <c:pt idx="415">
                  <c:v>6749</c:v>
                </c:pt>
                <c:pt idx="416">
                  <c:v>6769</c:v>
                </c:pt>
                <c:pt idx="417">
                  <c:v>6789</c:v>
                </c:pt>
                <c:pt idx="418">
                  <c:v>6809</c:v>
                </c:pt>
                <c:pt idx="419">
                  <c:v>6829</c:v>
                </c:pt>
                <c:pt idx="420">
                  <c:v>6839</c:v>
                </c:pt>
                <c:pt idx="421">
                  <c:v>6859</c:v>
                </c:pt>
                <c:pt idx="422">
                  <c:v>6869</c:v>
                </c:pt>
                <c:pt idx="423">
                  <c:v>6879</c:v>
                </c:pt>
                <c:pt idx="424">
                  <c:v>6900</c:v>
                </c:pt>
                <c:pt idx="425">
                  <c:v>6919</c:v>
                </c:pt>
                <c:pt idx="426">
                  <c:v>6929</c:v>
                </c:pt>
                <c:pt idx="427">
                  <c:v>6939</c:v>
                </c:pt>
                <c:pt idx="428">
                  <c:v>6959</c:v>
                </c:pt>
                <c:pt idx="429">
                  <c:v>6979</c:v>
                </c:pt>
                <c:pt idx="430">
                  <c:v>6999</c:v>
                </c:pt>
                <c:pt idx="431">
                  <c:v>7019</c:v>
                </c:pt>
                <c:pt idx="432">
                  <c:v>7029</c:v>
                </c:pt>
                <c:pt idx="433">
                  <c:v>7049</c:v>
                </c:pt>
                <c:pt idx="434">
                  <c:v>7069</c:v>
                </c:pt>
                <c:pt idx="435">
                  <c:v>7080</c:v>
                </c:pt>
                <c:pt idx="436">
                  <c:v>7099</c:v>
                </c:pt>
                <c:pt idx="437">
                  <c:v>7109</c:v>
                </c:pt>
                <c:pt idx="438">
                  <c:v>7129</c:v>
                </c:pt>
                <c:pt idx="439">
                  <c:v>7139</c:v>
                </c:pt>
                <c:pt idx="440">
                  <c:v>7159</c:v>
                </c:pt>
                <c:pt idx="441">
                  <c:v>7179</c:v>
                </c:pt>
                <c:pt idx="442">
                  <c:v>7189</c:v>
                </c:pt>
                <c:pt idx="443">
                  <c:v>7209</c:v>
                </c:pt>
                <c:pt idx="444">
                  <c:v>7229</c:v>
                </c:pt>
                <c:pt idx="445">
                  <c:v>7239</c:v>
                </c:pt>
                <c:pt idx="446">
                  <c:v>7259</c:v>
                </c:pt>
                <c:pt idx="447">
                  <c:v>7279</c:v>
                </c:pt>
                <c:pt idx="448">
                  <c:v>7289</c:v>
                </c:pt>
                <c:pt idx="449">
                  <c:v>7309</c:v>
                </c:pt>
                <c:pt idx="450">
                  <c:v>7329</c:v>
                </c:pt>
                <c:pt idx="451">
                  <c:v>7339</c:v>
                </c:pt>
                <c:pt idx="452">
                  <c:v>7359</c:v>
                </c:pt>
                <c:pt idx="453">
                  <c:v>7369</c:v>
                </c:pt>
                <c:pt idx="454">
                  <c:v>7389</c:v>
                </c:pt>
                <c:pt idx="455">
                  <c:v>7409</c:v>
                </c:pt>
                <c:pt idx="456">
                  <c:v>7419</c:v>
                </c:pt>
                <c:pt idx="457">
                  <c:v>7429</c:v>
                </c:pt>
                <c:pt idx="458">
                  <c:v>7439</c:v>
                </c:pt>
                <c:pt idx="459">
                  <c:v>7459</c:v>
                </c:pt>
                <c:pt idx="460">
                  <c:v>7479</c:v>
                </c:pt>
                <c:pt idx="461">
                  <c:v>7499</c:v>
                </c:pt>
                <c:pt idx="462">
                  <c:v>7519</c:v>
                </c:pt>
                <c:pt idx="463">
                  <c:v>7539</c:v>
                </c:pt>
                <c:pt idx="464">
                  <c:v>7559</c:v>
                </c:pt>
                <c:pt idx="465">
                  <c:v>7569</c:v>
                </c:pt>
                <c:pt idx="466">
                  <c:v>7589</c:v>
                </c:pt>
                <c:pt idx="467">
                  <c:v>7599</c:v>
                </c:pt>
                <c:pt idx="468">
                  <c:v>7609</c:v>
                </c:pt>
                <c:pt idx="469">
                  <c:v>7619</c:v>
                </c:pt>
                <c:pt idx="470">
                  <c:v>7639</c:v>
                </c:pt>
                <c:pt idx="471">
                  <c:v>7649</c:v>
                </c:pt>
                <c:pt idx="472">
                  <c:v>7659</c:v>
                </c:pt>
                <c:pt idx="473">
                  <c:v>7669</c:v>
                </c:pt>
                <c:pt idx="474">
                  <c:v>7689</c:v>
                </c:pt>
                <c:pt idx="475">
                  <c:v>7699</c:v>
                </c:pt>
                <c:pt idx="476">
                  <c:v>7709</c:v>
                </c:pt>
                <c:pt idx="477">
                  <c:v>7720</c:v>
                </c:pt>
                <c:pt idx="478">
                  <c:v>7739</c:v>
                </c:pt>
                <c:pt idx="479">
                  <c:v>7759</c:v>
                </c:pt>
                <c:pt idx="480">
                  <c:v>7769</c:v>
                </c:pt>
                <c:pt idx="481">
                  <c:v>7779</c:v>
                </c:pt>
                <c:pt idx="482">
                  <c:v>7799</c:v>
                </c:pt>
                <c:pt idx="483">
                  <c:v>7819</c:v>
                </c:pt>
                <c:pt idx="484">
                  <c:v>7829</c:v>
                </c:pt>
                <c:pt idx="485">
                  <c:v>7849</c:v>
                </c:pt>
                <c:pt idx="486">
                  <c:v>7859</c:v>
                </c:pt>
                <c:pt idx="487">
                  <c:v>7879</c:v>
                </c:pt>
                <c:pt idx="488">
                  <c:v>7899</c:v>
                </c:pt>
                <c:pt idx="489">
                  <c:v>7919</c:v>
                </c:pt>
                <c:pt idx="490">
                  <c:v>7929</c:v>
                </c:pt>
                <c:pt idx="491">
                  <c:v>7949</c:v>
                </c:pt>
                <c:pt idx="492">
                  <c:v>7969</c:v>
                </c:pt>
                <c:pt idx="493">
                  <c:v>7979</c:v>
                </c:pt>
                <c:pt idx="494">
                  <c:v>7999</c:v>
                </c:pt>
                <c:pt idx="495">
                  <c:v>8029</c:v>
                </c:pt>
                <c:pt idx="496">
                  <c:v>8039</c:v>
                </c:pt>
                <c:pt idx="497">
                  <c:v>8059</c:v>
                </c:pt>
                <c:pt idx="498">
                  <c:v>8069</c:v>
                </c:pt>
                <c:pt idx="499">
                  <c:v>8089</c:v>
                </c:pt>
                <c:pt idx="500">
                  <c:v>8099</c:v>
                </c:pt>
                <c:pt idx="501">
                  <c:v>8109</c:v>
                </c:pt>
                <c:pt idx="502">
                  <c:v>8129</c:v>
                </c:pt>
                <c:pt idx="503">
                  <c:v>8149</c:v>
                </c:pt>
                <c:pt idx="504">
                  <c:v>8159</c:v>
                </c:pt>
                <c:pt idx="505">
                  <c:v>8179</c:v>
                </c:pt>
                <c:pt idx="506">
                  <c:v>8189</c:v>
                </c:pt>
                <c:pt idx="507">
                  <c:v>8209</c:v>
                </c:pt>
                <c:pt idx="508">
                  <c:v>8219</c:v>
                </c:pt>
                <c:pt idx="509">
                  <c:v>8229</c:v>
                </c:pt>
                <c:pt idx="510">
                  <c:v>8249</c:v>
                </c:pt>
                <c:pt idx="511">
                  <c:v>8269</c:v>
                </c:pt>
                <c:pt idx="512">
                  <c:v>8299</c:v>
                </c:pt>
                <c:pt idx="513">
                  <c:v>8319</c:v>
                </c:pt>
                <c:pt idx="514">
                  <c:v>8329</c:v>
                </c:pt>
                <c:pt idx="515">
                  <c:v>8349</c:v>
                </c:pt>
                <c:pt idx="516">
                  <c:v>8359</c:v>
                </c:pt>
                <c:pt idx="517">
                  <c:v>8369</c:v>
                </c:pt>
                <c:pt idx="518">
                  <c:v>8389</c:v>
                </c:pt>
                <c:pt idx="519">
                  <c:v>8409</c:v>
                </c:pt>
                <c:pt idx="520">
                  <c:v>8429</c:v>
                </c:pt>
                <c:pt idx="521">
                  <c:v>8449</c:v>
                </c:pt>
                <c:pt idx="522">
                  <c:v>8459</c:v>
                </c:pt>
                <c:pt idx="523">
                  <c:v>8469</c:v>
                </c:pt>
                <c:pt idx="524">
                  <c:v>8479</c:v>
                </c:pt>
                <c:pt idx="525">
                  <c:v>8499</c:v>
                </c:pt>
                <c:pt idx="526">
                  <c:v>8509</c:v>
                </c:pt>
                <c:pt idx="527">
                  <c:v>8519</c:v>
                </c:pt>
                <c:pt idx="528">
                  <c:v>8529</c:v>
                </c:pt>
                <c:pt idx="529">
                  <c:v>8549</c:v>
                </c:pt>
                <c:pt idx="530">
                  <c:v>8559</c:v>
                </c:pt>
                <c:pt idx="531">
                  <c:v>8579</c:v>
                </c:pt>
                <c:pt idx="532">
                  <c:v>8599</c:v>
                </c:pt>
                <c:pt idx="533">
                  <c:v>8619</c:v>
                </c:pt>
                <c:pt idx="534">
                  <c:v>8639</c:v>
                </c:pt>
                <c:pt idx="535">
                  <c:v>8649</c:v>
                </c:pt>
                <c:pt idx="536">
                  <c:v>8669</c:v>
                </c:pt>
                <c:pt idx="537">
                  <c:v>8699</c:v>
                </c:pt>
                <c:pt idx="538">
                  <c:v>8719</c:v>
                </c:pt>
                <c:pt idx="539">
                  <c:v>8739</c:v>
                </c:pt>
                <c:pt idx="540">
                  <c:v>8769</c:v>
                </c:pt>
                <c:pt idx="541">
                  <c:v>8779</c:v>
                </c:pt>
                <c:pt idx="542">
                  <c:v>8789</c:v>
                </c:pt>
                <c:pt idx="543">
                  <c:v>8799</c:v>
                </c:pt>
                <c:pt idx="544">
                  <c:v>8819</c:v>
                </c:pt>
                <c:pt idx="545">
                  <c:v>8829</c:v>
                </c:pt>
                <c:pt idx="546">
                  <c:v>8849</c:v>
                </c:pt>
                <c:pt idx="547">
                  <c:v>8859</c:v>
                </c:pt>
                <c:pt idx="548">
                  <c:v>8879</c:v>
                </c:pt>
                <c:pt idx="549">
                  <c:v>8899</c:v>
                </c:pt>
                <c:pt idx="550">
                  <c:v>8919</c:v>
                </c:pt>
                <c:pt idx="551">
                  <c:v>8929</c:v>
                </c:pt>
                <c:pt idx="552">
                  <c:v>8949</c:v>
                </c:pt>
                <c:pt idx="553">
                  <c:v>8969</c:v>
                </c:pt>
                <c:pt idx="554">
                  <c:v>8989</c:v>
                </c:pt>
                <c:pt idx="555">
                  <c:v>9009</c:v>
                </c:pt>
                <c:pt idx="556">
                  <c:v>9019</c:v>
                </c:pt>
                <c:pt idx="557">
                  <c:v>9039</c:v>
                </c:pt>
                <c:pt idx="558">
                  <c:v>9049</c:v>
                </c:pt>
                <c:pt idx="559">
                  <c:v>9059</c:v>
                </c:pt>
                <c:pt idx="560">
                  <c:v>9079</c:v>
                </c:pt>
                <c:pt idx="561">
                  <c:v>9099</c:v>
                </c:pt>
                <c:pt idx="562">
                  <c:v>9109</c:v>
                </c:pt>
                <c:pt idx="563">
                  <c:v>9119</c:v>
                </c:pt>
                <c:pt idx="564">
                  <c:v>9149</c:v>
                </c:pt>
                <c:pt idx="565">
                  <c:v>9169</c:v>
                </c:pt>
                <c:pt idx="566">
                  <c:v>9189</c:v>
                </c:pt>
                <c:pt idx="567">
                  <c:v>9199</c:v>
                </c:pt>
                <c:pt idx="568">
                  <c:v>9209</c:v>
                </c:pt>
                <c:pt idx="569">
                  <c:v>9219</c:v>
                </c:pt>
                <c:pt idx="570">
                  <c:v>9229</c:v>
                </c:pt>
                <c:pt idx="571">
                  <c:v>9249</c:v>
                </c:pt>
                <c:pt idx="572">
                  <c:v>9259</c:v>
                </c:pt>
                <c:pt idx="573">
                  <c:v>9279</c:v>
                </c:pt>
                <c:pt idx="574">
                  <c:v>9289</c:v>
                </c:pt>
                <c:pt idx="575">
                  <c:v>9299</c:v>
                </c:pt>
                <c:pt idx="576">
                  <c:v>9319</c:v>
                </c:pt>
                <c:pt idx="577">
                  <c:v>9329</c:v>
                </c:pt>
                <c:pt idx="578">
                  <c:v>9349</c:v>
                </c:pt>
                <c:pt idx="579">
                  <c:v>9359</c:v>
                </c:pt>
                <c:pt idx="580">
                  <c:v>9369</c:v>
                </c:pt>
                <c:pt idx="581">
                  <c:v>9389</c:v>
                </c:pt>
                <c:pt idx="582">
                  <c:v>9399</c:v>
                </c:pt>
                <c:pt idx="583">
                  <c:v>9419</c:v>
                </c:pt>
                <c:pt idx="584">
                  <c:v>9429</c:v>
                </c:pt>
                <c:pt idx="585">
                  <c:v>9450</c:v>
                </c:pt>
                <c:pt idx="586">
                  <c:v>9469</c:v>
                </c:pt>
                <c:pt idx="587">
                  <c:v>9479</c:v>
                </c:pt>
                <c:pt idx="588">
                  <c:v>9489</c:v>
                </c:pt>
                <c:pt idx="589">
                  <c:v>9509</c:v>
                </c:pt>
                <c:pt idx="590">
                  <c:v>9529</c:v>
                </c:pt>
                <c:pt idx="591">
                  <c:v>9539</c:v>
                </c:pt>
                <c:pt idx="592">
                  <c:v>9559</c:v>
                </c:pt>
                <c:pt idx="593">
                  <c:v>9579</c:v>
                </c:pt>
                <c:pt idx="594">
                  <c:v>9589</c:v>
                </c:pt>
                <c:pt idx="595">
                  <c:v>9609</c:v>
                </c:pt>
                <c:pt idx="596">
                  <c:v>9629</c:v>
                </c:pt>
                <c:pt idx="597">
                  <c:v>9639</c:v>
                </c:pt>
                <c:pt idx="598">
                  <c:v>9649</c:v>
                </c:pt>
                <c:pt idx="599">
                  <c:v>9669</c:v>
                </c:pt>
                <c:pt idx="600">
                  <c:v>9689</c:v>
                </c:pt>
                <c:pt idx="601">
                  <c:v>9699</c:v>
                </c:pt>
                <c:pt idx="602">
                  <c:v>9719</c:v>
                </c:pt>
                <c:pt idx="603">
                  <c:v>9729</c:v>
                </c:pt>
                <c:pt idx="604">
                  <c:v>9749</c:v>
                </c:pt>
                <c:pt idx="605">
                  <c:v>9769</c:v>
                </c:pt>
                <c:pt idx="606">
                  <c:v>9799</c:v>
                </c:pt>
                <c:pt idx="607">
                  <c:v>9819</c:v>
                </c:pt>
                <c:pt idx="608">
                  <c:v>9829</c:v>
                </c:pt>
                <c:pt idx="609">
                  <c:v>9839</c:v>
                </c:pt>
                <c:pt idx="610">
                  <c:v>9849</c:v>
                </c:pt>
                <c:pt idx="611">
                  <c:v>9869</c:v>
                </c:pt>
                <c:pt idx="612">
                  <c:v>9879</c:v>
                </c:pt>
                <c:pt idx="613">
                  <c:v>9899</c:v>
                </c:pt>
              </c:numCache>
            </c:numRef>
          </c:xVal>
          <c:yVal>
            <c:numRef>
              <c:f>custom1!$D$1:$D$614</c:f>
              <c:numCache>
                <c:formatCode>General</c:formatCode>
                <c:ptCount val="614"/>
                <c:pt idx="0">
                  <c:v>0.213087</c:v>
                </c:pt>
                <c:pt idx="1">
                  <c:v>0.21320900000000001</c:v>
                </c:pt>
                <c:pt idx="2">
                  <c:v>0.21272099999999999</c:v>
                </c:pt>
                <c:pt idx="3">
                  <c:v>0.21455199999999999</c:v>
                </c:pt>
                <c:pt idx="4">
                  <c:v>0.21662699999999999</c:v>
                </c:pt>
                <c:pt idx="5">
                  <c:v>0.21455199999999999</c:v>
                </c:pt>
                <c:pt idx="6">
                  <c:v>0.213453</c:v>
                </c:pt>
                <c:pt idx="7">
                  <c:v>0.212232</c:v>
                </c:pt>
                <c:pt idx="8">
                  <c:v>0.211866</c:v>
                </c:pt>
                <c:pt idx="9">
                  <c:v>0.213453</c:v>
                </c:pt>
                <c:pt idx="10">
                  <c:v>0.21333099999999999</c:v>
                </c:pt>
                <c:pt idx="11">
                  <c:v>0.213453</c:v>
                </c:pt>
                <c:pt idx="12">
                  <c:v>0.21027899999999999</c:v>
                </c:pt>
                <c:pt idx="13">
                  <c:v>0.214308</c:v>
                </c:pt>
                <c:pt idx="14">
                  <c:v>0.213087</c:v>
                </c:pt>
                <c:pt idx="15">
                  <c:v>0.20979100000000001</c:v>
                </c:pt>
                <c:pt idx="16">
                  <c:v>0.21296499999999999</c:v>
                </c:pt>
                <c:pt idx="17">
                  <c:v>0.208204</c:v>
                </c:pt>
                <c:pt idx="18">
                  <c:v>0.214063</c:v>
                </c:pt>
                <c:pt idx="19">
                  <c:v>0.20954600000000001</c:v>
                </c:pt>
                <c:pt idx="20">
                  <c:v>0.216749</c:v>
                </c:pt>
                <c:pt idx="21">
                  <c:v>0.211866</c:v>
                </c:pt>
                <c:pt idx="22">
                  <c:v>0.21626100000000001</c:v>
                </c:pt>
                <c:pt idx="23">
                  <c:v>0.21516199999999999</c:v>
                </c:pt>
                <c:pt idx="24">
                  <c:v>0.216139</c:v>
                </c:pt>
                <c:pt idx="25">
                  <c:v>0.213453</c:v>
                </c:pt>
                <c:pt idx="26">
                  <c:v>0.21565000000000001</c:v>
                </c:pt>
                <c:pt idx="27">
                  <c:v>0.213453</c:v>
                </c:pt>
                <c:pt idx="28">
                  <c:v>0.21455199999999999</c:v>
                </c:pt>
                <c:pt idx="29">
                  <c:v>0.21210999999999999</c:v>
                </c:pt>
                <c:pt idx="30">
                  <c:v>0.213087</c:v>
                </c:pt>
                <c:pt idx="31">
                  <c:v>0.213087</c:v>
                </c:pt>
                <c:pt idx="32">
                  <c:v>0.21479599999999999</c:v>
                </c:pt>
                <c:pt idx="33">
                  <c:v>0.217359</c:v>
                </c:pt>
                <c:pt idx="34">
                  <c:v>0.21455199999999999</c:v>
                </c:pt>
                <c:pt idx="35">
                  <c:v>0.214063</c:v>
                </c:pt>
                <c:pt idx="36">
                  <c:v>0.214308</c:v>
                </c:pt>
                <c:pt idx="37">
                  <c:v>0.214063</c:v>
                </c:pt>
                <c:pt idx="38">
                  <c:v>0.214918</c:v>
                </c:pt>
                <c:pt idx="39">
                  <c:v>0.21320900000000001</c:v>
                </c:pt>
                <c:pt idx="40">
                  <c:v>0.21626100000000001</c:v>
                </c:pt>
                <c:pt idx="41">
                  <c:v>0.21015700000000001</c:v>
                </c:pt>
                <c:pt idx="42">
                  <c:v>0.21357499999999999</c:v>
                </c:pt>
                <c:pt idx="43">
                  <c:v>0.21381900000000001</c:v>
                </c:pt>
                <c:pt idx="44">
                  <c:v>0.211011</c:v>
                </c:pt>
                <c:pt idx="45">
                  <c:v>0.21906900000000001</c:v>
                </c:pt>
                <c:pt idx="46">
                  <c:v>0.212476</c:v>
                </c:pt>
                <c:pt idx="47">
                  <c:v>0.214918</c:v>
                </c:pt>
                <c:pt idx="48">
                  <c:v>0.21320900000000001</c:v>
                </c:pt>
                <c:pt idx="49">
                  <c:v>0.21052299999999999</c:v>
                </c:pt>
                <c:pt idx="50">
                  <c:v>0.214674</c:v>
                </c:pt>
                <c:pt idx="51">
                  <c:v>0.21333099999999999</c:v>
                </c:pt>
                <c:pt idx="52">
                  <c:v>0.21516199999999999</c:v>
                </c:pt>
                <c:pt idx="53">
                  <c:v>0.21272099999999999</c:v>
                </c:pt>
                <c:pt idx="54">
                  <c:v>0.211866</c:v>
                </c:pt>
                <c:pt idx="55">
                  <c:v>0.21272099999999999</c:v>
                </c:pt>
                <c:pt idx="56">
                  <c:v>0.21455199999999999</c:v>
                </c:pt>
                <c:pt idx="57">
                  <c:v>0.21504000000000001</c:v>
                </c:pt>
                <c:pt idx="58">
                  <c:v>0.215284</c:v>
                </c:pt>
                <c:pt idx="59">
                  <c:v>0.21210999999999999</c:v>
                </c:pt>
                <c:pt idx="60">
                  <c:v>0.20930199999999999</c:v>
                </c:pt>
                <c:pt idx="61">
                  <c:v>0.210645</c:v>
                </c:pt>
                <c:pt idx="62">
                  <c:v>0.21455199999999999</c:v>
                </c:pt>
                <c:pt idx="63">
                  <c:v>0.213453</c:v>
                </c:pt>
                <c:pt idx="64">
                  <c:v>0.214308</c:v>
                </c:pt>
                <c:pt idx="65">
                  <c:v>0.212232</c:v>
                </c:pt>
                <c:pt idx="66">
                  <c:v>0.215528</c:v>
                </c:pt>
                <c:pt idx="67">
                  <c:v>0.21357499999999999</c:v>
                </c:pt>
                <c:pt idx="68">
                  <c:v>0.21076700000000001</c:v>
                </c:pt>
                <c:pt idx="69">
                  <c:v>0.21784800000000001</c:v>
                </c:pt>
                <c:pt idx="70">
                  <c:v>0.214308</c:v>
                </c:pt>
                <c:pt idx="71">
                  <c:v>0.20771500000000001</c:v>
                </c:pt>
                <c:pt idx="72">
                  <c:v>0.21333099999999999</c:v>
                </c:pt>
                <c:pt idx="73">
                  <c:v>0.21235399999999999</c:v>
                </c:pt>
                <c:pt idx="74">
                  <c:v>0.214674</c:v>
                </c:pt>
                <c:pt idx="75">
                  <c:v>0.21784800000000001</c:v>
                </c:pt>
                <c:pt idx="76">
                  <c:v>0.214308</c:v>
                </c:pt>
                <c:pt idx="77">
                  <c:v>0.20991299999999999</c:v>
                </c:pt>
                <c:pt idx="78">
                  <c:v>0.21113299999999999</c:v>
                </c:pt>
                <c:pt idx="79">
                  <c:v>0.212843</c:v>
                </c:pt>
                <c:pt idx="80">
                  <c:v>0.211866</c:v>
                </c:pt>
                <c:pt idx="81">
                  <c:v>0.21455199999999999</c:v>
                </c:pt>
                <c:pt idx="82">
                  <c:v>0.21333099999999999</c:v>
                </c:pt>
                <c:pt idx="83">
                  <c:v>0.216139</c:v>
                </c:pt>
                <c:pt idx="84">
                  <c:v>0.21076700000000001</c:v>
                </c:pt>
                <c:pt idx="85">
                  <c:v>0.21504000000000001</c:v>
                </c:pt>
                <c:pt idx="86">
                  <c:v>0.211256</c:v>
                </c:pt>
                <c:pt idx="87">
                  <c:v>0.216139</c:v>
                </c:pt>
                <c:pt idx="88">
                  <c:v>0.21113299999999999</c:v>
                </c:pt>
                <c:pt idx="89">
                  <c:v>0.21113299999999999</c:v>
                </c:pt>
                <c:pt idx="90">
                  <c:v>0.21784800000000001</c:v>
                </c:pt>
                <c:pt idx="91">
                  <c:v>0.21577199999999999</c:v>
                </c:pt>
                <c:pt idx="92">
                  <c:v>0.212476</c:v>
                </c:pt>
                <c:pt idx="93">
                  <c:v>0.21088899999999999</c:v>
                </c:pt>
                <c:pt idx="94">
                  <c:v>0.21540599999999999</c:v>
                </c:pt>
                <c:pt idx="95">
                  <c:v>0.21076700000000001</c:v>
                </c:pt>
                <c:pt idx="96">
                  <c:v>0.21235399999999999</c:v>
                </c:pt>
                <c:pt idx="97">
                  <c:v>0.211622</c:v>
                </c:pt>
                <c:pt idx="98">
                  <c:v>0.216505</c:v>
                </c:pt>
                <c:pt idx="99">
                  <c:v>0.213453</c:v>
                </c:pt>
                <c:pt idx="100">
                  <c:v>0.211622</c:v>
                </c:pt>
                <c:pt idx="101">
                  <c:v>0.21272099999999999</c:v>
                </c:pt>
                <c:pt idx="102">
                  <c:v>0.21357499999999999</c:v>
                </c:pt>
                <c:pt idx="103">
                  <c:v>0.21565000000000001</c:v>
                </c:pt>
                <c:pt idx="104">
                  <c:v>0.215284</c:v>
                </c:pt>
                <c:pt idx="105">
                  <c:v>0.21540599999999999</c:v>
                </c:pt>
                <c:pt idx="106">
                  <c:v>0.21662699999999999</c:v>
                </c:pt>
                <c:pt idx="107">
                  <c:v>0.21027899999999999</c:v>
                </c:pt>
                <c:pt idx="108">
                  <c:v>0.21333099999999999</c:v>
                </c:pt>
                <c:pt idx="109">
                  <c:v>0.21504000000000001</c:v>
                </c:pt>
                <c:pt idx="110">
                  <c:v>0.21333099999999999</c:v>
                </c:pt>
                <c:pt idx="111">
                  <c:v>0.21088899999999999</c:v>
                </c:pt>
                <c:pt idx="112">
                  <c:v>0.20991299999999999</c:v>
                </c:pt>
                <c:pt idx="113">
                  <c:v>0.21540599999999999</c:v>
                </c:pt>
                <c:pt idx="114">
                  <c:v>0.21259800000000001</c:v>
                </c:pt>
                <c:pt idx="115">
                  <c:v>0.216505</c:v>
                </c:pt>
                <c:pt idx="116">
                  <c:v>0.21198800000000001</c:v>
                </c:pt>
                <c:pt idx="117">
                  <c:v>0.215895</c:v>
                </c:pt>
                <c:pt idx="118">
                  <c:v>0.213697</c:v>
                </c:pt>
                <c:pt idx="119">
                  <c:v>0.21076700000000001</c:v>
                </c:pt>
                <c:pt idx="120">
                  <c:v>0.215528</c:v>
                </c:pt>
                <c:pt idx="121">
                  <c:v>0.21455199999999999</c:v>
                </c:pt>
                <c:pt idx="122">
                  <c:v>0.21259800000000001</c:v>
                </c:pt>
                <c:pt idx="123">
                  <c:v>0.21333099999999999</c:v>
                </c:pt>
                <c:pt idx="124">
                  <c:v>0.216139</c:v>
                </c:pt>
                <c:pt idx="125">
                  <c:v>0.21381900000000001</c:v>
                </c:pt>
                <c:pt idx="126">
                  <c:v>0.21821399999999999</c:v>
                </c:pt>
                <c:pt idx="127">
                  <c:v>0.213697</c:v>
                </c:pt>
                <c:pt idx="128">
                  <c:v>0.21394099999999999</c:v>
                </c:pt>
                <c:pt idx="129">
                  <c:v>0.211866</c:v>
                </c:pt>
                <c:pt idx="130">
                  <c:v>0.21577199999999999</c:v>
                </c:pt>
                <c:pt idx="131">
                  <c:v>0.212232</c:v>
                </c:pt>
                <c:pt idx="132">
                  <c:v>0.21662699999999999</c:v>
                </c:pt>
                <c:pt idx="133">
                  <c:v>0.212476</c:v>
                </c:pt>
                <c:pt idx="134">
                  <c:v>0.21479599999999999</c:v>
                </c:pt>
                <c:pt idx="135">
                  <c:v>0.21198800000000001</c:v>
                </c:pt>
                <c:pt idx="136">
                  <c:v>0.21723700000000001</c:v>
                </c:pt>
                <c:pt idx="137">
                  <c:v>0.21235399999999999</c:v>
                </c:pt>
                <c:pt idx="138">
                  <c:v>0.215284</c:v>
                </c:pt>
                <c:pt idx="139">
                  <c:v>0.214918</c:v>
                </c:pt>
                <c:pt idx="140">
                  <c:v>0.213697</c:v>
                </c:pt>
                <c:pt idx="141">
                  <c:v>0.21455199999999999</c:v>
                </c:pt>
                <c:pt idx="142">
                  <c:v>0.214674</c:v>
                </c:pt>
                <c:pt idx="143">
                  <c:v>0.215284</c:v>
                </c:pt>
                <c:pt idx="144">
                  <c:v>0.21723700000000001</c:v>
                </c:pt>
                <c:pt idx="145">
                  <c:v>0.21320900000000001</c:v>
                </c:pt>
                <c:pt idx="146">
                  <c:v>0.215895</c:v>
                </c:pt>
                <c:pt idx="147">
                  <c:v>0.21296499999999999</c:v>
                </c:pt>
                <c:pt idx="148">
                  <c:v>0.21076700000000001</c:v>
                </c:pt>
                <c:pt idx="149">
                  <c:v>0.216505</c:v>
                </c:pt>
                <c:pt idx="150">
                  <c:v>0.21381900000000001</c:v>
                </c:pt>
                <c:pt idx="151">
                  <c:v>0.212843</c:v>
                </c:pt>
                <c:pt idx="152">
                  <c:v>0.213087</c:v>
                </c:pt>
                <c:pt idx="153">
                  <c:v>0.212476</c:v>
                </c:pt>
                <c:pt idx="154">
                  <c:v>0.212476</c:v>
                </c:pt>
                <c:pt idx="155">
                  <c:v>0.21540599999999999</c:v>
                </c:pt>
                <c:pt idx="156">
                  <c:v>0.21516199999999999</c:v>
                </c:pt>
                <c:pt idx="157">
                  <c:v>0.21381900000000001</c:v>
                </c:pt>
                <c:pt idx="158">
                  <c:v>0.21333099999999999</c:v>
                </c:pt>
                <c:pt idx="159">
                  <c:v>0.21418499999999999</c:v>
                </c:pt>
                <c:pt idx="160">
                  <c:v>0.21357499999999999</c:v>
                </c:pt>
                <c:pt idx="161">
                  <c:v>0.213087</c:v>
                </c:pt>
                <c:pt idx="162">
                  <c:v>0.213697</c:v>
                </c:pt>
                <c:pt idx="163">
                  <c:v>0.215284</c:v>
                </c:pt>
                <c:pt idx="164">
                  <c:v>0.21259800000000001</c:v>
                </c:pt>
                <c:pt idx="165">
                  <c:v>0.21504000000000001</c:v>
                </c:pt>
                <c:pt idx="166">
                  <c:v>0.21357499999999999</c:v>
                </c:pt>
                <c:pt idx="167">
                  <c:v>0.21381900000000001</c:v>
                </c:pt>
                <c:pt idx="168">
                  <c:v>0.213087</c:v>
                </c:pt>
                <c:pt idx="169">
                  <c:v>0.21626100000000001</c:v>
                </c:pt>
                <c:pt idx="170">
                  <c:v>0.213697</c:v>
                </c:pt>
                <c:pt idx="171">
                  <c:v>0.21015700000000001</c:v>
                </c:pt>
                <c:pt idx="172">
                  <c:v>0.213087</c:v>
                </c:pt>
                <c:pt idx="173">
                  <c:v>0.21504000000000001</c:v>
                </c:pt>
                <c:pt idx="174">
                  <c:v>0.211866</c:v>
                </c:pt>
                <c:pt idx="175">
                  <c:v>0.216749</c:v>
                </c:pt>
                <c:pt idx="176">
                  <c:v>0.21259800000000001</c:v>
                </c:pt>
                <c:pt idx="177">
                  <c:v>0.21797</c:v>
                </c:pt>
                <c:pt idx="178">
                  <c:v>0.21113299999999999</c:v>
                </c:pt>
                <c:pt idx="179">
                  <c:v>0.21723700000000001</c:v>
                </c:pt>
                <c:pt idx="180">
                  <c:v>0.21577199999999999</c:v>
                </c:pt>
                <c:pt idx="181">
                  <c:v>0.217115</c:v>
                </c:pt>
                <c:pt idx="182">
                  <c:v>0.21662699999999999</c:v>
                </c:pt>
                <c:pt idx="183">
                  <c:v>0.21394099999999999</c:v>
                </c:pt>
                <c:pt idx="184">
                  <c:v>0.21418499999999999</c:v>
                </c:pt>
                <c:pt idx="185">
                  <c:v>0.21052299999999999</c:v>
                </c:pt>
                <c:pt idx="186">
                  <c:v>0.214674</c:v>
                </c:pt>
                <c:pt idx="187">
                  <c:v>0.215895</c:v>
                </c:pt>
                <c:pt idx="188">
                  <c:v>0.21479599999999999</c:v>
                </c:pt>
                <c:pt idx="189">
                  <c:v>0.21723700000000001</c:v>
                </c:pt>
                <c:pt idx="190">
                  <c:v>0.21699299999999999</c:v>
                </c:pt>
                <c:pt idx="191">
                  <c:v>0.212843</c:v>
                </c:pt>
                <c:pt idx="192">
                  <c:v>0.21235399999999999</c:v>
                </c:pt>
                <c:pt idx="193">
                  <c:v>0.213087</c:v>
                </c:pt>
                <c:pt idx="194">
                  <c:v>0.21443000000000001</c:v>
                </c:pt>
                <c:pt idx="195">
                  <c:v>0.21626100000000001</c:v>
                </c:pt>
                <c:pt idx="196">
                  <c:v>0.210401</c:v>
                </c:pt>
                <c:pt idx="197">
                  <c:v>0.212476</c:v>
                </c:pt>
                <c:pt idx="198">
                  <c:v>0.21443000000000001</c:v>
                </c:pt>
                <c:pt idx="199">
                  <c:v>0.20783699999999999</c:v>
                </c:pt>
                <c:pt idx="200">
                  <c:v>0.21259800000000001</c:v>
                </c:pt>
                <c:pt idx="201">
                  <c:v>0.21723700000000001</c:v>
                </c:pt>
                <c:pt idx="202">
                  <c:v>0.21272099999999999</c:v>
                </c:pt>
                <c:pt idx="203">
                  <c:v>0.21320900000000001</c:v>
                </c:pt>
                <c:pt idx="204">
                  <c:v>0.21357499999999999</c:v>
                </c:pt>
                <c:pt idx="205">
                  <c:v>0.21210999999999999</c:v>
                </c:pt>
                <c:pt idx="206">
                  <c:v>0.21504000000000001</c:v>
                </c:pt>
                <c:pt idx="207">
                  <c:v>0.21259800000000001</c:v>
                </c:pt>
                <c:pt idx="208">
                  <c:v>0.210035</c:v>
                </c:pt>
                <c:pt idx="209">
                  <c:v>0.220167</c:v>
                </c:pt>
                <c:pt idx="210">
                  <c:v>0.21272099999999999</c:v>
                </c:pt>
                <c:pt idx="211">
                  <c:v>0.21504000000000001</c:v>
                </c:pt>
                <c:pt idx="212">
                  <c:v>0.212232</c:v>
                </c:pt>
                <c:pt idx="213">
                  <c:v>0.21113299999999999</c:v>
                </c:pt>
                <c:pt idx="214">
                  <c:v>0.21479599999999999</c:v>
                </c:pt>
                <c:pt idx="215">
                  <c:v>0.21455199999999999</c:v>
                </c:pt>
                <c:pt idx="216">
                  <c:v>0.21626100000000001</c:v>
                </c:pt>
                <c:pt idx="217">
                  <c:v>0.210035</c:v>
                </c:pt>
                <c:pt idx="218">
                  <c:v>0.21088899999999999</c:v>
                </c:pt>
                <c:pt idx="219">
                  <c:v>0.212843</c:v>
                </c:pt>
                <c:pt idx="220">
                  <c:v>0.214308</c:v>
                </c:pt>
                <c:pt idx="221">
                  <c:v>0.21394099999999999</c:v>
                </c:pt>
                <c:pt idx="222">
                  <c:v>0.215528</c:v>
                </c:pt>
                <c:pt idx="223">
                  <c:v>0.21540599999999999</c:v>
                </c:pt>
                <c:pt idx="224">
                  <c:v>0.22602700000000001</c:v>
                </c:pt>
                <c:pt idx="225">
                  <c:v>0.21943499999999999</c:v>
                </c:pt>
                <c:pt idx="226">
                  <c:v>0.203931</c:v>
                </c:pt>
                <c:pt idx="227">
                  <c:v>0.19306599999999999</c:v>
                </c:pt>
                <c:pt idx="228">
                  <c:v>0.20124500000000001</c:v>
                </c:pt>
                <c:pt idx="229">
                  <c:v>0.234206</c:v>
                </c:pt>
                <c:pt idx="230">
                  <c:v>0.20844799999999999</c:v>
                </c:pt>
                <c:pt idx="231">
                  <c:v>0.21699299999999999</c:v>
                </c:pt>
                <c:pt idx="232">
                  <c:v>0.21504000000000001</c:v>
                </c:pt>
                <c:pt idx="233">
                  <c:v>0.21943499999999999</c:v>
                </c:pt>
                <c:pt idx="234">
                  <c:v>0.21540599999999999</c:v>
                </c:pt>
                <c:pt idx="235">
                  <c:v>0.215895</c:v>
                </c:pt>
                <c:pt idx="236">
                  <c:v>0.21723700000000001</c:v>
                </c:pt>
                <c:pt idx="237">
                  <c:v>0.20734900000000001</c:v>
                </c:pt>
                <c:pt idx="238">
                  <c:v>0.21687100000000001</c:v>
                </c:pt>
                <c:pt idx="239">
                  <c:v>0.15900600000000001</c:v>
                </c:pt>
                <c:pt idx="240">
                  <c:v>0.21870200000000001</c:v>
                </c:pt>
                <c:pt idx="241">
                  <c:v>0.22395200000000001</c:v>
                </c:pt>
                <c:pt idx="242">
                  <c:v>0.231521</c:v>
                </c:pt>
                <c:pt idx="243">
                  <c:v>0.211256</c:v>
                </c:pt>
                <c:pt idx="244">
                  <c:v>0.22895699999999999</c:v>
                </c:pt>
                <c:pt idx="245">
                  <c:v>0.23078799999999999</c:v>
                </c:pt>
                <c:pt idx="246">
                  <c:v>0.23188700000000001</c:v>
                </c:pt>
                <c:pt idx="247">
                  <c:v>0.22273100000000001</c:v>
                </c:pt>
                <c:pt idx="248">
                  <c:v>0.221022</c:v>
                </c:pt>
                <c:pt idx="249">
                  <c:v>0.25276199999999999</c:v>
                </c:pt>
                <c:pt idx="250">
                  <c:v>0.53134300000000001</c:v>
                </c:pt>
                <c:pt idx="251">
                  <c:v>0.54721399999999998</c:v>
                </c:pt>
                <c:pt idx="252">
                  <c:v>0.29707600000000001</c:v>
                </c:pt>
                <c:pt idx="253">
                  <c:v>-2.997E-2</c:v>
                </c:pt>
                <c:pt idx="254">
                  <c:v>-4.9747E-2</c:v>
                </c:pt>
                <c:pt idx="255">
                  <c:v>-0.23383999999999999</c:v>
                </c:pt>
                <c:pt idx="256">
                  <c:v>-0.26081900000000002</c:v>
                </c:pt>
                <c:pt idx="257">
                  <c:v>-0.22505</c:v>
                </c:pt>
                <c:pt idx="258">
                  <c:v>-0.348715</c:v>
                </c:pt>
                <c:pt idx="259">
                  <c:v>-0.36446299999999998</c:v>
                </c:pt>
                <c:pt idx="260">
                  <c:v>-0.417933</c:v>
                </c:pt>
                <c:pt idx="261">
                  <c:v>-0.38387399999999999</c:v>
                </c:pt>
                <c:pt idx="262">
                  <c:v>-0.475188</c:v>
                </c:pt>
                <c:pt idx="263">
                  <c:v>-0.58762099999999995</c:v>
                </c:pt>
                <c:pt idx="264">
                  <c:v>-0.70408400000000004</c:v>
                </c:pt>
                <c:pt idx="265">
                  <c:v>-0.49410999999999999</c:v>
                </c:pt>
                <c:pt idx="266">
                  <c:v>-0.47701900000000003</c:v>
                </c:pt>
                <c:pt idx="267">
                  <c:v>-0.46554400000000001</c:v>
                </c:pt>
                <c:pt idx="268">
                  <c:v>-0.56601400000000002</c:v>
                </c:pt>
                <c:pt idx="269">
                  <c:v>-0.726302</c:v>
                </c:pt>
                <c:pt idx="270">
                  <c:v>-0.747421</c:v>
                </c:pt>
                <c:pt idx="271">
                  <c:v>-0.78550900000000001</c:v>
                </c:pt>
                <c:pt idx="272">
                  <c:v>-0.82567299999999999</c:v>
                </c:pt>
                <c:pt idx="273">
                  <c:v>-0.82555100000000003</c:v>
                </c:pt>
                <c:pt idx="274">
                  <c:v>-0.82567299999999999</c:v>
                </c:pt>
                <c:pt idx="275">
                  <c:v>-0.79503100000000004</c:v>
                </c:pt>
                <c:pt idx="276">
                  <c:v>-0.76487799999999995</c:v>
                </c:pt>
                <c:pt idx="277">
                  <c:v>-0.69956700000000005</c:v>
                </c:pt>
                <c:pt idx="278">
                  <c:v>-0.55429399999999995</c:v>
                </c:pt>
                <c:pt idx="279">
                  <c:v>-0.39840100000000001</c:v>
                </c:pt>
                <c:pt idx="280">
                  <c:v>-0.27314899999999998</c:v>
                </c:pt>
                <c:pt idx="281">
                  <c:v>-0.26521400000000001</c:v>
                </c:pt>
                <c:pt idx="282">
                  <c:v>-0.23347399999999999</c:v>
                </c:pt>
                <c:pt idx="283">
                  <c:v>-0.24092</c:v>
                </c:pt>
                <c:pt idx="284">
                  <c:v>-0.23506099999999999</c:v>
                </c:pt>
                <c:pt idx="285">
                  <c:v>-0.21723700000000001</c:v>
                </c:pt>
                <c:pt idx="286">
                  <c:v>-0.238479</c:v>
                </c:pt>
                <c:pt idx="287">
                  <c:v>-0.27327099999999999</c:v>
                </c:pt>
                <c:pt idx="288">
                  <c:v>-0.26289400000000002</c:v>
                </c:pt>
                <c:pt idx="289">
                  <c:v>-0.26191799999999998</c:v>
                </c:pt>
                <c:pt idx="290">
                  <c:v>-0.32136999999999999</c:v>
                </c:pt>
                <c:pt idx="291">
                  <c:v>-0.33431</c:v>
                </c:pt>
                <c:pt idx="292">
                  <c:v>-0.34102399999999999</c:v>
                </c:pt>
                <c:pt idx="293">
                  <c:v>-0.31905</c:v>
                </c:pt>
                <c:pt idx="294">
                  <c:v>-0.30842900000000001</c:v>
                </c:pt>
                <c:pt idx="295">
                  <c:v>-0.30281400000000003</c:v>
                </c:pt>
                <c:pt idx="296">
                  <c:v>-0.31917200000000001</c:v>
                </c:pt>
                <c:pt idx="297">
                  <c:v>-0.35774899999999998</c:v>
                </c:pt>
                <c:pt idx="298">
                  <c:v>-0.38130999999999998</c:v>
                </c:pt>
                <c:pt idx="299">
                  <c:v>-0.42122900000000002</c:v>
                </c:pt>
                <c:pt idx="300">
                  <c:v>-0.46371200000000001</c:v>
                </c:pt>
                <c:pt idx="301">
                  <c:v>-0.47872799999999999</c:v>
                </c:pt>
                <c:pt idx="302">
                  <c:v>-0.50717199999999996</c:v>
                </c:pt>
                <c:pt idx="303">
                  <c:v>-0.475798</c:v>
                </c:pt>
                <c:pt idx="304">
                  <c:v>-0.47543200000000002</c:v>
                </c:pt>
                <c:pt idx="305">
                  <c:v>-0.52304200000000001</c:v>
                </c:pt>
                <c:pt idx="306">
                  <c:v>-0.515351</c:v>
                </c:pt>
                <c:pt idx="307">
                  <c:v>-0.48727300000000001</c:v>
                </c:pt>
                <c:pt idx="308">
                  <c:v>-0.49508600000000003</c:v>
                </c:pt>
                <c:pt idx="309">
                  <c:v>-0.47128100000000001</c:v>
                </c:pt>
                <c:pt idx="310">
                  <c:v>-0.44881900000000002</c:v>
                </c:pt>
                <c:pt idx="311">
                  <c:v>-0.43905300000000003</c:v>
                </c:pt>
                <c:pt idx="312">
                  <c:v>-0.43600100000000003</c:v>
                </c:pt>
                <c:pt idx="313">
                  <c:v>-0.43661100000000003</c:v>
                </c:pt>
                <c:pt idx="314">
                  <c:v>-0.42171799999999998</c:v>
                </c:pt>
                <c:pt idx="315">
                  <c:v>-0.38533800000000001</c:v>
                </c:pt>
                <c:pt idx="316">
                  <c:v>-0.43417</c:v>
                </c:pt>
                <c:pt idx="317">
                  <c:v>-0.365562</c:v>
                </c:pt>
                <c:pt idx="318">
                  <c:v>-0.30977199999999999</c:v>
                </c:pt>
                <c:pt idx="319">
                  <c:v>-0.26777800000000002</c:v>
                </c:pt>
                <c:pt idx="320">
                  <c:v>-0.26204</c:v>
                </c:pt>
                <c:pt idx="321">
                  <c:v>4.1445000000000003E-2</c:v>
                </c:pt>
                <c:pt idx="322">
                  <c:v>8.1975000000000006E-2</c:v>
                </c:pt>
                <c:pt idx="323">
                  <c:v>0.10187400000000001</c:v>
                </c:pt>
                <c:pt idx="324">
                  <c:v>0.10309500000000001</c:v>
                </c:pt>
                <c:pt idx="325">
                  <c:v>0.10224</c:v>
                </c:pt>
                <c:pt idx="326">
                  <c:v>7.8678999999999999E-2</c:v>
                </c:pt>
                <c:pt idx="327">
                  <c:v>1.4344000000000001E-2</c:v>
                </c:pt>
                <c:pt idx="328">
                  <c:v>-7.5260999999999995E-2</c:v>
                </c:pt>
                <c:pt idx="329">
                  <c:v>-0.135689</c:v>
                </c:pt>
                <c:pt idx="330">
                  <c:v>-0.21540599999999999</c:v>
                </c:pt>
                <c:pt idx="331">
                  <c:v>-0.23152</c:v>
                </c:pt>
                <c:pt idx="332">
                  <c:v>-0.23799100000000001</c:v>
                </c:pt>
                <c:pt idx="333">
                  <c:v>-0.249588</c:v>
                </c:pt>
                <c:pt idx="334">
                  <c:v>-0.24946599999999999</c:v>
                </c:pt>
                <c:pt idx="335">
                  <c:v>-0.21113299999999999</c:v>
                </c:pt>
                <c:pt idx="336">
                  <c:v>-0.20710500000000001</c:v>
                </c:pt>
                <c:pt idx="337">
                  <c:v>-0.17829500000000001</c:v>
                </c:pt>
                <c:pt idx="338">
                  <c:v>-0.144845</c:v>
                </c:pt>
                <c:pt idx="339">
                  <c:v>-9.2230000000000006E-2</c:v>
                </c:pt>
                <c:pt idx="340">
                  <c:v>-4.6084E-2</c:v>
                </c:pt>
                <c:pt idx="341">
                  <c:v>-2.7529000000000001E-2</c:v>
                </c:pt>
                <c:pt idx="342">
                  <c:v>-1.703E-2</c:v>
                </c:pt>
                <c:pt idx="343">
                  <c:v>-1.3978000000000001E-2</c:v>
                </c:pt>
                <c:pt idx="344">
                  <c:v>-6.6530000000000001E-3</c:v>
                </c:pt>
                <c:pt idx="345">
                  <c:v>2.0691999999999999E-2</c:v>
                </c:pt>
                <c:pt idx="346">
                  <c:v>2.1547E-2</c:v>
                </c:pt>
                <c:pt idx="347">
                  <c:v>1.3856E-2</c:v>
                </c:pt>
                <c:pt idx="348">
                  <c:v>-1.8983E-2</c:v>
                </c:pt>
                <c:pt idx="349">
                  <c:v>-6.0734000000000003E-2</c:v>
                </c:pt>
                <c:pt idx="350">
                  <c:v>-6.7570000000000005E-2</c:v>
                </c:pt>
                <c:pt idx="351">
                  <c:v>-2.1302999999999999E-2</c:v>
                </c:pt>
                <c:pt idx="352">
                  <c:v>-2.4232E-2</c:v>
                </c:pt>
                <c:pt idx="353">
                  <c:v>-5.1212000000000001E-2</c:v>
                </c:pt>
                <c:pt idx="354">
                  <c:v>-5.9025000000000001E-2</c:v>
                </c:pt>
                <c:pt idx="355">
                  <c:v>-8.5638000000000006E-2</c:v>
                </c:pt>
                <c:pt idx="356">
                  <c:v>-0.14679800000000001</c:v>
                </c:pt>
                <c:pt idx="357">
                  <c:v>-0.22981099999999999</c:v>
                </c:pt>
                <c:pt idx="358">
                  <c:v>-0.39046599999999998</c:v>
                </c:pt>
                <c:pt idx="359">
                  <c:v>-0.62656400000000001</c:v>
                </c:pt>
                <c:pt idx="360">
                  <c:v>-0.75975099999999995</c:v>
                </c:pt>
                <c:pt idx="361">
                  <c:v>-0.82665</c:v>
                </c:pt>
                <c:pt idx="362">
                  <c:v>-0.81871400000000005</c:v>
                </c:pt>
                <c:pt idx="363">
                  <c:v>-0.77000500000000005</c:v>
                </c:pt>
                <c:pt idx="364">
                  <c:v>-0.60629900000000003</c:v>
                </c:pt>
                <c:pt idx="365">
                  <c:v>-0.49801600000000001</c:v>
                </c:pt>
                <c:pt idx="366">
                  <c:v>-0.14313600000000001</c:v>
                </c:pt>
                <c:pt idx="367">
                  <c:v>-6.1466E-2</c:v>
                </c:pt>
                <c:pt idx="368">
                  <c:v>0.103461</c:v>
                </c:pt>
                <c:pt idx="369">
                  <c:v>0.20014599999999999</c:v>
                </c:pt>
                <c:pt idx="370">
                  <c:v>0.26387100000000002</c:v>
                </c:pt>
                <c:pt idx="371">
                  <c:v>0.27705600000000002</c:v>
                </c:pt>
                <c:pt idx="372">
                  <c:v>0.29976199999999997</c:v>
                </c:pt>
                <c:pt idx="373">
                  <c:v>0.361045</c:v>
                </c:pt>
                <c:pt idx="374">
                  <c:v>0.312946</c:v>
                </c:pt>
                <c:pt idx="375">
                  <c:v>0.29524499999999998</c:v>
                </c:pt>
                <c:pt idx="376">
                  <c:v>0.26155200000000001</c:v>
                </c:pt>
                <c:pt idx="377">
                  <c:v>0.23042199999999999</c:v>
                </c:pt>
                <c:pt idx="378">
                  <c:v>0.210645</c:v>
                </c:pt>
                <c:pt idx="379">
                  <c:v>0.205762</c:v>
                </c:pt>
                <c:pt idx="380">
                  <c:v>0.19123499999999999</c:v>
                </c:pt>
                <c:pt idx="381">
                  <c:v>0.130074</c:v>
                </c:pt>
                <c:pt idx="382">
                  <c:v>8.3806000000000005E-2</c:v>
                </c:pt>
                <c:pt idx="383">
                  <c:v>8.3318000000000003E-2</c:v>
                </c:pt>
                <c:pt idx="384">
                  <c:v>9.9798999999999999E-2</c:v>
                </c:pt>
                <c:pt idx="385">
                  <c:v>0.14618800000000001</c:v>
                </c:pt>
                <c:pt idx="386">
                  <c:v>0.233352</c:v>
                </c:pt>
                <c:pt idx="387">
                  <c:v>0.25459300000000001</c:v>
                </c:pt>
                <c:pt idx="388">
                  <c:v>0.28731000000000001</c:v>
                </c:pt>
                <c:pt idx="389">
                  <c:v>0.250809</c:v>
                </c:pt>
                <c:pt idx="390">
                  <c:v>0.25410500000000003</c:v>
                </c:pt>
                <c:pt idx="391">
                  <c:v>0.26350499999999999</c:v>
                </c:pt>
                <c:pt idx="392">
                  <c:v>0.27241599999999999</c:v>
                </c:pt>
                <c:pt idx="393">
                  <c:v>0.27913100000000002</c:v>
                </c:pt>
                <c:pt idx="394">
                  <c:v>0.28340399999999999</c:v>
                </c:pt>
                <c:pt idx="395">
                  <c:v>0.285723</c:v>
                </c:pt>
                <c:pt idx="396">
                  <c:v>0.29670999999999997</c:v>
                </c:pt>
                <c:pt idx="397">
                  <c:v>0.28914099999999998</c:v>
                </c:pt>
                <c:pt idx="398">
                  <c:v>0.208814</c:v>
                </c:pt>
                <c:pt idx="399">
                  <c:v>0.34468700000000002</c:v>
                </c:pt>
                <c:pt idx="400">
                  <c:v>0.308307</c:v>
                </c:pt>
                <c:pt idx="401">
                  <c:v>0.197461</c:v>
                </c:pt>
                <c:pt idx="402">
                  <c:v>0.16852800000000001</c:v>
                </c:pt>
                <c:pt idx="403">
                  <c:v>0.17841699999999999</c:v>
                </c:pt>
                <c:pt idx="404">
                  <c:v>0.199902</c:v>
                </c:pt>
                <c:pt idx="405">
                  <c:v>0.20039100000000001</c:v>
                </c:pt>
                <c:pt idx="406">
                  <c:v>0.22212100000000001</c:v>
                </c:pt>
                <c:pt idx="407">
                  <c:v>0.23066600000000001</c:v>
                </c:pt>
                <c:pt idx="408">
                  <c:v>0.214674</c:v>
                </c:pt>
                <c:pt idx="409">
                  <c:v>0.22395200000000001</c:v>
                </c:pt>
                <c:pt idx="410">
                  <c:v>0.252274</c:v>
                </c:pt>
                <c:pt idx="411">
                  <c:v>0.293292</c:v>
                </c:pt>
                <c:pt idx="412">
                  <c:v>0.32478800000000002</c:v>
                </c:pt>
                <c:pt idx="413">
                  <c:v>0.30781900000000001</c:v>
                </c:pt>
                <c:pt idx="414">
                  <c:v>0.30879600000000001</c:v>
                </c:pt>
                <c:pt idx="415">
                  <c:v>0.31526599999999999</c:v>
                </c:pt>
                <c:pt idx="416">
                  <c:v>0.25117499999999998</c:v>
                </c:pt>
                <c:pt idx="417">
                  <c:v>0.222853</c:v>
                </c:pt>
                <c:pt idx="418">
                  <c:v>0.211866</c:v>
                </c:pt>
                <c:pt idx="419">
                  <c:v>0.213453</c:v>
                </c:pt>
                <c:pt idx="420">
                  <c:v>0.236404</c:v>
                </c:pt>
                <c:pt idx="421">
                  <c:v>0.22541700000000001</c:v>
                </c:pt>
                <c:pt idx="422">
                  <c:v>0.231521</c:v>
                </c:pt>
                <c:pt idx="423">
                  <c:v>0.21723700000000001</c:v>
                </c:pt>
                <c:pt idx="424">
                  <c:v>0.20466300000000001</c:v>
                </c:pt>
                <c:pt idx="425">
                  <c:v>0.215895</c:v>
                </c:pt>
                <c:pt idx="426">
                  <c:v>0.19404299999999999</c:v>
                </c:pt>
                <c:pt idx="427">
                  <c:v>0.217359</c:v>
                </c:pt>
                <c:pt idx="428">
                  <c:v>0.386681</c:v>
                </c:pt>
                <c:pt idx="429">
                  <c:v>0.25935399999999997</c:v>
                </c:pt>
                <c:pt idx="430">
                  <c:v>0.193798</c:v>
                </c:pt>
                <c:pt idx="431">
                  <c:v>0.22663700000000001</c:v>
                </c:pt>
                <c:pt idx="432">
                  <c:v>0.24336199999999999</c:v>
                </c:pt>
                <c:pt idx="433">
                  <c:v>0.24531500000000001</c:v>
                </c:pt>
                <c:pt idx="434">
                  <c:v>0.227492</c:v>
                </c:pt>
                <c:pt idx="435">
                  <c:v>0.23921100000000001</c:v>
                </c:pt>
                <c:pt idx="436">
                  <c:v>0.24079800000000001</c:v>
                </c:pt>
                <c:pt idx="437">
                  <c:v>0.23347399999999999</c:v>
                </c:pt>
                <c:pt idx="438">
                  <c:v>0.191723</c:v>
                </c:pt>
                <c:pt idx="439">
                  <c:v>0.217359</c:v>
                </c:pt>
                <c:pt idx="440">
                  <c:v>0.15729699999999999</c:v>
                </c:pt>
                <c:pt idx="441">
                  <c:v>0.21784800000000001</c:v>
                </c:pt>
                <c:pt idx="442">
                  <c:v>0.21174399999999999</c:v>
                </c:pt>
                <c:pt idx="443">
                  <c:v>0.21357499999999999</c:v>
                </c:pt>
                <c:pt idx="444">
                  <c:v>0.21504000000000001</c:v>
                </c:pt>
                <c:pt idx="445">
                  <c:v>0.21272099999999999</c:v>
                </c:pt>
                <c:pt idx="446">
                  <c:v>0.213697</c:v>
                </c:pt>
                <c:pt idx="447">
                  <c:v>0.217726</c:v>
                </c:pt>
                <c:pt idx="448">
                  <c:v>0.21052299999999999</c:v>
                </c:pt>
                <c:pt idx="449">
                  <c:v>0.21626100000000001</c:v>
                </c:pt>
                <c:pt idx="450">
                  <c:v>0.214308</c:v>
                </c:pt>
                <c:pt idx="451">
                  <c:v>0.21076700000000001</c:v>
                </c:pt>
                <c:pt idx="452">
                  <c:v>0.213087</c:v>
                </c:pt>
                <c:pt idx="453">
                  <c:v>0.213453</c:v>
                </c:pt>
                <c:pt idx="454">
                  <c:v>0.21296499999999999</c:v>
                </c:pt>
                <c:pt idx="455">
                  <c:v>0.21174399999999999</c:v>
                </c:pt>
                <c:pt idx="456">
                  <c:v>0.215528</c:v>
                </c:pt>
                <c:pt idx="457">
                  <c:v>0.21333099999999999</c:v>
                </c:pt>
                <c:pt idx="458">
                  <c:v>0.21357499999999999</c:v>
                </c:pt>
                <c:pt idx="459">
                  <c:v>0.21443000000000001</c:v>
                </c:pt>
                <c:pt idx="460">
                  <c:v>0.211256</c:v>
                </c:pt>
                <c:pt idx="461">
                  <c:v>0.212476</c:v>
                </c:pt>
                <c:pt idx="462">
                  <c:v>0.212232</c:v>
                </c:pt>
                <c:pt idx="463">
                  <c:v>0.21394099999999999</c:v>
                </c:pt>
                <c:pt idx="464">
                  <c:v>0.21027899999999999</c:v>
                </c:pt>
                <c:pt idx="465">
                  <c:v>0.21296499999999999</c:v>
                </c:pt>
                <c:pt idx="466">
                  <c:v>0.21137800000000001</c:v>
                </c:pt>
                <c:pt idx="467">
                  <c:v>0.215284</c:v>
                </c:pt>
                <c:pt idx="468">
                  <c:v>0.21137800000000001</c:v>
                </c:pt>
                <c:pt idx="469">
                  <c:v>0.211866</c:v>
                </c:pt>
                <c:pt idx="470">
                  <c:v>0.21259800000000001</c:v>
                </c:pt>
                <c:pt idx="471">
                  <c:v>0.214308</c:v>
                </c:pt>
                <c:pt idx="472">
                  <c:v>0.213087</c:v>
                </c:pt>
                <c:pt idx="473">
                  <c:v>0.21516199999999999</c:v>
                </c:pt>
                <c:pt idx="474">
                  <c:v>0.210645</c:v>
                </c:pt>
                <c:pt idx="475">
                  <c:v>0.21052299999999999</c:v>
                </c:pt>
                <c:pt idx="476">
                  <c:v>0.213697</c:v>
                </c:pt>
                <c:pt idx="477">
                  <c:v>0.216139</c:v>
                </c:pt>
                <c:pt idx="478">
                  <c:v>0.217115</c:v>
                </c:pt>
                <c:pt idx="479">
                  <c:v>0.21174399999999999</c:v>
                </c:pt>
                <c:pt idx="480">
                  <c:v>0.210645</c:v>
                </c:pt>
                <c:pt idx="481">
                  <c:v>0.21381900000000001</c:v>
                </c:pt>
                <c:pt idx="482">
                  <c:v>0.20954600000000001</c:v>
                </c:pt>
                <c:pt idx="483">
                  <c:v>0.215528</c:v>
                </c:pt>
                <c:pt idx="484">
                  <c:v>0.21320900000000001</c:v>
                </c:pt>
                <c:pt idx="485">
                  <c:v>0.21259800000000001</c:v>
                </c:pt>
                <c:pt idx="486">
                  <c:v>0.20991299999999999</c:v>
                </c:pt>
                <c:pt idx="487">
                  <c:v>0.210035</c:v>
                </c:pt>
                <c:pt idx="488">
                  <c:v>0.21296499999999999</c:v>
                </c:pt>
                <c:pt idx="489">
                  <c:v>0.21418499999999999</c:v>
                </c:pt>
                <c:pt idx="490">
                  <c:v>0.217726</c:v>
                </c:pt>
                <c:pt idx="491">
                  <c:v>0.21418499999999999</c:v>
                </c:pt>
                <c:pt idx="492">
                  <c:v>0.21357499999999999</c:v>
                </c:pt>
                <c:pt idx="493">
                  <c:v>0.21723700000000001</c:v>
                </c:pt>
                <c:pt idx="494">
                  <c:v>0.21723700000000001</c:v>
                </c:pt>
                <c:pt idx="495">
                  <c:v>0.214674</c:v>
                </c:pt>
                <c:pt idx="496">
                  <c:v>0.23225299999999999</c:v>
                </c:pt>
                <c:pt idx="497">
                  <c:v>0.26338299999999998</c:v>
                </c:pt>
                <c:pt idx="498">
                  <c:v>0.22724800000000001</c:v>
                </c:pt>
                <c:pt idx="499">
                  <c:v>0.22419600000000001</c:v>
                </c:pt>
                <c:pt idx="500">
                  <c:v>0.19526299999999999</c:v>
                </c:pt>
                <c:pt idx="501">
                  <c:v>0.20734900000000001</c:v>
                </c:pt>
                <c:pt idx="502">
                  <c:v>0.17902699999999999</c:v>
                </c:pt>
                <c:pt idx="503">
                  <c:v>0.216505</c:v>
                </c:pt>
                <c:pt idx="504">
                  <c:v>0.21418499999999999</c:v>
                </c:pt>
                <c:pt idx="505">
                  <c:v>0.21027899999999999</c:v>
                </c:pt>
                <c:pt idx="506">
                  <c:v>0.21577199999999999</c:v>
                </c:pt>
                <c:pt idx="507">
                  <c:v>0.21027899999999999</c:v>
                </c:pt>
                <c:pt idx="508">
                  <c:v>0.212232</c:v>
                </c:pt>
                <c:pt idx="509">
                  <c:v>0.215284</c:v>
                </c:pt>
                <c:pt idx="510">
                  <c:v>0.215528</c:v>
                </c:pt>
                <c:pt idx="511">
                  <c:v>0.213697</c:v>
                </c:pt>
                <c:pt idx="512">
                  <c:v>0.21088899999999999</c:v>
                </c:pt>
                <c:pt idx="513">
                  <c:v>0.211256</c:v>
                </c:pt>
                <c:pt idx="514">
                  <c:v>0.21272099999999999</c:v>
                </c:pt>
                <c:pt idx="515">
                  <c:v>0.215528</c:v>
                </c:pt>
                <c:pt idx="516">
                  <c:v>0.21235399999999999</c:v>
                </c:pt>
                <c:pt idx="517">
                  <c:v>0.213697</c:v>
                </c:pt>
                <c:pt idx="518">
                  <c:v>0.21394099999999999</c:v>
                </c:pt>
                <c:pt idx="519">
                  <c:v>0.21272099999999999</c:v>
                </c:pt>
                <c:pt idx="520">
                  <c:v>0.213087</c:v>
                </c:pt>
                <c:pt idx="521">
                  <c:v>0.216139</c:v>
                </c:pt>
                <c:pt idx="522">
                  <c:v>0.211622</c:v>
                </c:pt>
                <c:pt idx="523">
                  <c:v>0.21198800000000001</c:v>
                </c:pt>
                <c:pt idx="524">
                  <c:v>0.212232</c:v>
                </c:pt>
                <c:pt idx="525">
                  <c:v>0.214063</c:v>
                </c:pt>
                <c:pt idx="526">
                  <c:v>0.20979100000000001</c:v>
                </c:pt>
                <c:pt idx="527">
                  <c:v>0.21296499999999999</c:v>
                </c:pt>
                <c:pt idx="528">
                  <c:v>0.26143</c:v>
                </c:pt>
                <c:pt idx="529">
                  <c:v>0.24726899999999999</c:v>
                </c:pt>
                <c:pt idx="530">
                  <c:v>0.192333</c:v>
                </c:pt>
                <c:pt idx="531">
                  <c:v>0.18659600000000001</c:v>
                </c:pt>
                <c:pt idx="532">
                  <c:v>0.19941400000000001</c:v>
                </c:pt>
                <c:pt idx="533">
                  <c:v>0.21210999999999999</c:v>
                </c:pt>
                <c:pt idx="534">
                  <c:v>0.21565000000000001</c:v>
                </c:pt>
                <c:pt idx="535">
                  <c:v>0.21198800000000001</c:v>
                </c:pt>
                <c:pt idx="536">
                  <c:v>0.212232</c:v>
                </c:pt>
                <c:pt idx="537">
                  <c:v>0.21088899999999999</c:v>
                </c:pt>
                <c:pt idx="538">
                  <c:v>0.216749</c:v>
                </c:pt>
                <c:pt idx="539">
                  <c:v>0.215528</c:v>
                </c:pt>
                <c:pt idx="540">
                  <c:v>0.21259800000000001</c:v>
                </c:pt>
                <c:pt idx="541">
                  <c:v>0.216139</c:v>
                </c:pt>
                <c:pt idx="542">
                  <c:v>0.21320900000000001</c:v>
                </c:pt>
                <c:pt idx="543">
                  <c:v>0.211011</c:v>
                </c:pt>
                <c:pt idx="544">
                  <c:v>0.211011</c:v>
                </c:pt>
                <c:pt idx="545">
                  <c:v>0.21259800000000001</c:v>
                </c:pt>
                <c:pt idx="546">
                  <c:v>0.21272099999999999</c:v>
                </c:pt>
                <c:pt idx="547">
                  <c:v>0.212476</c:v>
                </c:pt>
                <c:pt idx="548">
                  <c:v>0.21760399999999999</c:v>
                </c:pt>
                <c:pt idx="549">
                  <c:v>0.21210999999999999</c:v>
                </c:pt>
                <c:pt idx="550">
                  <c:v>0.21357499999999999</c:v>
                </c:pt>
                <c:pt idx="551">
                  <c:v>0.21760399999999999</c:v>
                </c:pt>
                <c:pt idx="552">
                  <c:v>0.21027899999999999</c:v>
                </c:pt>
                <c:pt idx="553">
                  <c:v>0.21577199999999999</c:v>
                </c:pt>
                <c:pt idx="554">
                  <c:v>0.21662699999999999</c:v>
                </c:pt>
                <c:pt idx="555">
                  <c:v>0.211256</c:v>
                </c:pt>
                <c:pt idx="556">
                  <c:v>0.213453</c:v>
                </c:pt>
                <c:pt idx="557">
                  <c:v>0.21540599999999999</c:v>
                </c:pt>
                <c:pt idx="558">
                  <c:v>0.21333099999999999</c:v>
                </c:pt>
                <c:pt idx="559">
                  <c:v>0.21565000000000001</c:v>
                </c:pt>
                <c:pt idx="560">
                  <c:v>0.21504000000000001</c:v>
                </c:pt>
                <c:pt idx="561">
                  <c:v>0.215528</c:v>
                </c:pt>
                <c:pt idx="562">
                  <c:v>0.211622</c:v>
                </c:pt>
                <c:pt idx="563">
                  <c:v>0.21699299999999999</c:v>
                </c:pt>
                <c:pt idx="564">
                  <c:v>0.21357499999999999</c:v>
                </c:pt>
                <c:pt idx="565">
                  <c:v>0.213453</c:v>
                </c:pt>
                <c:pt idx="566">
                  <c:v>0.21149999999999999</c:v>
                </c:pt>
                <c:pt idx="567">
                  <c:v>0.216139</c:v>
                </c:pt>
                <c:pt idx="568">
                  <c:v>0.213453</c:v>
                </c:pt>
                <c:pt idx="569">
                  <c:v>0.214674</c:v>
                </c:pt>
                <c:pt idx="570">
                  <c:v>0.215284</c:v>
                </c:pt>
                <c:pt idx="571">
                  <c:v>0.214674</c:v>
                </c:pt>
                <c:pt idx="572">
                  <c:v>0.214674</c:v>
                </c:pt>
                <c:pt idx="573">
                  <c:v>0.21027899999999999</c:v>
                </c:pt>
                <c:pt idx="574">
                  <c:v>0.212843</c:v>
                </c:pt>
                <c:pt idx="575">
                  <c:v>0.212476</c:v>
                </c:pt>
                <c:pt idx="576">
                  <c:v>0.21394099999999999</c:v>
                </c:pt>
                <c:pt idx="577">
                  <c:v>0.212476</c:v>
                </c:pt>
                <c:pt idx="578">
                  <c:v>0.21723700000000001</c:v>
                </c:pt>
                <c:pt idx="579">
                  <c:v>0.21479599999999999</c:v>
                </c:pt>
                <c:pt idx="580">
                  <c:v>0.21699299999999999</c:v>
                </c:pt>
                <c:pt idx="581">
                  <c:v>0.21394099999999999</c:v>
                </c:pt>
                <c:pt idx="582">
                  <c:v>0.20991299999999999</c:v>
                </c:pt>
                <c:pt idx="583">
                  <c:v>0.21272099999999999</c:v>
                </c:pt>
                <c:pt idx="584">
                  <c:v>0.21296499999999999</c:v>
                </c:pt>
                <c:pt idx="585">
                  <c:v>0.21748100000000001</c:v>
                </c:pt>
                <c:pt idx="586">
                  <c:v>0.21381900000000001</c:v>
                </c:pt>
                <c:pt idx="587">
                  <c:v>0.21259800000000001</c:v>
                </c:pt>
                <c:pt idx="588">
                  <c:v>0.20783699999999999</c:v>
                </c:pt>
                <c:pt idx="589">
                  <c:v>0.21418499999999999</c:v>
                </c:pt>
                <c:pt idx="590">
                  <c:v>0.21418499999999999</c:v>
                </c:pt>
                <c:pt idx="591">
                  <c:v>0.21687100000000001</c:v>
                </c:pt>
                <c:pt idx="592">
                  <c:v>0.21320900000000001</c:v>
                </c:pt>
                <c:pt idx="593">
                  <c:v>0.214674</c:v>
                </c:pt>
                <c:pt idx="594">
                  <c:v>0.21357499999999999</c:v>
                </c:pt>
                <c:pt idx="595">
                  <c:v>0.213453</c:v>
                </c:pt>
                <c:pt idx="596">
                  <c:v>0.21259800000000001</c:v>
                </c:pt>
                <c:pt idx="597">
                  <c:v>0.214918</c:v>
                </c:pt>
                <c:pt idx="598">
                  <c:v>0.21381900000000001</c:v>
                </c:pt>
                <c:pt idx="599">
                  <c:v>0.21443000000000001</c:v>
                </c:pt>
                <c:pt idx="600">
                  <c:v>0.214308</c:v>
                </c:pt>
                <c:pt idx="601">
                  <c:v>0.211622</c:v>
                </c:pt>
                <c:pt idx="602">
                  <c:v>0.21577199999999999</c:v>
                </c:pt>
                <c:pt idx="603">
                  <c:v>0.214308</c:v>
                </c:pt>
                <c:pt idx="604">
                  <c:v>0.210035</c:v>
                </c:pt>
                <c:pt idx="605">
                  <c:v>0.21174399999999999</c:v>
                </c:pt>
                <c:pt idx="606">
                  <c:v>0.21821399999999999</c:v>
                </c:pt>
                <c:pt idx="607">
                  <c:v>0.21296499999999999</c:v>
                </c:pt>
                <c:pt idx="608">
                  <c:v>0.21210999999999999</c:v>
                </c:pt>
                <c:pt idx="609">
                  <c:v>0.216139</c:v>
                </c:pt>
                <c:pt idx="610">
                  <c:v>0.21137800000000001</c:v>
                </c:pt>
                <c:pt idx="611">
                  <c:v>0.21198800000000001</c:v>
                </c:pt>
                <c:pt idx="612">
                  <c:v>0.21443000000000001</c:v>
                </c:pt>
                <c:pt idx="613">
                  <c:v>0.21296499999999999</c:v>
                </c:pt>
              </c:numCache>
            </c:numRef>
          </c:yVal>
          <c:smooth val="0"/>
          <c:extLst>
            <c:ext xmlns:c16="http://schemas.microsoft.com/office/drawing/2014/chart" uri="{C3380CC4-5D6E-409C-BE32-E72D297353CC}">
              <c16:uniqueId val="{00000002-3DEB-4311-987E-C75FB1DBA20C}"/>
            </c:ext>
          </c:extLst>
        </c:ser>
        <c:dLbls>
          <c:showLegendKey val="0"/>
          <c:showVal val="0"/>
          <c:showCatName val="0"/>
          <c:showSerName val="0"/>
          <c:showPercent val="0"/>
          <c:showBubbleSize val="0"/>
        </c:dLbls>
        <c:axId val="1597075919"/>
        <c:axId val="1597073839"/>
      </c:scatterChart>
      <c:valAx>
        <c:axId val="1597075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073839"/>
        <c:crosses val="autoZero"/>
        <c:crossBetween val="midCat"/>
      </c:valAx>
      <c:valAx>
        <c:axId val="1597073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075919"/>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a:t>
            </a:r>
            <a:r>
              <a:rPr lang="en-US" baseline="0"/>
              <a:t> 2</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custom2!$A$1:$A$627</c:f>
              <c:numCache>
                <c:formatCode>General</c:formatCode>
                <c:ptCount val="627"/>
                <c:pt idx="0">
                  <c:v>20</c:v>
                </c:pt>
                <c:pt idx="1">
                  <c:v>40</c:v>
                </c:pt>
                <c:pt idx="2">
                  <c:v>60</c:v>
                </c:pt>
                <c:pt idx="3">
                  <c:v>70</c:v>
                </c:pt>
                <c:pt idx="4">
                  <c:v>80</c:v>
                </c:pt>
                <c:pt idx="5">
                  <c:v>90</c:v>
                </c:pt>
                <c:pt idx="6">
                  <c:v>110</c:v>
                </c:pt>
                <c:pt idx="7">
                  <c:v>120</c:v>
                </c:pt>
                <c:pt idx="8">
                  <c:v>140</c:v>
                </c:pt>
                <c:pt idx="9">
                  <c:v>160</c:v>
                </c:pt>
                <c:pt idx="10">
                  <c:v>180</c:v>
                </c:pt>
                <c:pt idx="11">
                  <c:v>190</c:v>
                </c:pt>
                <c:pt idx="12">
                  <c:v>210</c:v>
                </c:pt>
                <c:pt idx="13">
                  <c:v>230</c:v>
                </c:pt>
                <c:pt idx="14">
                  <c:v>250</c:v>
                </c:pt>
                <c:pt idx="15">
                  <c:v>270</c:v>
                </c:pt>
                <c:pt idx="16">
                  <c:v>290</c:v>
                </c:pt>
                <c:pt idx="17">
                  <c:v>310</c:v>
                </c:pt>
                <c:pt idx="18">
                  <c:v>340</c:v>
                </c:pt>
                <c:pt idx="19">
                  <c:v>360</c:v>
                </c:pt>
                <c:pt idx="20">
                  <c:v>370</c:v>
                </c:pt>
                <c:pt idx="21">
                  <c:v>380</c:v>
                </c:pt>
                <c:pt idx="22">
                  <c:v>390</c:v>
                </c:pt>
                <c:pt idx="23">
                  <c:v>410</c:v>
                </c:pt>
                <c:pt idx="24">
                  <c:v>420</c:v>
                </c:pt>
                <c:pt idx="25">
                  <c:v>440</c:v>
                </c:pt>
                <c:pt idx="26">
                  <c:v>460</c:v>
                </c:pt>
                <c:pt idx="27">
                  <c:v>470</c:v>
                </c:pt>
                <c:pt idx="28">
                  <c:v>490</c:v>
                </c:pt>
                <c:pt idx="29">
                  <c:v>510</c:v>
                </c:pt>
                <c:pt idx="30">
                  <c:v>520</c:v>
                </c:pt>
                <c:pt idx="31">
                  <c:v>540</c:v>
                </c:pt>
                <c:pt idx="32">
                  <c:v>560</c:v>
                </c:pt>
                <c:pt idx="33">
                  <c:v>590</c:v>
                </c:pt>
                <c:pt idx="34">
                  <c:v>610</c:v>
                </c:pt>
                <c:pt idx="35">
                  <c:v>630</c:v>
                </c:pt>
                <c:pt idx="36">
                  <c:v>650</c:v>
                </c:pt>
                <c:pt idx="37">
                  <c:v>670</c:v>
                </c:pt>
                <c:pt idx="38">
                  <c:v>680</c:v>
                </c:pt>
                <c:pt idx="39">
                  <c:v>700</c:v>
                </c:pt>
                <c:pt idx="40">
                  <c:v>710</c:v>
                </c:pt>
                <c:pt idx="41">
                  <c:v>720</c:v>
                </c:pt>
                <c:pt idx="42">
                  <c:v>730</c:v>
                </c:pt>
                <c:pt idx="43">
                  <c:v>740</c:v>
                </c:pt>
                <c:pt idx="44">
                  <c:v>760</c:v>
                </c:pt>
                <c:pt idx="45">
                  <c:v>770</c:v>
                </c:pt>
                <c:pt idx="46">
                  <c:v>790</c:v>
                </c:pt>
                <c:pt idx="47">
                  <c:v>810</c:v>
                </c:pt>
                <c:pt idx="48">
                  <c:v>820</c:v>
                </c:pt>
                <c:pt idx="49">
                  <c:v>850</c:v>
                </c:pt>
                <c:pt idx="50">
                  <c:v>870</c:v>
                </c:pt>
                <c:pt idx="51">
                  <c:v>890</c:v>
                </c:pt>
                <c:pt idx="52">
                  <c:v>900</c:v>
                </c:pt>
                <c:pt idx="53">
                  <c:v>920</c:v>
                </c:pt>
                <c:pt idx="54">
                  <c:v>940</c:v>
                </c:pt>
                <c:pt idx="55">
                  <c:v>960</c:v>
                </c:pt>
                <c:pt idx="56">
                  <c:v>970</c:v>
                </c:pt>
                <c:pt idx="57">
                  <c:v>980</c:v>
                </c:pt>
                <c:pt idx="58">
                  <c:v>1000</c:v>
                </c:pt>
                <c:pt idx="59">
                  <c:v>1010</c:v>
                </c:pt>
                <c:pt idx="60">
                  <c:v>1030</c:v>
                </c:pt>
                <c:pt idx="61">
                  <c:v>1050</c:v>
                </c:pt>
                <c:pt idx="62">
                  <c:v>1070</c:v>
                </c:pt>
                <c:pt idx="63">
                  <c:v>1090</c:v>
                </c:pt>
                <c:pt idx="64">
                  <c:v>1110</c:v>
                </c:pt>
                <c:pt idx="65">
                  <c:v>1120</c:v>
                </c:pt>
                <c:pt idx="66">
                  <c:v>1140</c:v>
                </c:pt>
                <c:pt idx="67">
                  <c:v>1160</c:v>
                </c:pt>
                <c:pt idx="68">
                  <c:v>1170</c:v>
                </c:pt>
                <c:pt idx="69">
                  <c:v>1190</c:v>
                </c:pt>
                <c:pt idx="70">
                  <c:v>1210</c:v>
                </c:pt>
                <c:pt idx="71">
                  <c:v>1230</c:v>
                </c:pt>
                <c:pt idx="72">
                  <c:v>1250</c:v>
                </c:pt>
                <c:pt idx="73">
                  <c:v>1270</c:v>
                </c:pt>
                <c:pt idx="74">
                  <c:v>1280</c:v>
                </c:pt>
                <c:pt idx="75">
                  <c:v>1300</c:v>
                </c:pt>
                <c:pt idx="76">
                  <c:v>1310</c:v>
                </c:pt>
                <c:pt idx="77">
                  <c:v>1330</c:v>
                </c:pt>
                <c:pt idx="78">
                  <c:v>1340</c:v>
                </c:pt>
                <c:pt idx="79">
                  <c:v>1360</c:v>
                </c:pt>
                <c:pt idx="80">
                  <c:v>1380</c:v>
                </c:pt>
                <c:pt idx="81">
                  <c:v>1390</c:v>
                </c:pt>
                <c:pt idx="82">
                  <c:v>1410</c:v>
                </c:pt>
                <c:pt idx="83">
                  <c:v>1430</c:v>
                </c:pt>
                <c:pt idx="84">
                  <c:v>1440</c:v>
                </c:pt>
                <c:pt idx="85">
                  <c:v>1450</c:v>
                </c:pt>
                <c:pt idx="86">
                  <c:v>1460</c:v>
                </c:pt>
                <c:pt idx="87">
                  <c:v>1480</c:v>
                </c:pt>
                <c:pt idx="88">
                  <c:v>1490</c:v>
                </c:pt>
                <c:pt idx="89">
                  <c:v>1510</c:v>
                </c:pt>
                <c:pt idx="90">
                  <c:v>1530</c:v>
                </c:pt>
                <c:pt idx="91">
                  <c:v>1550</c:v>
                </c:pt>
                <c:pt idx="92">
                  <c:v>1560</c:v>
                </c:pt>
                <c:pt idx="93">
                  <c:v>1570</c:v>
                </c:pt>
                <c:pt idx="94">
                  <c:v>1590</c:v>
                </c:pt>
                <c:pt idx="95">
                  <c:v>1610</c:v>
                </c:pt>
                <c:pt idx="96">
                  <c:v>1630</c:v>
                </c:pt>
                <c:pt idx="97">
                  <c:v>1640</c:v>
                </c:pt>
                <c:pt idx="98">
                  <c:v>1660</c:v>
                </c:pt>
                <c:pt idx="99">
                  <c:v>1680</c:v>
                </c:pt>
                <c:pt idx="100">
                  <c:v>1690</c:v>
                </c:pt>
                <c:pt idx="101">
                  <c:v>1710</c:v>
                </c:pt>
                <c:pt idx="102">
                  <c:v>1730</c:v>
                </c:pt>
                <c:pt idx="103">
                  <c:v>1740</c:v>
                </c:pt>
                <c:pt idx="104">
                  <c:v>1760</c:v>
                </c:pt>
                <c:pt idx="105">
                  <c:v>1780</c:v>
                </c:pt>
                <c:pt idx="106">
                  <c:v>1790</c:v>
                </c:pt>
                <c:pt idx="107">
                  <c:v>1810</c:v>
                </c:pt>
                <c:pt idx="108">
                  <c:v>1820</c:v>
                </c:pt>
                <c:pt idx="109">
                  <c:v>1830</c:v>
                </c:pt>
                <c:pt idx="110">
                  <c:v>1850</c:v>
                </c:pt>
                <c:pt idx="111">
                  <c:v>1870</c:v>
                </c:pt>
                <c:pt idx="112">
                  <c:v>1880</c:v>
                </c:pt>
                <c:pt idx="113">
                  <c:v>1900</c:v>
                </c:pt>
                <c:pt idx="114">
                  <c:v>1920</c:v>
                </c:pt>
                <c:pt idx="115">
                  <c:v>1930</c:v>
                </c:pt>
                <c:pt idx="116">
                  <c:v>1950</c:v>
                </c:pt>
                <c:pt idx="117">
                  <c:v>1970</c:v>
                </c:pt>
                <c:pt idx="118">
                  <c:v>1980</c:v>
                </c:pt>
                <c:pt idx="119">
                  <c:v>2000</c:v>
                </c:pt>
                <c:pt idx="120">
                  <c:v>2010</c:v>
                </c:pt>
                <c:pt idx="121">
                  <c:v>2030</c:v>
                </c:pt>
                <c:pt idx="122">
                  <c:v>2050</c:v>
                </c:pt>
                <c:pt idx="123">
                  <c:v>2060</c:v>
                </c:pt>
                <c:pt idx="124">
                  <c:v>2080</c:v>
                </c:pt>
                <c:pt idx="125">
                  <c:v>2100</c:v>
                </c:pt>
                <c:pt idx="126">
                  <c:v>2110</c:v>
                </c:pt>
                <c:pt idx="127">
                  <c:v>2130</c:v>
                </c:pt>
                <c:pt idx="128">
                  <c:v>2140</c:v>
                </c:pt>
                <c:pt idx="129">
                  <c:v>2150</c:v>
                </c:pt>
                <c:pt idx="130">
                  <c:v>2160</c:v>
                </c:pt>
                <c:pt idx="131">
                  <c:v>2180</c:v>
                </c:pt>
                <c:pt idx="132">
                  <c:v>2190</c:v>
                </c:pt>
                <c:pt idx="133">
                  <c:v>2210</c:v>
                </c:pt>
                <c:pt idx="134">
                  <c:v>2240</c:v>
                </c:pt>
                <c:pt idx="135">
                  <c:v>2260</c:v>
                </c:pt>
                <c:pt idx="136">
                  <c:v>2270</c:v>
                </c:pt>
                <c:pt idx="137">
                  <c:v>2290</c:v>
                </c:pt>
                <c:pt idx="138">
                  <c:v>2310</c:v>
                </c:pt>
                <c:pt idx="139">
                  <c:v>2330</c:v>
                </c:pt>
                <c:pt idx="140">
                  <c:v>2360</c:v>
                </c:pt>
                <c:pt idx="141">
                  <c:v>2370</c:v>
                </c:pt>
                <c:pt idx="142">
                  <c:v>2380</c:v>
                </c:pt>
                <c:pt idx="143">
                  <c:v>2400</c:v>
                </c:pt>
                <c:pt idx="144">
                  <c:v>2430</c:v>
                </c:pt>
                <c:pt idx="145">
                  <c:v>2440</c:v>
                </c:pt>
                <c:pt idx="146">
                  <c:v>2460</c:v>
                </c:pt>
                <c:pt idx="147">
                  <c:v>2490</c:v>
                </c:pt>
                <c:pt idx="148">
                  <c:v>2500</c:v>
                </c:pt>
                <c:pt idx="149">
                  <c:v>2520</c:v>
                </c:pt>
                <c:pt idx="150">
                  <c:v>2530</c:v>
                </c:pt>
                <c:pt idx="151">
                  <c:v>2550</c:v>
                </c:pt>
                <c:pt idx="152">
                  <c:v>2560</c:v>
                </c:pt>
                <c:pt idx="153">
                  <c:v>2580</c:v>
                </c:pt>
                <c:pt idx="154">
                  <c:v>2600</c:v>
                </c:pt>
                <c:pt idx="155">
                  <c:v>2620</c:v>
                </c:pt>
                <c:pt idx="156">
                  <c:v>2640</c:v>
                </c:pt>
                <c:pt idx="157">
                  <c:v>2660</c:v>
                </c:pt>
                <c:pt idx="158">
                  <c:v>2680</c:v>
                </c:pt>
                <c:pt idx="159">
                  <c:v>2690</c:v>
                </c:pt>
                <c:pt idx="160">
                  <c:v>2710</c:v>
                </c:pt>
                <c:pt idx="161">
                  <c:v>2740</c:v>
                </c:pt>
                <c:pt idx="162">
                  <c:v>2760</c:v>
                </c:pt>
                <c:pt idx="163">
                  <c:v>2780</c:v>
                </c:pt>
                <c:pt idx="164">
                  <c:v>2800</c:v>
                </c:pt>
                <c:pt idx="165">
                  <c:v>2820</c:v>
                </c:pt>
                <c:pt idx="166">
                  <c:v>2840</c:v>
                </c:pt>
                <c:pt idx="167">
                  <c:v>2860</c:v>
                </c:pt>
                <c:pt idx="168">
                  <c:v>2870</c:v>
                </c:pt>
                <c:pt idx="169">
                  <c:v>2890</c:v>
                </c:pt>
                <c:pt idx="170">
                  <c:v>2900</c:v>
                </c:pt>
                <c:pt idx="171">
                  <c:v>2910</c:v>
                </c:pt>
                <c:pt idx="172">
                  <c:v>2930</c:v>
                </c:pt>
                <c:pt idx="173">
                  <c:v>2940</c:v>
                </c:pt>
                <c:pt idx="174">
                  <c:v>2960</c:v>
                </c:pt>
                <c:pt idx="175">
                  <c:v>2980</c:v>
                </c:pt>
                <c:pt idx="176">
                  <c:v>3000</c:v>
                </c:pt>
                <c:pt idx="177">
                  <c:v>3010</c:v>
                </c:pt>
                <c:pt idx="178">
                  <c:v>3030</c:v>
                </c:pt>
                <c:pt idx="179">
                  <c:v>3040</c:v>
                </c:pt>
                <c:pt idx="180">
                  <c:v>3060</c:v>
                </c:pt>
                <c:pt idx="181">
                  <c:v>3080</c:v>
                </c:pt>
                <c:pt idx="182">
                  <c:v>3100</c:v>
                </c:pt>
                <c:pt idx="183">
                  <c:v>3110</c:v>
                </c:pt>
                <c:pt idx="184">
                  <c:v>3120</c:v>
                </c:pt>
                <c:pt idx="185">
                  <c:v>3140</c:v>
                </c:pt>
                <c:pt idx="186">
                  <c:v>3160</c:v>
                </c:pt>
                <c:pt idx="187">
                  <c:v>3180</c:v>
                </c:pt>
                <c:pt idx="188">
                  <c:v>3200</c:v>
                </c:pt>
                <c:pt idx="189">
                  <c:v>3210</c:v>
                </c:pt>
                <c:pt idx="190">
                  <c:v>3230</c:v>
                </c:pt>
                <c:pt idx="191">
                  <c:v>3240</c:v>
                </c:pt>
                <c:pt idx="192">
                  <c:v>3260</c:v>
                </c:pt>
                <c:pt idx="193">
                  <c:v>3280</c:v>
                </c:pt>
                <c:pt idx="194">
                  <c:v>3300</c:v>
                </c:pt>
                <c:pt idx="195">
                  <c:v>3310</c:v>
                </c:pt>
                <c:pt idx="196">
                  <c:v>3330</c:v>
                </c:pt>
                <c:pt idx="197">
                  <c:v>3340</c:v>
                </c:pt>
                <c:pt idx="198">
                  <c:v>3350</c:v>
                </c:pt>
                <c:pt idx="199">
                  <c:v>3360</c:v>
                </c:pt>
                <c:pt idx="200">
                  <c:v>3380</c:v>
                </c:pt>
                <c:pt idx="201">
                  <c:v>3390</c:v>
                </c:pt>
                <c:pt idx="202">
                  <c:v>3410</c:v>
                </c:pt>
                <c:pt idx="203">
                  <c:v>3440</c:v>
                </c:pt>
                <c:pt idx="204">
                  <c:v>3450</c:v>
                </c:pt>
                <c:pt idx="205">
                  <c:v>3460</c:v>
                </c:pt>
                <c:pt idx="206">
                  <c:v>3480</c:v>
                </c:pt>
                <c:pt idx="207">
                  <c:v>3490</c:v>
                </c:pt>
                <c:pt idx="208">
                  <c:v>3510</c:v>
                </c:pt>
                <c:pt idx="209">
                  <c:v>3520</c:v>
                </c:pt>
                <c:pt idx="210">
                  <c:v>3540</c:v>
                </c:pt>
                <c:pt idx="211">
                  <c:v>3550</c:v>
                </c:pt>
                <c:pt idx="212">
                  <c:v>3560</c:v>
                </c:pt>
                <c:pt idx="213">
                  <c:v>3570</c:v>
                </c:pt>
                <c:pt idx="214">
                  <c:v>3590</c:v>
                </c:pt>
                <c:pt idx="215">
                  <c:v>3600</c:v>
                </c:pt>
                <c:pt idx="216">
                  <c:v>3610</c:v>
                </c:pt>
                <c:pt idx="217">
                  <c:v>3620</c:v>
                </c:pt>
                <c:pt idx="218">
                  <c:v>3640</c:v>
                </c:pt>
                <c:pt idx="219">
                  <c:v>3660</c:v>
                </c:pt>
                <c:pt idx="220">
                  <c:v>3680</c:v>
                </c:pt>
                <c:pt idx="221">
                  <c:v>3690</c:v>
                </c:pt>
                <c:pt idx="222">
                  <c:v>3710</c:v>
                </c:pt>
                <c:pt idx="223">
                  <c:v>3730</c:v>
                </c:pt>
                <c:pt idx="224">
                  <c:v>3740</c:v>
                </c:pt>
                <c:pt idx="225">
                  <c:v>3760</c:v>
                </c:pt>
                <c:pt idx="226">
                  <c:v>3770</c:v>
                </c:pt>
                <c:pt idx="227">
                  <c:v>3790</c:v>
                </c:pt>
                <c:pt idx="228">
                  <c:v>3800</c:v>
                </c:pt>
                <c:pt idx="229">
                  <c:v>3810</c:v>
                </c:pt>
                <c:pt idx="230">
                  <c:v>3830</c:v>
                </c:pt>
                <c:pt idx="231">
                  <c:v>3840</c:v>
                </c:pt>
                <c:pt idx="232">
                  <c:v>3860</c:v>
                </c:pt>
                <c:pt idx="233">
                  <c:v>3880</c:v>
                </c:pt>
                <c:pt idx="234">
                  <c:v>3890</c:v>
                </c:pt>
                <c:pt idx="235">
                  <c:v>3920</c:v>
                </c:pt>
                <c:pt idx="236">
                  <c:v>3930</c:v>
                </c:pt>
                <c:pt idx="237">
                  <c:v>3950</c:v>
                </c:pt>
                <c:pt idx="238">
                  <c:v>3970</c:v>
                </c:pt>
                <c:pt idx="239">
                  <c:v>3990</c:v>
                </c:pt>
                <c:pt idx="240">
                  <c:v>4010</c:v>
                </c:pt>
                <c:pt idx="241">
                  <c:v>4030</c:v>
                </c:pt>
                <c:pt idx="242">
                  <c:v>4050</c:v>
                </c:pt>
                <c:pt idx="243">
                  <c:v>4060</c:v>
                </c:pt>
                <c:pt idx="244">
                  <c:v>4080</c:v>
                </c:pt>
                <c:pt idx="245">
                  <c:v>4090</c:v>
                </c:pt>
                <c:pt idx="246">
                  <c:v>4110</c:v>
                </c:pt>
                <c:pt idx="247">
                  <c:v>4120</c:v>
                </c:pt>
                <c:pt idx="248">
                  <c:v>4140</c:v>
                </c:pt>
                <c:pt idx="249">
                  <c:v>4160</c:v>
                </c:pt>
                <c:pt idx="250">
                  <c:v>4170</c:v>
                </c:pt>
                <c:pt idx="251">
                  <c:v>4180</c:v>
                </c:pt>
                <c:pt idx="252">
                  <c:v>4200</c:v>
                </c:pt>
                <c:pt idx="253">
                  <c:v>4220</c:v>
                </c:pt>
                <c:pt idx="254">
                  <c:v>4240</c:v>
                </c:pt>
                <c:pt idx="255">
                  <c:v>4260</c:v>
                </c:pt>
                <c:pt idx="256">
                  <c:v>4280</c:v>
                </c:pt>
                <c:pt idx="257">
                  <c:v>4300</c:v>
                </c:pt>
                <c:pt idx="258">
                  <c:v>4310</c:v>
                </c:pt>
                <c:pt idx="259">
                  <c:v>4320</c:v>
                </c:pt>
                <c:pt idx="260">
                  <c:v>4340</c:v>
                </c:pt>
                <c:pt idx="261">
                  <c:v>4360</c:v>
                </c:pt>
                <c:pt idx="262">
                  <c:v>4370</c:v>
                </c:pt>
                <c:pt idx="263">
                  <c:v>4380</c:v>
                </c:pt>
                <c:pt idx="264">
                  <c:v>4400</c:v>
                </c:pt>
                <c:pt idx="265">
                  <c:v>4410</c:v>
                </c:pt>
                <c:pt idx="266">
                  <c:v>4430</c:v>
                </c:pt>
                <c:pt idx="267">
                  <c:v>4440</c:v>
                </c:pt>
                <c:pt idx="268">
                  <c:v>4460</c:v>
                </c:pt>
                <c:pt idx="269">
                  <c:v>4470</c:v>
                </c:pt>
                <c:pt idx="270">
                  <c:v>4490</c:v>
                </c:pt>
                <c:pt idx="271">
                  <c:v>4510</c:v>
                </c:pt>
                <c:pt idx="272">
                  <c:v>4520</c:v>
                </c:pt>
                <c:pt idx="273">
                  <c:v>4530</c:v>
                </c:pt>
                <c:pt idx="274">
                  <c:v>4550</c:v>
                </c:pt>
                <c:pt idx="275">
                  <c:v>4560</c:v>
                </c:pt>
                <c:pt idx="276">
                  <c:v>4570</c:v>
                </c:pt>
                <c:pt idx="277">
                  <c:v>4590</c:v>
                </c:pt>
                <c:pt idx="278">
                  <c:v>4610</c:v>
                </c:pt>
                <c:pt idx="279">
                  <c:v>4620</c:v>
                </c:pt>
                <c:pt idx="280">
                  <c:v>4640</c:v>
                </c:pt>
                <c:pt idx="281">
                  <c:v>4650</c:v>
                </c:pt>
                <c:pt idx="282">
                  <c:v>4660</c:v>
                </c:pt>
                <c:pt idx="283">
                  <c:v>4680</c:v>
                </c:pt>
                <c:pt idx="284">
                  <c:v>4690</c:v>
                </c:pt>
                <c:pt idx="285">
                  <c:v>4710</c:v>
                </c:pt>
                <c:pt idx="286">
                  <c:v>4720</c:v>
                </c:pt>
                <c:pt idx="287">
                  <c:v>4740</c:v>
                </c:pt>
                <c:pt idx="288">
                  <c:v>4760</c:v>
                </c:pt>
                <c:pt idx="289">
                  <c:v>4770</c:v>
                </c:pt>
                <c:pt idx="290">
                  <c:v>4790</c:v>
                </c:pt>
                <c:pt idx="291">
                  <c:v>4810</c:v>
                </c:pt>
                <c:pt idx="292">
                  <c:v>4830</c:v>
                </c:pt>
                <c:pt idx="293">
                  <c:v>4850</c:v>
                </c:pt>
                <c:pt idx="294">
                  <c:v>4860</c:v>
                </c:pt>
                <c:pt idx="295">
                  <c:v>4870</c:v>
                </c:pt>
                <c:pt idx="296">
                  <c:v>4890</c:v>
                </c:pt>
                <c:pt idx="297">
                  <c:v>4910</c:v>
                </c:pt>
                <c:pt idx="298">
                  <c:v>4930</c:v>
                </c:pt>
                <c:pt idx="299">
                  <c:v>4940</c:v>
                </c:pt>
                <c:pt idx="300">
                  <c:v>4950</c:v>
                </c:pt>
                <c:pt idx="301">
                  <c:v>4970</c:v>
                </c:pt>
                <c:pt idx="302">
                  <c:v>4980</c:v>
                </c:pt>
                <c:pt idx="303">
                  <c:v>5000</c:v>
                </c:pt>
                <c:pt idx="304">
                  <c:v>5010</c:v>
                </c:pt>
                <c:pt idx="305">
                  <c:v>5020</c:v>
                </c:pt>
                <c:pt idx="306">
                  <c:v>5040</c:v>
                </c:pt>
                <c:pt idx="307">
                  <c:v>5050</c:v>
                </c:pt>
                <c:pt idx="308">
                  <c:v>5070</c:v>
                </c:pt>
                <c:pt idx="309">
                  <c:v>5080</c:v>
                </c:pt>
                <c:pt idx="310">
                  <c:v>5090</c:v>
                </c:pt>
                <c:pt idx="311">
                  <c:v>5110</c:v>
                </c:pt>
                <c:pt idx="312">
                  <c:v>5130</c:v>
                </c:pt>
                <c:pt idx="313">
                  <c:v>5150</c:v>
                </c:pt>
                <c:pt idx="314">
                  <c:v>5170</c:v>
                </c:pt>
                <c:pt idx="315">
                  <c:v>5190</c:v>
                </c:pt>
                <c:pt idx="316">
                  <c:v>5210</c:v>
                </c:pt>
                <c:pt idx="317">
                  <c:v>5230</c:v>
                </c:pt>
                <c:pt idx="318">
                  <c:v>5250</c:v>
                </c:pt>
                <c:pt idx="319">
                  <c:v>5260</c:v>
                </c:pt>
                <c:pt idx="320">
                  <c:v>5280</c:v>
                </c:pt>
                <c:pt idx="321">
                  <c:v>5290</c:v>
                </c:pt>
                <c:pt idx="322">
                  <c:v>5310</c:v>
                </c:pt>
                <c:pt idx="323">
                  <c:v>5320</c:v>
                </c:pt>
                <c:pt idx="324">
                  <c:v>5340</c:v>
                </c:pt>
                <c:pt idx="325">
                  <c:v>5360</c:v>
                </c:pt>
                <c:pt idx="326">
                  <c:v>5370</c:v>
                </c:pt>
                <c:pt idx="327">
                  <c:v>5380</c:v>
                </c:pt>
                <c:pt idx="328">
                  <c:v>5400</c:v>
                </c:pt>
                <c:pt idx="329">
                  <c:v>5420</c:v>
                </c:pt>
                <c:pt idx="330">
                  <c:v>5430</c:v>
                </c:pt>
                <c:pt idx="331">
                  <c:v>5440</c:v>
                </c:pt>
                <c:pt idx="332">
                  <c:v>5450</c:v>
                </c:pt>
                <c:pt idx="333">
                  <c:v>5460</c:v>
                </c:pt>
                <c:pt idx="334">
                  <c:v>5480</c:v>
                </c:pt>
                <c:pt idx="335">
                  <c:v>5490</c:v>
                </c:pt>
                <c:pt idx="336">
                  <c:v>5510</c:v>
                </c:pt>
                <c:pt idx="337">
                  <c:v>5520</c:v>
                </c:pt>
                <c:pt idx="338">
                  <c:v>5530</c:v>
                </c:pt>
                <c:pt idx="339">
                  <c:v>5550</c:v>
                </c:pt>
                <c:pt idx="340">
                  <c:v>5570</c:v>
                </c:pt>
                <c:pt idx="341">
                  <c:v>5580</c:v>
                </c:pt>
                <c:pt idx="342">
                  <c:v>5590</c:v>
                </c:pt>
                <c:pt idx="343">
                  <c:v>5610</c:v>
                </c:pt>
                <c:pt idx="344">
                  <c:v>5630</c:v>
                </c:pt>
                <c:pt idx="345">
                  <c:v>5650</c:v>
                </c:pt>
                <c:pt idx="346">
                  <c:v>5660</c:v>
                </c:pt>
                <c:pt idx="347">
                  <c:v>5680</c:v>
                </c:pt>
                <c:pt idx="348">
                  <c:v>5690</c:v>
                </c:pt>
                <c:pt idx="349">
                  <c:v>5710</c:v>
                </c:pt>
                <c:pt idx="350">
                  <c:v>5720</c:v>
                </c:pt>
                <c:pt idx="351">
                  <c:v>5740</c:v>
                </c:pt>
                <c:pt idx="352">
                  <c:v>5760</c:v>
                </c:pt>
                <c:pt idx="353">
                  <c:v>5780</c:v>
                </c:pt>
                <c:pt idx="354">
                  <c:v>5790</c:v>
                </c:pt>
                <c:pt idx="355">
                  <c:v>5810</c:v>
                </c:pt>
                <c:pt idx="356">
                  <c:v>5830</c:v>
                </c:pt>
                <c:pt idx="357">
                  <c:v>5850</c:v>
                </c:pt>
                <c:pt idx="358">
                  <c:v>5860</c:v>
                </c:pt>
                <c:pt idx="359">
                  <c:v>5880</c:v>
                </c:pt>
                <c:pt idx="360">
                  <c:v>5890</c:v>
                </c:pt>
                <c:pt idx="361">
                  <c:v>5910</c:v>
                </c:pt>
                <c:pt idx="362">
                  <c:v>5930</c:v>
                </c:pt>
                <c:pt idx="363">
                  <c:v>5950</c:v>
                </c:pt>
                <c:pt idx="364">
                  <c:v>5960</c:v>
                </c:pt>
                <c:pt idx="365">
                  <c:v>5970</c:v>
                </c:pt>
                <c:pt idx="366">
                  <c:v>5980</c:v>
                </c:pt>
                <c:pt idx="367">
                  <c:v>5990</c:v>
                </c:pt>
                <c:pt idx="368">
                  <c:v>6010</c:v>
                </c:pt>
                <c:pt idx="369">
                  <c:v>6030</c:v>
                </c:pt>
                <c:pt idx="370">
                  <c:v>6040</c:v>
                </c:pt>
                <c:pt idx="371">
                  <c:v>6060</c:v>
                </c:pt>
                <c:pt idx="372">
                  <c:v>6070</c:v>
                </c:pt>
                <c:pt idx="373">
                  <c:v>6080</c:v>
                </c:pt>
                <c:pt idx="374">
                  <c:v>6100</c:v>
                </c:pt>
                <c:pt idx="375">
                  <c:v>6120</c:v>
                </c:pt>
                <c:pt idx="376">
                  <c:v>6130</c:v>
                </c:pt>
                <c:pt idx="377">
                  <c:v>6140</c:v>
                </c:pt>
                <c:pt idx="378">
                  <c:v>6150</c:v>
                </c:pt>
                <c:pt idx="379">
                  <c:v>6170</c:v>
                </c:pt>
                <c:pt idx="380">
                  <c:v>6180</c:v>
                </c:pt>
                <c:pt idx="381">
                  <c:v>6200</c:v>
                </c:pt>
                <c:pt idx="382">
                  <c:v>6210</c:v>
                </c:pt>
                <c:pt idx="383">
                  <c:v>6230</c:v>
                </c:pt>
                <c:pt idx="384">
                  <c:v>6250</c:v>
                </c:pt>
                <c:pt idx="385">
                  <c:v>6260</c:v>
                </c:pt>
                <c:pt idx="386">
                  <c:v>6270</c:v>
                </c:pt>
                <c:pt idx="387">
                  <c:v>6290</c:v>
                </c:pt>
                <c:pt idx="388">
                  <c:v>6310</c:v>
                </c:pt>
                <c:pt idx="389">
                  <c:v>6320</c:v>
                </c:pt>
                <c:pt idx="390">
                  <c:v>6330</c:v>
                </c:pt>
                <c:pt idx="391">
                  <c:v>6350</c:v>
                </c:pt>
                <c:pt idx="392">
                  <c:v>6360</c:v>
                </c:pt>
                <c:pt idx="393">
                  <c:v>6370</c:v>
                </c:pt>
                <c:pt idx="394">
                  <c:v>6390</c:v>
                </c:pt>
                <c:pt idx="395">
                  <c:v>6410</c:v>
                </c:pt>
                <c:pt idx="396">
                  <c:v>6420</c:v>
                </c:pt>
                <c:pt idx="397">
                  <c:v>6440</c:v>
                </c:pt>
                <c:pt idx="398">
                  <c:v>6450</c:v>
                </c:pt>
                <c:pt idx="399">
                  <c:v>6460</c:v>
                </c:pt>
                <c:pt idx="400">
                  <c:v>6480</c:v>
                </c:pt>
                <c:pt idx="401">
                  <c:v>6500</c:v>
                </c:pt>
                <c:pt idx="402">
                  <c:v>6520</c:v>
                </c:pt>
                <c:pt idx="403">
                  <c:v>6540</c:v>
                </c:pt>
                <c:pt idx="404">
                  <c:v>6550</c:v>
                </c:pt>
                <c:pt idx="405">
                  <c:v>6560</c:v>
                </c:pt>
                <c:pt idx="406">
                  <c:v>6570</c:v>
                </c:pt>
                <c:pt idx="407">
                  <c:v>6590</c:v>
                </c:pt>
                <c:pt idx="408">
                  <c:v>6600</c:v>
                </c:pt>
                <c:pt idx="409">
                  <c:v>6620</c:v>
                </c:pt>
                <c:pt idx="410">
                  <c:v>6640</c:v>
                </c:pt>
                <c:pt idx="411">
                  <c:v>6650</c:v>
                </c:pt>
                <c:pt idx="412">
                  <c:v>6670</c:v>
                </c:pt>
                <c:pt idx="413">
                  <c:v>6680</c:v>
                </c:pt>
                <c:pt idx="414">
                  <c:v>6700</c:v>
                </c:pt>
                <c:pt idx="415">
                  <c:v>6710</c:v>
                </c:pt>
                <c:pt idx="416">
                  <c:v>6730</c:v>
                </c:pt>
                <c:pt idx="417">
                  <c:v>6740</c:v>
                </c:pt>
                <c:pt idx="418">
                  <c:v>6760</c:v>
                </c:pt>
                <c:pt idx="419">
                  <c:v>6780</c:v>
                </c:pt>
                <c:pt idx="420">
                  <c:v>6800</c:v>
                </c:pt>
                <c:pt idx="421">
                  <c:v>6810</c:v>
                </c:pt>
                <c:pt idx="422">
                  <c:v>6830</c:v>
                </c:pt>
                <c:pt idx="423">
                  <c:v>6860</c:v>
                </c:pt>
                <c:pt idx="424">
                  <c:v>6880</c:v>
                </c:pt>
                <c:pt idx="425">
                  <c:v>6890</c:v>
                </c:pt>
                <c:pt idx="426">
                  <c:v>6910</c:v>
                </c:pt>
                <c:pt idx="427">
                  <c:v>6930</c:v>
                </c:pt>
                <c:pt idx="428">
                  <c:v>6940</c:v>
                </c:pt>
                <c:pt idx="429">
                  <c:v>6960</c:v>
                </c:pt>
                <c:pt idx="430">
                  <c:v>6980</c:v>
                </c:pt>
                <c:pt idx="431">
                  <c:v>6990</c:v>
                </c:pt>
                <c:pt idx="432">
                  <c:v>7010</c:v>
                </c:pt>
                <c:pt idx="433">
                  <c:v>7030</c:v>
                </c:pt>
                <c:pt idx="434">
                  <c:v>7040</c:v>
                </c:pt>
                <c:pt idx="435">
                  <c:v>7060</c:v>
                </c:pt>
                <c:pt idx="436">
                  <c:v>7070</c:v>
                </c:pt>
                <c:pt idx="437">
                  <c:v>7090</c:v>
                </c:pt>
                <c:pt idx="438">
                  <c:v>7110</c:v>
                </c:pt>
                <c:pt idx="439">
                  <c:v>7120</c:v>
                </c:pt>
                <c:pt idx="440">
                  <c:v>7140</c:v>
                </c:pt>
                <c:pt idx="441">
                  <c:v>7160</c:v>
                </c:pt>
                <c:pt idx="442">
                  <c:v>7181</c:v>
                </c:pt>
                <c:pt idx="443">
                  <c:v>7200</c:v>
                </c:pt>
                <c:pt idx="444">
                  <c:v>7210</c:v>
                </c:pt>
                <c:pt idx="445">
                  <c:v>7230</c:v>
                </c:pt>
                <c:pt idx="446">
                  <c:v>7240</c:v>
                </c:pt>
                <c:pt idx="447">
                  <c:v>7260</c:v>
                </c:pt>
                <c:pt idx="448">
                  <c:v>7280</c:v>
                </c:pt>
                <c:pt idx="449">
                  <c:v>7300</c:v>
                </c:pt>
                <c:pt idx="450">
                  <c:v>7310</c:v>
                </c:pt>
                <c:pt idx="451">
                  <c:v>7320</c:v>
                </c:pt>
                <c:pt idx="452">
                  <c:v>7340</c:v>
                </c:pt>
                <c:pt idx="453">
                  <c:v>7350</c:v>
                </c:pt>
                <c:pt idx="454">
                  <c:v>7360</c:v>
                </c:pt>
                <c:pt idx="455">
                  <c:v>7380</c:v>
                </c:pt>
                <c:pt idx="456">
                  <c:v>7400</c:v>
                </c:pt>
                <c:pt idx="457">
                  <c:v>7410</c:v>
                </c:pt>
                <c:pt idx="458">
                  <c:v>7420</c:v>
                </c:pt>
                <c:pt idx="459">
                  <c:v>7440</c:v>
                </c:pt>
                <c:pt idx="460">
                  <c:v>7460</c:v>
                </c:pt>
                <c:pt idx="461">
                  <c:v>7480</c:v>
                </c:pt>
                <c:pt idx="462">
                  <c:v>7490</c:v>
                </c:pt>
                <c:pt idx="463">
                  <c:v>7510</c:v>
                </c:pt>
                <c:pt idx="464">
                  <c:v>7520</c:v>
                </c:pt>
                <c:pt idx="465">
                  <c:v>7540</c:v>
                </c:pt>
                <c:pt idx="466">
                  <c:v>7560</c:v>
                </c:pt>
                <c:pt idx="467">
                  <c:v>7570</c:v>
                </c:pt>
                <c:pt idx="468">
                  <c:v>7590</c:v>
                </c:pt>
                <c:pt idx="469">
                  <c:v>7610</c:v>
                </c:pt>
                <c:pt idx="470">
                  <c:v>7630</c:v>
                </c:pt>
                <c:pt idx="471">
                  <c:v>7660</c:v>
                </c:pt>
                <c:pt idx="472">
                  <c:v>7670</c:v>
                </c:pt>
                <c:pt idx="473">
                  <c:v>7680</c:v>
                </c:pt>
                <c:pt idx="474">
                  <c:v>7700</c:v>
                </c:pt>
                <c:pt idx="475">
                  <c:v>7710</c:v>
                </c:pt>
                <c:pt idx="476">
                  <c:v>7720</c:v>
                </c:pt>
                <c:pt idx="477">
                  <c:v>7730</c:v>
                </c:pt>
                <c:pt idx="478">
                  <c:v>7741</c:v>
                </c:pt>
                <c:pt idx="479">
                  <c:v>7752</c:v>
                </c:pt>
                <c:pt idx="480">
                  <c:v>7763</c:v>
                </c:pt>
                <c:pt idx="481">
                  <c:v>7777</c:v>
                </c:pt>
                <c:pt idx="482">
                  <c:v>7797</c:v>
                </c:pt>
                <c:pt idx="483">
                  <c:v>7807</c:v>
                </c:pt>
                <c:pt idx="484">
                  <c:v>7827</c:v>
                </c:pt>
                <c:pt idx="485">
                  <c:v>7847</c:v>
                </c:pt>
                <c:pt idx="486">
                  <c:v>7867</c:v>
                </c:pt>
                <c:pt idx="487">
                  <c:v>7887</c:v>
                </c:pt>
                <c:pt idx="488">
                  <c:v>7897</c:v>
                </c:pt>
                <c:pt idx="489">
                  <c:v>7917</c:v>
                </c:pt>
                <c:pt idx="490">
                  <c:v>7937</c:v>
                </c:pt>
                <c:pt idx="491">
                  <c:v>7947</c:v>
                </c:pt>
                <c:pt idx="492">
                  <c:v>7967</c:v>
                </c:pt>
                <c:pt idx="493">
                  <c:v>7987</c:v>
                </c:pt>
                <c:pt idx="494">
                  <c:v>7997</c:v>
                </c:pt>
                <c:pt idx="495">
                  <c:v>8017</c:v>
                </c:pt>
                <c:pt idx="496">
                  <c:v>8037</c:v>
                </c:pt>
                <c:pt idx="497">
                  <c:v>8057</c:v>
                </c:pt>
                <c:pt idx="498">
                  <c:v>8067</c:v>
                </c:pt>
                <c:pt idx="499">
                  <c:v>8087</c:v>
                </c:pt>
                <c:pt idx="500">
                  <c:v>8107</c:v>
                </c:pt>
                <c:pt idx="501">
                  <c:v>8127</c:v>
                </c:pt>
                <c:pt idx="502">
                  <c:v>8147</c:v>
                </c:pt>
                <c:pt idx="503">
                  <c:v>8167</c:v>
                </c:pt>
                <c:pt idx="504">
                  <c:v>8187</c:v>
                </c:pt>
                <c:pt idx="505">
                  <c:v>8197</c:v>
                </c:pt>
                <c:pt idx="506">
                  <c:v>8217</c:v>
                </c:pt>
                <c:pt idx="507">
                  <c:v>8237</c:v>
                </c:pt>
                <c:pt idx="508">
                  <c:v>8247</c:v>
                </c:pt>
                <c:pt idx="509">
                  <c:v>8267</c:v>
                </c:pt>
                <c:pt idx="510">
                  <c:v>8287</c:v>
                </c:pt>
                <c:pt idx="511">
                  <c:v>8307</c:v>
                </c:pt>
                <c:pt idx="512">
                  <c:v>8317</c:v>
                </c:pt>
                <c:pt idx="513">
                  <c:v>8337</c:v>
                </c:pt>
                <c:pt idx="514">
                  <c:v>8357</c:v>
                </c:pt>
                <c:pt idx="515">
                  <c:v>8377</c:v>
                </c:pt>
                <c:pt idx="516">
                  <c:v>8387</c:v>
                </c:pt>
                <c:pt idx="517">
                  <c:v>8397</c:v>
                </c:pt>
                <c:pt idx="518">
                  <c:v>8417</c:v>
                </c:pt>
                <c:pt idx="519">
                  <c:v>8437</c:v>
                </c:pt>
                <c:pt idx="520">
                  <c:v>8448</c:v>
                </c:pt>
                <c:pt idx="521">
                  <c:v>8467</c:v>
                </c:pt>
                <c:pt idx="522">
                  <c:v>8487</c:v>
                </c:pt>
                <c:pt idx="523">
                  <c:v>8497</c:v>
                </c:pt>
                <c:pt idx="524">
                  <c:v>8517</c:v>
                </c:pt>
                <c:pt idx="525">
                  <c:v>8527</c:v>
                </c:pt>
                <c:pt idx="526">
                  <c:v>8547</c:v>
                </c:pt>
                <c:pt idx="527">
                  <c:v>8557</c:v>
                </c:pt>
                <c:pt idx="528">
                  <c:v>8577</c:v>
                </c:pt>
                <c:pt idx="529">
                  <c:v>8587</c:v>
                </c:pt>
                <c:pt idx="530">
                  <c:v>8607</c:v>
                </c:pt>
                <c:pt idx="531">
                  <c:v>8627</c:v>
                </c:pt>
                <c:pt idx="532">
                  <c:v>8647</c:v>
                </c:pt>
                <c:pt idx="533">
                  <c:v>8667</c:v>
                </c:pt>
                <c:pt idx="534">
                  <c:v>8677</c:v>
                </c:pt>
                <c:pt idx="535">
                  <c:v>8689</c:v>
                </c:pt>
                <c:pt idx="536">
                  <c:v>8699</c:v>
                </c:pt>
                <c:pt idx="537">
                  <c:v>8709</c:v>
                </c:pt>
                <c:pt idx="538">
                  <c:v>8719</c:v>
                </c:pt>
                <c:pt idx="539">
                  <c:v>8749</c:v>
                </c:pt>
                <c:pt idx="540">
                  <c:v>8759</c:v>
                </c:pt>
                <c:pt idx="541">
                  <c:v>8779</c:v>
                </c:pt>
                <c:pt idx="542">
                  <c:v>8799</c:v>
                </c:pt>
                <c:pt idx="543">
                  <c:v>8819</c:v>
                </c:pt>
                <c:pt idx="544">
                  <c:v>8849</c:v>
                </c:pt>
                <c:pt idx="545">
                  <c:v>8869</c:v>
                </c:pt>
                <c:pt idx="546">
                  <c:v>8879</c:v>
                </c:pt>
                <c:pt idx="547">
                  <c:v>8889</c:v>
                </c:pt>
                <c:pt idx="548">
                  <c:v>8909</c:v>
                </c:pt>
                <c:pt idx="549">
                  <c:v>8919</c:v>
                </c:pt>
                <c:pt idx="550">
                  <c:v>8939</c:v>
                </c:pt>
                <c:pt idx="551">
                  <c:v>8959</c:v>
                </c:pt>
                <c:pt idx="552">
                  <c:v>8969</c:v>
                </c:pt>
                <c:pt idx="553">
                  <c:v>8989</c:v>
                </c:pt>
                <c:pt idx="554">
                  <c:v>9009</c:v>
                </c:pt>
                <c:pt idx="555">
                  <c:v>9029</c:v>
                </c:pt>
                <c:pt idx="556">
                  <c:v>9039</c:v>
                </c:pt>
                <c:pt idx="557">
                  <c:v>9059</c:v>
                </c:pt>
                <c:pt idx="558">
                  <c:v>9069</c:v>
                </c:pt>
                <c:pt idx="559">
                  <c:v>9079</c:v>
                </c:pt>
                <c:pt idx="560">
                  <c:v>9099</c:v>
                </c:pt>
                <c:pt idx="561">
                  <c:v>9109</c:v>
                </c:pt>
                <c:pt idx="562">
                  <c:v>9119</c:v>
                </c:pt>
                <c:pt idx="563">
                  <c:v>9139</c:v>
                </c:pt>
                <c:pt idx="564">
                  <c:v>9159</c:v>
                </c:pt>
                <c:pt idx="565">
                  <c:v>9169</c:v>
                </c:pt>
                <c:pt idx="566">
                  <c:v>9189</c:v>
                </c:pt>
                <c:pt idx="567">
                  <c:v>9199</c:v>
                </c:pt>
                <c:pt idx="568">
                  <c:v>9209</c:v>
                </c:pt>
                <c:pt idx="569">
                  <c:v>9229</c:v>
                </c:pt>
                <c:pt idx="570">
                  <c:v>9239</c:v>
                </c:pt>
                <c:pt idx="571">
                  <c:v>9259</c:v>
                </c:pt>
                <c:pt idx="572">
                  <c:v>9269</c:v>
                </c:pt>
                <c:pt idx="573">
                  <c:v>9289</c:v>
                </c:pt>
                <c:pt idx="574">
                  <c:v>9309</c:v>
                </c:pt>
                <c:pt idx="575">
                  <c:v>9329</c:v>
                </c:pt>
                <c:pt idx="576">
                  <c:v>9359</c:v>
                </c:pt>
                <c:pt idx="577">
                  <c:v>9369</c:v>
                </c:pt>
                <c:pt idx="578">
                  <c:v>9389</c:v>
                </c:pt>
                <c:pt idx="579">
                  <c:v>9409</c:v>
                </c:pt>
                <c:pt idx="580">
                  <c:v>9419</c:v>
                </c:pt>
                <c:pt idx="581">
                  <c:v>9439</c:v>
                </c:pt>
                <c:pt idx="582">
                  <c:v>9459</c:v>
                </c:pt>
                <c:pt idx="583">
                  <c:v>9479</c:v>
                </c:pt>
                <c:pt idx="584">
                  <c:v>9489</c:v>
                </c:pt>
                <c:pt idx="585">
                  <c:v>9499</c:v>
                </c:pt>
                <c:pt idx="586">
                  <c:v>9509</c:v>
                </c:pt>
                <c:pt idx="587">
                  <c:v>9529</c:v>
                </c:pt>
                <c:pt idx="588">
                  <c:v>9549</c:v>
                </c:pt>
                <c:pt idx="589">
                  <c:v>9559</c:v>
                </c:pt>
                <c:pt idx="590">
                  <c:v>9570</c:v>
                </c:pt>
                <c:pt idx="591">
                  <c:v>9589</c:v>
                </c:pt>
                <c:pt idx="592">
                  <c:v>9599</c:v>
                </c:pt>
                <c:pt idx="593">
                  <c:v>9609</c:v>
                </c:pt>
                <c:pt idx="594">
                  <c:v>9629</c:v>
                </c:pt>
                <c:pt idx="595">
                  <c:v>9649</c:v>
                </c:pt>
                <c:pt idx="596">
                  <c:v>9659</c:v>
                </c:pt>
                <c:pt idx="597">
                  <c:v>9679</c:v>
                </c:pt>
                <c:pt idx="598">
                  <c:v>9699</c:v>
                </c:pt>
                <c:pt idx="599">
                  <c:v>9719</c:v>
                </c:pt>
                <c:pt idx="600">
                  <c:v>9729</c:v>
                </c:pt>
                <c:pt idx="601">
                  <c:v>9749</c:v>
                </c:pt>
                <c:pt idx="602">
                  <c:v>9769</c:v>
                </c:pt>
                <c:pt idx="603">
                  <c:v>9789</c:v>
                </c:pt>
                <c:pt idx="604">
                  <c:v>9799</c:v>
                </c:pt>
                <c:pt idx="605">
                  <c:v>9809</c:v>
                </c:pt>
                <c:pt idx="606">
                  <c:v>9829</c:v>
                </c:pt>
                <c:pt idx="607">
                  <c:v>9839</c:v>
                </c:pt>
                <c:pt idx="608">
                  <c:v>9859</c:v>
                </c:pt>
                <c:pt idx="609">
                  <c:v>9869</c:v>
                </c:pt>
                <c:pt idx="610">
                  <c:v>9879</c:v>
                </c:pt>
                <c:pt idx="611">
                  <c:v>9899</c:v>
                </c:pt>
                <c:pt idx="612">
                  <c:v>9909</c:v>
                </c:pt>
                <c:pt idx="613">
                  <c:v>9929</c:v>
                </c:pt>
                <c:pt idx="614">
                  <c:v>9949</c:v>
                </c:pt>
                <c:pt idx="615">
                  <c:v>9959</c:v>
                </c:pt>
                <c:pt idx="616">
                  <c:v>9969</c:v>
                </c:pt>
                <c:pt idx="617">
                  <c:v>9979</c:v>
                </c:pt>
                <c:pt idx="618">
                  <c:v>9999</c:v>
                </c:pt>
                <c:pt idx="619">
                  <c:v>10009</c:v>
                </c:pt>
                <c:pt idx="620">
                  <c:v>10019</c:v>
                </c:pt>
                <c:pt idx="621">
                  <c:v>10039</c:v>
                </c:pt>
                <c:pt idx="622">
                  <c:v>10049</c:v>
                </c:pt>
                <c:pt idx="623">
                  <c:v>10059</c:v>
                </c:pt>
                <c:pt idx="624">
                  <c:v>10079</c:v>
                </c:pt>
                <c:pt idx="625">
                  <c:v>10089</c:v>
                </c:pt>
                <c:pt idx="626">
                  <c:v>10099</c:v>
                </c:pt>
              </c:numCache>
            </c:numRef>
          </c:xVal>
          <c:yVal>
            <c:numRef>
              <c:f>custom2!$B$1:$B$627</c:f>
              <c:numCache>
                <c:formatCode>General</c:formatCode>
                <c:ptCount val="627"/>
                <c:pt idx="0">
                  <c:v>2.1302999999999999E-2</c:v>
                </c:pt>
                <c:pt idx="1">
                  <c:v>2.5208999999999999E-2</c:v>
                </c:pt>
                <c:pt idx="2">
                  <c:v>2.9238E-2</c:v>
                </c:pt>
                <c:pt idx="3">
                  <c:v>2.9116E-2</c:v>
                </c:pt>
                <c:pt idx="4">
                  <c:v>2.7772999999999999E-2</c:v>
                </c:pt>
                <c:pt idx="5">
                  <c:v>2.5940999999999999E-2</c:v>
                </c:pt>
                <c:pt idx="6">
                  <c:v>2.5575000000000001E-2</c:v>
                </c:pt>
                <c:pt idx="7">
                  <c:v>2.8504999999999999E-2</c:v>
                </c:pt>
                <c:pt idx="8">
                  <c:v>2.7161999999999999E-2</c:v>
                </c:pt>
                <c:pt idx="9">
                  <c:v>2.7406E-2</c:v>
                </c:pt>
                <c:pt idx="10">
                  <c:v>2.6064E-2</c:v>
                </c:pt>
                <c:pt idx="11">
                  <c:v>2.7650999999999998E-2</c:v>
                </c:pt>
                <c:pt idx="12">
                  <c:v>2.1180999999999998E-2</c:v>
                </c:pt>
                <c:pt idx="13">
                  <c:v>2.5575000000000001E-2</c:v>
                </c:pt>
                <c:pt idx="14">
                  <c:v>2.4721E-2</c:v>
                </c:pt>
                <c:pt idx="15">
                  <c:v>2.5208999999999999E-2</c:v>
                </c:pt>
                <c:pt idx="16">
                  <c:v>2.4598999999999999E-2</c:v>
                </c:pt>
                <c:pt idx="17">
                  <c:v>2.1180999999999998E-2</c:v>
                </c:pt>
                <c:pt idx="18">
                  <c:v>2.5330999999999999E-2</c:v>
                </c:pt>
                <c:pt idx="19">
                  <c:v>2.5819000000000002E-2</c:v>
                </c:pt>
                <c:pt idx="20">
                  <c:v>2.3377999999999999E-2</c:v>
                </c:pt>
                <c:pt idx="21">
                  <c:v>2.2279E-2</c:v>
                </c:pt>
                <c:pt idx="22">
                  <c:v>2.3987999999999999E-2</c:v>
                </c:pt>
                <c:pt idx="23">
                  <c:v>2.6064E-2</c:v>
                </c:pt>
                <c:pt idx="24">
                  <c:v>2.4598999999999999E-2</c:v>
                </c:pt>
                <c:pt idx="25">
                  <c:v>2.7283999999999999E-2</c:v>
                </c:pt>
                <c:pt idx="26">
                  <c:v>2.6674E-2</c:v>
                </c:pt>
                <c:pt idx="27">
                  <c:v>2.8871000000000001E-2</c:v>
                </c:pt>
                <c:pt idx="28">
                  <c:v>2.6064E-2</c:v>
                </c:pt>
                <c:pt idx="29">
                  <c:v>2.6186000000000001E-2</c:v>
                </c:pt>
                <c:pt idx="30">
                  <c:v>2.6429999999999999E-2</c:v>
                </c:pt>
                <c:pt idx="31">
                  <c:v>2.9482000000000001E-2</c:v>
                </c:pt>
                <c:pt idx="32">
                  <c:v>2.4232E-2</c:v>
                </c:pt>
                <c:pt idx="33">
                  <c:v>2.7406E-2</c:v>
                </c:pt>
                <c:pt idx="34">
                  <c:v>2.5330999999999999E-2</c:v>
                </c:pt>
                <c:pt idx="35">
                  <c:v>2.2401000000000001E-2</c:v>
                </c:pt>
                <c:pt idx="36">
                  <c:v>2.7161999999999999E-2</c:v>
                </c:pt>
                <c:pt idx="37">
                  <c:v>2.5453E-2</c:v>
                </c:pt>
                <c:pt idx="38">
                  <c:v>2.5208999999999999E-2</c:v>
                </c:pt>
                <c:pt idx="39">
                  <c:v>2.8017E-2</c:v>
                </c:pt>
                <c:pt idx="40">
                  <c:v>2.7040000000000002E-2</c:v>
                </c:pt>
                <c:pt idx="41">
                  <c:v>2.2768E-2</c:v>
                </c:pt>
                <c:pt idx="42">
                  <c:v>2.3133999999999998E-2</c:v>
                </c:pt>
                <c:pt idx="43">
                  <c:v>2.35E-2</c:v>
                </c:pt>
                <c:pt idx="44">
                  <c:v>2.4843E-2</c:v>
                </c:pt>
                <c:pt idx="45">
                  <c:v>2.7529000000000001E-2</c:v>
                </c:pt>
                <c:pt idx="46">
                  <c:v>2.4232E-2</c:v>
                </c:pt>
                <c:pt idx="47">
                  <c:v>2.8871000000000001E-2</c:v>
                </c:pt>
                <c:pt idx="48">
                  <c:v>2.4476999999999999E-2</c:v>
                </c:pt>
                <c:pt idx="49">
                  <c:v>2.4476999999999999E-2</c:v>
                </c:pt>
                <c:pt idx="50">
                  <c:v>2.2034999999999999E-2</c:v>
                </c:pt>
                <c:pt idx="51">
                  <c:v>3.0092000000000001E-2</c:v>
                </c:pt>
                <c:pt idx="52">
                  <c:v>2.5697000000000001E-2</c:v>
                </c:pt>
                <c:pt idx="53">
                  <c:v>2.7283999999999999E-2</c:v>
                </c:pt>
                <c:pt idx="54">
                  <c:v>2.7406E-2</c:v>
                </c:pt>
                <c:pt idx="55">
                  <c:v>2.4843E-2</c:v>
                </c:pt>
                <c:pt idx="56">
                  <c:v>2.5453E-2</c:v>
                </c:pt>
                <c:pt idx="57">
                  <c:v>2.7529000000000001E-2</c:v>
                </c:pt>
                <c:pt idx="58">
                  <c:v>2.7529000000000001E-2</c:v>
                </c:pt>
                <c:pt idx="59">
                  <c:v>2.5087000000000002E-2</c:v>
                </c:pt>
                <c:pt idx="60">
                  <c:v>2.3744000000000001E-2</c:v>
                </c:pt>
                <c:pt idx="61">
                  <c:v>2.4598999999999999E-2</c:v>
                </c:pt>
                <c:pt idx="62">
                  <c:v>2.7040000000000002E-2</c:v>
                </c:pt>
                <c:pt idx="63">
                  <c:v>2.3987999999999999E-2</c:v>
                </c:pt>
                <c:pt idx="64">
                  <c:v>2.7406E-2</c:v>
                </c:pt>
                <c:pt idx="65">
                  <c:v>2.35E-2</c:v>
                </c:pt>
                <c:pt idx="66">
                  <c:v>2.2279E-2</c:v>
                </c:pt>
                <c:pt idx="67">
                  <c:v>2.5940999999999999E-2</c:v>
                </c:pt>
                <c:pt idx="68">
                  <c:v>2.7529000000000001E-2</c:v>
                </c:pt>
                <c:pt idx="69">
                  <c:v>2.8627E-2</c:v>
                </c:pt>
                <c:pt idx="70">
                  <c:v>2.7283999999999999E-2</c:v>
                </c:pt>
                <c:pt idx="71">
                  <c:v>2.8017E-2</c:v>
                </c:pt>
                <c:pt idx="72">
                  <c:v>3.0335999999999998E-2</c:v>
                </c:pt>
                <c:pt idx="73">
                  <c:v>2.7650999999999998E-2</c:v>
                </c:pt>
                <c:pt idx="74">
                  <c:v>2.6064E-2</c:v>
                </c:pt>
                <c:pt idx="75">
                  <c:v>2.3255999999999999E-2</c:v>
                </c:pt>
                <c:pt idx="76">
                  <c:v>2.7040000000000002E-2</c:v>
                </c:pt>
                <c:pt idx="77">
                  <c:v>2.6064E-2</c:v>
                </c:pt>
                <c:pt idx="78">
                  <c:v>2.6064E-2</c:v>
                </c:pt>
                <c:pt idx="79">
                  <c:v>2.8139000000000001E-2</c:v>
                </c:pt>
                <c:pt idx="80">
                  <c:v>2.7406E-2</c:v>
                </c:pt>
                <c:pt idx="81">
                  <c:v>2.6064E-2</c:v>
                </c:pt>
                <c:pt idx="82">
                  <c:v>2.0326E-2</c:v>
                </c:pt>
                <c:pt idx="83">
                  <c:v>2.4232E-2</c:v>
                </c:pt>
                <c:pt idx="84">
                  <c:v>2.7650999999999998E-2</c:v>
                </c:pt>
                <c:pt idx="85">
                  <c:v>2.4843E-2</c:v>
                </c:pt>
                <c:pt idx="86">
                  <c:v>2.8504999999999999E-2</c:v>
                </c:pt>
                <c:pt idx="87">
                  <c:v>2.4843E-2</c:v>
                </c:pt>
                <c:pt idx="88">
                  <c:v>2.7772999999999999E-2</c:v>
                </c:pt>
                <c:pt idx="89">
                  <c:v>2.7406E-2</c:v>
                </c:pt>
                <c:pt idx="90">
                  <c:v>2.4354000000000001E-2</c:v>
                </c:pt>
                <c:pt idx="91">
                  <c:v>2.2890000000000001E-2</c:v>
                </c:pt>
                <c:pt idx="92">
                  <c:v>2.5087000000000002E-2</c:v>
                </c:pt>
                <c:pt idx="93">
                  <c:v>2.8017E-2</c:v>
                </c:pt>
                <c:pt idx="94">
                  <c:v>2.6674E-2</c:v>
                </c:pt>
                <c:pt idx="95">
                  <c:v>2.5453E-2</c:v>
                </c:pt>
                <c:pt idx="96">
                  <c:v>2.5208999999999999E-2</c:v>
                </c:pt>
                <c:pt idx="97">
                  <c:v>2.4109999999999999E-2</c:v>
                </c:pt>
                <c:pt idx="98">
                  <c:v>-2.7283999999999999E-2</c:v>
                </c:pt>
                <c:pt idx="99">
                  <c:v>1.703E-2</c:v>
                </c:pt>
                <c:pt idx="100">
                  <c:v>1.0437999999999999E-2</c:v>
                </c:pt>
                <c:pt idx="101">
                  <c:v>1.1414000000000001E-2</c:v>
                </c:pt>
                <c:pt idx="102">
                  <c:v>4.3887000000000002E-2</c:v>
                </c:pt>
                <c:pt idx="103">
                  <c:v>2.1547E-2</c:v>
                </c:pt>
                <c:pt idx="104">
                  <c:v>1.8128999999999999E-2</c:v>
                </c:pt>
                <c:pt idx="105">
                  <c:v>2.1547E-2</c:v>
                </c:pt>
                <c:pt idx="106">
                  <c:v>2.7650999999999998E-2</c:v>
                </c:pt>
                <c:pt idx="107">
                  <c:v>2.8261000000000001E-2</c:v>
                </c:pt>
                <c:pt idx="108">
                  <c:v>2.5575000000000001E-2</c:v>
                </c:pt>
                <c:pt idx="109">
                  <c:v>2.8993000000000001E-2</c:v>
                </c:pt>
                <c:pt idx="110">
                  <c:v>2.7161999999999999E-2</c:v>
                </c:pt>
                <c:pt idx="111">
                  <c:v>2.5697000000000001E-2</c:v>
                </c:pt>
                <c:pt idx="112">
                  <c:v>2.3622000000000001E-2</c:v>
                </c:pt>
                <c:pt idx="113">
                  <c:v>2.5575000000000001E-2</c:v>
                </c:pt>
                <c:pt idx="114">
                  <c:v>2.3865999999999998E-2</c:v>
                </c:pt>
                <c:pt idx="115">
                  <c:v>2.4476999999999999E-2</c:v>
                </c:pt>
                <c:pt idx="116">
                  <c:v>2.6064E-2</c:v>
                </c:pt>
                <c:pt idx="117">
                  <c:v>2.6064E-2</c:v>
                </c:pt>
                <c:pt idx="118">
                  <c:v>3.0092000000000001E-2</c:v>
                </c:pt>
                <c:pt idx="119">
                  <c:v>2.6796E-2</c:v>
                </c:pt>
                <c:pt idx="120">
                  <c:v>2.7283999999999999E-2</c:v>
                </c:pt>
                <c:pt idx="121">
                  <c:v>2.2768E-2</c:v>
                </c:pt>
                <c:pt idx="122">
                  <c:v>2.4476999999999999E-2</c:v>
                </c:pt>
                <c:pt idx="123">
                  <c:v>2.7650999999999998E-2</c:v>
                </c:pt>
                <c:pt idx="124">
                  <c:v>2.4232E-2</c:v>
                </c:pt>
                <c:pt idx="125">
                  <c:v>2.5940999999999999E-2</c:v>
                </c:pt>
                <c:pt idx="126">
                  <c:v>2.997E-2</c:v>
                </c:pt>
                <c:pt idx="127">
                  <c:v>2.7406E-2</c:v>
                </c:pt>
                <c:pt idx="128">
                  <c:v>2.5940999999999999E-2</c:v>
                </c:pt>
                <c:pt idx="129">
                  <c:v>2.4721E-2</c:v>
                </c:pt>
                <c:pt idx="130">
                  <c:v>2.5208999999999999E-2</c:v>
                </c:pt>
                <c:pt idx="131">
                  <c:v>2.5330999999999999E-2</c:v>
                </c:pt>
                <c:pt idx="132">
                  <c:v>2.5330999999999999E-2</c:v>
                </c:pt>
                <c:pt idx="133">
                  <c:v>2.5330999999999999E-2</c:v>
                </c:pt>
                <c:pt idx="134">
                  <c:v>2.5208999999999999E-2</c:v>
                </c:pt>
                <c:pt idx="135">
                  <c:v>2.7529000000000001E-2</c:v>
                </c:pt>
                <c:pt idx="136">
                  <c:v>2.5697000000000001E-2</c:v>
                </c:pt>
                <c:pt idx="137">
                  <c:v>2.7406E-2</c:v>
                </c:pt>
                <c:pt idx="138">
                  <c:v>2.5453E-2</c:v>
                </c:pt>
                <c:pt idx="139">
                  <c:v>2.4476999999999999E-2</c:v>
                </c:pt>
                <c:pt idx="140">
                  <c:v>2.5453E-2</c:v>
                </c:pt>
                <c:pt idx="141">
                  <c:v>2.7529000000000001E-2</c:v>
                </c:pt>
                <c:pt idx="142">
                  <c:v>2.3744000000000001E-2</c:v>
                </c:pt>
                <c:pt idx="143">
                  <c:v>2.3133999999999998E-2</c:v>
                </c:pt>
                <c:pt idx="144">
                  <c:v>2.8139000000000001E-2</c:v>
                </c:pt>
                <c:pt idx="145">
                  <c:v>2.5940999999999999E-2</c:v>
                </c:pt>
                <c:pt idx="146">
                  <c:v>2.6429999999999999E-2</c:v>
                </c:pt>
                <c:pt idx="147">
                  <c:v>2.7040000000000002E-2</c:v>
                </c:pt>
                <c:pt idx="148">
                  <c:v>2.6064E-2</c:v>
                </c:pt>
                <c:pt idx="149">
                  <c:v>2.5330999999999999E-2</c:v>
                </c:pt>
                <c:pt idx="150">
                  <c:v>2.5819000000000002E-2</c:v>
                </c:pt>
                <c:pt idx="151">
                  <c:v>2.6551999999999999E-2</c:v>
                </c:pt>
                <c:pt idx="152">
                  <c:v>2.9482000000000001E-2</c:v>
                </c:pt>
                <c:pt idx="153">
                  <c:v>2.4598999999999999E-2</c:v>
                </c:pt>
                <c:pt idx="154">
                  <c:v>2.7040000000000002E-2</c:v>
                </c:pt>
                <c:pt idx="155">
                  <c:v>2.4109999999999999E-2</c:v>
                </c:pt>
                <c:pt idx="156">
                  <c:v>2.5330999999999999E-2</c:v>
                </c:pt>
                <c:pt idx="157">
                  <c:v>2.4476999999999999E-2</c:v>
                </c:pt>
                <c:pt idx="158">
                  <c:v>2.7895E-2</c:v>
                </c:pt>
                <c:pt idx="159">
                  <c:v>2.6429999999999999E-2</c:v>
                </c:pt>
                <c:pt idx="160">
                  <c:v>2.6064E-2</c:v>
                </c:pt>
                <c:pt idx="161">
                  <c:v>2.3865999999999998E-2</c:v>
                </c:pt>
                <c:pt idx="162">
                  <c:v>2.6064E-2</c:v>
                </c:pt>
                <c:pt idx="163">
                  <c:v>2.6918000000000001E-2</c:v>
                </c:pt>
                <c:pt idx="164">
                  <c:v>2.5697000000000001E-2</c:v>
                </c:pt>
                <c:pt idx="165">
                  <c:v>2.3377999999999999E-2</c:v>
                </c:pt>
                <c:pt idx="166">
                  <c:v>2.4109999999999999E-2</c:v>
                </c:pt>
                <c:pt idx="167">
                  <c:v>2.5575000000000001E-2</c:v>
                </c:pt>
                <c:pt idx="168">
                  <c:v>2.6429999999999999E-2</c:v>
                </c:pt>
                <c:pt idx="169">
                  <c:v>2.3987999999999999E-2</c:v>
                </c:pt>
                <c:pt idx="170">
                  <c:v>2.5940999999999999E-2</c:v>
                </c:pt>
                <c:pt idx="171">
                  <c:v>2.6674E-2</c:v>
                </c:pt>
                <c:pt idx="172">
                  <c:v>2.6064E-2</c:v>
                </c:pt>
                <c:pt idx="173">
                  <c:v>2.4721E-2</c:v>
                </c:pt>
                <c:pt idx="174">
                  <c:v>2.3987999999999999E-2</c:v>
                </c:pt>
                <c:pt idx="175">
                  <c:v>2.3744000000000001E-2</c:v>
                </c:pt>
                <c:pt idx="176">
                  <c:v>2.5087000000000002E-2</c:v>
                </c:pt>
                <c:pt idx="177">
                  <c:v>2.8504999999999999E-2</c:v>
                </c:pt>
                <c:pt idx="178">
                  <c:v>2.4721E-2</c:v>
                </c:pt>
                <c:pt idx="179">
                  <c:v>2.6429999999999999E-2</c:v>
                </c:pt>
                <c:pt idx="180">
                  <c:v>2.3012000000000001E-2</c:v>
                </c:pt>
                <c:pt idx="181">
                  <c:v>2.2401000000000001E-2</c:v>
                </c:pt>
                <c:pt idx="182">
                  <c:v>2.6308000000000002E-2</c:v>
                </c:pt>
                <c:pt idx="183">
                  <c:v>2.5330999999999999E-2</c:v>
                </c:pt>
                <c:pt idx="184">
                  <c:v>1.9592999999999999E-2</c:v>
                </c:pt>
                <c:pt idx="185">
                  <c:v>2.5208999999999999E-2</c:v>
                </c:pt>
                <c:pt idx="186">
                  <c:v>2.8382999999999999E-2</c:v>
                </c:pt>
                <c:pt idx="187">
                  <c:v>2.4476999999999999E-2</c:v>
                </c:pt>
                <c:pt idx="188">
                  <c:v>2.4721E-2</c:v>
                </c:pt>
                <c:pt idx="189">
                  <c:v>2.3377999999999999E-2</c:v>
                </c:pt>
                <c:pt idx="190">
                  <c:v>2.5208999999999999E-2</c:v>
                </c:pt>
                <c:pt idx="191">
                  <c:v>2.4843E-2</c:v>
                </c:pt>
                <c:pt idx="192">
                  <c:v>2.4109999999999999E-2</c:v>
                </c:pt>
                <c:pt idx="193">
                  <c:v>2.5453E-2</c:v>
                </c:pt>
                <c:pt idx="194">
                  <c:v>2.35E-2</c:v>
                </c:pt>
                <c:pt idx="195">
                  <c:v>2.2644999999999998E-2</c:v>
                </c:pt>
                <c:pt idx="196">
                  <c:v>2.4354000000000001E-2</c:v>
                </c:pt>
                <c:pt idx="197">
                  <c:v>2.8261000000000001E-2</c:v>
                </c:pt>
                <c:pt idx="198">
                  <c:v>2.6551999999999999E-2</c:v>
                </c:pt>
                <c:pt idx="199">
                  <c:v>2.6551999999999999E-2</c:v>
                </c:pt>
                <c:pt idx="200">
                  <c:v>2.6308000000000002E-2</c:v>
                </c:pt>
                <c:pt idx="201">
                  <c:v>2.4232E-2</c:v>
                </c:pt>
                <c:pt idx="202">
                  <c:v>2.4476999999999999E-2</c:v>
                </c:pt>
                <c:pt idx="203">
                  <c:v>2.4476999999999999E-2</c:v>
                </c:pt>
                <c:pt idx="204">
                  <c:v>2.4598999999999999E-2</c:v>
                </c:pt>
                <c:pt idx="205">
                  <c:v>2.4476999999999999E-2</c:v>
                </c:pt>
                <c:pt idx="206">
                  <c:v>2.5575000000000001E-2</c:v>
                </c:pt>
                <c:pt idx="207">
                  <c:v>2.4965000000000001E-2</c:v>
                </c:pt>
                <c:pt idx="208">
                  <c:v>2.6796E-2</c:v>
                </c:pt>
                <c:pt idx="209">
                  <c:v>2.6064E-2</c:v>
                </c:pt>
                <c:pt idx="210">
                  <c:v>2.5453E-2</c:v>
                </c:pt>
                <c:pt idx="211">
                  <c:v>2.6308000000000002E-2</c:v>
                </c:pt>
                <c:pt idx="212">
                  <c:v>2.3744000000000001E-2</c:v>
                </c:pt>
                <c:pt idx="213">
                  <c:v>2.4232E-2</c:v>
                </c:pt>
                <c:pt idx="214">
                  <c:v>2.4476999999999999E-2</c:v>
                </c:pt>
                <c:pt idx="215">
                  <c:v>2.3744000000000001E-2</c:v>
                </c:pt>
                <c:pt idx="216">
                  <c:v>2.1058E-2</c:v>
                </c:pt>
                <c:pt idx="217">
                  <c:v>2.0204E-2</c:v>
                </c:pt>
                <c:pt idx="218">
                  <c:v>2.3133999999999998E-2</c:v>
                </c:pt>
                <c:pt idx="219">
                  <c:v>2.3133999999999998E-2</c:v>
                </c:pt>
                <c:pt idx="220">
                  <c:v>2.5940999999999999E-2</c:v>
                </c:pt>
                <c:pt idx="221">
                  <c:v>2.8993000000000001E-2</c:v>
                </c:pt>
                <c:pt idx="222">
                  <c:v>2.6429999999999999E-2</c:v>
                </c:pt>
                <c:pt idx="223">
                  <c:v>2.2034999999999999E-2</c:v>
                </c:pt>
                <c:pt idx="224">
                  <c:v>2.3622000000000001E-2</c:v>
                </c:pt>
                <c:pt idx="225">
                  <c:v>2.2034999999999999E-2</c:v>
                </c:pt>
                <c:pt idx="226">
                  <c:v>2.4598999999999999E-2</c:v>
                </c:pt>
                <c:pt idx="227">
                  <c:v>2.5940999999999999E-2</c:v>
                </c:pt>
                <c:pt idx="228">
                  <c:v>2.3865999999999998E-2</c:v>
                </c:pt>
                <c:pt idx="229">
                  <c:v>2.5208999999999999E-2</c:v>
                </c:pt>
                <c:pt idx="230">
                  <c:v>2.4598999999999999E-2</c:v>
                </c:pt>
                <c:pt idx="231">
                  <c:v>2.3377999999999999E-2</c:v>
                </c:pt>
                <c:pt idx="232">
                  <c:v>2.3012000000000001E-2</c:v>
                </c:pt>
                <c:pt idx="233">
                  <c:v>2.1912999999999998E-2</c:v>
                </c:pt>
                <c:pt idx="234">
                  <c:v>2.3622000000000001E-2</c:v>
                </c:pt>
                <c:pt idx="235">
                  <c:v>2.6186000000000001E-2</c:v>
                </c:pt>
                <c:pt idx="236">
                  <c:v>2.4232E-2</c:v>
                </c:pt>
                <c:pt idx="237">
                  <c:v>2.4598999999999999E-2</c:v>
                </c:pt>
                <c:pt idx="238">
                  <c:v>2.5940999999999999E-2</c:v>
                </c:pt>
                <c:pt idx="239">
                  <c:v>2.7040000000000002E-2</c:v>
                </c:pt>
                <c:pt idx="240">
                  <c:v>2.2644999999999998E-2</c:v>
                </c:pt>
                <c:pt idx="241">
                  <c:v>2.5819000000000002E-2</c:v>
                </c:pt>
                <c:pt idx="242">
                  <c:v>2.5208999999999999E-2</c:v>
                </c:pt>
                <c:pt idx="243">
                  <c:v>2.5453E-2</c:v>
                </c:pt>
                <c:pt idx="244">
                  <c:v>2.2523000000000001E-2</c:v>
                </c:pt>
                <c:pt idx="245">
                  <c:v>2.3865999999999998E-2</c:v>
                </c:pt>
                <c:pt idx="246">
                  <c:v>2.4598999999999999E-2</c:v>
                </c:pt>
                <c:pt idx="247">
                  <c:v>2.7161999999999999E-2</c:v>
                </c:pt>
                <c:pt idx="248">
                  <c:v>2.6551999999999999E-2</c:v>
                </c:pt>
                <c:pt idx="249">
                  <c:v>2.3987999999999999E-2</c:v>
                </c:pt>
                <c:pt idx="250">
                  <c:v>2.6308000000000002E-2</c:v>
                </c:pt>
                <c:pt idx="251">
                  <c:v>2.8017E-2</c:v>
                </c:pt>
                <c:pt idx="252">
                  <c:v>2.7895E-2</c:v>
                </c:pt>
                <c:pt idx="253">
                  <c:v>2.4965000000000001E-2</c:v>
                </c:pt>
                <c:pt idx="254">
                  <c:v>2.8017E-2</c:v>
                </c:pt>
                <c:pt idx="255">
                  <c:v>2.8017E-2</c:v>
                </c:pt>
                <c:pt idx="256">
                  <c:v>2.4965000000000001E-2</c:v>
                </c:pt>
                <c:pt idx="257">
                  <c:v>2.2279E-2</c:v>
                </c:pt>
                <c:pt idx="258">
                  <c:v>2.4232E-2</c:v>
                </c:pt>
                <c:pt idx="259">
                  <c:v>2.7161999999999999E-2</c:v>
                </c:pt>
                <c:pt idx="260">
                  <c:v>2.6186000000000001E-2</c:v>
                </c:pt>
                <c:pt idx="261">
                  <c:v>2.5819000000000002E-2</c:v>
                </c:pt>
                <c:pt idx="262">
                  <c:v>2.5697000000000001E-2</c:v>
                </c:pt>
                <c:pt idx="263">
                  <c:v>2.5087000000000002E-2</c:v>
                </c:pt>
                <c:pt idx="264">
                  <c:v>2.4476999999999999E-2</c:v>
                </c:pt>
                <c:pt idx="265">
                  <c:v>2.4109999999999999E-2</c:v>
                </c:pt>
                <c:pt idx="266">
                  <c:v>2.7529000000000001E-2</c:v>
                </c:pt>
                <c:pt idx="267">
                  <c:v>2.2401000000000001E-2</c:v>
                </c:pt>
                <c:pt idx="268">
                  <c:v>2.8261000000000001E-2</c:v>
                </c:pt>
                <c:pt idx="269">
                  <c:v>2.5330999999999999E-2</c:v>
                </c:pt>
                <c:pt idx="270">
                  <c:v>2.5453E-2</c:v>
                </c:pt>
                <c:pt idx="271">
                  <c:v>2.5330999999999999E-2</c:v>
                </c:pt>
                <c:pt idx="272">
                  <c:v>2.5575000000000001E-2</c:v>
                </c:pt>
                <c:pt idx="273">
                  <c:v>2.5453E-2</c:v>
                </c:pt>
                <c:pt idx="274">
                  <c:v>2.6429999999999999E-2</c:v>
                </c:pt>
                <c:pt idx="275">
                  <c:v>2.2890000000000001E-2</c:v>
                </c:pt>
                <c:pt idx="276">
                  <c:v>2.2034999999999999E-2</c:v>
                </c:pt>
                <c:pt idx="277">
                  <c:v>2.6429999999999999E-2</c:v>
                </c:pt>
                <c:pt idx="278">
                  <c:v>2.1912999999999998E-2</c:v>
                </c:pt>
                <c:pt idx="279">
                  <c:v>2.6551999999999999E-2</c:v>
                </c:pt>
                <c:pt idx="280">
                  <c:v>2.3012000000000001E-2</c:v>
                </c:pt>
                <c:pt idx="281">
                  <c:v>2.3622000000000001E-2</c:v>
                </c:pt>
                <c:pt idx="282">
                  <c:v>2.3133999999999998E-2</c:v>
                </c:pt>
                <c:pt idx="283">
                  <c:v>2.7650999999999998E-2</c:v>
                </c:pt>
                <c:pt idx="284">
                  <c:v>2.6308000000000002E-2</c:v>
                </c:pt>
                <c:pt idx="285">
                  <c:v>2.7529000000000001E-2</c:v>
                </c:pt>
                <c:pt idx="286">
                  <c:v>2.5453E-2</c:v>
                </c:pt>
                <c:pt idx="287">
                  <c:v>2.4109999999999999E-2</c:v>
                </c:pt>
                <c:pt idx="288">
                  <c:v>2.3133999999999998E-2</c:v>
                </c:pt>
                <c:pt idx="289">
                  <c:v>2.5330999999999999E-2</c:v>
                </c:pt>
                <c:pt idx="290">
                  <c:v>2.1669000000000001E-2</c:v>
                </c:pt>
                <c:pt idx="291">
                  <c:v>2.4843E-2</c:v>
                </c:pt>
                <c:pt idx="292">
                  <c:v>2.4232E-2</c:v>
                </c:pt>
                <c:pt idx="293">
                  <c:v>2.8993000000000001E-2</c:v>
                </c:pt>
                <c:pt idx="294">
                  <c:v>2.6429999999999999E-2</c:v>
                </c:pt>
                <c:pt idx="295">
                  <c:v>2.8017E-2</c:v>
                </c:pt>
                <c:pt idx="296">
                  <c:v>2.7895E-2</c:v>
                </c:pt>
                <c:pt idx="297">
                  <c:v>2.5330999999999999E-2</c:v>
                </c:pt>
                <c:pt idx="298">
                  <c:v>2.7895E-2</c:v>
                </c:pt>
                <c:pt idx="299">
                  <c:v>2.3012000000000001E-2</c:v>
                </c:pt>
                <c:pt idx="300">
                  <c:v>2.4354000000000001E-2</c:v>
                </c:pt>
                <c:pt idx="301">
                  <c:v>2.3622000000000001E-2</c:v>
                </c:pt>
                <c:pt idx="302">
                  <c:v>2.2401000000000001E-2</c:v>
                </c:pt>
                <c:pt idx="303">
                  <c:v>2.5819000000000002E-2</c:v>
                </c:pt>
                <c:pt idx="304">
                  <c:v>2.7040000000000002E-2</c:v>
                </c:pt>
                <c:pt idx="305">
                  <c:v>2.3133999999999998E-2</c:v>
                </c:pt>
                <c:pt idx="306">
                  <c:v>2.6186000000000001E-2</c:v>
                </c:pt>
                <c:pt idx="307">
                  <c:v>2.6551999999999999E-2</c:v>
                </c:pt>
                <c:pt idx="308">
                  <c:v>2.4965000000000001E-2</c:v>
                </c:pt>
                <c:pt idx="309">
                  <c:v>2.3744000000000001E-2</c:v>
                </c:pt>
                <c:pt idx="310">
                  <c:v>2.3987999999999999E-2</c:v>
                </c:pt>
                <c:pt idx="311">
                  <c:v>2.7895E-2</c:v>
                </c:pt>
                <c:pt idx="312">
                  <c:v>2.6918000000000001E-2</c:v>
                </c:pt>
                <c:pt idx="313">
                  <c:v>2.5697000000000001E-2</c:v>
                </c:pt>
                <c:pt idx="314">
                  <c:v>2.5087000000000002E-2</c:v>
                </c:pt>
                <c:pt idx="315">
                  <c:v>2.2034999999999999E-2</c:v>
                </c:pt>
                <c:pt idx="316">
                  <c:v>2.35E-2</c:v>
                </c:pt>
                <c:pt idx="317">
                  <c:v>2.6551999999999999E-2</c:v>
                </c:pt>
                <c:pt idx="318">
                  <c:v>2.1669000000000001E-2</c:v>
                </c:pt>
                <c:pt idx="319">
                  <c:v>2.3255999999999999E-2</c:v>
                </c:pt>
                <c:pt idx="320">
                  <c:v>2.4843E-2</c:v>
                </c:pt>
                <c:pt idx="321">
                  <c:v>2.5330999999999999E-2</c:v>
                </c:pt>
                <c:pt idx="322">
                  <c:v>2.2157E-2</c:v>
                </c:pt>
                <c:pt idx="323">
                  <c:v>2.6918000000000001E-2</c:v>
                </c:pt>
                <c:pt idx="324">
                  <c:v>2.4721E-2</c:v>
                </c:pt>
                <c:pt idx="325">
                  <c:v>2.6186000000000001E-2</c:v>
                </c:pt>
                <c:pt idx="326">
                  <c:v>2.5087000000000002E-2</c:v>
                </c:pt>
                <c:pt idx="327">
                  <c:v>2.6064E-2</c:v>
                </c:pt>
                <c:pt idx="328">
                  <c:v>2.2523000000000001E-2</c:v>
                </c:pt>
                <c:pt idx="329">
                  <c:v>2.3987999999999999E-2</c:v>
                </c:pt>
                <c:pt idx="330">
                  <c:v>2.3255999999999999E-2</c:v>
                </c:pt>
                <c:pt idx="331">
                  <c:v>2.7529000000000001E-2</c:v>
                </c:pt>
                <c:pt idx="332">
                  <c:v>2.3987999999999999E-2</c:v>
                </c:pt>
                <c:pt idx="333">
                  <c:v>2.35E-2</c:v>
                </c:pt>
                <c:pt idx="334">
                  <c:v>2.5087000000000002E-2</c:v>
                </c:pt>
                <c:pt idx="335">
                  <c:v>2.3987999999999999E-2</c:v>
                </c:pt>
                <c:pt idx="336">
                  <c:v>2.3133999999999998E-2</c:v>
                </c:pt>
                <c:pt idx="337">
                  <c:v>2.6429999999999999E-2</c:v>
                </c:pt>
                <c:pt idx="338">
                  <c:v>2.5208999999999999E-2</c:v>
                </c:pt>
                <c:pt idx="339">
                  <c:v>2.3865999999999998E-2</c:v>
                </c:pt>
                <c:pt idx="340">
                  <c:v>2.6918000000000001E-2</c:v>
                </c:pt>
                <c:pt idx="341">
                  <c:v>2.4598999999999999E-2</c:v>
                </c:pt>
                <c:pt idx="342">
                  <c:v>2.7895E-2</c:v>
                </c:pt>
                <c:pt idx="343">
                  <c:v>2.3377999999999999E-2</c:v>
                </c:pt>
                <c:pt idx="344">
                  <c:v>2.7650999999999998E-2</c:v>
                </c:pt>
                <c:pt idx="345">
                  <c:v>2.4965000000000001E-2</c:v>
                </c:pt>
                <c:pt idx="346">
                  <c:v>2.5330999999999999E-2</c:v>
                </c:pt>
                <c:pt idx="347">
                  <c:v>2.6796E-2</c:v>
                </c:pt>
                <c:pt idx="348">
                  <c:v>2.6064E-2</c:v>
                </c:pt>
                <c:pt idx="349">
                  <c:v>2.5453E-2</c:v>
                </c:pt>
                <c:pt idx="350">
                  <c:v>2.7040000000000002E-2</c:v>
                </c:pt>
                <c:pt idx="351">
                  <c:v>2.1669000000000001E-2</c:v>
                </c:pt>
                <c:pt idx="352">
                  <c:v>2.5819000000000002E-2</c:v>
                </c:pt>
                <c:pt idx="353">
                  <c:v>2.4721E-2</c:v>
                </c:pt>
                <c:pt idx="354">
                  <c:v>2.5575000000000001E-2</c:v>
                </c:pt>
                <c:pt idx="355">
                  <c:v>2.5819000000000002E-2</c:v>
                </c:pt>
                <c:pt idx="356">
                  <c:v>2.6064E-2</c:v>
                </c:pt>
                <c:pt idx="357">
                  <c:v>2.6918000000000001E-2</c:v>
                </c:pt>
                <c:pt idx="358">
                  <c:v>2.5819000000000002E-2</c:v>
                </c:pt>
                <c:pt idx="359">
                  <c:v>2.6308000000000002E-2</c:v>
                </c:pt>
                <c:pt idx="360">
                  <c:v>2.4721E-2</c:v>
                </c:pt>
                <c:pt idx="361">
                  <c:v>2.3987999999999999E-2</c:v>
                </c:pt>
                <c:pt idx="362">
                  <c:v>2.6796E-2</c:v>
                </c:pt>
                <c:pt idx="363">
                  <c:v>2.5453E-2</c:v>
                </c:pt>
                <c:pt idx="364">
                  <c:v>2.6674E-2</c:v>
                </c:pt>
                <c:pt idx="365">
                  <c:v>2.6186000000000001E-2</c:v>
                </c:pt>
                <c:pt idx="366">
                  <c:v>2.3377999999999999E-2</c:v>
                </c:pt>
                <c:pt idx="367">
                  <c:v>2.4721E-2</c:v>
                </c:pt>
                <c:pt idx="368">
                  <c:v>2.4354000000000001E-2</c:v>
                </c:pt>
                <c:pt idx="369">
                  <c:v>2.6429999999999999E-2</c:v>
                </c:pt>
                <c:pt idx="370">
                  <c:v>2.5330999999999999E-2</c:v>
                </c:pt>
                <c:pt idx="371">
                  <c:v>2.6429999999999999E-2</c:v>
                </c:pt>
                <c:pt idx="372">
                  <c:v>2.6674E-2</c:v>
                </c:pt>
                <c:pt idx="373">
                  <c:v>2.6796E-2</c:v>
                </c:pt>
                <c:pt idx="374">
                  <c:v>2.4843E-2</c:v>
                </c:pt>
                <c:pt idx="375">
                  <c:v>2.3987999999999999E-2</c:v>
                </c:pt>
                <c:pt idx="376">
                  <c:v>2.5453E-2</c:v>
                </c:pt>
                <c:pt idx="377">
                  <c:v>2.4354000000000001E-2</c:v>
                </c:pt>
                <c:pt idx="378">
                  <c:v>2.4843E-2</c:v>
                </c:pt>
                <c:pt idx="379">
                  <c:v>2.5819000000000002E-2</c:v>
                </c:pt>
                <c:pt idx="380">
                  <c:v>2.4354000000000001E-2</c:v>
                </c:pt>
                <c:pt idx="381">
                  <c:v>2.5330999999999999E-2</c:v>
                </c:pt>
                <c:pt idx="382">
                  <c:v>2.4109999999999999E-2</c:v>
                </c:pt>
                <c:pt idx="383">
                  <c:v>2.5208999999999999E-2</c:v>
                </c:pt>
                <c:pt idx="384">
                  <c:v>2.4476999999999999E-2</c:v>
                </c:pt>
                <c:pt idx="385">
                  <c:v>2.5208999999999999E-2</c:v>
                </c:pt>
                <c:pt idx="386">
                  <c:v>2.2157E-2</c:v>
                </c:pt>
                <c:pt idx="387">
                  <c:v>2.7529000000000001E-2</c:v>
                </c:pt>
                <c:pt idx="388">
                  <c:v>2.9603999999999998E-2</c:v>
                </c:pt>
                <c:pt idx="389">
                  <c:v>2.6796E-2</c:v>
                </c:pt>
                <c:pt idx="390">
                  <c:v>2.5330999999999999E-2</c:v>
                </c:pt>
                <c:pt idx="391">
                  <c:v>2.4354000000000001E-2</c:v>
                </c:pt>
                <c:pt idx="392">
                  <c:v>2.4354000000000001E-2</c:v>
                </c:pt>
                <c:pt idx="393">
                  <c:v>2.5208999999999999E-2</c:v>
                </c:pt>
                <c:pt idx="394">
                  <c:v>2.3744000000000001E-2</c:v>
                </c:pt>
                <c:pt idx="395">
                  <c:v>2.5819000000000002E-2</c:v>
                </c:pt>
                <c:pt idx="396">
                  <c:v>3.2167000000000001E-2</c:v>
                </c:pt>
                <c:pt idx="397">
                  <c:v>2.4109999999999999E-2</c:v>
                </c:pt>
                <c:pt idx="398">
                  <c:v>2.9116E-2</c:v>
                </c:pt>
                <c:pt idx="399">
                  <c:v>2.6551999999999999E-2</c:v>
                </c:pt>
                <c:pt idx="400">
                  <c:v>2.7895E-2</c:v>
                </c:pt>
                <c:pt idx="401">
                  <c:v>2.2644999999999998E-2</c:v>
                </c:pt>
                <c:pt idx="402">
                  <c:v>2.4598999999999999E-2</c:v>
                </c:pt>
                <c:pt idx="403">
                  <c:v>2.3987999999999999E-2</c:v>
                </c:pt>
                <c:pt idx="404">
                  <c:v>2.4476999999999999E-2</c:v>
                </c:pt>
                <c:pt idx="405">
                  <c:v>2.8261000000000001E-2</c:v>
                </c:pt>
                <c:pt idx="406">
                  <c:v>2.5940999999999999E-2</c:v>
                </c:pt>
                <c:pt idx="407">
                  <c:v>2.6796E-2</c:v>
                </c:pt>
                <c:pt idx="408">
                  <c:v>2.6429999999999999E-2</c:v>
                </c:pt>
                <c:pt idx="409">
                  <c:v>2.6308000000000002E-2</c:v>
                </c:pt>
                <c:pt idx="410">
                  <c:v>2.4721E-2</c:v>
                </c:pt>
                <c:pt idx="411">
                  <c:v>2.4721E-2</c:v>
                </c:pt>
                <c:pt idx="412">
                  <c:v>2.6186000000000001E-2</c:v>
                </c:pt>
                <c:pt idx="413">
                  <c:v>2.2034999999999999E-2</c:v>
                </c:pt>
                <c:pt idx="414">
                  <c:v>2.5330999999999999E-2</c:v>
                </c:pt>
                <c:pt idx="415">
                  <c:v>2.5575000000000001E-2</c:v>
                </c:pt>
                <c:pt idx="416">
                  <c:v>2.6429999999999999E-2</c:v>
                </c:pt>
                <c:pt idx="417">
                  <c:v>2.5575000000000001E-2</c:v>
                </c:pt>
                <c:pt idx="418">
                  <c:v>2.3744000000000001E-2</c:v>
                </c:pt>
                <c:pt idx="419">
                  <c:v>2.7161999999999999E-2</c:v>
                </c:pt>
                <c:pt idx="420">
                  <c:v>2.4354000000000001E-2</c:v>
                </c:pt>
                <c:pt idx="421">
                  <c:v>2.1669000000000001E-2</c:v>
                </c:pt>
                <c:pt idx="422">
                  <c:v>2.7895E-2</c:v>
                </c:pt>
                <c:pt idx="423">
                  <c:v>2.1425E-2</c:v>
                </c:pt>
                <c:pt idx="424">
                  <c:v>2.4721E-2</c:v>
                </c:pt>
                <c:pt idx="425">
                  <c:v>2.7406E-2</c:v>
                </c:pt>
                <c:pt idx="426">
                  <c:v>2.4109999999999999E-2</c:v>
                </c:pt>
                <c:pt idx="427">
                  <c:v>2.4843E-2</c:v>
                </c:pt>
                <c:pt idx="428">
                  <c:v>2.7406E-2</c:v>
                </c:pt>
                <c:pt idx="429">
                  <c:v>2.6064E-2</c:v>
                </c:pt>
                <c:pt idx="430">
                  <c:v>2.4721E-2</c:v>
                </c:pt>
                <c:pt idx="431">
                  <c:v>2.7650999999999998E-2</c:v>
                </c:pt>
                <c:pt idx="432">
                  <c:v>2.7895E-2</c:v>
                </c:pt>
                <c:pt idx="433">
                  <c:v>2.5208999999999999E-2</c:v>
                </c:pt>
                <c:pt idx="434">
                  <c:v>2.7406E-2</c:v>
                </c:pt>
                <c:pt idx="435">
                  <c:v>2.4232E-2</c:v>
                </c:pt>
                <c:pt idx="436">
                  <c:v>2.6918000000000001E-2</c:v>
                </c:pt>
                <c:pt idx="437">
                  <c:v>2.6429999999999999E-2</c:v>
                </c:pt>
                <c:pt idx="438">
                  <c:v>2.1912999999999998E-2</c:v>
                </c:pt>
                <c:pt idx="439">
                  <c:v>2.4354000000000001E-2</c:v>
                </c:pt>
                <c:pt idx="440">
                  <c:v>2.3865999999999998E-2</c:v>
                </c:pt>
                <c:pt idx="441">
                  <c:v>2.2034999999999999E-2</c:v>
                </c:pt>
                <c:pt idx="442">
                  <c:v>2.5453E-2</c:v>
                </c:pt>
                <c:pt idx="443">
                  <c:v>2.2401000000000001E-2</c:v>
                </c:pt>
                <c:pt idx="444">
                  <c:v>2.5575000000000001E-2</c:v>
                </c:pt>
                <c:pt idx="445">
                  <c:v>2.2890000000000001E-2</c:v>
                </c:pt>
                <c:pt idx="446">
                  <c:v>2.35E-2</c:v>
                </c:pt>
                <c:pt idx="447">
                  <c:v>2.2644999999999998E-2</c:v>
                </c:pt>
                <c:pt idx="448">
                  <c:v>2.6064E-2</c:v>
                </c:pt>
                <c:pt idx="449">
                  <c:v>2.6796E-2</c:v>
                </c:pt>
                <c:pt idx="450">
                  <c:v>2.5819000000000002E-2</c:v>
                </c:pt>
                <c:pt idx="451">
                  <c:v>2.5697000000000001E-2</c:v>
                </c:pt>
                <c:pt idx="452">
                  <c:v>2.4598999999999999E-2</c:v>
                </c:pt>
                <c:pt idx="453">
                  <c:v>2.5087000000000002E-2</c:v>
                </c:pt>
                <c:pt idx="454">
                  <c:v>2.7529000000000001E-2</c:v>
                </c:pt>
                <c:pt idx="455">
                  <c:v>2.7406E-2</c:v>
                </c:pt>
                <c:pt idx="456">
                  <c:v>2.5697000000000001E-2</c:v>
                </c:pt>
                <c:pt idx="457">
                  <c:v>2.3622000000000001E-2</c:v>
                </c:pt>
                <c:pt idx="458">
                  <c:v>2.5330999999999999E-2</c:v>
                </c:pt>
                <c:pt idx="459">
                  <c:v>2.6308000000000002E-2</c:v>
                </c:pt>
                <c:pt idx="460">
                  <c:v>2.2279E-2</c:v>
                </c:pt>
                <c:pt idx="461">
                  <c:v>2.3012000000000001E-2</c:v>
                </c:pt>
                <c:pt idx="462">
                  <c:v>2.5087000000000002E-2</c:v>
                </c:pt>
                <c:pt idx="463">
                  <c:v>2.6429999999999999E-2</c:v>
                </c:pt>
                <c:pt idx="464">
                  <c:v>2.6796E-2</c:v>
                </c:pt>
                <c:pt idx="465">
                  <c:v>2.4721E-2</c:v>
                </c:pt>
                <c:pt idx="466">
                  <c:v>2.4843E-2</c:v>
                </c:pt>
                <c:pt idx="467">
                  <c:v>2.6429999999999999E-2</c:v>
                </c:pt>
                <c:pt idx="468">
                  <c:v>2.3377999999999999E-2</c:v>
                </c:pt>
                <c:pt idx="469">
                  <c:v>2.2768E-2</c:v>
                </c:pt>
                <c:pt idx="470">
                  <c:v>2.1791000000000001E-2</c:v>
                </c:pt>
                <c:pt idx="471">
                  <c:v>2.4721E-2</c:v>
                </c:pt>
                <c:pt idx="472">
                  <c:v>2.8261000000000001E-2</c:v>
                </c:pt>
                <c:pt idx="473">
                  <c:v>2.5575000000000001E-2</c:v>
                </c:pt>
                <c:pt idx="474">
                  <c:v>2.3133999999999998E-2</c:v>
                </c:pt>
                <c:pt idx="475">
                  <c:v>2.4965000000000001E-2</c:v>
                </c:pt>
                <c:pt idx="476">
                  <c:v>2.1791000000000001E-2</c:v>
                </c:pt>
                <c:pt idx="477">
                  <c:v>2.6186000000000001E-2</c:v>
                </c:pt>
                <c:pt idx="478">
                  <c:v>2.7772999999999999E-2</c:v>
                </c:pt>
                <c:pt idx="479">
                  <c:v>2.7406E-2</c:v>
                </c:pt>
                <c:pt idx="480">
                  <c:v>2.4843E-2</c:v>
                </c:pt>
                <c:pt idx="481">
                  <c:v>2.8139000000000001E-2</c:v>
                </c:pt>
                <c:pt idx="482">
                  <c:v>2.2523000000000001E-2</c:v>
                </c:pt>
                <c:pt idx="483">
                  <c:v>2.5208999999999999E-2</c:v>
                </c:pt>
                <c:pt idx="484">
                  <c:v>2.3012000000000001E-2</c:v>
                </c:pt>
                <c:pt idx="485">
                  <c:v>2.4965000000000001E-2</c:v>
                </c:pt>
                <c:pt idx="486">
                  <c:v>2.4965000000000001E-2</c:v>
                </c:pt>
                <c:pt idx="487">
                  <c:v>2.3377999999999999E-2</c:v>
                </c:pt>
                <c:pt idx="488">
                  <c:v>2.3377999999999999E-2</c:v>
                </c:pt>
                <c:pt idx="489">
                  <c:v>2.9116E-2</c:v>
                </c:pt>
                <c:pt idx="490">
                  <c:v>2.6429999999999999E-2</c:v>
                </c:pt>
                <c:pt idx="491">
                  <c:v>2.4598999999999999E-2</c:v>
                </c:pt>
                <c:pt idx="492">
                  <c:v>2.4476999999999999E-2</c:v>
                </c:pt>
                <c:pt idx="493">
                  <c:v>2.8382999999999999E-2</c:v>
                </c:pt>
                <c:pt idx="494">
                  <c:v>2.5208999999999999E-2</c:v>
                </c:pt>
                <c:pt idx="495">
                  <c:v>2.6918000000000001E-2</c:v>
                </c:pt>
                <c:pt idx="496">
                  <c:v>2.6308000000000002E-2</c:v>
                </c:pt>
                <c:pt idx="497">
                  <c:v>2.7283999999999999E-2</c:v>
                </c:pt>
                <c:pt idx="498">
                  <c:v>2.7650999999999998E-2</c:v>
                </c:pt>
                <c:pt idx="499">
                  <c:v>2.5697000000000001E-2</c:v>
                </c:pt>
                <c:pt idx="500">
                  <c:v>2.2523000000000001E-2</c:v>
                </c:pt>
                <c:pt idx="501">
                  <c:v>2.4476999999999999E-2</c:v>
                </c:pt>
                <c:pt idx="502">
                  <c:v>2.2034999999999999E-2</c:v>
                </c:pt>
                <c:pt idx="503">
                  <c:v>2.5697000000000001E-2</c:v>
                </c:pt>
                <c:pt idx="504">
                  <c:v>2.4721E-2</c:v>
                </c:pt>
                <c:pt idx="505">
                  <c:v>2.4965000000000001E-2</c:v>
                </c:pt>
                <c:pt idx="506">
                  <c:v>2.5453E-2</c:v>
                </c:pt>
                <c:pt idx="507">
                  <c:v>2.4843E-2</c:v>
                </c:pt>
                <c:pt idx="508">
                  <c:v>2.5208999999999999E-2</c:v>
                </c:pt>
                <c:pt idx="509">
                  <c:v>2.3744000000000001E-2</c:v>
                </c:pt>
                <c:pt idx="510">
                  <c:v>2.3622000000000001E-2</c:v>
                </c:pt>
                <c:pt idx="511">
                  <c:v>2.6551999999999999E-2</c:v>
                </c:pt>
                <c:pt idx="512">
                  <c:v>2.6918000000000001E-2</c:v>
                </c:pt>
                <c:pt idx="513">
                  <c:v>2.6551999999999999E-2</c:v>
                </c:pt>
                <c:pt idx="514">
                  <c:v>2.4598999999999999E-2</c:v>
                </c:pt>
                <c:pt idx="515">
                  <c:v>2.5087000000000002E-2</c:v>
                </c:pt>
                <c:pt idx="516">
                  <c:v>2.3255999999999999E-2</c:v>
                </c:pt>
                <c:pt idx="517">
                  <c:v>2.2890000000000001E-2</c:v>
                </c:pt>
                <c:pt idx="518">
                  <c:v>2.5330999999999999E-2</c:v>
                </c:pt>
                <c:pt idx="519">
                  <c:v>2.8382999999999999E-2</c:v>
                </c:pt>
                <c:pt idx="520">
                  <c:v>2.3133999999999998E-2</c:v>
                </c:pt>
                <c:pt idx="521">
                  <c:v>2.8017E-2</c:v>
                </c:pt>
                <c:pt idx="522">
                  <c:v>2.6551999999999999E-2</c:v>
                </c:pt>
                <c:pt idx="523">
                  <c:v>2.3377999999999999E-2</c:v>
                </c:pt>
                <c:pt idx="524">
                  <c:v>2.3012000000000001E-2</c:v>
                </c:pt>
                <c:pt idx="525">
                  <c:v>2.6674E-2</c:v>
                </c:pt>
                <c:pt idx="526">
                  <c:v>2.3865999999999998E-2</c:v>
                </c:pt>
                <c:pt idx="527">
                  <c:v>2.6674E-2</c:v>
                </c:pt>
                <c:pt idx="528">
                  <c:v>2.2644999999999998E-2</c:v>
                </c:pt>
                <c:pt idx="529">
                  <c:v>2.4721E-2</c:v>
                </c:pt>
                <c:pt idx="530">
                  <c:v>2.5453E-2</c:v>
                </c:pt>
                <c:pt idx="531">
                  <c:v>2.5575000000000001E-2</c:v>
                </c:pt>
                <c:pt idx="532">
                  <c:v>2.5208999999999999E-2</c:v>
                </c:pt>
                <c:pt idx="533">
                  <c:v>2.6551999999999999E-2</c:v>
                </c:pt>
                <c:pt idx="534">
                  <c:v>2.5087000000000002E-2</c:v>
                </c:pt>
                <c:pt idx="535">
                  <c:v>2.6918000000000001E-2</c:v>
                </c:pt>
                <c:pt idx="536">
                  <c:v>2.4965000000000001E-2</c:v>
                </c:pt>
                <c:pt idx="537">
                  <c:v>2.3377999999999999E-2</c:v>
                </c:pt>
                <c:pt idx="538">
                  <c:v>2.5208999999999999E-2</c:v>
                </c:pt>
                <c:pt idx="539">
                  <c:v>2.9238E-2</c:v>
                </c:pt>
                <c:pt idx="540">
                  <c:v>2.3377999999999999E-2</c:v>
                </c:pt>
                <c:pt idx="541">
                  <c:v>2.7406E-2</c:v>
                </c:pt>
                <c:pt idx="542">
                  <c:v>2.4232E-2</c:v>
                </c:pt>
                <c:pt idx="543">
                  <c:v>2.5208999999999999E-2</c:v>
                </c:pt>
                <c:pt idx="544">
                  <c:v>2.2644999999999998E-2</c:v>
                </c:pt>
                <c:pt idx="545">
                  <c:v>2.4232E-2</c:v>
                </c:pt>
                <c:pt idx="546">
                  <c:v>2.3987999999999999E-2</c:v>
                </c:pt>
                <c:pt idx="547">
                  <c:v>2.3133999999999998E-2</c:v>
                </c:pt>
                <c:pt idx="548">
                  <c:v>2.5819000000000002E-2</c:v>
                </c:pt>
                <c:pt idx="549">
                  <c:v>2.5819000000000002E-2</c:v>
                </c:pt>
                <c:pt idx="550">
                  <c:v>2.3987999999999999E-2</c:v>
                </c:pt>
                <c:pt idx="551">
                  <c:v>2.9360000000000001E-2</c:v>
                </c:pt>
                <c:pt idx="552">
                  <c:v>2.6308000000000002E-2</c:v>
                </c:pt>
                <c:pt idx="553">
                  <c:v>2.5819000000000002E-2</c:v>
                </c:pt>
                <c:pt idx="554">
                  <c:v>2.6186000000000001E-2</c:v>
                </c:pt>
                <c:pt idx="555">
                  <c:v>2.7406E-2</c:v>
                </c:pt>
                <c:pt idx="556">
                  <c:v>2.2401000000000001E-2</c:v>
                </c:pt>
                <c:pt idx="557">
                  <c:v>2.5940999999999999E-2</c:v>
                </c:pt>
                <c:pt idx="558">
                  <c:v>2.6429999999999999E-2</c:v>
                </c:pt>
                <c:pt idx="559">
                  <c:v>2.6186000000000001E-2</c:v>
                </c:pt>
                <c:pt idx="560">
                  <c:v>2.1912999999999998E-2</c:v>
                </c:pt>
                <c:pt idx="561">
                  <c:v>2.5940999999999999E-2</c:v>
                </c:pt>
                <c:pt idx="562">
                  <c:v>2.5819000000000002E-2</c:v>
                </c:pt>
                <c:pt idx="563">
                  <c:v>2.2279E-2</c:v>
                </c:pt>
                <c:pt idx="564">
                  <c:v>2.6918000000000001E-2</c:v>
                </c:pt>
                <c:pt idx="565">
                  <c:v>2.4598999999999999E-2</c:v>
                </c:pt>
                <c:pt idx="566">
                  <c:v>3.0335999999999998E-2</c:v>
                </c:pt>
                <c:pt idx="567">
                  <c:v>2.7772999999999999E-2</c:v>
                </c:pt>
                <c:pt idx="568">
                  <c:v>2.4598999999999999E-2</c:v>
                </c:pt>
                <c:pt idx="569">
                  <c:v>2.4232E-2</c:v>
                </c:pt>
                <c:pt idx="570">
                  <c:v>2.5819000000000002E-2</c:v>
                </c:pt>
                <c:pt idx="571">
                  <c:v>2.4598999999999999E-2</c:v>
                </c:pt>
                <c:pt idx="572">
                  <c:v>2.6186000000000001E-2</c:v>
                </c:pt>
                <c:pt idx="573">
                  <c:v>2.5453E-2</c:v>
                </c:pt>
                <c:pt idx="574">
                  <c:v>2.6308000000000002E-2</c:v>
                </c:pt>
                <c:pt idx="575">
                  <c:v>2.5330999999999999E-2</c:v>
                </c:pt>
                <c:pt idx="576">
                  <c:v>2.4476999999999999E-2</c:v>
                </c:pt>
                <c:pt idx="577">
                  <c:v>2.4354000000000001E-2</c:v>
                </c:pt>
                <c:pt idx="578">
                  <c:v>2.4598999999999999E-2</c:v>
                </c:pt>
                <c:pt idx="579">
                  <c:v>2.5330999999999999E-2</c:v>
                </c:pt>
                <c:pt idx="580">
                  <c:v>2.7040000000000002E-2</c:v>
                </c:pt>
                <c:pt idx="581">
                  <c:v>2.3744000000000001E-2</c:v>
                </c:pt>
                <c:pt idx="582">
                  <c:v>2.5208999999999999E-2</c:v>
                </c:pt>
                <c:pt idx="583">
                  <c:v>2.3377999999999999E-2</c:v>
                </c:pt>
                <c:pt idx="584">
                  <c:v>2.7529000000000001E-2</c:v>
                </c:pt>
                <c:pt idx="585">
                  <c:v>2.2644999999999998E-2</c:v>
                </c:pt>
                <c:pt idx="586">
                  <c:v>2.6429999999999999E-2</c:v>
                </c:pt>
                <c:pt idx="587">
                  <c:v>2.4354000000000001E-2</c:v>
                </c:pt>
                <c:pt idx="588">
                  <c:v>2.8017E-2</c:v>
                </c:pt>
                <c:pt idx="589">
                  <c:v>2.8139000000000001E-2</c:v>
                </c:pt>
                <c:pt idx="590">
                  <c:v>2.3744000000000001E-2</c:v>
                </c:pt>
                <c:pt idx="591">
                  <c:v>2.4109999999999999E-2</c:v>
                </c:pt>
                <c:pt idx="592">
                  <c:v>2.8749E-2</c:v>
                </c:pt>
                <c:pt idx="593">
                  <c:v>2.3255999999999999E-2</c:v>
                </c:pt>
                <c:pt idx="594">
                  <c:v>2.4476999999999999E-2</c:v>
                </c:pt>
                <c:pt idx="595">
                  <c:v>2.8749E-2</c:v>
                </c:pt>
                <c:pt idx="596">
                  <c:v>2.5208999999999999E-2</c:v>
                </c:pt>
                <c:pt idx="597">
                  <c:v>2.8261000000000001E-2</c:v>
                </c:pt>
                <c:pt idx="598">
                  <c:v>2.3622000000000001E-2</c:v>
                </c:pt>
                <c:pt idx="599">
                  <c:v>2.7161999999999999E-2</c:v>
                </c:pt>
                <c:pt idx="600">
                  <c:v>2.3987999999999999E-2</c:v>
                </c:pt>
                <c:pt idx="601">
                  <c:v>2.8017E-2</c:v>
                </c:pt>
                <c:pt idx="602">
                  <c:v>2.9725999999999999E-2</c:v>
                </c:pt>
                <c:pt idx="603">
                  <c:v>2.4109999999999999E-2</c:v>
                </c:pt>
                <c:pt idx="604">
                  <c:v>2.3622000000000001E-2</c:v>
                </c:pt>
                <c:pt idx="605">
                  <c:v>2.8017E-2</c:v>
                </c:pt>
                <c:pt idx="606">
                  <c:v>2.8382999999999999E-2</c:v>
                </c:pt>
                <c:pt idx="607">
                  <c:v>2.6796E-2</c:v>
                </c:pt>
                <c:pt idx="608">
                  <c:v>2.4109999999999999E-2</c:v>
                </c:pt>
                <c:pt idx="609">
                  <c:v>2.3012000000000001E-2</c:v>
                </c:pt>
                <c:pt idx="610">
                  <c:v>2.3255999999999999E-2</c:v>
                </c:pt>
                <c:pt idx="611">
                  <c:v>2.2890000000000001E-2</c:v>
                </c:pt>
                <c:pt idx="612">
                  <c:v>2.6918000000000001E-2</c:v>
                </c:pt>
                <c:pt idx="613">
                  <c:v>2.5087000000000002E-2</c:v>
                </c:pt>
                <c:pt idx="614">
                  <c:v>2.4721E-2</c:v>
                </c:pt>
                <c:pt idx="615">
                  <c:v>2.4843E-2</c:v>
                </c:pt>
                <c:pt idx="616">
                  <c:v>2.5453E-2</c:v>
                </c:pt>
                <c:pt idx="617">
                  <c:v>2.5697000000000001E-2</c:v>
                </c:pt>
                <c:pt idx="618">
                  <c:v>2.5208999999999999E-2</c:v>
                </c:pt>
                <c:pt idx="619">
                  <c:v>2.3255999999999999E-2</c:v>
                </c:pt>
                <c:pt idx="620">
                  <c:v>2.6308000000000002E-2</c:v>
                </c:pt>
                <c:pt idx="621">
                  <c:v>2.3622000000000001E-2</c:v>
                </c:pt>
                <c:pt idx="622">
                  <c:v>2.4721E-2</c:v>
                </c:pt>
                <c:pt idx="623">
                  <c:v>2.3133999999999998E-2</c:v>
                </c:pt>
                <c:pt idx="624">
                  <c:v>2.5453E-2</c:v>
                </c:pt>
                <c:pt idx="625">
                  <c:v>2.8382999999999999E-2</c:v>
                </c:pt>
                <c:pt idx="626">
                  <c:v>2.2644999999999998E-2</c:v>
                </c:pt>
              </c:numCache>
            </c:numRef>
          </c:yVal>
          <c:smooth val="0"/>
          <c:extLst>
            <c:ext xmlns:c16="http://schemas.microsoft.com/office/drawing/2014/chart" uri="{C3380CC4-5D6E-409C-BE32-E72D297353CC}">
              <c16:uniqueId val="{00000000-1638-420C-A1E2-66A65FA73E42}"/>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custom2!$A$1:$A$627</c:f>
              <c:numCache>
                <c:formatCode>General</c:formatCode>
                <c:ptCount val="627"/>
                <c:pt idx="0">
                  <c:v>20</c:v>
                </c:pt>
                <c:pt idx="1">
                  <c:v>40</c:v>
                </c:pt>
                <c:pt idx="2">
                  <c:v>60</c:v>
                </c:pt>
                <c:pt idx="3">
                  <c:v>70</c:v>
                </c:pt>
                <c:pt idx="4">
                  <c:v>80</c:v>
                </c:pt>
                <c:pt idx="5">
                  <c:v>90</c:v>
                </c:pt>
                <c:pt idx="6">
                  <c:v>110</c:v>
                </c:pt>
                <c:pt idx="7">
                  <c:v>120</c:v>
                </c:pt>
                <c:pt idx="8">
                  <c:v>140</c:v>
                </c:pt>
                <c:pt idx="9">
                  <c:v>160</c:v>
                </c:pt>
                <c:pt idx="10">
                  <c:v>180</c:v>
                </c:pt>
                <c:pt idx="11">
                  <c:v>190</c:v>
                </c:pt>
                <c:pt idx="12">
                  <c:v>210</c:v>
                </c:pt>
                <c:pt idx="13">
                  <c:v>230</c:v>
                </c:pt>
                <c:pt idx="14">
                  <c:v>250</c:v>
                </c:pt>
                <c:pt idx="15">
                  <c:v>270</c:v>
                </c:pt>
                <c:pt idx="16">
                  <c:v>290</c:v>
                </c:pt>
                <c:pt idx="17">
                  <c:v>310</c:v>
                </c:pt>
                <c:pt idx="18">
                  <c:v>340</c:v>
                </c:pt>
                <c:pt idx="19">
                  <c:v>360</c:v>
                </c:pt>
                <c:pt idx="20">
                  <c:v>370</c:v>
                </c:pt>
                <c:pt idx="21">
                  <c:v>380</c:v>
                </c:pt>
                <c:pt idx="22">
                  <c:v>390</c:v>
                </c:pt>
                <c:pt idx="23">
                  <c:v>410</c:v>
                </c:pt>
                <c:pt idx="24">
                  <c:v>420</c:v>
                </c:pt>
                <c:pt idx="25">
                  <c:v>440</c:v>
                </c:pt>
                <c:pt idx="26">
                  <c:v>460</c:v>
                </c:pt>
                <c:pt idx="27">
                  <c:v>470</c:v>
                </c:pt>
                <c:pt idx="28">
                  <c:v>490</c:v>
                </c:pt>
                <c:pt idx="29">
                  <c:v>510</c:v>
                </c:pt>
                <c:pt idx="30">
                  <c:v>520</c:v>
                </c:pt>
                <c:pt idx="31">
                  <c:v>540</c:v>
                </c:pt>
                <c:pt idx="32">
                  <c:v>560</c:v>
                </c:pt>
                <c:pt idx="33">
                  <c:v>590</c:v>
                </c:pt>
                <c:pt idx="34">
                  <c:v>610</c:v>
                </c:pt>
                <c:pt idx="35">
                  <c:v>630</c:v>
                </c:pt>
                <c:pt idx="36">
                  <c:v>650</c:v>
                </c:pt>
                <c:pt idx="37">
                  <c:v>670</c:v>
                </c:pt>
                <c:pt idx="38">
                  <c:v>680</c:v>
                </c:pt>
                <c:pt idx="39">
                  <c:v>700</c:v>
                </c:pt>
                <c:pt idx="40">
                  <c:v>710</c:v>
                </c:pt>
                <c:pt idx="41">
                  <c:v>720</c:v>
                </c:pt>
                <c:pt idx="42">
                  <c:v>730</c:v>
                </c:pt>
                <c:pt idx="43">
                  <c:v>740</c:v>
                </c:pt>
                <c:pt idx="44">
                  <c:v>760</c:v>
                </c:pt>
                <c:pt idx="45">
                  <c:v>770</c:v>
                </c:pt>
                <c:pt idx="46">
                  <c:v>790</c:v>
                </c:pt>
                <c:pt idx="47">
                  <c:v>810</c:v>
                </c:pt>
                <c:pt idx="48">
                  <c:v>820</c:v>
                </c:pt>
                <c:pt idx="49">
                  <c:v>850</c:v>
                </c:pt>
                <c:pt idx="50">
                  <c:v>870</c:v>
                </c:pt>
                <c:pt idx="51">
                  <c:v>890</c:v>
                </c:pt>
                <c:pt idx="52">
                  <c:v>900</c:v>
                </c:pt>
                <c:pt idx="53">
                  <c:v>920</c:v>
                </c:pt>
                <c:pt idx="54">
                  <c:v>940</c:v>
                </c:pt>
                <c:pt idx="55">
                  <c:v>960</c:v>
                </c:pt>
                <c:pt idx="56">
                  <c:v>970</c:v>
                </c:pt>
                <c:pt idx="57">
                  <c:v>980</c:v>
                </c:pt>
                <c:pt idx="58">
                  <c:v>1000</c:v>
                </c:pt>
                <c:pt idx="59">
                  <c:v>1010</c:v>
                </c:pt>
                <c:pt idx="60">
                  <c:v>1030</c:v>
                </c:pt>
                <c:pt idx="61">
                  <c:v>1050</c:v>
                </c:pt>
                <c:pt idx="62">
                  <c:v>1070</c:v>
                </c:pt>
                <c:pt idx="63">
                  <c:v>1090</c:v>
                </c:pt>
                <c:pt idx="64">
                  <c:v>1110</c:v>
                </c:pt>
                <c:pt idx="65">
                  <c:v>1120</c:v>
                </c:pt>
                <c:pt idx="66">
                  <c:v>1140</c:v>
                </c:pt>
                <c:pt idx="67">
                  <c:v>1160</c:v>
                </c:pt>
                <c:pt idx="68">
                  <c:v>1170</c:v>
                </c:pt>
                <c:pt idx="69">
                  <c:v>1190</c:v>
                </c:pt>
                <c:pt idx="70">
                  <c:v>1210</c:v>
                </c:pt>
                <c:pt idx="71">
                  <c:v>1230</c:v>
                </c:pt>
                <c:pt idx="72">
                  <c:v>1250</c:v>
                </c:pt>
                <c:pt idx="73">
                  <c:v>1270</c:v>
                </c:pt>
                <c:pt idx="74">
                  <c:v>1280</c:v>
                </c:pt>
                <c:pt idx="75">
                  <c:v>1300</c:v>
                </c:pt>
                <c:pt idx="76">
                  <c:v>1310</c:v>
                </c:pt>
                <c:pt idx="77">
                  <c:v>1330</c:v>
                </c:pt>
                <c:pt idx="78">
                  <c:v>1340</c:v>
                </c:pt>
                <c:pt idx="79">
                  <c:v>1360</c:v>
                </c:pt>
                <c:pt idx="80">
                  <c:v>1380</c:v>
                </c:pt>
                <c:pt idx="81">
                  <c:v>1390</c:v>
                </c:pt>
                <c:pt idx="82">
                  <c:v>1410</c:v>
                </c:pt>
                <c:pt idx="83">
                  <c:v>1430</c:v>
                </c:pt>
                <c:pt idx="84">
                  <c:v>1440</c:v>
                </c:pt>
                <c:pt idx="85">
                  <c:v>1450</c:v>
                </c:pt>
                <c:pt idx="86">
                  <c:v>1460</c:v>
                </c:pt>
                <c:pt idx="87">
                  <c:v>1480</c:v>
                </c:pt>
                <c:pt idx="88">
                  <c:v>1490</c:v>
                </c:pt>
                <c:pt idx="89">
                  <c:v>1510</c:v>
                </c:pt>
                <c:pt idx="90">
                  <c:v>1530</c:v>
                </c:pt>
                <c:pt idx="91">
                  <c:v>1550</c:v>
                </c:pt>
                <c:pt idx="92">
                  <c:v>1560</c:v>
                </c:pt>
                <c:pt idx="93">
                  <c:v>1570</c:v>
                </c:pt>
                <c:pt idx="94">
                  <c:v>1590</c:v>
                </c:pt>
                <c:pt idx="95">
                  <c:v>1610</c:v>
                </c:pt>
                <c:pt idx="96">
                  <c:v>1630</c:v>
                </c:pt>
                <c:pt idx="97">
                  <c:v>1640</c:v>
                </c:pt>
                <c:pt idx="98">
                  <c:v>1660</c:v>
                </c:pt>
                <c:pt idx="99">
                  <c:v>1680</c:v>
                </c:pt>
                <c:pt idx="100">
                  <c:v>1690</c:v>
                </c:pt>
                <c:pt idx="101">
                  <c:v>1710</c:v>
                </c:pt>
                <c:pt idx="102">
                  <c:v>1730</c:v>
                </c:pt>
                <c:pt idx="103">
                  <c:v>1740</c:v>
                </c:pt>
                <c:pt idx="104">
                  <c:v>1760</c:v>
                </c:pt>
                <c:pt idx="105">
                  <c:v>1780</c:v>
                </c:pt>
                <c:pt idx="106">
                  <c:v>1790</c:v>
                </c:pt>
                <c:pt idx="107">
                  <c:v>1810</c:v>
                </c:pt>
                <c:pt idx="108">
                  <c:v>1820</c:v>
                </c:pt>
                <c:pt idx="109">
                  <c:v>1830</c:v>
                </c:pt>
                <c:pt idx="110">
                  <c:v>1850</c:v>
                </c:pt>
                <c:pt idx="111">
                  <c:v>1870</c:v>
                </c:pt>
                <c:pt idx="112">
                  <c:v>1880</c:v>
                </c:pt>
                <c:pt idx="113">
                  <c:v>1900</c:v>
                </c:pt>
                <c:pt idx="114">
                  <c:v>1920</c:v>
                </c:pt>
                <c:pt idx="115">
                  <c:v>1930</c:v>
                </c:pt>
                <c:pt idx="116">
                  <c:v>1950</c:v>
                </c:pt>
                <c:pt idx="117">
                  <c:v>1970</c:v>
                </c:pt>
                <c:pt idx="118">
                  <c:v>1980</c:v>
                </c:pt>
                <c:pt idx="119">
                  <c:v>2000</c:v>
                </c:pt>
                <c:pt idx="120">
                  <c:v>2010</c:v>
                </c:pt>
                <c:pt idx="121">
                  <c:v>2030</c:v>
                </c:pt>
                <c:pt idx="122">
                  <c:v>2050</c:v>
                </c:pt>
                <c:pt idx="123">
                  <c:v>2060</c:v>
                </c:pt>
                <c:pt idx="124">
                  <c:v>2080</c:v>
                </c:pt>
                <c:pt idx="125">
                  <c:v>2100</c:v>
                </c:pt>
                <c:pt idx="126">
                  <c:v>2110</c:v>
                </c:pt>
                <c:pt idx="127">
                  <c:v>2130</c:v>
                </c:pt>
                <c:pt idx="128">
                  <c:v>2140</c:v>
                </c:pt>
                <c:pt idx="129">
                  <c:v>2150</c:v>
                </c:pt>
                <c:pt idx="130">
                  <c:v>2160</c:v>
                </c:pt>
                <c:pt idx="131">
                  <c:v>2180</c:v>
                </c:pt>
                <c:pt idx="132">
                  <c:v>2190</c:v>
                </c:pt>
                <c:pt idx="133">
                  <c:v>2210</c:v>
                </c:pt>
                <c:pt idx="134">
                  <c:v>2240</c:v>
                </c:pt>
                <c:pt idx="135">
                  <c:v>2260</c:v>
                </c:pt>
                <c:pt idx="136">
                  <c:v>2270</c:v>
                </c:pt>
                <c:pt idx="137">
                  <c:v>2290</c:v>
                </c:pt>
                <c:pt idx="138">
                  <c:v>2310</c:v>
                </c:pt>
                <c:pt idx="139">
                  <c:v>2330</c:v>
                </c:pt>
                <c:pt idx="140">
                  <c:v>2360</c:v>
                </c:pt>
                <c:pt idx="141">
                  <c:v>2370</c:v>
                </c:pt>
                <c:pt idx="142">
                  <c:v>2380</c:v>
                </c:pt>
                <c:pt idx="143">
                  <c:v>2400</c:v>
                </c:pt>
                <c:pt idx="144">
                  <c:v>2430</c:v>
                </c:pt>
                <c:pt idx="145">
                  <c:v>2440</c:v>
                </c:pt>
                <c:pt idx="146">
                  <c:v>2460</c:v>
                </c:pt>
                <c:pt idx="147">
                  <c:v>2490</c:v>
                </c:pt>
                <c:pt idx="148">
                  <c:v>2500</c:v>
                </c:pt>
                <c:pt idx="149">
                  <c:v>2520</c:v>
                </c:pt>
                <c:pt idx="150">
                  <c:v>2530</c:v>
                </c:pt>
                <c:pt idx="151">
                  <c:v>2550</c:v>
                </c:pt>
                <c:pt idx="152">
                  <c:v>2560</c:v>
                </c:pt>
                <c:pt idx="153">
                  <c:v>2580</c:v>
                </c:pt>
                <c:pt idx="154">
                  <c:v>2600</c:v>
                </c:pt>
                <c:pt idx="155">
                  <c:v>2620</c:v>
                </c:pt>
                <c:pt idx="156">
                  <c:v>2640</c:v>
                </c:pt>
                <c:pt idx="157">
                  <c:v>2660</c:v>
                </c:pt>
                <c:pt idx="158">
                  <c:v>2680</c:v>
                </c:pt>
                <c:pt idx="159">
                  <c:v>2690</c:v>
                </c:pt>
                <c:pt idx="160">
                  <c:v>2710</c:v>
                </c:pt>
                <c:pt idx="161">
                  <c:v>2740</c:v>
                </c:pt>
                <c:pt idx="162">
                  <c:v>2760</c:v>
                </c:pt>
                <c:pt idx="163">
                  <c:v>2780</c:v>
                </c:pt>
                <c:pt idx="164">
                  <c:v>2800</c:v>
                </c:pt>
                <c:pt idx="165">
                  <c:v>2820</c:v>
                </c:pt>
                <c:pt idx="166">
                  <c:v>2840</c:v>
                </c:pt>
                <c:pt idx="167">
                  <c:v>2860</c:v>
                </c:pt>
                <c:pt idx="168">
                  <c:v>2870</c:v>
                </c:pt>
                <c:pt idx="169">
                  <c:v>2890</c:v>
                </c:pt>
                <c:pt idx="170">
                  <c:v>2900</c:v>
                </c:pt>
                <c:pt idx="171">
                  <c:v>2910</c:v>
                </c:pt>
                <c:pt idx="172">
                  <c:v>2930</c:v>
                </c:pt>
                <c:pt idx="173">
                  <c:v>2940</c:v>
                </c:pt>
                <c:pt idx="174">
                  <c:v>2960</c:v>
                </c:pt>
                <c:pt idx="175">
                  <c:v>2980</c:v>
                </c:pt>
                <c:pt idx="176">
                  <c:v>3000</c:v>
                </c:pt>
                <c:pt idx="177">
                  <c:v>3010</c:v>
                </c:pt>
                <c:pt idx="178">
                  <c:v>3030</c:v>
                </c:pt>
                <c:pt idx="179">
                  <c:v>3040</c:v>
                </c:pt>
                <c:pt idx="180">
                  <c:v>3060</c:v>
                </c:pt>
                <c:pt idx="181">
                  <c:v>3080</c:v>
                </c:pt>
                <c:pt idx="182">
                  <c:v>3100</c:v>
                </c:pt>
                <c:pt idx="183">
                  <c:v>3110</c:v>
                </c:pt>
                <c:pt idx="184">
                  <c:v>3120</c:v>
                </c:pt>
                <c:pt idx="185">
                  <c:v>3140</c:v>
                </c:pt>
                <c:pt idx="186">
                  <c:v>3160</c:v>
                </c:pt>
                <c:pt idx="187">
                  <c:v>3180</c:v>
                </c:pt>
                <c:pt idx="188">
                  <c:v>3200</c:v>
                </c:pt>
                <c:pt idx="189">
                  <c:v>3210</c:v>
                </c:pt>
                <c:pt idx="190">
                  <c:v>3230</c:v>
                </c:pt>
                <c:pt idx="191">
                  <c:v>3240</c:v>
                </c:pt>
                <c:pt idx="192">
                  <c:v>3260</c:v>
                </c:pt>
                <c:pt idx="193">
                  <c:v>3280</c:v>
                </c:pt>
                <c:pt idx="194">
                  <c:v>3300</c:v>
                </c:pt>
                <c:pt idx="195">
                  <c:v>3310</c:v>
                </c:pt>
                <c:pt idx="196">
                  <c:v>3330</c:v>
                </c:pt>
                <c:pt idx="197">
                  <c:v>3340</c:v>
                </c:pt>
                <c:pt idx="198">
                  <c:v>3350</c:v>
                </c:pt>
                <c:pt idx="199">
                  <c:v>3360</c:v>
                </c:pt>
                <c:pt idx="200">
                  <c:v>3380</c:v>
                </c:pt>
                <c:pt idx="201">
                  <c:v>3390</c:v>
                </c:pt>
                <c:pt idx="202">
                  <c:v>3410</c:v>
                </c:pt>
                <c:pt idx="203">
                  <c:v>3440</c:v>
                </c:pt>
                <c:pt idx="204">
                  <c:v>3450</c:v>
                </c:pt>
                <c:pt idx="205">
                  <c:v>3460</c:v>
                </c:pt>
                <c:pt idx="206">
                  <c:v>3480</c:v>
                </c:pt>
                <c:pt idx="207">
                  <c:v>3490</c:v>
                </c:pt>
                <c:pt idx="208">
                  <c:v>3510</c:v>
                </c:pt>
                <c:pt idx="209">
                  <c:v>3520</c:v>
                </c:pt>
                <c:pt idx="210">
                  <c:v>3540</c:v>
                </c:pt>
                <c:pt idx="211">
                  <c:v>3550</c:v>
                </c:pt>
                <c:pt idx="212">
                  <c:v>3560</c:v>
                </c:pt>
                <c:pt idx="213">
                  <c:v>3570</c:v>
                </c:pt>
                <c:pt idx="214">
                  <c:v>3590</c:v>
                </c:pt>
                <c:pt idx="215">
                  <c:v>3600</c:v>
                </c:pt>
                <c:pt idx="216">
                  <c:v>3610</c:v>
                </c:pt>
                <c:pt idx="217">
                  <c:v>3620</c:v>
                </c:pt>
                <c:pt idx="218">
                  <c:v>3640</c:v>
                </c:pt>
                <c:pt idx="219">
                  <c:v>3660</c:v>
                </c:pt>
                <c:pt idx="220">
                  <c:v>3680</c:v>
                </c:pt>
                <c:pt idx="221">
                  <c:v>3690</c:v>
                </c:pt>
                <c:pt idx="222">
                  <c:v>3710</c:v>
                </c:pt>
                <c:pt idx="223">
                  <c:v>3730</c:v>
                </c:pt>
                <c:pt idx="224">
                  <c:v>3740</c:v>
                </c:pt>
                <c:pt idx="225">
                  <c:v>3760</c:v>
                </c:pt>
                <c:pt idx="226">
                  <c:v>3770</c:v>
                </c:pt>
                <c:pt idx="227">
                  <c:v>3790</c:v>
                </c:pt>
                <c:pt idx="228">
                  <c:v>3800</c:v>
                </c:pt>
                <c:pt idx="229">
                  <c:v>3810</c:v>
                </c:pt>
                <c:pt idx="230">
                  <c:v>3830</c:v>
                </c:pt>
                <c:pt idx="231">
                  <c:v>3840</c:v>
                </c:pt>
                <c:pt idx="232">
                  <c:v>3860</c:v>
                </c:pt>
                <c:pt idx="233">
                  <c:v>3880</c:v>
                </c:pt>
                <c:pt idx="234">
                  <c:v>3890</c:v>
                </c:pt>
                <c:pt idx="235">
                  <c:v>3920</c:v>
                </c:pt>
                <c:pt idx="236">
                  <c:v>3930</c:v>
                </c:pt>
                <c:pt idx="237">
                  <c:v>3950</c:v>
                </c:pt>
                <c:pt idx="238">
                  <c:v>3970</c:v>
                </c:pt>
                <c:pt idx="239">
                  <c:v>3990</c:v>
                </c:pt>
                <c:pt idx="240">
                  <c:v>4010</c:v>
                </c:pt>
                <c:pt idx="241">
                  <c:v>4030</c:v>
                </c:pt>
                <c:pt idx="242">
                  <c:v>4050</c:v>
                </c:pt>
                <c:pt idx="243">
                  <c:v>4060</c:v>
                </c:pt>
                <c:pt idx="244">
                  <c:v>4080</c:v>
                </c:pt>
                <c:pt idx="245">
                  <c:v>4090</c:v>
                </c:pt>
                <c:pt idx="246">
                  <c:v>4110</c:v>
                </c:pt>
                <c:pt idx="247">
                  <c:v>4120</c:v>
                </c:pt>
                <c:pt idx="248">
                  <c:v>4140</c:v>
                </c:pt>
                <c:pt idx="249">
                  <c:v>4160</c:v>
                </c:pt>
                <c:pt idx="250">
                  <c:v>4170</c:v>
                </c:pt>
                <c:pt idx="251">
                  <c:v>4180</c:v>
                </c:pt>
                <c:pt idx="252">
                  <c:v>4200</c:v>
                </c:pt>
                <c:pt idx="253">
                  <c:v>4220</c:v>
                </c:pt>
                <c:pt idx="254">
                  <c:v>4240</c:v>
                </c:pt>
                <c:pt idx="255">
                  <c:v>4260</c:v>
                </c:pt>
                <c:pt idx="256">
                  <c:v>4280</c:v>
                </c:pt>
                <c:pt idx="257">
                  <c:v>4300</c:v>
                </c:pt>
                <c:pt idx="258">
                  <c:v>4310</c:v>
                </c:pt>
                <c:pt idx="259">
                  <c:v>4320</c:v>
                </c:pt>
                <c:pt idx="260">
                  <c:v>4340</c:v>
                </c:pt>
                <c:pt idx="261">
                  <c:v>4360</c:v>
                </c:pt>
                <c:pt idx="262">
                  <c:v>4370</c:v>
                </c:pt>
                <c:pt idx="263">
                  <c:v>4380</c:v>
                </c:pt>
                <c:pt idx="264">
                  <c:v>4400</c:v>
                </c:pt>
                <c:pt idx="265">
                  <c:v>4410</c:v>
                </c:pt>
                <c:pt idx="266">
                  <c:v>4430</c:v>
                </c:pt>
                <c:pt idx="267">
                  <c:v>4440</c:v>
                </c:pt>
                <c:pt idx="268">
                  <c:v>4460</c:v>
                </c:pt>
                <c:pt idx="269">
                  <c:v>4470</c:v>
                </c:pt>
                <c:pt idx="270">
                  <c:v>4490</c:v>
                </c:pt>
                <c:pt idx="271">
                  <c:v>4510</c:v>
                </c:pt>
                <c:pt idx="272">
                  <c:v>4520</c:v>
                </c:pt>
                <c:pt idx="273">
                  <c:v>4530</c:v>
                </c:pt>
                <c:pt idx="274">
                  <c:v>4550</c:v>
                </c:pt>
                <c:pt idx="275">
                  <c:v>4560</c:v>
                </c:pt>
                <c:pt idx="276">
                  <c:v>4570</c:v>
                </c:pt>
                <c:pt idx="277">
                  <c:v>4590</c:v>
                </c:pt>
                <c:pt idx="278">
                  <c:v>4610</c:v>
                </c:pt>
                <c:pt idx="279">
                  <c:v>4620</c:v>
                </c:pt>
                <c:pt idx="280">
                  <c:v>4640</c:v>
                </c:pt>
                <c:pt idx="281">
                  <c:v>4650</c:v>
                </c:pt>
                <c:pt idx="282">
                  <c:v>4660</c:v>
                </c:pt>
                <c:pt idx="283">
                  <c:v>4680</c:v>
                </c:pt>
                <c:pt idx="284">
                  <c:v>4690</c:v>
                </c:pt>
                <c:pt idx="285">
                  <c:v>4710</c:v>
                </c:pt>
                <c:pt idx="286">
                  <c:v>4720</c:v>
                </c:pt>
                <c:pt idx="287">
                  <c:v>4740</c:v>
                </c:pt>
                <c:pt idx="288">
                  <c:v>4760</c:v>
                </c:pt>
                <c:pt idx="289">
                  <c:v>4770</c:v>
                </c:pt>
                <c:pt idx="290">
                  <c:v>4790</c:v>
                </c:pt>
                <c:pt idx="291">
                  <c:v>4810</c:v>
                </c:pt>
                <c:pt idx="292">
                  <c:v>4830</c:v>
                </c:pt>
                <c:pt idx="293">
                  <c:v>4850</c:v>
                </c:pt>
                <c:pt idx="294">
                  <c:v>4860</c:v>
                </c:pt>
                <c:pt idx="295">
                  <c:v>4870</c:v>
                </c:pt>
                <c:pt idx="296">
                  <c:v>4890</c:v>
                </c:pt>
                <c:pt idx="297">
                  <c:v>4910</c:v>
                </c:pt>
                <c:pt idx="298">
                  <c:v>4930</c:v>
                </c:pt>
                <c:pt idx="299">
                  <c:v>4940</c:v>
                </c:pt>
                <c:pt idx="300">
                  <c:v>4950</c:v>
                </c:pt>
                <c:pt idx="301">
                  <c:v>4970</c:v>
                </c:pt>
                <c:pt idx="302">
                  <c:v>4980</c:v>
                </c:pt>
                <c:pt idx="303">
                  <c:v>5000</c:v>
                </c:pt>
                <c:pt idx="304">
                  <c:v>5010</c:v>
                </c:pt>
                <c:pt idx="305">
                  <c:v>5020</c:v>
                </c:pt>
                <c:pt idx="306">
                  <c:v>5040</c:v>
                </c:pt>
                <c:pt idx="307">
                  <c:v>5050</c:v>
                </c:pt>
                <c:pt idx="308">
                  <c:v>5070</c:v>
                </c:pt>
                <c:pt idx="309">
                  <c:v>5080</c:v>
                </c:pt>
                <c:pt idx="310">
                  <c:v>5090</c:v>
                </c:pt>
                <c:pt idx="311">
                  <c:v>5110</c:v>
                </c:pt>
                <c:pt idx="312">
                  <c:v>5130</c:v>
                </c:pt>
                <c:pt idx="313">
                  <c:v>5150</c:v>
                </c:pt>
                <c:pt idx="314">
                  <c:v>5170</c:v>
                </c:pt>
                <c:pt idx="315">
                  <c:v>5190</c:v>
                </c:pt>
                <c:pt idx="316">
                  <c:v>5210</c:v>
                </c:pt>
                <c:pt idx="317">
                  <c:v>5230</c:v>
                </c:pt>
                <c:pt idx="318">
                  <c:v>5250</c:v>
                </c:pt>
                <c:pt idx="319">
                  <c:v>5260</c:v>
                </c:pt>
                <c:pt idx="320">
                  <c:v>5280</c:v>
                </c:pt>
                <c:pt idx="321">
                  <c:v>5290</c:v>
                </c:pt>
                <c:pt idx="322">
                  <c:v>5310</c:v>
                </c:pt>
                <c:pt idx="323">
                  <c:v>5320</c:v>
                </c:pt>
                <c:pt idx="324">
                  <c:v>5340</c:v>
                </c:pt>
                <c:pt idx="325">
                  <c:v>5360</c:v>
                </c:pt>
                <c:pt idx="326">
                  <c:v>5370</c:v>
                </c:pt>
                <c:pt idx="327">
                  <c:v>5380</c:v>
                </c:pt>
                <c:pt idx="328">
                  <c:v>5400</c:v>
                </c:pt>
                <c:pt idx="329">
                  <c:v>5420</c:v>
                </c:pt>
                <c:pt idx="330">
                  <c:v>5430</c:v>
                </c:pt>
                <c:pt idx="331">
                  <c:v>5440</c:v>
                </c:pt>
                <c:pt idx="332">
                  <c:v>5450</c:v>
                </c:pt>
                <c:pt idx="333">
                  <c:v>5460</c:v>
                </c:pt>
                <c:pt idx="334">
                  <c:v>5480</c:v>
                </c:pt>
                <c:pt idx="335">
                  <c:v>5490</c:v>
                </c:pt>
                <c:pt idx="336">
                  <c:v>5510</c:v>
                </c:pt>
                <c:pt idx="337">
                  <c:v>5520</c:v>
                </c:pt>
                <c:pt idx="338">
                  <c:v>5530</c:v>
                </c:pt>
                <c:pt idx="339">
                  <c:v>5550</c:v>
                </c:pt>
                <c:pt idx="340">
                  <c:v>5570</c:v>
                </c:pt>
                <c:pt idx="341">
                  <c:v>5580</c:v>
                </c:pt>
                <c:pt idx="342">
                  <c:v>5590</c:v>
                </c:pt>
                <c:pt idx="343">
                  <c:v>5610</c:v>
                </c:pt>
                <c:pt idx="344">
                  <c:v>5630</c:v>
                </c:pt>
                <c:pt idx="345">
                  <c:v>5650</c:v>
                </c:pt>
                <c:pt idx="346">
                  <c:v>5660</c:v>
                </c:pt>
                <c:pt idx="347">
                  <c:v>5680</c:v>
                </c:pt>
                <c:pt idx="348">
                  <c:v>5690</c:v>
                </c:pt>
                <c:pt idx="349">
                  <c:v>5710</c:v>
                </c:pt>
                <c:pt idx="350">
                  <c:v>5720</c:v>
                </c:pt>
                <c:pt idx="351">
                  <c:v>5740</c:v>
                </c:pt>
                <c:pt idx="352">
                  <c:v>5760</c:v>
                </c:pt>
                <c:pt idx="353">
                  <c:v>5780</c:v>
                </c:pt>
                <c:pt idx="354">
                  <c:v>5790</c:v>
                </c:pt>
                <c:pt idx="355">
                  <c:v>5810</c:v>
                </c:pt>
                <c:pt idx="356">
                  <c:v>5830</c:v>
                </c:pt>
                <c:pt idx="357">
                  <c:v>5850</c:v>
                </c:pt>
                <c:pt idx="358">
                  <c:v>5860</c:v>
                </c:pt>
                <c:pt idx="359">
                  <c:v>5880</c:v>
                </c:pt>
                <c:pt idx="360">
                  <c:v>5890</c:v>
                </c:pt>
                <c:pt idx="361">
                  <c:v>5910</c:v>
                </c:pt>
                <c:pt idx="362">
                  <c:v>5930</c:v>
                </c:pt>
                <c:pt idx="363">
                  <c:v>5950</c:v>
                </c:pt>
                <c:pt idx="364">
                  <c:v>5960</c:v>
                </c:pt>
                <c:pt idx="365">
                  <c:v>5970</c:v>
                </c:pt>
                <c:pt idx="366">
                  <c:v>5980</c:v>
                </c:pt>
                <c:pt idx="367">
                  <c:v>5990</c:v>
                </c:pt>
                <c:pt idx="368">
                  <c:v>6010</c:v>
                </c:pt>
                <c:pt idx="369">
                  <c:v>6030</c:v>
                </c:pt>
                <c:pt idx="370">
                  <c:v>6040</c:v>
                </c:pt>
                <c:pt idx="371">
                  <c:v>6060</c:v>
                </c:pt>
                <c:pt idx="372">
                  <c:v>6070</c:v>
                </c:pt>
                <c:pt idx="373">
                  <c:v>6080</c:v>
                </c:pt>
                <c:pt idx="374">
                  <c:v>6100</c:v>
                </c:pt>
                <c:pt idx="375">
                  <c:v>6120</c:v>
                </c:pt>
                <c:pt idx="376">
                  <c:v>6130</c:v>
                </c:pt>
                <c:pt idx="377">
                  <c:v>6140</c:v>
                </c:pt>
                <c:pt idx="378">
                  <c:v>6150</c:v>
                </c:pt>
                <c:pt idx="379">
                  <c:v>6170</c:v>
                </c:pt>
                <c:pt idx="380">
                  <c:v>6180</c:v>
                </c:pt>
                <c:pt idx="381">
                  <c:v>6200</c:v>
                </c:pt>
                <c:pt idx="382">
                  <c:v>6210</c:v>
                </c:pt>
                <c:pt idx="383">
                  <c:v>6230</c:v>
                </c:pt>
                <c:pt idx="384">
                  <c:v>6250</c:v>
                </c:pt>
                <c:pt idx="385">
                  <c:v>6260</c:v>
                </c:pt>
                <c:pt idx="386">
                  <c:v>6270</c:v>
                </c:pt>
                <c:pt idx="387">
                  <c:v>6290</c:v>
                </c:pt>
                <c:pt idx="388">
                  <c:v>6310</c:v>
                </c:pt>
                <c:pt idx="389">
                  <c:v>6320</c:v>
                </c:pt>
                <c:pt idx="390">
                  <c:v>6330</c:v>
                </c:pt>
                <c:pt idx="391">
                  <c:v>6350</c:v>
                </c:pt>
                <c:pt idx="392">
                  <c:v>6360</c:v>
                </c:pt>
                <c:pt idx="393">
                  <c:v>6370</c:v>
                </c:pt>
                <c:pt idx="394">
                  <c:v>6390</c:v>
                </c:pt>
                <c:pt idx="395">
                  <c:v>6410</c:v>
                </c:pt>
                <c:pt idx="396">
                  <c:v>6420</c:v>
                </c:pt>
                <c:pt idx="397">
                  <c:v>6440</c:v>
                </c:pt>
                <c:pt idx="398">
                  <c:v>6450</c:v>
                </c:pt>
                <c:pt idx="399">
                  <c:v>6460</c:v>
                </c:pt>
                <c:pt idx="400">
                  <c:v>6480</c:v>
                </c:pt>
                <c:pt idx="401">
                  <c:v>6500</c:v>
                </c:pt>
                <c:pt idx="402">
                  <c:v>6520</c:v>
                </c:pt>
                <c:pt idx="403">
                  <c:v>6540</c:v>
                </c:pt>
                <c:pt idx="404">
                  <c:v>6550</c:v>
                </c:pt>
                <c:pt idx="405">
                  <c:v>6560</c:v>
                </c:pt>
                <c:pt idx="406">
                  <c:v>6570</c:v>
                </c:pt>
                <c:pt idx="407">
                  <c:v>6590</c:v>
                </c:pt>
                <c:pt idx="408">
                  <c:v>6600</c:v>
                </c:pt>
                <c:pt idx="409">
                  <c:v>6620</c:v>
                </c:pt>
                <c:pt idx="410">
                  <c:v>6640</c:v>
                </c:pt>
                <c:pt idx="411">
                  <c:v>6650</c:v>
                </c:pt>
                <c:pt idx="412">
                  <c:v>6670</c:v>
                </c:pt>
                <c:pt idx="413">
                  <c:v>6680</c:v>
                </c:pt>
                <c:pt idx="414">
                  <c:v>6700</c:v>
                </c:pt>
                <c:pt idx="415">
                  <c:v>6710</c:v>
                </c:pt>
                <c:pt idx="416">
                  <c:v>6730</c:v>
                </c:pt>
                <c:pt idx="417">
                  <c:v>6740</c:v>
                </c:pt>
                <c:pt idx="418">
                  <c:v>6760</c:v>
                </c:pt>
                <c:pt idx="419">
                  <c:v>6780</c:v>
                </c:pt>
                <c:pt idx="420">
                  <c:v>6800</c:v>
                </c:pt>
                <c:pt idx="421">
                  <c:v>6810</c:v>
                </c:pt>
                <c:pt idx="422">
                  <c:v>6830</c:v>
                </c:pt>
                <c:pt idx="423">
                  <c:v>6860</c:v>
                </c:pt>
                <c:pt idx="424">
                  <c:v>6880</c:v>
                </c:pt>
                <c:pt idx="425">
                  <c:v>6890</c:v>
                </c:pt>
                <c:pt idx="426">
                  <c:v>6910</c:v>
                </c:pt>
                <c:pt idx="427">
                  <c:v>6930</c:v>
                </c:pt>
                <c:pt idx="428">
                  <c:v>6940</c:v>
                </c:pt>
                <c:pt idx="429">
                  <c:v>6960</c:v>
                </c:pt>
                <c:pt idx="430">
                  <c:v>6980</c:v>
                </c:pt>
                <c:pt idx="431">
                  <c:v>6990</c:v>
                </c:pt>
                <c:pt idx="432">
                  <c:v>7010</c:v>
                </c:pt>
                <c:pt idx="433">
                  <c:v>7030</c:v>
                </c:pt>
                <c:pt idx="434">
                  <c:v>7040</c:v>
                </c:pt>
                <c:pt idx="435">
                  <c:v>7060</c:v>
                </c:pt>
                <c:pt idx="436">
                  <c:v>7070</c:v>
                </c:pt>
                <c:pt idx="437">
                  <c:v>7090</c:v>
                </c:pt>
                <c:pt idx="438">
                  <c:v>7110</c:v>
                </c:pt>
                <c:pt idx="439">
                  <c:v>7120</c:v>
                </c:pt>
                <c:pt idx="440">
                  <c:v>7140</c:v>
                </c:pt>
                <c:pt idx="441">
                  <c:v>7160</c:v>
                </c:pt>
                <c:pt idx="442">
                  <c:v>7181</c:v>
                </c:pt>
                <c:pt idx="443">
                  <c:v>7200</c:v>
                </c:pt>
                <c:pt idx="444">
                  <c:v>7210</c:v>
                </c:pt>
                <c:pt idx="445">
                  <c:v>7230</c:v>
                </c:pt>
                <c:pt idx="446">
                  <c:v>7240</c:v>
                </c:pt>
                <c:pt idx="447">
                  <c:v>7260</c:v>
                </c:pt>
                <c:pt idx="448">
                  <c:v>7280</c:v>
                </c:pt>
                <c:pt idx="449">
                  <c:v>7300</c:v>
                </c:pt>
                <c:pt idx="450">
                  <c:v>7310</c:v>
                </c:pt>
                <c:pt idx="451">
                  <c:v>7320</c:v>
                </c:pt>
                <c:pt idx="452">
                  <c:v>7340</c:v>
                </c:pt>
                <c:pt idx="453">
                  <c:v>7350</c:v>
                </c:pt>
                <c:pt idx="454">
                  <c:v>7360</c:v>
                </c:pt>
                <c:pt idx="455">
                  <c:v>7380</c:v>
                </c:pt>
                <c:pt idx="456">
                  <c:v>7400</c:v>
                </c:pt>
                <c:pt idx="457">
                  <c:v>7410</c:v>
                </c:pt>
                <c:pt idx="458">
                  <c:v>7420</c:v>
                </c:pt>
                <c:pt idx="459">
                  <c:v>7440</c:v>
                </c:pt>
                <c:pt idx="460">
                  <c:v>7460</c:v>
                </c:pt>
                <c:pt idx="461">
                  <c:v>7480</c:v>
                </c:pt>
                <c:pt idx="462">
                  <c:v>7490</c:v>
                </c:pt>
                <c:pt idx="463">
                  <c:v>7510</c:v>
                </c:pt>
                <c:pt idx="464">
                  <c:v>7520</c:v>
                </c:pt>
                <c:pt idx="465">
                  <c:v>7540</c:v>
                </c:pt>
                <c:pt idx="466">
                  <c:v>7560</c:v>
                </c:pt>
                <c:pt idx="467">
                  <c:v>7570</c:v>
                </c:pt>
                <c:pt idx="468">
                  <c:v>7590</c:v>
                </c:pt>
                <c:pt idx="469">
                  <c:v>7610</c:v>
                </c:pt>
                <c:pt idx="470">
                  <c:v>7630</c:v>
                </c:pt>
                <c:pt idx="471">
                  <c:v>7660</c:v>
                </c:pt>
                <c:pt idx="472">
                  <c:v>7670</c:v>
                </c:pt>
                <c:pt idx="473">
                  <c:v>7680</c:v>
                </c:pt>
                <c:pt idx="474">
                  <c:v>7700</c:v>
                </c:pt>
                <c:pt idx="475">
                  <c:v>7710</c:v>
                </c:pt>
                <c:pt idx="476">
                  <c:v>7720</c:v>
                </c:pt>
                <c:pt idx="477">
                  <c:v>7730</c:v>
                </c:pt>
                <c:pt idx="478">
                  <c:v>7741</c:v>
                </c:pt>
                <c:pt idx="479">
                  <c:v>7752</c:v>
                </c:pt>
                <c:pt idx="480">
                  <c:v>7763</c:v>
                </c:pt>
                <c:pt idx="481">
                  <c:v>7777</c:v>
                </c:pt>
                <c:pt idx="482">
                  <c:v>7797</c:v>
                </c:pt>
                <c:pt idx="483">
                  <c:v>7807</c:v>
                </c:pt>
                <c:pt idx="484">
                  <c:v>7827</c:v>
                </c:pt>
                <c:pt idx="485">
                  <c:v>7847</c:v>
                </c:pt>
                <c:pt idx="486">
                  <c:v>7867</c:v>
                </c:pt>
                <c:pt idx="487">
                  <c:v>7887</c:v>
                </c:pt>
                <c:pt idx="488">
                  <c:v>7897</c:v>
                </c:pt>
                <c:pt idx="489">
                  <c:v>7917</c:v>
                </c:pt>
                <c:pt idx="490">
                  <c:v>7937</c:v>
                </c:pt>
                <c:pt idx="491">
                  <c:v>7947</c:v>
                </c:pt>
                <c:pt idx="492">
                  <c:v>7967</c:v>
                </c:pt>
                <c:pt idx="493">
                  <c:v>7987</c:v>
                </c:pt>
                <c:pt idx="494">
                  <c:v>7997</c:v>
                </c:pt>
                <c:pt idx="495">
                  <c:v>8017</c:v>
                </c:pt>
                <c:pt idx="496">
                  <c:v>8037</c:v>
                </c:pt>
                <c:pt idx="497">
                  <c:v>8057</c:v>
                </c:pt>
                <c:pt idx="498">
                  <c:v>8067</c:v>
                </c:pt>
                <c:pt idx="499">
                  <c:v>8087</c:v>
                </c:pt>
                <c:pt idx="500">
                  <c:v>8107</c:v>
                </c:pt>
                <c:pt idx="501">
                  <c:v>8127</c:v>
                </c:pt>
                <c:pt idx="502">
                  <c:v>8147</c:v>
                </c:pt>
                <c:pt idx="503">
                  <c:v>8167</c:v>
                </c:pt>
                <c:pt idx="504">
                  <c:v>8187</c:v>
                </c:pt>
                <c:pt idx="505">
                  <c:v>8197</c:v>
                </c:pt>
                <c:pt idx="506">
                  <c:v>8217</c:v>
                </c:pt>
                <c:pt idx="507">
                  <c:v>8237</c:v>
                </c:pt>
                <c:pt idx="508">
                  <c:v>8247</c:v>
                </c:pt>
                <c:pt idx="509">
                  <c:v>8267</c:v>
                </c:pt>
                <c:pt idx="510">
                  <c:v>8287</c:v>
                </c:pt>
                <c:pt idx="511">
                  <c:v>8307</c:v>
                </c:pt>
                <c:pt idx="512">
                  <c:v>8317</c:v>
                </c:pt>
                <c:pt idx="513">
                  <c:v>8337</c:v>
                </c:pt>
                <c:pt idx="514">
                  <c:v>8357</c:v>
                </c:pt>
                <c:pt idx="515">
                  <c:v>8377</c:v>
                </c:pt>
                <c:pt idx="516">
                  <c:v>8387</c:v>
                </c:pt>
                <c:pt idx="517">
                  <c:v>8397</c:v>
                </c:pt>
                <c:pt idx="518">
                  <c:v>8417</c:v>
                </c:pt>
                <c:pt idx="519">
                  <c:v>8437</c:v>
                </c:pt>
                <c:pt idx="520">
                  <c:v>8448</c:v>
                </c:pt>
                <c:pt idx="521">
                  <c:v>8467</c:v>
                </c:pt>
                <c:pt idx="522">
                  <c:v>8487</c:v>
                </c:pt>
                <c:pt idx="523">
                  <c:v>8497</c:v>
                </c:pt>
                <c:pt idx="524">
                  <c:v>8517</c:v>
                </c:pt>
                <c:pt idx="525">
                  <c:v>8527</c:v>
                </c:pt>
                <c:pt idx="526">
                  <c:v>8547</c:v>
                </c:pt>
                <c:pt idx="527">
                  <c:v>8557</c:v>
                </c:pt>
                <c:pt idx="528">
                  <c:v>8577</c:v>
                </c:pt>
                <c:pt idx="529">
                  <c:v>8587</c:v>
                </c:pt>
                <c:pt idx="530">
                  <c:v>8607</c:v>
                </c:pt>
                <c:pt idx="531">
                  <c:v>8627</c:v>
                </c:pt>
                <c:pt idx="532">
                  <c:v>8647</c:v>
                </c:pt>
                <c:pt idx="533">
                  <c:v>8667</c:v>
                </c:pt>
                <c:pt idx="534">
                  <c:v>8677</c:v>
                </c:pt>
                <c:pt idx="535">
                  <c:v>8689</c:v>
                </c:pt>
                <c:pt idx="536">
                  <c:v>8699</c:v>
                </c:pt>
                <c:pt idx="537">
                  <c:v>8709</c:v>
                </c:pt>
                <c:pt idx="538">
                  <c:v>8719</c:v>
                </c:pt>
                <c:pt idx="539">
                  <c:v>8749</c:v>
                </c:pt>
                <c:pt idx="540">
                  <c:v>8759</c:v>
                </c:pt>
                <c:pt idx="541">
                  <c:v>8779</c:v>
                </c:pt>
                <c:pt idx="542">
                  <c:v>8799</c:v>
                </c:pt>
                <c:pt idx="543">
                  <c:v>8819</c:v>
                </c:pt>
                <c:pt idx="544">
                  <c:v>8849</c:v>
                </c:pt>
                <c:pt idx="545">
                  <c:v>8869</c:v>
                </c:pt>
                <c:pt idx="546">
                  <c:v>8879</c:v>
                </c:pt>
                <c:pt idx="547">
                  <c:v>8889</c:v>
                </c:pt>
                <c:pt idx="548">
                  <c:v>8909</c:v>
                </c:pt>
                <c:pt idx="549">
                  <c:v>8919</c:v>
                </c:pt>
                <c:pt idx="550">
                  <c:v>8939</c:v>
                </c:pt>
                <c:pt idx="551">
                  <c:v>8959</c:v>
                </c:pt>
                <c:pt idx="552">
                  <c:v>8969</c:v>
                </c:pt>
                <c:pt idx="553">
                  <c:v>8989</c:v>
                </c:pt>
                <c:pt idx="554">
                  <c:v>9009</c:v>
                </c:pt>
                <c:pt idx="555">
                  <c:v>9029</c:v>
                </c:pt>
                <c:pt idx="556">
                  <c:v>9039</c:v>
                </c:pt>
                <c:pt idx="557">
                  <c:v>9059</c:v>
                </c:pt>
                <c:pt idx="558">
                  <c:v>9069</c:v>
                </c:pt>
                <c:pt idx="559">
                  <c:v>9079</c:v>
                </c:pt>
                <c:pt idx="560">
                  <c:v>9099</c:v>
                </c:pt>
                <c:pt idx="561">
                  <c:v>9109</c:v>
                </c:pt>
                <c:pt idx="562">
                  <c:v>9119</c:v>
                </c:pt>
                <c:pt idx="563">
                  <c:v>9139</c:v>
                </c:pt>
                <c:pt idx="564">
                  <c:v>9159</c:v>
                </c:pt>
                <c:pt idx="565">
                  <c:v>9169</c:v>
                </c:pt>
                <c:pt idx="566">
                  <c:v>9189</c:v>
                </c:pt>
                <c:pt idx="567">
                  <c:v>9199</c:v>
                </c:pt>
                <c:pt idx="568">
                  <c:v>9209</c:v>
                </c:pt>
                <c:pt idx="569">
                  <c:v>9229</c:v>
                </c:pt>
                <c:pt idx="570">
                  <c:v>9239</c:v>
                </c:pt>
                <c:pt idx="571">
                  <c:v>9259</c:v>
                </c:pt>
                <c:pt idx="572">
                  <c:v>9269</c:v>
                </c:pt>
                <c:pt idx="573">
                  <c:v>9289</c:v>
                </c:pt>
                <c:pt idx="574">
                  <c:v>9309</c:v>
                </c:pt>
                <c:pt idx="575">
                  <c:v>9329</c:v>
                </c:pt>
                <c:pt idx="576">
                  <c:v>9359</c:v>
                </c:pt>
                <c:pt idx="577">
                  <c:v>9369</c:v>
                </c:pt>
                <c:pt idx="578">
                  <c:v>9389</c:v>
                </c:pt>
                <c:pt idx="579">
                  <c:v>9409</c:v>
                </c:pt>
                <c:pt idx="580">
                  <c:v>9419</c:v>
                </c:pt>
                <c:pt idx="581">
                  <c:v>9439</c:v>
                </c:pt>
                <c:pt idx="582">
                  <c:v>9459</c:v>
                </c:pt>
                <c:pt idx="583">
                  <c:v>9479</c:v>
                </c:pt>
                <c:pt idx="584">
                  <c:v>9489</c:v>
                </c:pt>
                <c:pt idx="585">
                  <c:v>9499</c:v>
                </c:pt>
                <c:pt idx="586">
                  <c:v>9509</c:v>
                </c:pt>
                <c:pt idx="587">
                  <c:v>9529</c:v>
                </c:pt>
                <c:pt idx="588">
                  <c:v>9549</c:v>
                </c:pt>
                <c:pt idx="589">
                  <c:v>9559</c:v>
                </c:pt>
                <c:pt idx="590">
                  <c:v>9570</c:v>
                </c:pt>
                <c:pt idx="591">
                  <c:v>9589</c:v>
                </c:pt>
                <c:pt idx="592">
                  <c:v>9599</c:v>
                </c:pt>
                <c:pt idx="593">
                  <c:v>9609</c:v>
                </c:pt>
                <c:pt idx="594">
                  <c:v>9629</c:v>
                </c:pt>
                <c:pt idx="595">
                  <c:v>9649</c:v>
                </c:pt>
                <c:pt idx="596">
                  <c:v>9659</c:v>
                </c:pt>
                <c:pt idx="597">
                  <c:v>9679</c:v>
                </c:pt>
                <c:pt idx="598">
                  <c:v>9699</c:v>
                </c:pt>
                <c:pt idx="599">
                  <c:v>9719</c:v>
                </c:pt>
                <c:pt idx="600">
                  <c:v>9729</c:v>
                </c:pt>
                <c:pt idx="601">
                  <c:v>9749</c:v>
                </c:pt>
                <c:pt idx="602">
                  <c:v>9769</c:v>
                </c:pt>
                <c:pt idx="603">
                  <c:v>9789</c:v>
                </c:pt>
                <c:pt idx="604">
                  <c:v>9799</c:v>
                </c:pt>
                <c:pt idx="605">
                  <c:v>9809</c:v>
                </c:pt>
                <c:pt idx="606">
                  <c:v>9829</c:v>
                </c:pt>
                <c:pt idx="607">
                  <c:v>9839</c:v>
                </c:pt>
                <c:pt idx="608">
                  <c:v>9859</c:v>
                </c:pt>
                <c:pt idx="609">
                  <c:v>9869</c:v>
                </c:pt>
                <c:pt idx="610">
                  <c:v>9879</c:v>
                </c:pt>
                <c:pt idx="611">
                  <c:v>9899</c:v>
                </c:pt>
                <c:pt idx="612">
                  <c:v>9909</c:v>
                </c:pt>
                <c:pt idx="613">
                  <c:v>9929</c:v>
                </c:pt>
                <c:pt idx="614">
                  <c:v>9949</c:v>
                </c:pt>
                <c:pt idx="615">
                  <c:v>9959</c:v>
                </c:pt>
                <c:pt idx="616">
                  <c:v>9969</c:v>
                </c:pt>
                <c:pt idx="617">
                  <c:v>9979</c:v>
                </c:pt>
                <c:pt idx="618">
                  <c:v>9999</c:v>
                </c:pt>
                <c:pt idx="619">
                  <c:v>10009</c:v>
                </c:pt>
                <c:pt idx="620">
                  <c:v>10019</c:v>
                </c:pt>
                <c:pt idx="621">
                  <c:v>10039</c:v>
                </c:pt>
                <c:pt idx="622">
                  <c:v>10049</c:v>
                </c:pt>
                <c:pt idx="623">
                  <c:v>10059</c:v>
                </c:pt>
                <c:pt idx="624">
                  <c:v>10079</c:v>
                </c:pt>
                <c:pt idx="625">
                  <c:v>10089</c:v>
                </c:pt>
                <c:pt idx="626">
                  <c:v>10099</c:v>
                </c:pt>
              </c:numCache>
            </c:numRef>
          </c:xVal>
          <c:yVal>
            <c:numRef>
              <c:f>custom2!$C$1:$C$627</c:f>
              <c:numCache>
                <c:formatCode>General</c:formatCode>
                <c:ptCount val="627"/>
                <c:pt idx="0">
                  <c:v>0.98412999999999995</c:v>
                </c:pt>
                <c:pt idx="1">
                  <c:v>0.98852499999999999</c:v>
                </c:pt>
                <c:pt idx="2">
                  <c:v>0.98693799999999998</c:v>
                </c:pt>
                <c:pt idx="3">
                  <c:v>0.98583900000000002</c:v>
                </c:pt>
                <c:pt idx="4">
                  <c:v>0.98266500000000001</c:v>
                </c:pt>
                <c:pt idx="5">
                  <c:v>0.97302100000000002</c:v>
                </c:pt>
                <c:pt idx="6">
                  <c:v>0.97350899999999996</c:v>
                </c:pt>
                <c:pt idx="7">
                  <c:v>0.98522900000000002</c:v>
                </c:pt>
                <c:pt idx="8">
                  <c:v>0.97717100000000001</c:v>
                </c:pt>
                <c:pt idx="9">
                  <c:v>0.98425200000000002</c:v>
                </c:pt>
                <c:pt idx="10">
                  <c:v>0.98229900000000003</c:v>
                </c:pt>
                <c:pt idx="11">
                  <c:v>0.98034500000000002</c:v>
                </c:pt>
                <c:pt idx="12">
                  <c:v>0.98095600000000005</c:v>
                </c:pt>
                <c:pt idx="13">
                  <c:v>0.98205500000000001</c:v>
                </c:pt>
                <c:pt idx="14">
                  <c:v>0.97582899999999995</c:v>
                </c:pt>
                <c:pt idx="15">
                  <c:v>0.978881</c:v>
                </c:pt>
                <c:pt idx="16">
                  <c:v>0.97912500000000002</c:v>
                </c:pt>
                <c:pt idx="17">
                  <c:v>0.97717100000000001</c:v>
                </c:pt>
                <c:pt idx="18">
                  <c:v>0.98254300000000006</c:v>
                </c:pt>
                <c:pt idx="19">
                  <c:v>0.97656100000000001</c:v>
                </c:pt>
                <c:pt idx="20">
                  <c:v>0.98461799999999999</c:v>
                </c:pt>
                <c:pt idx="21">
                  <c:v>0.98351999999999995</c:v>
                </c:pt>
                <c:pt idx="22">
                  <c:v>0.98205500000000001</c:v>
                </c:pt>
                <c:pt idx="23">
                  <c:v>0.97900299999999996</c:v>
                </c:pt>
                <c:pt idx="24">
                  <c:v>0.97570699999999999</c:v>
                </c:pt>
                <c:pt idx="25">
                  <c:v>0.97668299999999997</c:v>
                </c:pt>
                <c:pt idx="26">
                  <c:v>0.97460800000000003</c:v>
                </c:pt>
                <c:pt idx="27">
                  <c:v>0.97997900000000004</c:v>
                </c:pt>
                <c:pt idx="28">
                  <c:v>0.97814800000000002</c:v>
                </c:pt>
                <c:pt idx="29">
                  <c:v>0.97704899999999995</c:v>
                </c:pt>
                <c:pt idx="30">
                  <c:v>0.97814800000000002</c:v>
                </c:pt>
                <c:pt idx="31">
                  <c:v>0.98144399999999998</c:v>
                </c:pt>
                <c:pt idx="32">
                  <c:v>0.97961299999999996</c:v>
                </c:pt>
                <c:pt idx="33">
                  <c:v>0.98242099999999999</c:v>
                </c:pt>
                <c:pt idx="34">
                  <c:v>0.98132200000000003</c:v>
                </c:pt>
                <c:pt idx="35">
                  <c:v>0.98364200000000002</c:v>
                </c:pt>
                <c:pt idx="36">
                  <c:v>0.98351999999999995</c:v>
                </c:pt>
                <c:pt idx="37">
                  <c:v>0.97826999999999997</c:v>
                </c:pt>
                <c:pt idx="38">
                  <c:v>0.98119999999999996</c:v>
                </c:pt>
                <c:pt idx="39">
                  <c:v>0.97826999999999997</c:v>
                </c:pt>
                <c:pt idx="40">
                  <c:v>0.97619500000000003</c:v>
                </c:pt>
                <c:pt idx="41">
                  <c:v>0.979491</c:v>
                </c:pt>
                <c:pt idx="42">
                  <c:v>0.97973500000000002</c:v>
                </c:pt>
                <c:pt idx="43">
                  <c:v>0.98107800000000001</c:v>
                </c:pt>
                <c:pt idx="44">
                  <c:v>0.98193299999999994</c:v>
                </c:pt>
                <c:pt idx="45">
                  <c:v>0.97619500000000003</c:v>
                </c:pt>
                <c:pt idx="46">
                  <c:v>0.98180999999999996</c:v>
                </c:pt>
                <c:pt idx="47">
                  <c:v>0.98168800000000001</c:v>
                </c:pt>
                <c:pt idx="48">
                  <c:v>0.98107800000000001</c:v>
                </c:pt>
                <c:pt idx="49">
                  <c:v>0.97924699999999998</c:v>
                </c:pt>
                <c:pt idx="50">
                  <c:v>0.98144399999999998</c:v>
                </c:pt>
                <c:pt idx="51">
                  <c:v>0.97839200000000004</c:v>
                </c:pt>
                <c:pt idx="52">
                  <c:v>0.98144399999999998</c:v>
                </c:pt>
                <c:pt idx="53">
                  <c:v>0.98046800000000001</c:v>
                </c:pt>
                <c:pt idx="54">
                  <c:v>0.98205500000000001</c:v>
                </c:pt>
                <c:pt idx="55">
                  <c:v>0.98095600000000005</c:v>
                </c:pt>
                <c:pt idx="56">
                  <c:v>0.98083399999999998</c:v>
                </c:pt>
                <c:pt idx="57">
                  <c:v>0.98242099999999999</c:v>
                </c:pt>
                <c:pt idx="58">
                  <c:v>0.979491</c:v>
                </c:pt>
                <c:pt idx="59">
                  <c:v>0.97411999999999999</c:v>
                </c:pt>
                <c:pt idx="60">
                  <c:v>0.97668299999999997</c:v>
                </c:pt>
                <c:pt idx="61">
                  <c:v>0.97668299999999997</c:v>
                </c:pt>
                <c:pt idx="62">
                  <c:v>0.98058999999999996</c:v>
                </c:pt>
                <c:pt idx="63">
                  <c:v>0.98193299999999994</c:v>
                </c:pt>
                <c:pt idx="64">
                  <c:v>0.97997900000000004</c:v>
                </c:pt>
                <c:pt idx="65">
                  <c:v>0.97619500000000003</c:v>
                </c:pt>
                <c:pt idx="66">
                  <c:v>0.97607299999999997</c:v>
                </c:pt>
                <c:pt idx="67">
                  <c:v>0.97692699999999999</c:v>
                </c:pt>
                <c:pt idx="68">
                  <c:v>0.979491</c:v>
                </c:pt>
                <c:pt idx="69">
                  <c:v>0.97936900000000005</c:v>
                </c:pt>
                <c:pt idx="70">
                  <c:v>0.98254300000000006</c:v>
                </c:pt>
                <c:pt idx="71">
                  <c:v>0.97509599999999996</c:v>
                </c:pt>
                <c:pt idx="72">
                  <c:v>0.97424200000000005</c:v>
                </c:pt>
                <c:pt idx="73">
                  <c:v>0.97900299999999996</c:v>
                </c:pt>
                <c:pt idx="74">
                  <c:v>0.979491</c:v>
                </c:pt>
                <c:pt idx="75">
                  <c:v>0.97607299999999997</c:v>
                </c:pt>
                <c:pt idx="76">
                  <c:v>0.97717100000000001</c:v>
                </c:pt>
                <c:pt idx="77">
                  <c:v>0.97936900000000005</c:v>
                </c:pt>
                <c:pt idx="78">
                  <c:v>0.97656100000000001</c:v>
                </c:pt>
                <c:pt idx="79">
                  <c:v>0.97900299999999996</c:v>
                </c:pt>
                <c:pt idx="80">
                  <c:v>0.97656100000000001</c:v>
                </c:pt>
                <c:pt idx="81">
                  <c:v>0.98022299999999996</c:v>
                </c:pt>
                <c:pt idx="82">
                  <c:v>0.97924699999999998</c:v>
                </c:pt>
                <c:pt idx="83">
                  <c:v>0.97765999999999997</c:v>
                </c:pt>
                <c:pt idx="84">
                  <c:v>0.97814800000000002</c:v>
                </c:pt>
                <c:pt idx="85">
                  <c:v>0.98034500000000002</c:v>
                </c:pt>
                <c:pt idx="86">
                  <c:v>0.97985699999999998</c:v>
                </c:pt>
                <c:pt idx="87">
                  <c:v>0.98376399999999997</c:v>
                </c:pt>
                <c:pt idx="88">
                  <c:v>0.97631699999999999</c:v>
                </c:pt>
                <c:pt idx="89">
                  <c:v>0.978881</c:v>
                </c:pt>
                <c:pt idx="90">
                  <c:v>0.97900299999999996</c:v>
                </c:pt>
                <c:pt idx="91">
                  <c:v>0.97778200000000004</c:v>
                </c:pt>
                <c:pt idx="92">
                  <c:v>0.97863599999999995</c:v>
                </c:pt>
                <c:pt idx="93">
                  <c:v>0.98303099999999999</c:v>
                </c:pt>
                <c:pt idx="94">
                  <c:v>0.98266500000000001</c:v>
                </c:pt>
                <c:pt idx="95">
                  <c:v>0.98217699999999997</c:v>
                </c:pt>
                <c:pt idx="96">
                  <c:v>0.978881</c:v>
                </c:pt>
                <c:pt idx="97">
                  <c:v>0.97741599999999995</c:v>
                </c:pt>
                <c:pt idx="98">
                  <c:v>0.96777100000000005</c:v>
                </c:pt>
                <c:pt idx="99">
                  <c:v>0.96410899999999999</c:v>
                </c:pt>
                <c:pt idx="100">
                  <c:v>0.97045700000000001</c:v>
                </c:pt>
                <c:pt idx="101">
                  <c:v>0.98364200000000002</c:v>
                </c:pt>
                <c:pt idx="102">
                  <c:v>0.98547300000000004</c:v>
                </c:pt>
                <c:pt idx="103">
                  <c:v>0.97839200000000004</c:v>
                </c:pt>
                <c:pt idx="104">
                  <c:v>0.97863599999999995</c:v>
                </c:pt>
                <c:pt idx="105">
                  <c:v>0.98034500000000002</c:v>
                </c:pt>
                <c:pt idx="106">
                  <c:v>0.97521800000000003</c:v>
                </c:pt>
                <c:pt idx="107">
                  <c:v>0.979491</c:v>
                </c:pt>
                <c:pt idx="108">
                  <c:v>0.98095600000000005</c:v>
                </c:pt>
                <c:pt idx="109">
                  <c:v>0.97607299999999997</c:v>
                </c:pt>
                <c:pt idx="110">
                  <c:v>0.97912500000000002</c:v>
                </c:pt>
                <c:pt idx="111">
                  <c:v>0.98058999999999996</c:v>
                </c:pt>
                <c:pt idx="112">
                  <c:v>0.97668299999999997</c:v>
                </c:pt>
                <c:pt idx="113">
                  <c:v>0.97778200000000004</c:v>
                </c:pt>
                <c:pt idx="114">
                  <c:v>0.97924699999999998</c:v>
                </c:pt>
                <c:pt idx="115">
                  <c:v>0.97558400000000001</c:v>
                </c:pt>
                <c:pt idx="116">
                  <c:v>0.98132200000000003</c:v>
                </c:pt>
                <c:pt idx="117">
                  <c:v>0.98669399999999996</c:v>
                </c:pt>
                <c:pt idx="118">
                  <c:v>0.97936900000000005</c:v>
                </c:pt>
                <c:pt idx="119">
                  <c:v>0.97668299999999997</c:v>
                </c:pt>
                <c:pt idx="120">
                  <c:v>0.97595100000000001</c:v>
                </c:pt>
                <c:pt idx="121">
                  <c:v>0.97985699999999998</c:v>
                </c:pt>
                <c:pt idx="122">
                  <c:v>0.979491</c:v>
                </c:pt>
                <c:pt idx="123">
                  <c:v>0.97814800000000002</c:v>
                </c:pt>
                <c:pt idx="124">
                  <c:v>0.97936900000000005</c:v>
                </c:pt>
                <c:pt idx="125">
                  <c:v>0.97204400000000002</c:v>
                </c:pt>
                <c:pt idx="126">
                  <c:v>0.98144399999999998</c:v>
                </c:pt>
                <c:pt idx="127">
                  <c:v>0.980101</c:v>
                </c:pt>
                <c:pt idx="128">
                  <c:v>0.97350899999999996</c:v>
                </c:pt>
                <c:pt idx="129">
                  <c:v>0.98229900000000003</c:v>
                </c:pt>
                <c:pt idx="130">
                  <c:v>0.98144399999999998</c:v>
                </c:pt>
                <c:pt idx="131">
                  <c:v>0.97765999999999997</c:v>
                </c:pt>
                <c:pt idx="132">
                  <c:v>0.97924699999999998</c:v>
                </c:pt>
                <c:pt idx="133">
                  <c:v>0.985595</c:v>
                </c:pt>
                <c:pt idx="134">
                  <c:v>0.97814800000000002</c:v>
                </c:pt>
                <c:pt idx="135">
                  <c:v>0.98193299999999994</c:v>
                </c:pt>
                <c:pt idx="136">
                  <c:v>0.97741599999999995</c:v>
                </c:pt>
                <c:pt idx="137">
                  <c:v>0.98083399999999998</c:v>
                </c:pt>
                <c:pt idx="138">
                  <c:v>0.97546200000000005</c:v>
                </c:pt>
                <c:pt idx="139">
                  <c:v>0.97900299999999996</c:v>
                </c:pt>
                <c:pt idx="140">
                  <c:v>0.98046800000000001</c:v>
                </c:pt>
                <c:pt idx="141">
                  <c:v>0.98046800000000001</c:v>
                </c:pt>
                <c:pt idx="142">
                  <c:v>0.98144399999999998</c:v>
                </c:pt>
                <c:pt idx="143">
                  <c:v>0.97912500000000002</c:v>
                </c:pt>
                <c:pt idx="144">
                  <c:v>0.973997</c:v>
                </c:pt>
                <c:pt idx="145">
                  <c:v>0.97997900000000004</c:v>
                </c:pt>
                <c:pt idx="146">
                  <c:v>0.98168800000000001</c:v>
                </c:pt>
                <c:pt idx="147">
                  <c:v>0.97997900000000004</c:v>
                </c:pt>
                <c:pt idx="148">
                  <c:v>0.98083399999999998</c:v>
                </c:pt>
                <c:pt idx="149">
                  <c:v>0.97912500000000002</c:v>
                </c:pt>
                <c:pt idx="150">
                  <c:v>0.980101</c:v>
                </c:pt>
                <c:pt idx="151">
                  <c:v>0.97985699999999998</c:v>
                </c:pt>
                <c:pt idx="152">
                  <c:v>0.98156600000000005</c:v>
                </c:pt>
                <c:pt idx="153">
                  <c:v>0.97826999999999997</c:v>
                </c:pt>
                <c:pt idx="154">
                  <c:v>0.97814800000000002</c:v>
                </c:pt>
                <c:pt idx="155">
                  <c:v>0.97961299999999996</c:v>
                </c:pt>
                <c:pt idx="156">
                  <c:v>0.97643899999999995</c:v>
                </c:pt>
                <c:pt idx="157">
                  <c:v>0.98022299999999996</c:v>
                </c:pt>
                <c:pt idx="158">
                  <c:v>0.98351999999999995</c:v>
                </c:pt>
                <c:pt idx="159">
                  <c:v>0.979491</c:v>
                </c:pt>
                <c:pt idx="160">
                  <c:v>0.98168800000000001</c:v>
                </c:pt>
                <c:pt idx="161">
                  <c:v>0.98107800000000001</c:v>
                </c:pt>
                <c:pt idx="162">
                  <c:v>0.97802599999999995</c:v>
                </c:pt>
                <c:pt idx="163">
                  <c:v>0.97656100000000001</c:v>
                </c:pt>
                <c:pt idx="164">
                  <c:v>0.980101</c:v>
                </c:pt>
                <c:pt idx="165">
                  <c:v>0.977904</c:v>
                </c:pt>
                <c:pt idx="166">
                  <c:v>0.98254300000000006</c:v>
                </c:pt>
                <c:pt idx="167">
                  <c:v>0.97924699999999998</c:v>
                </c:pt>
                <c:pt idx="168">
                  <c:v>0.98107800000000001</c:v>
                </c:pt>
                <c:pt idx="169">
                  <c:v>0.97912500000000002</c:v>
                </c:pt>
                <c:pt idx="170">
                  <c:v>0.97717100000000001</c:v>
                </c:pt>
                <c:pt idx="171">
                  <c:v>0.97973500000000002</c:v>
                </c:pt>
                <c:pt idx="172">
                  <c:v>0.98449600000000004</c:v>
                </c:pt>
                <c:pt idx="173">
                  <c:v>0.98266500000000001</c:v>
                </c:pt>
                <c:pt idx="174">
                  <c:v>0.97851399999999999</c:v>
                </c:pt>
                <c:pt idx="175">
                  <c:v>0.97765999999999997</c:v>
                </c:pt>
                <c:pt idx="176">
                  <c:v>0.98486200000000002</c:v>
                </c:pt>
                <c:pt idx="177">
                  <c:v>0.97924699999999998</c:v>
                </c:pt>
                <c:pt idx="178">
                  <c:v>0.97997900000000004</c:v>
                </c:pt>
                <c:pt idx="179">
                  <c:v>0.98242099999999999</c:v>
                </c:pt>
                <c:pt idx="180">
                  <c:v>0.98083399999999998</c:v>
                </c:pt>
                <c:pt idx="181">
                  <c:v>0.98119999999999996</c:v>
                </c:pt>
                <c:pt idx="182">
                  <c:v>0.98425200000000002</c:v>
                </c:pt>
                <c:pt idx="183">
                  <c:v>0.97912500000000002</c:v>
                </c:pt>
                <c:pt idx="184">
                  <c:v>0.97997900000000004</c:v>
                </c:pt>
                <c:pt idx="185">
                  <c:v>0.98193299999999994</c:v>
                </c:pt>
                <c:pt idx="186">
                  <c:v>0.97717100000000001</c:v>
                </c:pt>
                <c:pt idx="187">
                  <c:v>0.97875800000000002</c:v>
                </c:pt>
                <c:pt idx="188">
                  <c:v>0.97717100000000001</c:v>
                </c:pt>
                <c:pt idx="189">
                  <c:v>0.97802599999999995</c:v>
                </c:pt>
                <c:pt idx="190">
                  <c:v>0.97680500000000003</c:v>
                </c:pt>
                <c:pt idx="191">
                  <c:v>0.97985699999999998</c:v>
                </c:pt>
                <c:pt idx="192">
                  <c:v>0.98156600000000005</c:v>
                </c:pt>
                <c:pt idx="193">
                  <c:v>0.97619500000000003</c:v>
                </c:pt>
                <c:pt idx="194">
                  <c:v>0.98193299999999994</c:v>
                </c:pt>
                <c:pt idx="195">
                  <c:v>0.98132200000000003</c:v>
                </c:pt>
                <c:pt idx="196">
                  <c:v>0.98083399999999998</c:v>
                </c:pt>
                <c:pt idx="197">
                  <c:v>0.97961299999999996</c:v>
                </c:pt>
                <c:pt idx="198">
                  <c:v>0.980101</c:v>
                </c:pt>
                <c:pt idx="199">
                  <c:v>0.98058999999999996</c:v>
                </c:pt>
                <c:pt idx="200">
                  <c:v>0.98046800000000001</c:v>
                </c:pt>
                <c:pt idx="201">
                  <c:v>0.97802599999999995</c:v>
                </c:pt>
                <c:pt idx="202">
                  <c:v>0.97936900000000005</c:v>
                </c:pt>
                <c:pt idx="203">
                  <c:v>0.97680500000000003</c:v>
                </c:pt>
                <c:pt idx="204">
                  <c:v>0.97692699999999999</c:v>
                </c:pt>
                <c:pt idx="205">
                  <c:v>0.98205500000000001</c:v>
                </c:pt>
                <c:pt idx="206">
                  <c:v>0.97973500000000002</c:v>
                </c:pt>
                <c:pt idx="207">
                  <c:v>0.98022299999999996</c:v>
                </c:pt>
                <c:pt idx="208">
                  <c:v>0.97607299999999997</c:v>
                </c:pt>
                <c:pt idx="209">
                  <c:v>0.98266500000000001</c:v>
                </c:pt>
                <c:pt idx="210">
                  <c:v>0.98156600000000005</c:v>
                </c:pt>
                <c:pt idx="211">
                  <c:v>0.97595100000000001</c:v>
                </c:pt>
                <c:pt idx="212">
                  <c:v>0.978881</c:v>
                </c:pt>
                <c:pt idx="213">
                  <c:v>0.97704899999999995</c:v>
                </c:pt>
                <c:pt idx="214">
                  <c:v>0.97778200000000004</c:v>
                </c:pt>
                <c:pt idx="215">
                  <c:v>0.97936900000000005</c:v>
                </c:pt>
                <c:pt idx="216">
                  <c:v>0.97961299999999996</c:v>
                </c:pt>
                <c:pt idx="217">
                  <c:v>0.97680500000000003</c:v>
                </c:pt>
                <c:pt idx="218">
                  <c:v>0.97973500000000002</c:v>
                </c:pt>
                <c:pt idx="219">
                  <c:v>0.97717100000000001</c:v>
                </c:pt>
                <c:pt idx="220">
                  <c:v>0.980101</c:v>
                </c:pt>
                <c:pt idx="221">
                  <c:v>0.97851399999999999</c:v>
                </c:pt>
                <c:pt idx="222">
                  <c:v>0.97302100000000002</c:v>
                </c:pt>
                <c:pt idx="223">
                  <c:v>0.98083399999999998</c:v>
                </c:pt>
                <c:pt idx="224">
                  <c:v>0.98473999999999995</c:v>
                </c:pt>
                <c:pt idx="225">
                  <c:v>0.97558400000000001</c:v>
                </c:pt>
                <c:pt idx="226">
                  <c:v>0.98071200000000003</c:v>
                </c:pt>
                <c:pt idx="227">
                  <c:v>0.98180999999999996</c:v>
                </c:pt>
                <c:pt idx="228">
                  <c:v>0.97997900000000004</c:v>
                </c:pt>
                <c:pt idx="229">
                  <c:v>0.97680500000000003</c:v>
                </c:pt>
                <c:pt idx="230">
                  <c:v>0.98156600000000005</c:v>
                </c:pt>
                <c:pt idx="231">
                  <c:v>0.97729299999999997</c:v>
                </c:pt>
                <c:pt idx="232">
                  <c:v>0.98180999999999996</c:v>
                </c:pt>
                <c:pt idx="233">
                  <c:v>0.98180999999999996</c:v>
                </c:pt>
                <c:pt idx="234">
                  <c:v>0.97863599999999995</c:v>
                </c:pt>
                <c:pt idx="235">
                  <c:v>0.98242099999999999</c:v>
                </c:pt>
                <c:pt idx="236">
                  <c:v>0.97936900000000005</c:v>
                </c:pt>
                <c:pt idx="237">
                  <c:v>0.97741599999999995</c:v>
                </c:pt>
                <c:pt idx="238">
                  <c:v>0.98144399999999998</c:v>
                </c:pt>
                <c:pt idx="239">
                  <c:v>0.98266500000000001</c:v>
                </c:pt>
                <c:pt idx="240">
                  <c:v>0.98217699999999997</c:v>
                </c:pt>
                <c:pt idx="241">
                  <c:v>0.98083399999999998</c:v>
                </c:pt>
                <c:pt idx="242">
                  <c:v>0.97717100000000001</c:v>
                </c:pt>
                <c:pt idx="243">
                  <c:v>0.98022299999999996</c:v>
                </c:pt>
                <c:pt idx="244">
                  <c:v>0.98193299999999994</c:v>
                </c:pt>
                <c:pt idx="245">
                  <c:v>0.97973500000000002</c:v>
                </c:pt>
                <c:pt idx="246">
                  <c:v>0.98083399999999998</c:v>
                </c:pt>
                <c:pt idx="247">
                  <c:v>0.97912500000000002</c:v>
                </c:pt>
                <c:pt idx="248">
                  <c:v>0.98034500000000002</c:v>
                </c:pt>
                <c:pt idx="249">
                  <c:v>0.97656100000000001</c:v>
                </c:pt>
                <c:pt idx="250">
                  <c:v>0.98071200000000003</c:v>
                </c:pt>
                <c:pt idx="251">
                  <c:v>0.97936900000000005</c:v>
                </c:pt>
                <c:pt idx="252">
                  <c:v>0.97814800000000002</c:v>
                </c:pt>
                <c:pt idx="253">
                  <c:v>0.98107800000000001</c:v>
                </c:pt>
                <c:pt idx="254">
                  <c:v>0.97802599999999995</c:v>
                </c:pt>
                <c:pt idx="255">
                  <c:v>0.97668299999999997</c:v>
                </c:pt>
                <c:pt idx="256">
                  <c:v>0.97692699999999999</c:v>
                </c:pt>
                <c:pt idx="257">
                  <c:v>0.97485200000000005</c:v>
                </c:pt>
                <c:pt idx="258">
                  <c:v>0.97765999999999997</c:v>
                </c:pt>
                <c:pt idx="259">
                  <c:v>0.97582899999999995</c:v>
                </c:pt>
                <c:pt idx="260">
                  <c:v>0.97753800000000002</c:v>
                </c:pt>
                <c:pt idx="261">
                  <c:v>0.97521800000000003</c:v>
                </c:pt>
                <c:pt idx="262">
                  <c:v>0.97912500000000002</c:v>
                </c:pt>
                <c:pt idx="263">
                  <c:v>0.98168800000000001</c:v>
                </c:pt>
                <c:pt idx="264">
                  <c:v>0.97826999999999997</c:v>
                </c:pt>
                <c:pt idx="265">
                  <c:v>0.97765999999999997</c:v>
                </c:pt>
                <c:pt idx="266">
                  <c:v>0.98388600000000004</c:v>
                </c:pt>
                <c:pt idx="267">
                  <c:v>0.98156600000000005</c:v>
                </c:pt>
                <c:pt idx="268">
                  <c:v>0.97924699999999998</c:v>
                </c:pt>
                <c:pt idx="269">
                  <c:v>0.980101</c:v>
                </c:pt>
                <c:pt idx="270">
                  <c:v>0.97863599999999995</c:v>
                </c:pt>
                <c:pt idx="271">
                  <c:v>0.978881</c:v>
                </c:pt>
                <c:pt idx="272">
                  <c:v>0.98217699999999997</c:v>
                </c:pt>
                <c:pt idx="273">
                  <c:v>0.98046800000000001</c:v>
                </c:pt>
                <c:pt idx="274">
                  <c:v>0.98071200000000003</c:v>
                </c:pt>
                <c:pt idx="275">
                  <c:v>0.97363100000000002</c:v>
                </c:pt>
                <c:pt idx="276">
                  <c:v>0.98083399999999998</c:v>
                </c:pt>
                <c:pt idx="277">
                  <c:v>0.97717100000000001</c:v>
                </c:pt>
                <c:pt idx="278">
                  <c:v>0.977904</c:v>
                </c:pt>
                <c:pt idx="279">
                  <c:v>0.98205500000000001</c:v>
                </c:pt>
                <c:pt idx="280">
                  <c:v>0.98132200000000003</c:v>
                </c:pt>
                <c:pt idx="281">
                  <c:v>0.98022299999999996</c:v>
                </c:pt>
                <c:pt idx="282">
                  <c:v>0.98351999999999995</c:v>
                </c:pt>
                <c:pt idx="283">
                  <c:v>0.98180999999999996</c:v>
                </c:pt>
                <c:pt idx="284">
                  <c:v>0.97863599999999995</c:v>
                </c:pt>
                <c:pt idx="285">
                  <c:v>0.98608300000000004</c:v>
                </c:pt>
                <c:pt idx="286">
                  <c:v>0.97595100000000001</c:v>
                </c:pt>
                <c:pt idx="287">
                  <c:v>0.97814800000000002</c:v>
                </c:pt>
                <c:pt idx="288">
                  <c:v>0.97997900000000004</c:v>
                </c:pt>
                <c:pt idx="289">
                  <c:v>0.97839200000000004</c:v>
                </c:pt>
                <c:pt idx="290">
                  <c:v>0.98339699999999997</c:v>
                </c:pt>
                <c:pt idx="291">
                  <c:v>0.98168800000000001</c:v>
                </c:pt>
                <c:pt idx="292">
                  <c:v>0.98339699999999997</c:v>
                </c:pt>
                <c:pt idx="293">
                  <c:v>0.97936900000000005</c:v>
                </c:pt>
                <c:pt idx="294">
                  <c:v>0.97900299999999996</c:v>
                </c:pt>
                <c:pt idx="295">
                  <c:v>0.98034500000000002</c:v>
                </c:pt>
                <c:pt idx="296">
                  <c:v>0.97973500000000002</c:v>
                </c:pt>
                <c:pt idx="297">
                  <c:v>0.980101</c:v>
                </c:pt>
                <c:pt idx="298">
                  <c:v>0.97900299999999996</c:v>
                </c:pt>
                <c:pt idx="299">
                  <c:v>0.97778200000000004</c:v>
                </c:pt>
                <c:pt idx="300">
                  <c:v>0.97985699999999998</c:v>
                </c:pt>
                <c:pt idx="301">
                  <c:v>0.98156600000000005</c:v>
                </c:pt>
                <c:pt idx="302">
                  <c:v>0.98022299999999996</c:v>
                </c:pt>
                <c:pt idx="303">
                  <c:v>0.97863599999999995</c:v>
                </c:pt>
                <c:pt idx="304">
                  <c:v>0.97692699999999999</c:v>
                </c:pt>
                <c:pt idx="305">
                  <c:v>0.98193299999999994</c:v>
                </c:pt>
                <c:pt idx="306">
                  <c:v>0.98168800000000001</c:v>
                </c:pt>
                <c:pt idx="307">
                  <c:v>0.97973500000000002</c:v>
                </c:pt>
                <c:pt idx="308">
                  <c:v>0.97497400000000001</c:v>
                </c:pt>
                <c:pt idx="309">
                  <c:v>0.97656100000000001</c:v>
                </c:pt>
                <c:pt idx="310">
                  <c:v>0.97607299999999997</c:v>
                </c:pt>
                <c:pt idx="311">
                  <c:v>0.973387</c:v>
                </c:pt>
                <c:pt idx="312">
                  <c:v>0.97924699999999998</c:v>
                </c:pt>
                <c:pt idx="313">
                  <c:v>0.98071200000000003</c:v>
                </c:pt>
                <c:pt idx="314">
                  <c:v>0.97924699999999998</c:v>
                </c:pt>
                <c:pt idx="315">
                  <c:v>0.97961299999999996</c:v>
                </c:pt>
                <c:pt idx="316">
                  <c:v>0.97692699999999999</c:v>
                </c:pt>
                <c:pt idx="317">
                  <c:v>0.97619500000000003</c:v>
                </c:pt>
                <c:pt idx="318">
                  <c:v>0.98058999999999996</c:v>
                </c:pt>
                <c:pt idx="319">
                  <c:v>0.97363100000000002</c:v>
                </c:pt>
                <c:pt idx="320">
                  <c:v>0.97216599999999997</c:v>
                </c:pt>
                <c:pt idx="321">
                  <c:v>0.97704899999999995</c:v>
                </c:pt>
                <c:pt idx="322">
                  <c:v>0.98681600000000003</c:v>
                </c:pt>
                <c:pt idx="323">
                  <c:v>0.97924699999999998</c:v>
                </c:pt>
                <c:pt idx="324">
                  <c:v>0.98168800000000001</c:v>
                </c:pt>
                <c:pt idx="325">
                  <c:v>0.978881</c:v>
                </c:pt>
                <c:pt idx="326">
                  <c:v>0.97826999999999997</c:v>
                </c:pt>
                <c:pt idx="327">
                  <c:v>0.98376399999999997</c:v>
                </c:pt>
                <c:pt idx="328">
                  <c:v>0.97570699999999999</c:v>
                </c:pt>
                <c:pt idx="329">
                  <c:v>0.979491</c:v>
                </c:pt>
                <c:pt idx="330">
                  <c:v>0.97619500000000003</c:v>
                </c:pt>
                <c:pt idx="331">
                  <c:v>0.97607299999999997</c:v>
                </c:pt>
                <c:pt idx="332">
                  <c:v>0.97900299999999996</c:v>
                </c:pt>
                <c:pt idx="333">
                  <c:v>0.98168800000000001</c:v>
                </c:pt>
                <c:pt idx="334">
                  <c:v>0.97582899999999995</c:v>
                </c:pt>
                <c:pt idx="335">
                  <c:v>0.97936900000000005</c:v>
                </c:pt>
                <c:pt idx="336">
                  <c:v>0.97985699999999998</c:v>
                </c:pt>
                <c:pt idx="337">
                  <c:v>0.97826999999999997</c:v>
                </c:pt>
                <c:pt idx="338">
                  <c:v>0.97753800000000002</c:v>
                </c:pt>
                <c:pt idx="339">
                  <c:v>0.97595100000000001</c:v>
                </c:pt>
                <c:pt idx="340">
                  <c:v>0.97936900000000005</c:v>
                </c:pt>
                <c:pt idx="341">
                  <c:v>0.979491</c:v>
                </c:pt>
                <c:pt idx="342">
                  <c:v>0.97704899999999995</c:v>
                </c:pt>
                <c:pt idx="343">
                  <c:v>0.98058999999999996</c:v>
                </c:pt>
                <c:pt idx="344">
                  <c:v>0.97778200000000004</c:v>
                </c:pt>
                <c:pt idx="345">
                  <c:v>0.97985699999999998</c:v>
                </c:pt>
                <c:pt idx="346">
                  <c:v>0.98095600000000005</c:v>
                </c:pt>
                <c:pt idx="347">
                  <c:v>0.97717100000000001</c:v>
                </c:pt>
                <c:pt idx="348">
                  <c:v>0.97900299999999996</c:v>
                </c:pt>
                <c:pt idx="349">
                  <c:v>0.98046800000000001</c:v>
                </c:pt>
                <c:pt idx="350">
                  <c:v>0.97961299999999996</c:v>
                </c:pt>
                <c:pt idx="351">
                  <c:v>0.97509599999999996</c:v>
                </c:pt>
                <c:pt idx="352">
                  <c:v>0.97497400000000001</c:v>
                </c:pt>
                <c:pt idx="353">
                  <c:v>0.97741599999999995</c:v>
                </c:pt>
                <c:pt idx="354">
                  <c:v>0.97936900000000005</c:v>
                </c:pt>
                <c:pt idx="355">
                  <c:v>0.97741599999999995</c:v>
                </c:pt>
                <c:pt idx="356">
                  <c:v>0.98071200000000003</c:v>
                </c:pt>
                <c:pt idx="357">
                  <c:v>0.98083399999999998</c:v>
                </c:pt>
                <c:pt idx="358">
                  <c:v>0.98303099999999999</c:v>
                </c:pt>
                <c:pt idx="359">
                  <c:v>0.97973500000000002</c:v>
                </c:pt>
                <c:pt idx="360">
                  <c:v>0.98083399999999998</c:v>
                </c:pt>
                <c:pt idx="361">
                  <c:v>0.980101</c:v>
                </c:pt>
                <c:pt idx="362">
                  <c:v>0.97546200000000005</c:v>
                </c:pt>
                <c:pt idx="363">
                  <c:v>0.979491</c:v>
                </c:pt>
                <c:pt idx="364">
                  <c:v>0.97826999999999997</c:v>
                </c:pt>
                <c:pt idx="365">
                  <c:v>0.97753800000000002</c:v>
                </c:pt>
                <c:pt idx="366">
                  <c:v>0.980101</c:v>
                </c:pt>
                <c:pt idx="367">
                  <c:v>0.97839200000000004</c:v>
                </c:pt>
                <c:pt idx="368">
                  <c:v>0.97717100000000001</c:v>
                </c:pt>
                <c:pt idx="369">
                  <c:v>0.98046800000000001</c:v>
                </c:pt>
                <c:pt idx="370">
                  <c:v>0.97863599999999995</c:v>
                </c:pt>
                <c:pt idx="371">
                  <c:v>0.97607299999999997</c:v>
                </c:pt>
                <c:pt idx="372">
                  <c:v>0.97607299999999997</c:v>
                </c:pt>
                <c:pt idx="373">
                  <c:v>0.97753800000000002</c:v>
                </c:pt>
                <c:pt idx="374">
                  <c:v>0.97509599999999996</c:v>
                </c:pt>
                <c:pt idx="375">
                  <c:v>0.98217699999999997</c:v>
                </c:pt>
                <c:pt idx="376">
                  <c:v>0.97729299999999997</c:v>
                </c:pt>
                <c:pt idx="377">
                  <c:v>0.98205500000000001</c:v>
                </c:pt>
                <c:pt idx="378">
                  <c:v>0.97997900000000004</c:v>
                </c:pt>
                <c:pt idx="379">
                  <c:v>0.97826999999999997</c:v>
                </c:pt>
                <c:pt idx="380">
                  <c:v>0.97753800000000002</c:v>
                </c:pt>
                <c:pt idx="381">
                  <c:v>0.98376399999999997</c:v>
                </c:pt>
                <c:pt idx="382">
                  <c:v>0.98168800000000001</c:v>
                </c:pt>
                <c:pt idx="383">
                  <c:v>0.98119999999999996</c:v>
                </c:pt>
                <c:pt idx="384">
                  <c:v>0.97814800000000002</c:v>
                </c:pt>
                <c:pt idx="385">
                  <c:v>0.979491</c:v>
                </c:pt>
                <c:pt idx="386">
                  <c:v>0.98193299999999994</c:v>
                </c:pt>
                <c:pt idx="387">
                  <c:v>0.985595</c:v>
                </c:pt>
                <c:pt idx="388">
                  <c:v>0.97631699999999999</c:v>
                </c:pt>
                <c:pt idx="389">
                  <c:v>0.97900299999999996</c:v>
                </c:pt>
                <c:pt idx="390">
                  <c:v>0.97802599999999995</c:v>
                </c:pt>
                <c:pt idx="391">
                  <c:v>0.97558400000000001</c:v>
                </c:pt>
                <c:pt idx="392">
                  <c:v>0.97472999999999999</c:v>
                </c:pt>
                <c:pt idx="393">
                  <c:v>0.980101</c:v>
                </c:pt>
                <c:pt idx="394">
                  <c:v>0.98376399999999997</c:v>
                </c:pt>
                <c:pt idx="395">
                  <c:v>0.97851399999999999</c:v>
                </c:pt>
                <c:pt idx="396">
                  <c:v>0.97741599999999995</c:v>
                </c:pt>
                <c:pt idx="397">
                  <c:v>0.97802599999999995</c:v>
                </c:pt>
                <c:pt idx="398">
                  <c:v>0.98144399999999998</c:v>
                </c:pt>
                <c:pt idx="399">
                  <c:v>0.98364200000000002</c:v>
                </c:pt>
                <c:pt idx="400">
                  <c:v>0.98376399999999997</c:v>
                </c:pt>
                <c:pt idx="401">
                  <c:v>0.98058999999999996</c:v>
                </c:pt>
                <c:pt idx="402">
                  <c:v>0.97558400000000001</c:v>
                </c:pt>
                <c:pt idx="403">
                  <c:v>0.98266500000000001</c:v>
                </c:pt>
                <c:pt idx="404">
                  <c:v>0.98119999999999996</c:v>
                </c:pt>
                <c:pt idx="405">
                  <c:v>0.98144399999999998</c:v>
                </c:pt>
                <c:pt idx="406">
                  <c:v>0.97997900000000004</c:v>
                </c:pt>
                <c:pt idx="407">
                  <c:v>0.97875800000000002</c:v>
                </c:pt>
                <c:pt idx="408">
                  <c:v>0.98083399999999998</c:v>
                </c:pt>
                <c:pt idx="409">
                  <c:v>0.98107800000000001</c:v>
                </c:pt>
                <c:pt idx="410">
                  <c:v>0.98119999999999996</c:v>
                </c:pt>
                <c:pt idx="411">
                  <c:v>0.97961299999999996</c:v>
                </c:pt>
                <c:pt idx="412">
                  <c:v>0.97460800000000003</c:v>
                </c:pt>
                <c:pt idx="413">
                  <c:v>0.98119999999999996</c:v>
                </c:pt>
                <c:pt idx="414">
                  <c:v>0.97839200000000004</c:v>
                </c:pt>
                <c:pt idx="415">
                  <c:v>0.98022299999999996</c:v>
                </c:pt>
                <c:pt idx="416">
                  <c:v>0.97924699999999998</c:v>
                </c:pt>
                <c:pt idx="417">
                  <c:v>0.97851399999999999</c:v>
                </c:pt>
                <c:pt idx="418">
                  <c:v>0.97997900000000004</c:v>
                </c:pt>
                <c:pt idx="419">
                  <c:v>0.97839200000000004</c:v>
                </c:pt>
                <c:pt idx="420">
                  <c:v>0.97533999999999998</c:v>
                </c:pt>
                <c:pt idx="421">
                  <c:v>0.97826999999999997</c:v>
                </c:pt>
                <c:pt idx="422">
                  <c:v>0.97680500000000003</c:v>
                </c:pt>
                <c:pt idx="423">
                  <c:v>0.98144399999999998</c:v>
                </c:pt>
                <c:pt idx="424">
                  <c:v>0.97570699999999999</c:v>
                </c:pt>
                <c:pt idx="425">
                  <c:v>0.98132200000000003</c:v>
                </c:pt>
                <c:pt idx="426">
                  <c:v>0.98022299999999996</c:v>
                </c:pt>
                <c:pt idx="427">
                  <c:v>0.98083399999999998</c:v>
                </c:pt>
                <c:pt idx="428">
                  <c:v>0.98400799999999999</c:v>
                </c:pt>
                <c:pt idx="429">
                  <c:v>0.97826999999999997</c:v>
                </c:pt>
                <c:pt idx="430">
                  <c:v>0.98266500000000001</c:v>
                </c:pt>
                <c:pt idx="431">
                  <c:v>0.97826999999999997</c:v>
                </c:pt>
                <c:pt idx="432">
                  <c:v>0.97985699999999998</c:v>
                </c:pt>
                <c:pt idx="433">
                  <c:v>0.97997900000000004</c:v>
                </c:pt>
                <c:pt idx="434">
                  <c:v>0.97875800000000002</c:v>
                </c:pt>
                <c:pt idx="435">
                  <c:v>0.97997900000000004</c:v>
                </c:pt>
                <c:pt idx="436">
                  <c:v>0.98071200000000003</c:v>
                </c:pt>
                <c:pt idx="437">
                  <c:v>0.97973500000000002</c:v>
                </c:pt>
                <c:pt idx="438">
                  <c:v>0.97668299999999997</c:v>
                </c:pt>
                <c:pt idx="439">
                  <c:v>0.97936900000000005</c:v>
                </c:pt>
                <c:pt idx="440">
                  <c:v>0.97900299999999996</c:v>
                </c:pt>
                <c:pt idx="441">
                  <c:v>0.98217699999999997</c:v>
                </c:pt>
                <c:pt idx="442">
                  <c:v>0.979491</c:v>
                </c:pt>
                <c:pt idx="443">
                  <c:v>0.98535099999999998</c:v>
                </c:pt>
                <c:pt idx="444">
                  <c:v>0.97961299999999996</c:v>
                </c:pt>
                <c:pt idx="445">
                  <c:v>0.98278699999999997</c:v>
                </c:pt>
                <c:pt idx="446">
                  <c:v>0.98278699999999997</c:v>
                </c:pt>
                <c:pt idx="447">
                  <c:v>0.97570699999999999</c:v>
                </c:pt>
                <c:pt idx="448">
                  <c:v>0.98119999999999996</c:v>
                </c:pt>
                <c:pt idx="449">
                  <c:v>0.97839200000000004</c:v>
                </c:pt>
                <c:pt idx="450">
                  <c:v>0.97558400000000001</c:v>
                </c:pt>
                <c:pt idx="451">
                  <c:v>0.98107800000000001</c:v>
                </c:pt>
                <c:pt idx="452">
                  <c:v>0.97607299999999997</c:v>
                </c:pt>
                <c:pt idx="453">
                  <c:v>0.97814800000000002</c:v>
                </c:pt>
                <c:pt idx="454">
                  <c:v>0.97924699999999998</c:v>
                </c:pt>
                <c:pt idx="455">
                  <c:v>0.98107800000000001</c:v>
                </c:pt>
                <c:pt idx="456">
                  <c:v>0.979491</c:v>
                </c:pt>
                <c:pt idx="457">
                  <c:v>0.977904</c:v>
                </c:pt>
                <c:pt idx="458">
                  <c:v>0.98046800000000001</c:v>
                </c:pt>
                <c:pt idx="459">
                  <c:v>0.98034500000000002</c:v>
                </c:pt>
                <c:pt idx="460">
                  <c:v>0.98205500000000001</c:v>
                </c:pt>
                <c:pt idx="461">
                  <c:v>0.98461799999999999</c:v>
                </c:pt>
                <c:pt idx="462">
                  <c:v>0.98022299999999996</c:v>
                </c:pt>
                <c:pt idx="463">
                  <c:v>0.97411999999999999</c:v>
                </c:pt>
                <c:pt idx="464">
                  <c:v>0.98168800000000001</c:v>
                </c:pt>
                <c:pt idx="465">
                  <c:v>0.98156600000000005</c:v>
                </c:pt>
                <c:pt idx="466">
                  <c:v>0.98449600000000004</c:v>
                </c:pt>
                <c:pt idx="467">
                  <c:v>0.97778200000000004</c:v>
                </c:pt>
                <c:pt idx="468">
                  <c:v>0.97692699999999999</c:v>
                </c:pt>
                <c:pt idx="469">
                  <c:v>0.97680500000000003</c:v>
                </c:pt>
                <c:pt idx="470">
                  <c:v>0.98242099999999999</c:v>
                </c:pt>
                <c:pt idx="471">
                  <c:v>0.978881</c:v>
                </c:pt>
                <c:pt idx="472">
                  <c:v>0.97753800000000002</c:v>
                </c:pt>
                <c:pt idx="473">
                  <c:v>0.98058999999999996</c:v>
                </c:pt>
                <c:pt idx="474">
                  <c:v>0.97924699999999998</c:v>
                </c:pt>
                <c:pt idx="475">
                  <c:v>0.98058999999999996</c:v>
                </c:pt>
                <c:pt idx="476">
                  <c:v>0.97778200000000004</c:v>
                </c:pt>
                <c:pt idx="477">
                  <c:v>0.97912500000000002</c:v>
                </c:pt>
                <c:pt idx="478">
                  <c:v>0.979491</c:v>
                </c:pt>
                <c:pt idx="479">
                  <c:v>0.97631699999999999</c:v>
                </c:pt>
                <c:pt idx="480">
                  <c:v>0.97668299999999997</c:v>
                </c:pt>
                <c:pt idx="481">
                  <c:v>0.98095600000000005</c:v>
                </c:pt>
                <c:pt idx="482">
                  <c:v>0.97778200000000004</c:v>
                </c:pt>
                <c:pt idx="483">
                  <c:v>0.98278699999999997</c:v>
                </c:pt>
                <c:pt idx="484">
                  <c:v>0.98119999999999996</c:v>
                </c:pt>
                <c:pt idx="485">
                  <c:v>0.97875800000000002</c:v>
                </c:pt>
                <c:pt idx="486">
                  <c:v>0.97985699999999998</c:v>
                </c:pt>
                <c:pt idx="487">
                  <c:v>0.98034500000000002</c:v>
                </c:pt>
                <c:pt idx="488">
                  <c:v>0.978881</c:v>
                </c:pt>
                <c:pt idx="489">
                  <c:v>0.978881</c:v>
                </c:pt>
                <c:pt idx="490">
                  <c:v>0.98168800000000001</c:v>
                </c:pt>
                <c:pt idx="491">
                  <c:v>0.97717100000000001</c:v>
                </c:pt>
                <c:pt idx="492">
                  <c:v>0.98376399999999997</c:v>
                </c:pt>
                <c:pt idx="493">
                  <c:v>0.97985699999999998</c:v>
                </c:pt>
                <c:pt idx="494">
                  <c:v>0.98156600000000005</c:v>
                </c:pt>
                <c:pt idx="495">
                  <c:v>0.98205500000000001</c:v>
                </c:pt>
                <c:pt idx="496">
                  <c:v>0.97826999999999997</c:v>
                </c:pt>
                <c:pt idx="497">
                  <c:v>0.97839200000000004</c:v>
                </c:pt>
                <c:pt idx="498">
                  <c:v>0.97778200000000004</c:v>
                </c:pt>
                <c:pt idx="499">
                  <c:v>0.97851399999999999</c:v>
                </c:pt>
                <c:pt idx="500">
                  <c:v>0.98144399999999998</c:v>
                </c:pt>
                <c:pt idx="501">
                  <c:v>0.98168800000000001</c:v>
                </c:pt>
                <c:pt idx="502">
                  <c:v>0.97692699999999999</c:v>
                </c:pt>
                <c:pt idx="503">
                  <c:v>0.98046800000000001</c:v>
                </c:pt>
                <c:pt idx="504">
                  <c:v>0.97924699999999998</c:v>
                </c:pt>
                <c:pt idx="505">
                  <c:v>0.98632699999999995</c:v>
                </c:pt>
                <c:pt idx="506">
                  <c:v>0.98022299999999996</c:v>
                </c:pt>
                <c:pt idx="507">
                  <c:v>0.97997900000000004</c:v>
                </c:pt>
                <c:pt idx="508">
                  <c:v>0.97509599999999996</c:v>
                </c:pt>
                <c:pt idx="509">
                  <c:v>0.97778200000000004</c:v>
                </c:pt>
                <c:pt idx="510">
                  <c:v>0.98046800000000001</c:v>
                </c:pt>
                <c:pt idx="511">
                  <c:v>0.978881</c:v>
                </c:pt>
                <c:pt idx="512">
                  <c:v>0.97741599999999995</c:v>
                </c:pt>
                <c:pt idx="513">
                  <c:v>0.97802599999999995</c:v>
                </c:pt>
                <c:pt idx="514">
                  <c:v>0.97814800000000002</c:v>
                </c:pt>
                <c:pt idx="515">
                  <c:v>0.98376399999999997</c:v>
                </c:pt>
                <c:pt idx="516">
                  <c:v>0.98071200000000003</c:v>
                </c:pt>
                <c:pt idx="517">
                  <c:v>0.97900299999999996</c:v>
                </c:pt>
                <c:pt idx="518">
                  <c:v>0.97753800000000002</c:v>
                </c:pt>
                <c:pt idx="519">
                  <c:v>0.97924699999999998</c:v>
                </c:pt>
                <c:pt idx="520">
                  <c:v>0.98058999999999996</c:v>
                </c:pt>
                <c:pt idx="521">
                  <c:v>0.97936900000000005</c:v>
                </c:pt>
                <c:pt idx="522">
                  <c:v>0.97778200000000004</c:v>
                </c:pt>
                <c:pt idx="523">
                  <c:v>0.98034500000000002</c:v>
                </c:pt>
                <c:pt idx="524">
                  <c:v>0.97826999999999997</c:v>
                </c:pt>
                <c:pt idx="525">
                  <c:v>0.98022299999999996</c:v>
                </c:pt>
                <c:pt idx="526">
                  <c:v>0.98107800000000001</c:v>
                </c:pt>
                <c:pt idx="527">
                  <c:v>0.97778200000000004</c:v>
                </c:pt>
                <c:pt idx="528">
                  <c:v>0.98034500000000002</c:v>
                </c:pt>
                <c:pt idx="529">
                  <c:v>0.97717100000000001</c:v>
                </c:pt>
                <c:pt idx="530">
                  <c:v>0.97448599999999996</c:v>
                </c:pt>
                <c:pt idx="531">
                  <c:v>0.98364200000000002</c:v>
                </c:pt>
                <c:pt idx="532">
                  <c:v>0.98058999999999996</c:v>
                </c:pt>
                <c:pt idx="533">
                  <c:v>0.97631699999999999</c:v>
                </c:pt>
                <c:pt idx="534">
                  <c:v>0.98083399999999998</c:v>
                </c:pt>
                <c:pt idx="535">
                  <c:v>0.98022299999999996</c:v>
                </c:pt>
                <c:pt idx="536">
                  <c:v>0.98400799999999999</c:v>
                </c:pt>
                <c:pt idx="537">
                  <c:v>0.98425200000000002</c:v>
                </c:pt>
                <c:pt idx="538">
                  <c:v>0.98303099999999999</c:v>
                </c:pt>
                <c:pt idx="539">
                  <c:v>0.979491</c:v>
                </c:pt>
                <c:pt idx="540">
                  <c:v>0.97680500000000003</c:v>
                </c:pt>
                <c:pt idx="541">
                  <c:v>0.97961299999999996</c:v>
                </c:pt>
                <c:pt idx="542">
                  <c:v>0.97363100000000002</c:v>
                </c:pt>
                <c:pt idx="543">
                  <c:v>0.97167800000000004</c:v>
                </c:pt>
                <c:pt idx="544">
                  <c:v>0.98107800000000001</c:v>
                </c:pt>
                <c:pt idx="545">
                  <c:v>0.97912500000000002</c:v>
                </c:pt>
                <c:pt idx="546">
                  <c:v>0.97509599999999996</c:v>
                </c:pt>
                <c:pt idx="547">
                  <c:v>0.97570699999999999</c:v>
                </c:pt>
                <c:pt idx="548">
                  <c:v>0.979491</c:v>
                </c:pt>
                <c:pt idx="549">
                  <c:v>0.97814800000000002</c:v>
                </c:pt>
                <c:pt idx="550">
                  <c:v>0.97692699999999999</c:v>
                </c:pt>
                <c:pt idx="551">
                  <c:v>0.98132200000000003</c:v>
                </c:pt>
                <c:pt idx="552">
                  <c:v>0.98168800000000001</c:v>
                </c:pt>
                <c:pt idx="553">
                  <c:v>0.98095600000000005</c:v>
                </c:pt>
                <c:pt idx="554">
                  <c:v>0.97924699999999998</c:v>
                </c:pt>
                <c:pt idx="555">
                  <c:v>0.97961299999999996</c:v>
                </c:pt>
                <c:pt idx="556">
                  <c:v>0.97826999999999997</c:v>
                </c:pt>
                <c:pt idx="557">
                  <c:v>0.980101</c:v>
                </c:pt>
                <c:pt idx="558">
                  <c:v>0.98339699999999997</c:v>
                </c:pt>
                <c:pt idx="559">
                  <c:v>0.97607299999999997</c:v>
                </c:pt>
                <c:pt idx="560">
                  <c:v>0.98156600000000005</c:v>
                </c:pt>
                <c:pt idx="561">
                  <c:v>0.98278699999999997</c:v>
                </c:pt>
                <c:pt idx="562">
                  <c:v>0.97936900000000005</c:v>
                </c:pt>
                <c:pt idx="563">
                  <c:v>0.97411999999999999</c:v>
                </c:pt>
                <c:pt idx="564">
                  <c:v>0.97802599999999995</c:v>
                </c:pt>
                <c:pt idx="565">
                  <c:v>0.97460800000000003</c:v>
                </c:pt>
                <c:pt idx="566">
                  <c:v>0.98119999999999996</c:v>
                </c:pt>
                <c:pt idx="567">
                  <c:v>0.97692699999999999</c:v>
                </c:pt>
                <c:pt idx="568">
                  <c:v>0.97704899999999995</c:v>
                </c:pt>
                <c:pt idx="569">
                  <c:v>0.98303099999999999</c:v>
                </c:pt>
                <c:pt idx="570">
                  <c:v>0.97814800000000002</c:v>
                </c:pt>
                <c:pt idx="571">
                  <c:v>0.98229900000000003</c:v>
                </c:pt>
                <c:pt idx="572">
                  <c:v>0.980101</c:v>
                </c:pt>
                <c:pt idx="573">
                  <c:v>0.97961299999999996</c:v>
                </c:pt>
                <c:pt idx="574">
                  <c:v>0.98632699999999995</c:v>
                </c:pt>
                <c:pt idx="575">
                  <c:v>0.98290900000000003</c:v>
                </c:pt>
                <c:pt idx="576">
                  <c:v>0.97936900000000005</c:v>
                </c:pt>
                <c:pt idx="577">
                  <c:v>0.98144399999999998</c:v>
                </c:pt>
                <c:pt idx="578">
                  <c:v>0.97704899999999995</c:v>
                </c:pt>
                <c:pt idx="579">
                  <c:v>0.98107800000000001</c:v>
                </c:pt>
                <c:pt idx="580">
                  <c:v>0.98083399999999998</c:v>
                </c:pt>
                <c:pt idx="581">
                  <c:v>0.97704899999999995</c:v>
                </c:pt>
                <c:pt idx="582">
                  <c:v>0.97997900000000004</c:v>
                </c:pt>
                <c:pt idx="583">
                  <c:v>0.98046800000000001</c:v>
                </c:pt>
                <c:pt idx="584">
                  <c:v>0.98058999999999996</c:v>
                </c:pt>
                <c:pt idx="585">
                  <c:v>0.97997900000000004</c:v>
                </c:pt>
                <c:pt idx="586">
                  <c:v>0.97826999999999997</c:v>
                </c:pt>
                <c:pt idx="587">
                  <c:v>0.98364200000000002</c:v>
                </c:pt>
                <c:pt idx="588">
                  <c:v>0.98046800000000001</c:v>
                </c:pt>
                <c:pt idx="589">
                  <c:v>0.98156600000000005</c:v>
                </c:pt>
                <c:pt idx="590">
                  <c:v>0.97912500000000002</c:v>
                </c:pt>
                <c:pt idx="591">
                  <c:v>0.97912500000000002</c:v>
                </c:pt>
                <c:pt idx="592">
                  <c:v>0.98119999999999996</c:v>
                </c:pt>
                <c:pt idx="593">
                  <c:v>0.97900299999999996</c:v>
                </c:pt>
                <c:pt idx="594">
                  <c:v>0.98217699999999997</c:v>
                </c:pt>
                <c:pt idx="595">
                  <c:v>0.98022299999999996</c:v>
                </c:pt>
                <c:pt idx="596">
                  <c:v>0.97826999999999997</c:v>
                </c:pt>
                <c:pt idx="597">
                  <c:v>0.98071200000000003</c:v>
                </c:pt>
                <c:pt idx="598">
                  <c:v>0.97997900000000004</c:v>
                </c:pt>
                <c:pt idx="599">
                  <c:v>0.98083399999999998</c:v>
                </c:pt>
                <c:pt idx="600">
                  <c:v>0.98132200000000003</c:v>
                </c:pt>
                <c:pt idx="601">
                  <c:v>0.979491</c:v>
                </c:pt>
                <c:pt idx="602">
                  <c:v>0.97741599999999995</c:v>
                </c:pt>
                <c:pt idx="603">
                  <c:v>0.98303099999999999</c:v>
                </c:pt>
                <c:pt idx="604">
                  <c:v>0.98107800000000001</c:v>
                </c:pt>
                <c:pt idx="605">
                  <c:v>0.97826999999999997</c:v>
                </c:pt>
                <c:pt idx="606">
                  <c:v>0.97961299999999996</c:v>
                </c:pt>
                <c:pt idx="607">
                  <c:v>0.97314299999999998</c:v>
                </c:pt>
                <c:pt idx="608">
                  <c:v>0.97607299999999997</c:v>
                </c:pt>
                <c:pt idx="609">
                  <c:v>0.97936900000000005</c:v>
                </c:pt>
                <c:pt idx="610">
                  <c:v>0.97607299999999997</c:v>
                </c:pt>
                <c:pt idx="611">
                  <c:v>0.97607299999999997</c:v>
                </c:pt>
                <c:pt idx="612">
                  <c:v>0.979491</c:v>
                </c:pt>
                <c:pt idx="613">
                  <c:v>0.98083399999999998</c:v>
                </c:pt>
                <c:pt idx="614">
                  <c:v>0.97985699999999998</c:v>
                </c:pt>
                <c:pt idx="615">
                  <c:v>0.97570699999999999</c:v>
                </c:pt>
                <c:pt idx="616">
                  <c:v>0.98278699999999997</c:v>
                </c:pt>
                <c:pt idx="617">
                  <c:v>0.97717100000000001</c:v>
                </c:pt>
                <c:pt idx="618">
                  <c:v>0.97936900000000005</c:v>
                </c:pt>
                <c:pt idx="619">
                  <c:v>0.97936900000000005</c:v>
                </c:pt>
                <c:pt idx="620">
                  <c:v>0.98315300000000005</c:v>
                </c:pt>
                <c:pt idx="621">
                  <c:v>0.97692699999999999</c:v>
                </c:pt>
                <c:pt idx="622">
                  <c:v>0.98180999999999996</c:v>
                </c:pt>
                <c:pt idx="623">
                  <c:v>0.97924699999999998</c:v>
                </c:pt>
                <c:pt idx="624">
                  <c:v>0.97875800000000002</c:v>
                </c:pt>
                <c:pt idx="625">
                  <c:v>0.97802599999999995</c:v>
                </c:pt>
                <c:pt idx="626">
                  <c:v>0.98254300000000006</c:v>
                </c:pt>
              </c:numCache>
            </c:numRef>
          </c:yVal>
          <c:smooth val="0"/>
          <c:extLst>
            <c:ext xmlns:c16="http://schemas.microsoft.com/office/drawing/2014/chart" uri="{C3380CC4-5D6E-409C-BE32-E72D297353CC}">
              <c16:uniqueId val="{00000001-1638-420C-A1E2-66A65FA73E42}"/>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custom2!$A$1:$A$627</c:f>
              <c:numCache>
                <c:formatCode>General</c:formatCode>
                <c:ptCount val="627"/>
                <c:pt idx="0">
                  <c:v>20</c:v>
                </c:pt>
                <c:pt idx="1">
                  <c:v>40</c:v>
                </c:pt>
                <c:pt idx="2">
                  <c:v>60</c:v>
                </c:pt>
                <c:pt idx="3">
                  <c:v>70</c:v>
                </c:pt>
                <c:pt idx="4">
                  <c:v>80</c:v>
                </c:pt>
                <c:pt idx="5">
                  <c:v>90</c:v>
                </c:pt>
                <c:pt idx="6">
                  <c:v>110</c:v>
                </c:pt>
                <c:pt idx="7">
                  <c:v>120</c:v>
                </c:pt>
                <c:pt idx="8">
                  <c:v>140</c:v>
                </c:pt>
                <c:pt idx="9">
                  <c:v>160</c:v>
                </c:pt>
                <c:pt idx="10">
                  <c:v>180</c:v>
                </c:pt>
                <c:pt idx="11">
                  <c:v>190</c:v>
                </c:pt>
                <c:pt idx="12">
                  <c:v>210</c:v>
                </c:pt>
                <c:pt idx="13">
                  <c:v>230</c:v>
                </c:pt>
                <c:pt idx="14">
                  <c:v>250</c:v>
                </c:pt>
                <c:pt idx="15">
                  <c:v>270</c:v>
                </c:pt>
                <c:pt idx="16">
                  <c:v>290</c:v>
                </c:pt>
                <c:pt idx="17">
                  <c:v>310</c:v>
                </c:pt>
                <c:pt idx="18">
                  <c:v>340</c:v>
                </c:pt>
                <c:pt idx="19">
                  <c:v>360</c:v>
                </c:pt>
                <c:pt idx="20">
                  <c:v>370</c:v>
                </c:pt>
                <c:pt idx="21">
                  <c:v>380</c:v>
                </c:pt>
                <c:pt idx="22">
                  <c:v>390</c:v>
                </c:pt>
                <c:pt idx="23">
                  <c:v>410</c:v>
                </c:pt>
                <c:pt idx="24">
                  <c:v>420</c:v>
                </c:pt>
                <c:pt idx="25">
                  <c:v>440</c:v>
                </c:pt>
                <c:pt idx="26">
                  <c:v>460</c:v>
                </c:pt>
                <c:pt idx="27">
                  <c:v>470</c:v>
                </c:pt>
                <c:pt idx="28">
                  <c:v>490</c:v>
                </c:pt>
                <c:pt idx="29">
                  <c:v>510</c:v>
                </c:pt>
                <c:pt idx="30">
                  <c:v>520</c:v>
                </c:pt>
                <c:pt idx="31">
                  <c:v>540</c:v>
                </c:pt>
                <c:pt idx="32">
                  <c:v>560</c:v>
                </c:pt>
                <c:pt idx="33">
                  <c:v>590</c:v>
                </c:pt>
                <c:pt idx="34">
                  <c:v>610</c:v>
                </c:pt>
                <c:pt idx="35">
                  <c:v>630</c:v>
                </c:pt>
                <c:pt idx="36">
                  <c:v>650</c:v>
                </c:pt>
                <c:pt idx="37">
                  <c:v>670</c:v>
                </c:pt>
                <c:pt idx="38">
                  <c:v>680</c:v>
                </c:pt>
                <c:pt idx="39">
                  <c:v>700</c:v>
                </c:pt>
                <c:pt idx="40">
                  <c:v>710</c:v>
                </c:pt>
                <c:pt idx="41">
                  <c:v>720</c:v>
                </c:pt>
                <c:pt idx="42">
                  <c:v>730</c:v>
                </c:pt>
                <c:pt idx="43">
                  <c:v>740</c:v>
                </c:pt>
                <c:pt idx="44">
                  <c:v>760</c:v>
                </c:pt>
                <c:pt idx="45">
                  <c:v>770</c:v>
                </c:pt>
                <c:pt idx="46">
                  <c:v>790</c:v>
                </c:pt>
                <c:pt idx="47">
                  <c:v>810</c:v>
                </c:pt>
                <c:pt idx="48">
                  <c:v>820</c:v>
                </c:pt>
                <c:pt idx="49">
                  <c:v>850</c:v>
                </c:pt>
                <c:pt idx="50">
                  <c:v>870</c:v>
                </c:pt>
                <c:pt idx="51">
                  <c:v>890</c:v>
                </c:pt>
                <c:pt idx="52">
                  <c:v>900</c:v>
                </c:pt>
                <c:pt idx="53">
                  <c:v>920</c:v>
                </c:pt>
                <c:pt idx="54">
                  <c:v>940</c:v>
                </c:pt>
                <c:pt idx="55">
                  <c:v>960</c:v>
                </c:pt>
                <c:pt idx="56">
                  <c:v>970</c:v>
                </c:pt>
                <c:pt idx="57">
                  <c:v>980</c:v>
                </c:pt>
                <c:pt idx="58">
                  <c:v>1000</c:v>
                </c:pt>
                <c:pt idx="59">
                  <c:v>1010</c:v>
                </c:pt>
                <c:pt idx="60">
                  <c:v>1030</c:v>
                </c:pt>
                <c:pt idx="61">
                  <c:v>1050</c:v>
                </c:pt>
                <c:pt idx="62">
                  <c:v>1070</c:v>
                </c:pt>
                <c:pt idx="63">
                  <c:v>1090</c:v>
                </c:pt>
                <c:pt idx="64">
                  <c:v>1110</c:v>
                </c:pt>
                <c:pt idx="65">
                  <c:v>1120</c:v>
                </c:pt>
                <c:pt idx="66">
                  <c:v>1140</c:v>
                </c:pt>
                <c:pt idx="67">
                  <c:v>1160</c:v>
                </c:pt>
                <c:pt idx="68">
                  <c:v>1170</c:v>
                </c:pt>
                <c:pt idx="69">
                  <c:v>1190</c:v>
                </c:pt>
                <c:pt idx="70">
                  <c:v>1210</c:v>
                </c:pt>
                <c:pt idx="71">
                  <c:v>1230</c:v>
                </c:pt>
                <c:pt idx="72">
                  <c:v>1250</c:v>
                </c:pt>
                <c:pt idx="73">
                  <c:v>1270</c:v>
                </c:pt>
                <c:pt idx="74">
                  <c:v>1280</c:v>
                </c:pt>
                <c:pt idx="75">
                  <c:v>1300</c:v>
                </c:pt>
                <c:pt idx="76">
                  <c:v>1310</c:v>
                </c:pt>
                <c:pt idx="77">
                  <c:v>1330</c:v>
                </c:pt>
                <c:pt idx="78">
                  <c:v>1340</c:v>
                </c:pt>
                <c:pt idx="79">
                  <c:v>1360</c:v>
                </c:pt>
                <c:pt idx="80">
                  <c:v>1380</c:v>
                </c:pt>
                <c:pt idx="81">
                  <c:v>1390</c:v>
                </c:pt>
                <c:pt idx="82">
                  <c:v>1410</c:v>
                </c:pt>
                <c:pt idx="83">
                  <c:v>1430</c:v>
                </c:pt>
                <c:pt idx="84">
                  <c:v>1440</c:v>
                </c:pt>
                <c:pt idx="85">
                  <c:v>1450</c:v>
                </c:pt>
                <c:pt idx="86">
                  <c:v>1460</c:v>
                </c:pt>
                <c:pt idx="87">
                  <c:v>1480</c:v>
                </c:pt>
                <c:pt idx="88">
                  <c:v>1490</c:v>
                </c:pt>
                <c:pt idx="89">
                  <c:v>1510</c:v>
                </c:pt>
                <c:pt idx="90">
                  <c:v>1530</c:v>
                </c:pt>
                <c:pt idx="91">
                  <c:v>1550</c:v>
                </c:pt>
                <c:pt idx="92">
                  <c:v>1560</c:v>
                </c:pt>
                <c:pt idx="93">
                  <c:v>1570</c:v>
                </c:pt>
                <c:pt idx="94">
                  <c:v>1590</c:v>
                </c:pt>
                <c:pt idx="95">
                  <c:v>1610</c:v>
                </c:pt>
                <c:pt idx="96">
                  <c:v>1630</c:v>
                </c:pt>
                <c:pt idx="97">
                  <c:v>1640</c:v>
                </c:pt>
                <c:pt idx="98">
                  <c:v>1660</c:v>
                </c:pt>
                <c:pt idx="99">
                  <c:v>1680</c:v>
                </c:pt>
                <c:pt idx="100">
                  <c:v>1690</c:v>
                </c:pt>
                <c:pt idx="101">
                  <c:v>1710</c:v>
                </c:pt>
                <c:pt idx="102">
                  <c:v>1730</c:v>
                </c:pt>
                <c:pt idx="103">
                  <c:v>1740</c:v>
                </c:pt>
                <c:pt idx="104">
                  <c:v>1760</c:v>
                </c:pt>
                <c:pt idx="105">
                  <c:v>1780</c:v>
                </c:pt>
                <c:pt idx="106">
                  <c:v>1790</c:v>
                </c:pt>
                <c:pt idx="107">
                  <c:v>1810</c:v>
                </c:pt>
                <c:pt idx="108">
                  <c:v>1820</c:v>
                </c:pt>
                <c:pt idx="109">
                  <c:v>1830</c:v>
                </c:pt>
                <c:pt idx="110">
                  <c:v>1850</c:v>
                </c:pt>
                <c:pt idx="111">
                  <c:v>1870</c:v>
                </c:pt>
                <c:pt idx="112">
                  <c:v>1880</c:v>
                </c:pt>
                <c:pt idx="113">
                  <c:v>1900</c:v>
                </c:pt>
                <c:pt idx="114">
                  <c:v>1920</c:v>
                </c:pt>
                <c:pt idx="115">
                  <c:v>1930</c:v>
                </c:pt>
                <c:pt idx="116">
                  <c:v>1950</c:v>
                </c:pt>
                <c:pt idx="117">
                  <c:v>1970</c:v>
                </c:pt>
                <c:pt idx="118">
                  <c:v>1980</c:v>
                </c:pt>
                <c:pt idx="119">
                  <c:v>2000</c:v>
                </c:pt>
                <c:pt idx="120">
                  <c:v>2010</c:v>
                </c:pt>
                <c:pt idx="121">
                  <c:v>2030</c:v>
                </c:pt>
                <c:pt idx="122">
                  <c:v>2050</c:v>
                </c:pt>
                <c:pt idx="123">
                  <c:v>2060</c:v>
                </c:pt>
                <c:pt idx="124">
                  <c:v>2080</c:v>
                </c:pt>
                <c:pt idx="125">
                  <c:v>2100</c:v>
                </c:pt>
                <c:pt idx="126">
                  <c:v>2110</c:v>
                </c:pt>
                <c:pt idx="127">
                  <c:v>2130</c:v>
                </c:pt>
                <c:pt idx="128">
                  <c:v>2140</c:v>
                </c:pt>
                <c:pt idx="129">
                  <c:v>2150</c:v>
                </c:pt>
                <c:pt idx="130">
                  <c:v>2160</c:v>
                </c:pt>
                <c:pt idx="131">
                  <c:v>2180</c:v>
                </c:pt>
                <c:pt idx="132">
                  <c:v>2190</c:v>
                </c:pt>
                <c:pt idx="133">
                  <c:v>2210</c:v>
                </c:pt>
                <c:pt idx="134">
                  <c:v>2240</c:v>
                </c:pt>
                <c:pt idx="135">
                  <c:v>2260</c:v>
                </c:pt>
                <c:pt idx="136">
                  <c:v>2270</c:v>
                </c:pt>
                <c:pt idx="137">
                  <c:v>2290</c:v>
                </c:pt>
                <c:pt idx="138">
                  <c:v>2310</c:v>
                </c:pt>
                <c:pt idx="139">
                  <c:v>2330</c:v>
                </c:pt>
                <c:pt idx="140">
                  <c:v>2360</c:v>
                </c:pt>
                <c:pt idx="141">
                  <c:v>2370</c:v>
                </c:pt>
                <c:pt idx="142">
                  <c:v>2380</c:v>
                </c:pt>
                <c:pt idx="143">
                  <c:v>2400</c:v>
                </c:pt>
                <c:pt idx="144">
                  <c:v>2430</c:v>
                </c:pt>
                <c:pt idx="145">
                  <c:v>2440</c:v>
                </c:pt>
                <c:pt idx="146">
                  <c:v>2460</c:v>
                </c:pt>
                <c:pt idx="147">
                  <c:v>2490</c:v>
                </c:pt>
                <c:pt idx="148">
                  <c:v>2500</c:v>
                </c:pt>
                <c:pt idx="149">
                  <c:v>2520</c:v>
                </c:pt>
                <c:pt idx="150">
                  <c:v>2530</c:v>
                </c:pt>
                <c:pt idx="151">
                  <c:v>2550</c:v>
                </c:pt>
                <c:pt idx="152">
                  <c:v>2560</c:v>
                </c:pt>
                <c:pt idx="153">
                  <c:v>2580</c:v>
                </c:pt>
                <c:pt idx="154">
                  <c:v>2600</c:v>
                </c:pt>
                <c:pt idx="155">
                  <c:v>2620</c:v>
                </c:pt>
                <c:pt idx="156">
                  <c:v>2640</c:v>
                </c:pt>
                <c:pt idx="157">
                  <c:v>2660</c:v>
                </c:pt>
                <c:pt idx="158">
                  <c:v>2680</c:v>
                </c:pt>
                <c:pt idx="159">
                  <c:v>2690</c:v>
                </c:pt>
                <c:pt idx="160">
                  <c:v>2710</c:v>
                </c:pt>
                <c:pt idx="161">
                  <c:v>2740</c:v>
                </c:pt>
                <c:pt idx="162">
                  <c:v>2760</c:v>
                </c:pt>
                <c:pt idx="163">
                  <c:v>2780</c:v>
                </c:pt>
                <c:pt idx="164">
                  <c:v>2800</c:v>
                </c:pt>
                <c:pt idx="165">
                  <c:v>2820</c:v>
                </c:pt>
                <c:pt idx="166">
                  <c:v>2840</c:v>
                </c:pt>
                <c:pt idx="167">
                  <c:v>2860</c:v>
                </c:pt>
                <c:pt idx="168">
                  <c:v>2870</c:v>
                </c:pt>
                <c:pt idx="169">
                  <c:v>2890</c:v>
                </c:pt>
                <c:pt idx="170">
                  <c:v>2900</c:v>
                </c:pt>
                <c:pt idx="171">
                  <c:v>2910</c:v>
                </c:pt>
                <c:pt idx="172">
                  <c:v>2930</c:v>
                </c:pt>
                <c:pt idx="173">
                  <c:v>2940</c:v>
                </c:pt>
                <c:pt idx="174">
                  <c:v>2960</c:v>
                </c:pt>
                <c:pt idx="175">
                  <c:v>2980</c:v>
                </c:pt>
                <c:pt idx="176">
                  <c:v>3000</c:v>
                </c:pt>
                <c:pt idx="177">
                  <c:v>3010</c:v>
                </c:pt>
                <c:pt idx="178">
                  <c:v>3030</c:v>
                </c:pt>
                <c:pt idx="179">
                  <c:v>3040</c:v>
                </c:pt>
                <c:pt idx="180">
                  <c:v>3060</c:v>
                </c:pt>
                <c:pt idx="181">
                  <c:v>3080</c:v>
                </c:pt>
                <c:pt idx="182">
                  <c:v>3100</c:v>
                </c:pt>
                <c:pt idx="183">
                  <c:v>3110</c:v>
                </c:pt>
                <c:pt idx="184">
                  <c:v>3120</c:v>
                </c:pt>
                <c:pt idx="185">
                  <c:v>3140</c:v>
                </c:pt>
                <c:pt idx="186">
                  <c:v>3160</c:v>
                </c:pt>
                <c:pt idx="187">
                  <c:v>3180</c:v>
                </c:pt>
                <c:pt idx="188">
                  <c:v>3200</c:v>
                </c:pt>
                <c:pt idx="189">
                  <c:v>3210</c:v>
                </c:pt>
                <c:pt idx="190">
                  <c:v>3230</c:v>
                </c:pt>
                <c:pt idx="191">
                  <c:v>3240</c:v>
                </c:pt>
                <c:pt idx="192">
                  <c:v>3260</c:v>
                </c:pt>
                <c:pt idx="193">
                  <c:v>3280</c:v>
                </c:pt>
                <c:pt idx="194">
                  <c:v>3300</c:v>
                </c:pt>
                <c:pt idx="195">
                  <c:v>3310</c:v>
                </c:pt>
                <c:pt idx="196">
                  <c:v>3330</c:v>
                </c:pt>
                <c:pt idx="197">
                  <c:v>3340</c:v>
                </c:pt>
                <c:pt idx="198">
                  <c:v>3350</c:v>
                </c:pt>
                <c:pt idx="199">
                  <c:v>3360</c:v>
                </c:pt>
                <c:pt idx="200">
                  <c:v>3380</c:v>
                </c:pt>
                <c:pt idx="201">
                  <c:v>3390</c:v>
                </c:pt>
                <c:pt idx="202">
                  <c:v>3410</c:v>
                </c:pt>
                <c:pt idx="203">
                  <c:v>3440</c:v>
                </c:pt>
                <c:pt idx="204">
                  <c:v>3450</c:v>
                </c:pt>
                <c:pt idx="205">
                  <c:v>3460</c:v>
                </c:pt>
                <c:pt idx="206">
                  <c:v>3480</c:v>
                </c:pt>
                <c:pt idx="207">
                  <c:v>3490</c:v>
                </c:pt>
                <c:pt idx="208">
                  <c:v>3510</c:v>
                </c:pt>
                <c:pt idx="209">
                  <c:v>3520</c:v>
                </c:pt>
                <c:pt idx="210">
                  <c:v>3540</c:v>
                </c:pt>
                <c:pt idx="211">
                  <c:v>3550</c:v>
                </c:pt>
                <c:pt idx="212">
                  <c:v>3560</c:v>
                </c:pt>
                <c:pt idx="213">
                  <c:v>3570</c:v>
                </c:pt>
                <c:pt idx="214">
                  <c:v>3590</c:v>
                </c:pt>
                <c:pt idx="215">
                  <c:v>3600</c:v>
                </c:pt>
                <c:pt idx="216">
                  <c:v>3610</c:v>
                </c:pt>
                <c:pt idx="217">
                  <c:v>3620</c:v>
                </c:pt>
                <c:pt idx="218">
                  <c:v>3640</c:v>
                </c:pt>
                <c:pt idx="219">
                  <c:v>3660</c:v>
                </c:pt>
                <c:pt idx="220">
                  <c:v>3680</c:v>
                </c:pt>
                <c:pt idx="221">
                  <c:v>3690</c:v>
                </c:pt>
                <c:pt idx="222">
                  <c:v>3710</c:v>
                </c:pt>
                <c:pt idx="223">
                  <c:v>3730</c:v>
                </c:pt>
                <c:pt idx="224">
                  <c:v>3740</c:v>
                </c:pt>
                <c:pt idx="225">
                  <c:v>3760</c:v>
                </c:pt>
                <c:pt idx="226">
                  <c:v>3770</c:v>
                </c:pt>
                <c:pt idx="227">
                  <c:v>3790</c:v>
                </c:pt>
                <c:pt idx="228">
                  <c:v>3800</c:v>
                </c:pt>
                <c:pt idx="229">
                  <c:v>3810</c:v>
                </c:pt>
                <c:pt idx="230">
                  <c:v>3830</c:v>
                </c:pt>
                <c:pt idx="231">
                  <c:v>3840</c:v>
                </c:pt>
                <c:pt idx="232">
                  <c:v>3860</c:v>
                </c:pt>
                <c:pt idx="233">
                  <c:v>3880</c:v>
                </c:pt>
                <c:pt idx="234">
                  <c:v>3890</c:v>
                </c:pt>
                <c:pt idx="235">
                  <c:v>3920</c:v>
                </c:pt>
                <c:pt idx="236">
                  <c:v>3930</c:v>
                </c:pt>
                <c:pt idx="237">
                  <c:v>3950</c:v>
                </c:pt>
                <c:pt idx="238">
                  <c:v>3970</c:v>
                </c:pt>
                <c:pt idx="239">
                  <c:v>3990</c:v>
                </c:pt>
                <c:pt idx="240">
                  <c:v>4010</c:v>
                </c:pt>
                <c:pt idx="241">
                  <c:v>4030</c:v>
                </c:pt>
                <c:pt idx="242">
                  <c:v>4050</c:v>
                </c:pt>
                <c:pt idx="243">
                  <c:v>4060</c:v>
                </c:pt>
                <c:pt idx="244">
                  <c:v>4080</c:v>
                </c:pt>
                <c:pt idx="245">
                  <c:v>4090</c:v>
                </c:pt>
                <c:pt idx="246">
                  <c:v>4110</c:v>
                </c:pt>
                <c:pt idx="247">
                  <c:v>4120</c:v>
                </c:pt>
                <c:pt idx="248">
                  <c:v>4140</c:v>
                </c:pt>
                <c:pt idx="249">
                  <c:v>4160</c:v>
                </c:pt>
                <c:pt idx="250">
                  <c:v>4170</c:v>
                </c:pt>
                <c:pt idx="251">
                  <c:v>4180</c:v>
                </c:pt>
                <c:pt idx="252">
                  <c:v>4200</c:v>
                </c:pt>
                <c:pt idx="253">
                  <c:v>4220</c:v>
                </c:pt>
                <c:pt idx="254">
                  <c:v>4240</c:v>
                </c:pt>
                <c:pt idx="255">
                  <c:v>4260</c:v>
                </c:pt>
                <c:pt idx="256">
                  <c:v>4280</c:v>
                </c:pt>
                <c:pt idx="257">
                  <c:v>4300</c:v>
                </c:pt>
                <c:pt idx="258">
                  <c:v>4310</c:v>
                </c:pt>
                <c:pt idx="259">
                  <c:v>4320</c:v>
                </c:pt>
                <c:pt idx="260">
                  <c:v>4340</c:v>
                </c:pt>
                <c:pt idx="261">
                  <c:v>4360</c:v>
                </c:pt>
                <c:pt idx="262">
                  <c:v>4370</c:v>
                </c:pt>
                <c:pt idx="263">
                  <c:v>4380</c:v>
                </c:pt>
                <c:pt idx="264">
                  <c:v>4400</c:v>
                </c:pt>
                <c:pt idx="265">
                  <c:v>4410</c:v>
                </c:pt>
                <c:pt idx="266">
                  <c:v>4430</c:v>
                </c:pt>
                <c:pt idx="267">
                  <c:v>4440</c:v>
                </c:pt>
                <c:pt idx="268">
                  <c:v>4460</c:v>
                </c:pt>
                <c:pt idx="269">
                  <c:v>4470</c:v>
                </c:pt>
                <c:pt idx="270">
                  <c:v>4490</c:v>
                </c:pt>
                <c:pt idx="271">
                  <c:v>4510</c:v>
                </c:pt>
                <c:pt idx="272">
                  <c:v>4520</c:v>
                </c:pt>
                <c:pt idx="273">
                  <c:v>4530</c:v>
                </c:pt>
                <c:pt idx="274">
                  <c:v>4550</c:v>
                </c:pt>
                <c:pt idx="275">
                  <c:v>4560</c:v>
                </c:pt>
                <c:pt idx="276">
                  <c:v>4570</c:v>
                </c:pt>
                <c:pt idx="277">
                  <c:v>4590</c:v>
                </c:pt>
                <c:pt idx="278">
                  <c:v>4610</c:v>
                </c:pt>
                <c:pt idx="279">
                  <c:v>4620</c:v>
                </c:pt>
                <c:pt idx="280">
                  <c:v>4640</c:v>
                </c:pt>
                <c:pt idx="281">
                  <c:v>4650</c:v>
                </c:pt>
                <c:pt idx="282">
                  <c:v>4660</c:v>
                </c:pt>
                <c:pt idx="283">
                  <c:v>4680</c:v>
                </c:pt>
                <c:pt idx="284">
                  <c:v>4690</c:v>
                </c:pt>
                <c:pt idx="285">
                  <c:v>4710</c:v>
                </c:pt>
                <c:pt idx="286">
                  <c:v>4720</c:v>
                </c:pt>
                <c:pt idx="287">
                  <c:v>4740</c:v>
                </c:pt>
                <c:pt idx="288">
                  <c:v>4760</c:v>
                </c:pt>
                <c:pt idx="289">
                  <c:v>4770</c:v>
                </c:pt>
                <c:pt idx="290">
                  <c:v>4790</c:v>
                </c:pt>
                <c:pt idx="291">
                  <c:v>4810</c:v>
                </c:pt>
                <c:pt idx="292">
                  <c:v>4830</c:v>
                </c:pt>
                <c:pt idx="293">
                  <c:v>4850</c:v>
                </c:pt>
                <c:pt idx="294">
                  <c:v>4860</c:v>
                </c:pt>
                <c:pt idx="295">
                  <c:v>4870</c:v>
                </c:pt>
                <c:pt idx="296">
                  <c:v>4890</c:v>
                </c:pt>
                <c:pt idx="297">
                  <c:v>4910</c:v>
                </c:pt>
                <c:pt idx="298">
                  <c:v>4930</c:v>
                </c:pt>
                <c:pt idx="299">
                  <c:v>4940</c:v>
                </c:pt>
                <c:pt idx="300">
                  <c:v>4950</c:v>
                </c:pt>
                <c:pt idx="301">
                  <c:v>4970</c:v>
                </c:pt>
                <c:pt idx="302">
                  <c:v>4980</c:v>
                </c:pt>
                <c:pt idx="303">
                  <c:v>5000</c:v>
                </c:pt>
                <c:pt idx="304">
                  <c:v>5010</c:v>
                </c:pt>
                <c:pt idx="305">
                  <c:v>5020</c:v>
                </c:pt>
                <c:pt idx="306">
                  <c:v>5040</c:v>
                </c:pt>
                <c:pt idx="307">
                  <c:v>5050</c:v>
                </c:pt>
                <c:pt idx="308">
                  <c:v>5070</c:v>
                </c:pt>
                <c:pt idx="309">
                  <c:v>5080</c:v>
                </c:pt>
                <c:pt idx="310">
                  <c:v>5090</c:v>
                </c:pt>
                <c:pt idx="311">
                  <c:v>5110</c:v>
                </c:pt>
                <c:pt idx="312">
                  <c:v>5130</c:v>
                </c:pt>
                <c:pt idx="313">
                  <c:v>5150</c:v>
                </c:pt>
                <c:pt idx="314">
                  <c:v>5170</c:v>
                </c:pt>
                <c:pt idx="315">
                  <c:v>5190</c:v>
                </c:pt>
                <c:pt idx="316">
                  <c:v>5210</c:v>
                </c:pt>
                <c:pt idx="317">
                  <c:v>5230</c:v>
                </c:pt>
                <c:pt idx="318">
                  <c:v>5250</c:v>
                </c:pt>
                <c:pt idx="319">
                  <c:v>5260</c:v>
                </c:pt>
                <c:pt idx="320">
                  <c:v>5280</c:v>
                </c:pt>
                <c:pt idx="321">
                  <c:v>5290</c:v>
                </c:pt>
                <c:pt idx="322">
                  <c:v>5310</c:v>
                </c:pt>
                <c:pt idx="323">
                  <c:v>5320</c:v>
                </c:pt>
                <c:pt idx="324">
                  <c:v>5340</c:v>
                </c:pt>
                <c:pt idx="325">
                  <c:v>5360</c:v>
                </c:pt>
                <c:pt idx="326">
                  <c:v>5370</c:v>
                </c:pt>
                <c:pt idx="327">
                  <c:v>5380</c:v>
                </c:pt>
                <c:pt idx="328">
                  <c:v>5400</c:v>
                </c:pt>
                <c:pt idx="329">
                  <c:v>5420</c:v>
                </c:pt>
                <c:pt idx="330">
                  <c:v>5430</c:v>
                </c:pt>
                <c:pt idx="331">
                  <c:v>5440</c:v>
                </c:pt>
                <c:pt idx="332">
                  <c:v>5450</c:v>
                </c:pt>
                <c:pt idx="333">
                  <c:v>5460</c:v>
                </c:pt>
                <c:pt idx="334">
                  <c:v>5480</c:v>
                </c:pt>
                <c:pt idx="335">
                  <c:v>5490</c:v>
                </c:pt>
                <c:pt idx="336">
                  <c:v>5510</c:v>
                </c:pt>
                <c:pt idx="337">
                  <c:v>5520</c:v>
                </c:pt>
                <c:pt idx="338">
                  <c:v>5530</c:v>
                </c:pt>
                <c:pt idx="339">
                  <c:v>5550</c:v>
                </c:pt>
                <c:pt idx="340">
                  <c:v>5570</c:v>
                </c:pt>
                <c:pt idx="341">
                  <c:v>5580</c:v>
                </c:pt>
                <c:pt idx="342">
                  <c:v>5590</c:v>
                </c:pt>
                <c:pt idx="343">
                  <c:v>5610</c:v>
                </c:pt>
                <c:pt idx="344">
                  <c:v>5630</c:v>
                </c:pt>
                <c:pt idx="345">
                  <c:v>5650</c:v>
                </c:pt>
                <c:pt idx="346">
                  <c:v>5660</c:v>
                </c:pt>
                <c:pt idx="347">
                  <c:v>5680</c:v>
                </c:pt>
                <c:pt idx="348">
                  <c:v>5690</c:v>
                </c:pt>
                <c:pt idx="349">
                  <c:v>5710</c:v>
                </c:pt>
                <c:pt idx="350">
                  <c:v>5720</c:v>
                </c:pt>
                <c:pt idx="351">
                  <c:v>5740</c:v>
                </c:pt>
                <c:pt idx="352">
                  <c:v>5760</c:v>
                </c:pt>
                <c:pt idx="353">
                  <c:v>5780</c:v>
                </c:pt>
                <c:pt idx="354">
                  <c:v>5790</c:v>
                </c:pt>
                <c:pt idx="355">
                  <c:v>5810</c:v>
                </c:pt>
                <c:pt idx="356">
                  <c:v>5830</c:v>
                </c:pt>
                <c:pt idx="357">
                  <c:v>5850</c:v>
                </c:pt>
                <c:pt idx="358">
                  <c:v>5860</c:v>
                </c:pt>
                <c:pt idx="359">
                  <c:v>5880</c:v>
                </c:pt>
                <c:pt idx="360">
                  <c:v>5890</c:v>
                </c:pt>
                <c:pt idx="361">
                  <c:v>5910</c:v>
                </c:pt>
                <c:pt idx="362">
                  <c:v>5930</c:v>
                </c:pt>
                <c:pt idx="363">
                  <c:v>5950</c:v>
                </c:pt>
                <c:pt idx="364">
                  <c:v>5960</c:v>
                </c:pt>
                <c:pt idx="365">
                  <c:v>5970</c:v>
                </c:pt>
                <c:pt idx="366">
                  <c:v>5980</c:v>
                </c:pt>
                <c:pt idx="367">
                  <c:v>5990</c:v>
                </c:pt>
                <c:pt idx="368">
                  <c:v>6010</c:v>
                </c:pt>
                <c:pt idx="369">
                  <c:v>6030</c:v>
                </c:pt>
                <c:pt idx="370">
                  <c:v>6040</c:v>
                </c:pt>
                <c:pt idx="371">
                  <c:v>6060</c:v>
                </c:pt>
                <c:pt idx="372">
                  <c:v>6070</c:v>
                </c:pt>
                <c:pt idx="373">
                  <c:v>6080</c:v>
                </c:pt>
                <c:pt idx="374">
                  <c:v>6100</c:v>
                </c:pt>
                <c:pt idx="375">
                  <c:v>6120</c:v>
                </c:pt>
                <c:pt idx="376">
                  <c:v>6130</c:v>
                </c:pt>
                <c:pt idx="377">
                  <c:v>6140</c:v>
                </c:pt>
                <c:pt idx="378">
                  <c:v>6150</c:v>
                </c:pt>
                <c:pt idx="379">
                  <c:v>6170</c:v>
                </c:pt>
                <c:pt idx="380">
                  <c:v>6180</c:v>
                </c:pt>
                <c:pt idx="381">
                  <c:v>6200</c:v>
                </c:pt>
                <c:pt idx="382">
                  <c:v>6210</c:v>
                </c:pt>
                <c:pt idx="383">
                  <c:v>6230</c:v>
                </c:pt>
                <c:pt idx="384">
                  <c:v>6250</c:v>
                </c:pt>
                <c:pt idx="385">
                  <c:v>6260</c:v>
                </c:pt>
                <c:pt idx="386">
                  <c:v>6270</c:v>
                </c:pt>
                <c:pt idx="387">
                  <c:v>6290</c:v>
                </c:pt>
                <c:pt idx="388">
                  <c:v>6310</c:v>
                </c:pt>
                <c:pt idx="389">
                  <c:v>6320</c:v>
                </c:pt>
                <c:pt idx="390">
                  <c:v>6330</c:v>
                </c:pt>
                <c:pt idx="391">
                  <c:v>6350</c:v>
                </c:pt>
                <c:pt idx="392">
                  <c:v>6360</c:v>
                </c:pt>
                <c:pt idx="393">
                  <c:v>6370</c:v>
                </c:pt>
                <c:pt idx="394">
                  <c:v>6390</c:v>
                </c:pt>
                <c:pt idx="395">
                  <c:v>6410</c:v>
                </c:pt>
                <c:pt idx="396">
                  <c:v>6420</c:v>
                </c:pt>
                <c:pt idx="397">
                  <c:v>6440</c:v>
                </c:pt>
                <c:pt idx="398">
                  <c:v>6450</c:v>
                </c:pt>
                <c:pt idx="399">
                  <c:v>6460</c:v>
                </c:pt>
                <c:pt idx="400">
                  <c:v>6480</c:v>
                </c:pt>
                <c:pt idx="401">
                  <c:v>6500</c:v>
                </c:pt>
                <c:pt idx="402">
                  <c:v>6520</c:v>
                </c:pt>
                <c:pt idx="403">
                  <c:v>6540</c:v>
                </c:pt>
                <c:pt idx="404">
                  <c:v>6550</c:v>
                </c:pt>
                <c:pt idx="405">
                  <c:v>6560</c:v>
                </c:pt>
                <c:pt idx="406">
                  <c:v>6570</c:v>
                </c:pt>
                <c:pt idx="407">
                  <c:v>6590</c:v>
                </c:pt>
                <c:pt idx="408">
                  <c:v>6600</c:v>
                </c:pt>
                <c:pt idx="409">
                  <c:v>6620</c:v>
                </c:pt>
                <c:pt idx="410">
                  <c:v>6640</c:v>
                </c:pt>
                <c:pt idx="411">
                  <c:v>6650</c:v>
                </c:pt>
                <c:pt idx="412">
                  <c:v>6670</c:v>
                </c:pt>
                <c:pt idx="413">
                  <c:v>6680</c:v>
                </c:pt>
                <c:pt idx="414">
                  <c:v>6700</c:v>
                </c:pt>
                <c:pt idx="415">
                  <c:v>6710</c:v>
                </c:pt>
                <c:pt idx="416">
                  <c:v>6730</c:v>
                </c:pt>
                <c:pt idx="417">
                  <c:v>6740</c:v>
                </c:pt>
                <c:pt idx="418">
                  <c:v>6760</c:v>
                </c:pt>
                <c:pt idx="419">
                  <c:v>6780</c:v>
                </c:pt>
                <c:pt idx="420">
                  <c:v>6800</c:v>
                </c:pt>
                <c:pt idx="421">
                  <c:v>6810</c:v>
                </c:pt>
                <c:pt idx="422">
                  <c:v>6830</c:v>
                </c:pt>
                <c:pt idx="423">
                  <c:v>6860</c:v>
                </c:pt>
                <c:pt idx="424">
                  <c:v>6880</c:v>
                </c:pt>
                <c:pt idx="425">
                  <c:v>6890</c:v>
                </c:pt>
                <c:pt idx="426">
                  <c:v>6910</c:v>
                </c:pt>
                <c:pt idx="427">
                  <c:v>6930</c:v>
                </c:pt>
                <c:pt idx="428">
                  <c:v>6940</c:v>
                </c:pt>
                <c:pt idx="429">
                  <c:v>6960</c:v>
                </c:pt>
                <c:pt idx="430">
                  <c:v>6980</c:v>
                </c:pt>
                <c:pt idx="431">
                  <c:v>6990</c:v>
                </c:pt>
                <c:pt idx="432">
                  <c:v>7010</c:v>
                </c:pt>
                <c:pt idx="433">
                  <c:v>7030</c:v>
                </c:pt>
                <c:pt idx="434">
                  <c:v>7040</c:v>
                </c:pt>
                <c:pt idx="435">
                  <c:v>7060</c:v>
                </c:pt>
                <c:pt idx="436">
                  <c:v>7070</c:v>
                </c:pt>
                <c:pt idx="437">
                  <c:v>7090</c:v>
                </c:pt>
                <c:pt idx="438">
                  <c:v>7110</c:v>
                </c:pt>
                <c:pt idx="439">
                  <c:v>7120</c:v>
                </c:pt>
                <c:pt idx="440">
                  <c:v>7140</c:v>
                </c:pt>
                <c:pt idx="441">
                  <c:v>7160</c:v>
                </c:pt>
                <c:pt idx="442">
                  <c:v>7181</c:v>
                </c:pt>
                <c:pt idx="443">
                  <c:v>7200</c:v>
                </c:pt>
                <c:pt idx="444">
                  <c:v>7210</c:v>
                </c:pt>
                <c:pt idx="445">
                  <c:v>7230</c:v>
                </c:pt>
                <c:pt idx="446">
                  <c:v>7240</c:v>
                </c:pt>
                <c:pt idx="447">
                  <c:v>7260</c:v>
                </c:pt>
                <c:pt idx="448">
                  <c:v>7280</c:v>
                </c:pt>
                <c:pt idx="449">
                  <c:v>7300</c:v>
                </c:pt>
                <c:pt idx="450">
                  <c:v>7310</c:v>
                </c:pt>
                <c:pt idx="451">
                  <c:v>7320</c:v>
                </c:pt>
                <c:pt idx="452">
                  <c:v>7340</c:v>
                </c:pt>
                <c:pt idx="453">
                  <c:v>7350</c:v>
                </c:pt>
                <c:pt idx="454">
                  <c:v>7360</c:v>
                </c:pt>
                <c:pt idx="455">
                  <c:v>7380</c:v>
                </c:pt>
                <c:pt idx="456">
                  <c:v>7400</c:v>
                </c:pt>
                <c:pt idx="457">
                  <c:v>7410</c:v>
                </c:pt>
                <c:pt idx="458">
                  <c:v>7420</c:v>
                </c:pt>
                <c:pt idx="459">
                  <c:v>7440</c:v>
                </c:pt>
                <c:pt idx="460">
                  <c:v>7460</c:v>
                </c:pt>
                <c:pt idx="461">
                  <c:v>7480</c:v>
                </c:pt>
                <c:pt idx="462">
                  <c:v>7490</c:v>
                </c:pt>
                <c:pt idx="463">
                  <c:v>7510</c:v>
                </c:pt>
                <c:pt idx="464">
                  <c:v>7520</c:v>
                </c:pt>
                <c:pt idx="465">
                  <c:v>7540</c:v>
                </c:pt>
                <c:pt idx="466">
                  <c:v>7560</c:v>
                </c:pt>
                <c:pt idx="467">
                  <c:v>7570</c:v>
                </c:pt>
                <c:pt idx="468">
                  <c:v>7590</c:v>
                </c:pt>
                <c:pt idx="469">
                  <c:v>7610</c:v>
                </c:pt>
                <c:pt idx="470">
                  <c:v>7630</c:v>
                </c:pt>
                <c:pt idx="471">
                  <c:v>7660</c:v>
                </c:pt>
                <c:pt idx="472">
                  <c:v>7670</c:v>
                </c:pt>
                <c:pt idx="473">
                  <c:v>7680</c:v>
                </c:pt>
                <c:pt idx="474">
                  <c:v>7700</c:v>
                </c:pt>
                <c:pt idx="475">
                  <c:v>7710</c:v>
                </c:pt>
                <c:pt idx="476">
                  <c:v>7720</c:v>
                </c:pt>
                <c:pt idx="477">
                  <c:v>7730</c:v>
                </c:pt>
                <c:pt idx="478">
                  <c:v>7741</c:v>
                </c:pt>
                <c:pt idx="479">
                  <c:v>7752</c:v>
                </c:pt>
                <c:pt idx="480">
                  <c:v>7763</c:v>
                </c:pt>
                <c:pt idx="481">
                  <c:v>7777</c:v>
                </c:pt>
                <c:pt idx="482">
                  <c:v>7797</c:v>
                </c:pt>
                <c:pt idx="483">
                  <c:v>7807</c:v>
                </c:pt>
                <c:pt idx="484">
                  <c:v>7827</c:v>
                </c:pt>
                <c:pt idx="485">
                  <c:v>7847</c:v>
                </c:pt>
                <c:pt idx="486">
                  <c:v>7867</c:v>
                </c:pt>
                <c:pt idx="487">
                  <c:v>7887</c:v>
                </c:pt>
                <c:pt idx="488">
                  <c:v>7897</c:v>
                </c:pt>
                <c:pt idx="489">
                  <c:v>7917</c:v>
                </c:pt>
                <c:pt idx="490">
                  <c:v>7937</c:v>
                </c:pt>
                <c:pt idx="491">
                  <c:v>7947</c:v>
                </c:pt>
                <c:pt idx="492">
                  <c:v>7967</c:v>
                </c:pt>
                <c:pt idx="493">
                  <c:v>7987</c:v>
                </c:pt>
                <c:pt idx="494">
                  <c:v>7997</c:v>
                </c:pt>
                <c:pt idx="495">
                  <c:v>8017</c:v>
                </c:pt>
                <c:pt idx="496">
                  <c:v>8037</c:v>
                </c:pt>
                <c:pt idx="497">
                  <c:v>8057</c:v>
                </c:pt>
                <c:pt idx="498">
                  <c:v>8067</c:v>
                </c:pt>
                <c:pt idx="499">
                  <c:v>8087</c:v>
                </c:pt>
                <c:pt idx="500">
                  <c:v>8107</c:v>
                </c:pt>
                <c:pt idx="501">
                  <c:v>8127</c:v>
                </c:pt>
                <c:pt idx="502">
                  <c:v>8147</c:v>
                </c:pt>
                <c:pt idx="503">
                  <c:v>8167</c:v>
                </c:pt>
                <c:pt idx="504">
                  <c:v>8187</c:v>
                </c:pt>
                <c:pt idx="505">
                  <c:v>8197</c:v>
                </c:pt>
                <c:pt idx="506">
                  <c:v>8217</c:v>
                </c:pt>
                <c:pt idx="507">
                  <c:v>8237</c:v>
                </c:pt>
                <c:pt idx="508">
                  <c:v>8247</c:v>
                </c:pt>
                <c:pt idx="509">
                  <c:v>8267</c:v>
                </c:pt>
                <c:pt idx="510">
                  <c:v>8287</c:v>
                </c:pt>
                <c:pt idx="511">
                  <c:v>8307</c:v>
                </c:pt>
                <c:pt idx="512">
                  <c:v>8317</c:v>
                </c:pt>
                <c:pt idx="513">
                  <c:v>8337</c:v>
                </c:pt>
                <c:pt idx="514">
                  <c:v>8357</c:v>
                </c:pt>
                <c:pt idx="515">
                  <c:v>8377</c:v>
                </c:pt>
                <c:pt idx="516">
                  <c:v>8387</c:v>
                </c:pt>
                <c:pt idx="517">
                  <c:v>8397</c:v>
                </c:pt>
                <c:pt idx="518">
                  <c:v>8417</c:v>
                </c:pt>
                <c:pt idx="519">
                  <c:v>8437</c:v>
                </c:pt>
                <c:pt idx="520">
                  <c:v>8448</c:v>
                </c:pt>
                <c:pt idx="521">
                  <c:v>8467</c:v>
                </c:pt>
                <c:pt idx="522">
                  <c:v>8487</c:v>
                </c:pt>
                <c:pt idx="523">
                  <c:v>8497</c:v>
                </c:pt>
                <c:pt idx="524">
                  <c:v>8517</c:v>
                </c:pt>
                <c:pt idx="525">
                  <c:v>8527</c:v>
                </c:pt>
                <c:pt idx="526">
                  <c:v>8547</c:v>
                </c:pt>
                <c:pt idx="527">
                  <c:v>8557</c:v>
                </c:pt>
                <c:pt idx="528">
                  <c:v>8577</c:v>
                </c:pt>
                <c:pt idx="529">
                  <c:v>8587</c:v>
                </c:pt>
                <c:pt idx="530">
                  <c:v>8607</c:v>
                </c:pt>
                <c:pt idx="531">
                  <c:v>8627</c:v>
                </c:pt>
                <c:pt idx="532">
                  <c:v>8647</c:v>
                </c:pt>
                <c:pt idx="533">
                  <c:v>8667</c:v>
                </c:pt>
                <c:pt idx="534">
                  <c:v>8677</c:v>
                </c:pt>
                <c:pt idx="535">
                  <c:v>8689</c:v>
                </c:pt>
                <c:pt idx="536">
                  <c:v>8699</c:v>
                </c:pt>
                <c:pt idx="537">
                  <c:v>8709</c:v>
                </c:pt>
                <c:pt idx="538">
                  <c:v>8719</c:v>
                </c:pt>
                <c:pt idx="539">
                  <c:v>8749</c:v>
                </c:pt>
                <c:pt idx="540">
                  <c:v>8759</c:v>
                </c:pt>
                <c:pt idx="541">
                  <c:v>8779</c:v>
                </c:pt>
                <c:pt idx="542">
                  <c:v>8799</c:v>
                </c:pt>
                <c:pt idx="543">
                  <c:v>8819</c:v>
                </c:pt>
                <c:pt idx="544">
                  <c:v>8849</c:v>
                </c:pt>
                <c:pt idx="545">
                  <c:v>8869</c:v>
                </c:pt>
                <c:pt idx="546">
                  <c:v>8879</c:v>
                </c:pt>
                <c:pt idx="547">
                  <c:v>8889</c:v>
                </c:pt>
                <c:pt idx="548">
                  <c:v>8909</c:v>
                </c:pt>
                <c:pt idx="549">
                  <c:v>8919</c:v>
                </c:pt>
                <c:pt idx="550">
                  <c:v>8939</c:v>
                </c:pt>
                <c:pt idx="551">
                  <c:v>8959</c:v>
                </c:pt>
                <c:pt idx="552">
                  <c:v>8969</c:v>
                </c:pt>
                <c:pt idx="553">
                  <c:v>8989</c:v>
                </c:pt>
                <c:pt idx="554">
                  <c:v>9009</c:v>
                </c:pt>
                <c:pt idx="555">
                  <c:v>9029</c:v>
                </c:pt>
                <c:pt idx="556">
                  <c:v>9039</c:v>
                </c:pt>
                <c:pt idx="557">
                  <c:v>9059</c:v>
                </c:pt>
                <c:pt idx="558">
                  <c:v>9069</c:v>
                </c:pt>
                <c:pt idx="559">
                  <c:v>9079</c:v>
                </c:pt>
                <c:pt idx="560">
                  <c:v>9099</c:v>
                </c:pt>
                <c:pt idx="561">
                  <c:v>9109</c:v>
                </c:pt>
                <c:pt idx="562">
                  <c:v>9119</c:v>
                </c:pt>
                <c:pt idx="563">
                  <c:v>9139</c:v>
                </c:pt>
                <c:pt idx="564">
                  <c:v>9159</c:v>
                </c:pt>
                <c:pt idx="565">
                  <c:v>9169</c:v>
                </c:pt>
                <c:pt idx="566">
                  <c:v>9189</c:v>
                </c:pt>
                <c:pt idx="567">
                  <c:v>9199</c:v>
                </c:pt>
                <c:pt idx="568">
                  <c:v>9209</c:v>
                </c:pt>
                <c:pt idx="569">
                  <c:v>9229</c:v>
                </c:pt>
                <c:pt idx="570">
                  <c:v>9239</c:v>
                </c:pt>
                <c:pt idx="571">
                  <c:v>9259</c:v>
                </c:pt>
                <c:pt idx="572">
                  <c:v>9269</c:v>
                </c:pt>
                <c:pt idx="573">
                  <c:v>9289</c:v>
                </c:pt>
                <c:pt idx="574">
                  <c:v>9309</c:v>
                </c:pt>
                <c:pt idx="575">
                  <c:v>9329</c:v>
                </c:pt>
                <c:pt idx="576">
                  <c:v>9359</c:v>
                </c:pt>
                <c:pt idx="577">
                  <c:v>9369</c:v>
                </c:pt>
                <c:pt idx="578">
                  <c:v>9389</c:v>
                </c:pt>
                <c:pt idx="579">
                  <c:v>9409</c:v>
                </c:pt>
                <c:pt idx="580">
                  <c:v>9419</c:v>
                </c:pt>
                <c:pt idx="581">
                  <c:v>9439</c:v>
                </c:pt>
                <c:pt idx="582">
                  <c:v>9459</c:v>
                </c:pt>
                <c:pt idx="583">
                  <c:v>9479</c:v>
                </c:pt>
                <c:pt idx="584">
                  <c:v>9489</c:v>
                </c:pt>
                <c:pt idx="585">
                  <c:v>9499</c:v>
                </c:pt>
                <c:pt idx="586">
                  <c:v>9509</c:v>
                </c:pt>
                <c:pt idx="587">
                  <c:v>9529</c:v>
                </c:pt>
                <c:pt idx="588">
                  <c:v>9549</c:v>
                </c:pt>
                <c:pt idx="589">
                  <c:v>9559</c:v>
                </c:pt>
                <c:pt idx="590">
                  <c:v>9570</c:v>
                </c:pt>
                <c:pt idx="591">
                  <c:v>9589</c:v>
                </c:pt>
                <c:pt idx="592">
                  <c:v>9599</c:v>
                </c:pt>
                <c:pt idx="593">
                  <c:v>9609</c:v>
                </c:pt>
                <c:pt idx="594">
                  <c:v>9629</c:v>
                </c:pt>
                <c:pt idx="595">
                  <c:v>9649</c:v>
                </c:pt>
                <c:pt idx="596">
                  <c:v>9659</c:v>
                </c:pt>
                <c:pt idx="597">
                  <c:v>9679</c:v>
                </c:pt>
                <c:pt idx="598">
                  <c:v>9699</c:v>
                </c:pt>
                <c:pt idx="599">
                  <c:v>9719</c:v>
                </c:pt>
                <c:pt idx="600">
                  <c:v>9729</c:v>
                </c:pt>
                <c:pt idx="601">
                  <c:v>9749</c:v>
                </c:pt>
                <c:pt idx="602">
                  <c:v>9769</c:v>
                </c:pt>
                <c:pt idx="603">
                  <c:v>9789</c:v>
                </c:pt>
                <c:pt idx="604">
                  <c:v>9799</c:v>
                </c:pt>
                <c:pt idx="605">
                  <c:v>9809</c:v>
                </c:pt>
                <c:pt idx="606">
                  <c:v>9829</c:v>
                </c:pt>
                <c:pt idx="607">
                  <c:v>9839</c:v>
                </c:pt>
                <c:pt idx="608">
                  <c:v>9859</c:v>
                </c:pt>
                <c:pt idx="609">
                  <c:v>9869</c:v>
                </c:pt>
                <c:pt idx="610">
                  <c:v>9879</c:v>
                </c:pt>
                <c:pt idx="611">
                  <c:v>9899</c:v>
                </c:pt>
                <c:pt idx="612">
                  <c:v>9909</c:v>
                </c:pt>
                <c:pt idx="613">
                  <c:v>9929</c:v>
                </c:pt>
                <c:pt idx="614">
                  <c:v>9949</c:v>
                </c:pt>
                <c:pt idx="615">
                  <c:v>9959</c:v>
                </c:pt>
                <c:pt idx="616">
                  <c:v>9969</c:v>
                </c:pt>
                <c:pt idx="617">
                  <c:v>9979</c:v>
                </c:pt>
                <c:pt idx="618">
                  <c:v>9999</c:v>
                </c:pt>
                <c:pt idx="619">
                  <c:v>10009</c:v>
                </c:pt>
                <c:pt idx="620">
                  <c:v>10019</c:v>
                </c:pt>
                <c:pt idx="621">
                  <c:v>10039</c:v>
                </c:pt>
                <c:pt idx="622">
                  <c:v>10049</c:v>
                </c:pt>
                <c:pt idx="623">
                  <c:v>10059</c:v>
                </c:pt>
                <c:pt idx="624">
                  <c:v>10079</c:v>
                </c:pt>
                <c:pt idx="625">
                  <c:v>10089</c:v>
                </c:pt>
                <c:pt idx="626">
                  <c:v>10099</c:v>
                </c:pt>
              </c:numCache>
            </c:numRef>
          </c:xVal>
          <c:yVal>
            <c:numRef>
              <c:f>custom2!$D$1:$D$627</c:f>
              <c:numCache>
                <c:formatCode>General</c:formatCode>
                <c:ptCount val="627"/>
                <c:pt idx="0">
                  <c:v>0.21723700000000001</c:v>
                </c:pt>
                <c:pt idx="1">
                  <c:v>0.21601699999999999</c:v>
                </c:pt>
                <c:pt idx="2">
                  <c:v>0.21320900000000001</c:v>
                </c:pt>
                <c:pt idx="3">
                  <c:v>0.214674</c:v>
                </c:pt>
                <c:pt idx="4">
                  <c:v>0.216749</c:v>
                </c:pt>
                <c:pt idx="5">
                  <c:v>0.21443000000000001</c:v>
                </c:pt>
                <c:pt idx="6">
                  <c:v>0.21272099999999999</c:v>
                </c:pt>
                <c:pt idx="7">
                  <c:v>0.21760399999999999</c:v>
                </c:pt>
                <c:pt idx="8">
                  <c:v>0.211866</c:v>
                </c:pt>
                <c:pt idx="9">
                  <c:v>0.214063</c:v>
                </c:pt>
                <c:pt idx="10">
                  <c:v>0.212476</c:v>
                </c:pt>
                <c:pt idx="11">
                  <c:v>0.21357499999999999</c:v>
                </c:pt>
                <c:pt idx="12">
                  <c:v>0.210035</c:v>
                </c:pt>
                <c:pt idx="13">
                  <c:v>0.21809200000000001</c:v>
                </c:pt>
                <c:pt idx="14">
                  <c:v>0.21357499999999999</c:v>
                </c:pt>
                <c:pt idx="15">
                  <c:v>0.214063</c:v>
                </c:pt>
                <c:pt idx="16">
                  <c:v>0.210401</c:v>
                </c:pt>
                <c:pt idx="17">
                  <c:v>0.21540599999999999</c:v>
                </c:pt>
                <c:pt idx="18">
                  <c:v>0.214063</c:v>
                </c:pt>
                <c:pt idx="19">
                  <c:v>0.214918</c:v>
                </c:pt>
                <c:pt idx="20">
                  <c:v>0.214308</c:v>
                </c:pt>
                <c:pt idx="21">
                  <c:v>0.21516199999999999</c:v>
                </c:pt>
                <c:pt idx="22">
                  <c:v>0.217359</c:v>
                </c:pt>
                <c:pt idx="23">
                  <c:v>0.21748100000000001</c:v>
                </c:pt>
                <c:pt idx="24">
                  <c:v>0.212476</c:v>
                </c:pt>
                <c:pt idx="25">
                  <c:v>0.21333099999999999</c:v>
                </c:pt>
                <c:pt idx="26">
                  <c:v>0.21418499999999999</c:v>
                </c:pt>
                <c:pt idx="27">
                  <c:v>0.213453</c:v>
                </c:pt>
                <c:pt idx="28">
                  <c:v>0.20966899999999999</c:v>
                </c:pt>
                <c:pt idx="29">
                  <c:v>0.210645</c:v>
                </c:pt>
                <c:pt idx="30">
                  <c:v>0.21394099999999999</c:v>
                </c:pt>
                <c:pt idx="31">
                  <c:v>0.21076700000000001</c:v>
                </c:pt>
                <c:pt idx="32">
                  <c:v>0.21259800000000001</c:v>
                </c:pt>
                <c:pt idx="33">
                  <c:v>0.214063</c:v>
                </c:pt>
                <c:pt idx="34">
                  <c:v>0.214918</c:v>
                </c:pt>
                <c:pt idx="35">
                  <c:v>0.21381900000000001</c:v>
                </c:pt>
                <c:pt idx="36">
                  <c:v>0.21418499999999999</c:v>
                </c:pt>
                <c:pt idx="37">
                  <c:v>0.21626100000000001</c:v>
                </c:pt>
                <c:pt idx="38">
                  <c:v>0.216139</c:v>
                </c:pt>
                <c:pt idx="39">
                  <c:v>0.21296499999999999</c:v>
                </c:pt>
                <c:pt idx="40">
                  <c:v>0.21504000000000001</c:v>
                </c:pt>
                <c:pt idx="41">
                  <c:v>0.21198800000000001</c:v>
                </c:pt>
                <c:pt idx="42">
                  <c:v>0.214918</c:v>
                </c:pt>
                <c:pt idx="43">
                  <c:v>0.214063</c:v>
                </c:pt>
                <c:pt idx="44">
                  <c:v>0.21259800000000001</c:v>
                </c:pt>
                <c:pt idx="45">
                  <c:v>0.216749</c:v>
                </c:pt>
                <c:pt idx="46">
                  <c:v>0.21259800000000001</c:v>
                </c:pt>
                <c:pt idx="47">
                  <c:v>0.213453</c:v>
                </c:pt>
                <c:pt idx="48">
                  <c:v>0.21443000000000001</c:v>
                </c:pt>
                <c:pt idx="49">
                  <c:v>0.211866</c:v>
                </c:pt>
                <c:pt idx="50">
                  <c:v>0.21198800000000001</c:v>
                </c:pt>
                <c:pt idx="51">
                  <c:v>0.21699299999999999</c:v>
                </c:pt>
                <c:pt idx="52">
                  <c:v>0.21198800000000001</c:v>
                </c:pt>
                <c:pt idx="53">
                  <c:v>0.212232</c:v>
                </c:pt>
                <c:pt idx="54">
                  <c:v>0.214063</c:v>
                </c:pt>
                <c:pt idx="55">
                  <c:v>0.21418499999999999</c:v>
                </c:pt>
                <c:pt idx="56">
                  <c:v>0.215528</c:v>
                </c:pt>
                <c:pt idx="57">
                  <c:v>0.21479599999999999</c:v>
                </c:pt>
                <c:pt idx="58">
                  <c:v>0.212843</c:v>
                </c:pt>
                <c:pt idx="59">
                  <c:v>0.21357499999999999</c:v>
                </c:pt>
                <c:pt idx="60">
                  <c:v>0.21174399999999999</c:v>
                </c:pt>
                <c:pt idx="61">
                  <c:v>0.211622</c:v>
                </c:pt>
                <c:pt idx="62">
                  <c:v>0.21687100000000001</c:v>
                </c:pt>
                <c:pt idx="63">
                  <c:v>0.217115</c:v>
                </c:pt>
                <c:pt idx="64">
                  <c:v>0.21235399999999999</c:v>
                </c:pt>
                <c:pt idx="65">
                  <c:v>0.21540599999999999</c:v>
                </c:pt>
                <c:pt idx="66">
                  <c:v>0.21565000000000001</c:v>
                </c:pt>
                <c:pt idx="67">
                  <c:v>0.214674</c:v>
                </c:pt>
                <c:pt idx="68">
                  <c:v>0.21418499999999999</c:v>
                </c:pt>
                <c:pt idx="69">
                  <c:v>0.21210999999999999</c:v>
                </c:pt>
                <c:pt idx="70">
                  <c:v>0.21662699999999999</c:v>
                </c:pt>
                <c:pt idx="71">
                  <c:v>0.215895</c:v>
                </c:pt>
                <c:pt idx="72">
                  <c:v>0.21259800000000001</c:v>
                </c:pt>
                <c:pt idx="73">
                  <c:v>0.21088899999999999</c:v>
                </c:pt>
                <c:pt idx="74">
                  <c:v>0.21296499999999999</c:v>
                </c:pt>
                <c:pt idx="75">
                  <c:v>0.21443000000000001</c:v>
                </c:pt>
                <c:pt idx="76">
                  <c:v>0.211866</c:v>
                </c:pt>
                <c:pt idx="77">
                  <c:v>0.215528</c:v>
                </c:pt>
                <c:pt idx="78">
                  <c:v>0.21149999999999999</c:v>
                </c:pt>
                <c:pt idx="79">
                  <c:v>0.216505</c:v>
                </c:pt>
                <c:pt idx="80">
                  <c:v>0.21687100000000001</c:v>
                </c:pt>
                <c:pt idx="81">
                  <c:v>0.21601699999999999</c:v>
                </c:pt>
                <c:pt idx="82">
                  <c:v>0.210645</c:v>
                </c:pt>
                <c:pt idx="83">
                  <c:v>0.21149999999999999</c:v>
                </c:pt>
                <c:pt idx="84">
                  <c:v>0.213697</c:v>
                </c:pt>
                <c:pt idx="85">
                  <c:v>0.213453</c:v>
                </c:pt>
                <c:pt idx="86">
                  <c:v>0.21210999999999999</c:v>
                </c:pt>
                <c:pt idx="87">
                  <c:v>0.213453</c:v>
                </c:pt>
                <c:pt idx="88">
                  <c:v>0.21259800000000001</c:v>
                </c:pt>
                <c:pt idx="89">
                  <c:v>0.21381900000000001</c:v>
                </c:pt>
                <c:pt idx="90">
                  <c:v>0.21357499999999999</c:v>
                </c:pt>
                <c:pt idx="91">
                  <c:v>0.210645</c:v>
                </c:pt>
                <c:pt idx="92">
                  <c:v>0.21381900000000001</c:v>
                </c:pt>
                <c:pt idx="93">
                  <c:v>0.21540599999999999</c:v>
                </c:pt>
                <c:pt idx="94">
                  <c:v>0.218336</c:v>
                </c:pt>
                <c:pt idx="95">
                  <c:v>0.210401</c:v>
                </c:pt>
                <c:pt idx="96">
                  <c:v>0.213697</c:v>
                </c:pt>
                <c:pt idx="97">
                  <c:v>0.21504000000000001</c:v>
                </c:pt>
                <c:pt idx="98">
                  <c:v>0.26545800000000003</c:v>
                </c:pt>
                <c:pt idx="99">
                  <c:v>0.273393</c:v>
                </c:pt>
                <c:pt idx="100">
                  <c:v>0.24812300000000001</c:v>
                </c:pt>
                <c:pt idx="101">
                  <c:v>0.18867100000000001</c:v>
                </c:pt>
                <c:pt idx="102">
                  <c:v>0.18513099999999999</c:v>
                </c:pt>
                <c:pt idx="103">
                  <c:v>0.21687100000000001</c:v>
                </c:pt>
                <c:pt idx="104">
                  <c:v>0.21516199999999999</c:v>
                </c:pt>
                <c:pt idx="105">
                  <c:v>0.21540599999999999</c:v>
                </c:pt>
                <c:pt idx="106">
                  <c:v>0.214308</c:v>
                </c:pt>
                <c:pt idx="107">
                  <c:v>0.21296499999999999</c:v>
                </c:pt>
                <c:pt idx="108">
                  <c:v>0.21174399999999999</c:v>
                </c:pt>
                <c:pt idx="109">
                  <c:v>0.21076700000000001</c:v>
                </c:pt>
                <c:pt idx="110">
                  <c:v>0.20930199999999999</c:v>
                </c:pt>
                <c:pt idx="111">
                  <c:v>0.21333099999999999</c:v>
                </c:pt>
                <c:pt idx="112">
                  <c:v>0.214063</c:v>
                </c:pt>
                <c:pt idx="113">
                  <c:v>0.21479599999999999</c:v>
                </c:pt>
                <c:pt idx="114">
                  <c:v>0.211622</c:v>
                </c:pt>
                <c:pt idx="115">
                  <c:v>0.212232</c:v>
                </c:pt>
                <c:pt idx="116">
                  <c:v>0.21565000000000001</c:v>
                </c:pt>
                <c:pt idx="117">
                  <c:v>0.21272099999999999</c:v>
                </c:pt>
                <c:pt idx="118">
                  <c:v>0.21235399999999999</c:v>
                </c:pt>
                <c:pt idx="119">
                  <c:v>0.20808199999999999</c:v>
                </c:pt>
                <c:pt idx="120">
                  <c:v>0.213453</c:v>
                </c:pt>
                <c:pt idx="121">
                  <c:v>0.21601699999999999</c:v>
                </c:pt>
                <c:pt idx="122">
                  <c:v>0.21357499999999999</c:v>
                </c:pt>
                <c:pt idx="123">
                  <c:v>0.21381900000000001</c:v>
                </c:pt>
                <c:pt idx="124">
                  <c:v>0.215528</c:v>
                </c:pt>
                <c:pt idx="125">
                  <c:v>0.21357499999999999</c:v>
                </c:pt>
                <c:pt idx="126">
                  <c:v>0.213453</c:v>
                </c:pt>
                <c:pt idx="127">
                  <c:v>0.21418499999999999</c:v>
                </c:pt>
                <c:pt idx="128">
                  <c:v>0.213697</c:v>
                </c:pt>
                <c:pt idx="129">
                  <c:v>0.214918</c:v>
                </c:pt>
                <c:pt idx="130">
                  <c:v>0.21272099999999999</c:v>
                </c:pt>
                <c:pt idx="131">
                  <c:v>0.214063</c:v>
                </c:pt>
                <c:pt idx="132">
                  <c:v>0.214308</c:v>
                </c:pt>
                <c:pt idx="133">
                  <c:v>0.21259800000000001</c:v>
                </c:pt>
                <c:pt idx="134">
                  <c:v>0.215528</c:v>
                </c:pt>
                <c:pt idx="135">
                  <c:v>0.21418499999999999</c:v>
                </c:pt>
                <c:pt idx="136">
                  <c:v>0.21357499999999999</c:v>
                </c:pt>
                <c:pt idx="137">
                  <c:v>0.21198800000000001</c:v>
                </c:pt>
                <c:pt idx="138">
                  <c:v>0.211866</c:v>
                </c:pt>
                <c:pt idx="139">
                  <c:v>0.210035</c:v>
                </c:pt>
                <c:pt idx="140">
                  <c:v>0.217726</c:v>
                </c:pt>
                <c:pt idx="141">
                  <c:v>0.21455199999999999</c:v>
                </c:pt>
                <c:pt idx="142">
                  <c:v>0.212232</c:v>
                </c:pt>
                <c:pt idx="143">
                  <c:v>0.21357499999999999</c:v>
                </c:pt>
                <c:pt idx="144">
                  <c:v>0.21443000000000001</c:v>
                </c:pt>
                <c:pt idx="145">
                  <c:v>0.21272099999999999</c:v>
                </c:pt>
                <c:pt idx="146">
                  <c:v>0.213697</c:v>
                </c:pt>
                <c:pt idx="147">
                  <c:v>0.21357499999999999</c:v>
                </c:pt>
                <c:pt idx="148">
                  <c:v>0.21601699999999999</c:v>
                </c:pt>
                <c:pt idx="149">
                  <c:v>0.21320900000000001</c:v>
                </c:pt>
                <c:pt idx="150">
                  <c:v>0.21320900000000001</c:v>
                </c:pt>
                <c:pt idx="151">
                  <c:v>0.213087</c:v>
                </c:pt>
                <c:pt idx="152">
                  <c:v>0.211866</c:v>
                </c:pt>
                <c:pt idx="153">
                  <c:v>0.214918</c:v>
                </c:pt>
                <c:pt idx="154">
                  <c:v>0.214674</c:v>
                </c:pt>
                <c:pt idx="155">
                  <c:v>0.21357499999999999</c:v>
                </c:pt>
                <c:pt idx="156">
                  <c:v>0.21052299999999999</c:v>
                </c:pt>
                <c:pt idx="157">
                  <c:v>0.21174399999999999</c:v>
                </c:pt>
                <c:pt idx="158">
                  <c:v>0.21638299999999999</c:v>
                </c:pt>
                <c:pt idx="159">
                  <c:v>0.21137800000000001</c:v>
                </c:pt>
                <c:pt idx="160">
                  <c:v>0.21418499999999999</c:v>
                </c:pt>
                <c:pt idx="161">
                  <c:v>0.21113299999999999</c:v>
                </c:pt>
                <c:pt idx="162">
                  <c:v>0.212476</c:v>
                </c:pt>
                <c:pt idx="163">
                  <c:v>0.21113299999999999</c:v>
                </c:pt>
                <c:pt idx="164">
                  <c:v>0.211622</c:v>
                </c:pt>
                <c:pt idx="165">
                  <c:v>0.21540599999999999</c:v>
                </c:pt>
                <c:pt idx="166">
                  <c:v>0.21418499999999999</c:v>
                </c:pt>
                <c:pt idx="167">
                  <c:v>0.212232</c:v>
                </c:pt>
                <c:pt idx="168">
                  <c:v>0.215284</c:v>
                </c:pt>
                <c:pt idx="169">
                  <c:v>0.21577199999999999</c:v>
                </c:pt>
                <c:pt idx="170">
                  <c:v>0.21662699999999999</c:v>
                </c:pt>
                <c:pt idx="171">
                  <c:v>0.211866</c:v>
                </c:pt>
                <c:pt idx="172">
                  <c:v>0.213453</c:v>
                </c:pt>
                <c:pt idx="173">
                  <c:v>0.214918</c:v>
                </c:pt>
                <c:pt idx="174">
                  <c:v>0.21479599999999999</c:v>
                </c:pt>
                <c:pt idx="175">
                  <c:v>0.21320900000000001</c:v>
                </c:pt>
                <c:pt idx="176">
                  <c:v>0.214063</c:v>
                </c:pt>
                <c:pt idx="177">
                  <c:v>0.21418499999999999</c:v>
                </c:pt>
                <c:pt idx="178">
                  <c:v>0.21149999999999999</c:v>
                </c:pt>
                <c:pt idx="179">
                  <c:v>0.21394099999999999</c:v>
                </c:pt>
                <c:pt idx="180">
                  <c:v>0.214308</c:v>
                </c:pt>
                <c:pt idx="181">
                  <c:v>0.21540599999999999</c:v>
                </c:pt>
                <c:pt idx="182">
                  <c:v>0.211622</c:v>
                </c:pt>
                <c:pt idx="183">
                  <c:v>0.213697</c:v>
                </c:pt>
                <c:pt idx="184">
                  <c:v>0.21357499999999999</c:v>
                </c:pt>
                <c:pt idx="185">
                  <c:v>0.211011</c:v>
                </c:pt>
                <c:pt idx="186">
                  <c:v>0.21381900000000001</c:v>
                </c:pt>
                <c:pt idx="187">
                  <c:v>0.21540599999999999</c:v>
                </c:pt>
                <c:pt idx="188">
                  <c:v>0.21027899999999999</c:v>
                </c:pt>
                <c:pt idx="189">
                  <c:v>0.20966899999999999</c:v>
                </c:pt>
                <c:pt idx="190">
                  <c:v>0.21394099999999999</c:v>
                </c:pt>
                <c:pt idx="191">
                  <c:v>0.21149999999999999</c:v>
                </c:pt>
                <c:pt idx="192">
                  <c:v>0.216505</c:v>
                </c:pt>
                <c:pt idx="193">
                  <c:v>0.21296499999999999</c:v>
                </c:pt>
                <c:pt idx="194">
                  <c:v>0.21394099999999999</c:v>
                </c:pt>
                <c:pt idx="195">
                  <c:v>0.214674</c:v>
                </c:pt>
                <c:pt idx="196">
                  <c:v>0.212476</c:v>
                </c:pt>
                <c:pt idx="197">
                  <c:v>0.21577199999999999</c:v>
                </c:pt>
                <c:pt idx="198">
                  <c:v>0.213087</c:v>
                </c:pt>
                <c:pt idx="199">
                  <c:v>0.216139</c:v>
                </c:pt>
                <c:pt idx="200">
                  <c:v>0.21516199999999999</c:v>
                </c:pt>
                <c:pt idx="201">
                  <c:v>0.214674</c:v>
                </c:pt>
                <c:pt idx="202">
                  <c:v>0.211866</c:v>
                </c:pt>
                <c:pt idx="203">
                  <c:v>0.21357499999999999</c:v>
                </c:pt>
                <c:pt idx="204">
                  <c:v>0.211866</c:v>
                </c:pt>
                <c:pt idx="205">
                  <c:v>0.213697</c:v>
                </c:pt>
                <c:pt idx="206">
                  <c:v>0.213087</c:v>
                </c:pt>
                <c:pt idx="207">
                  <c:v>0.215895</c:v>
                </c:pt>
                <c:pt idx="208">
                  <c:v>0.21845800000000001</c:v>
                </c:pt>
                <c:pt idx="209">
                  <c:v>0.210645</c:v>
                </c:pt>
                <c:pt idx="210">
                  <c:v>0.21259800000000001</c:v>
                </c:pt>
                <c:pt idx="211">
                  <c:v>0.21577199999999999</c:v>
                </c:pt>
                <c:pt idx="212">
                  <c:v>0.21504000000000001</c:v>
                </c:pt>
                <c:pt idx="213">
                  <c:v>0.21198800000000001</c:v>
                </c:pt>
                <c:pt idx="214">
                  <c:v>0.20966899999999999</c:v>
                </c:pt>
                <c:pt idx="215">
                  <c:v>0.210035</c:v>
                </c:pt>
                <c:pt idx="216">
                  <c:v>0.21357499999999999</c:v>
                </c:pt>
                <c:pt idx="217">
                  <c:v>0.21443000000000001</c:v>
                </c:pt>
                <c:pt idx="218">
                  <c:v>0.214674</c:v>
                </c:pt>
                <c:pt idx="219">
                  <c:v>0.21357499999999999</c:v>
                </c:pt>
                <c:pt idx="220">
                  <c:v>0.214063</c:v>
                </c:pt>
                <c:pt idx="221">
                  <c:v>0.21333099999999999</c:v>
                </c:pt>
                <c:pt idx="222">
                  <c:v>0.21394099999999999</c:v>
                </c:pt>
                <c:pt idx="223">
                  <c:v>0.21357499999999999</c:v>
                </c:pt>
                <c:pt idx="224">
                  <c:v>0.211256</c:v>
                </c:pt>
                <c:pt idx="225">
                  <c:v>0.20893600000000001</c:v>
                </c:pt>
                <c:pt idx="226">
                  <c:v>0.21320900000000001</c:v>
                </c:pt>
                <c:pt idx="227">
                  <c:v>0.21577199999999999</c:v>
                </c:pt>
                <c:pt idx="228">
                  <c:v>0.21577199999999999</c:v>
                </c:pt>
                <c:pt idx="229">
                  <c:v>0.215528</c:v>
                </c:pt>
                <c:pt idx="230">
                  <c:v>0.211622</c:v>
                </c:pt>
                <c:pt idx="231">
                  <c:v>0.214308</c:v>
                </c:pt>
                <c:pt idx="232">
                  <c:v>0.21381900000000001</c:v>
                </c:pt>
                <c:pt idx="233">
                  <c:v>0.21320900000000001</c:v>
                </c:pt>
                <c:pt idx="234">
                  <c:v>0.21418499999999999</c:v>
                </c:pt>
                <c:pt idx="235">
                  <c:v>0.21540599999999999</c:v>
                </c:pt>
                <c:pt idx="236">
                  <c:v>0.212843</c:v>
                </c:pt>
                <c:pt idx="237">
                  <c:v>0.21601699999999999</c:v>
                </c:pt>
                <c:pt idx="238">
                  <c:v>0.215895</c:v>
                </c:pt>
                <c:pt idx="239">
                  <c:v>0.21198800000000001</c:v>
                </c:pt>
                <c:pt idx="240">
                  <c:v>0.217726</c:v>
                </c:pt>
                <c:pt idx="241">
                  <c:v>0.214063</c:v>
                </c:pt>
                <c:pt idx="242">
                  <c:v>0.21198800000000001</c:v>
                </c:pt>
                <c:pt idx="243">
                  <c:v>0.213453</c:v>
                </c:pt>
                <c:pt idx="244">
                  <c:v>0.211011</c:v>
                </c:pt>
                <c:pt idx="245">
                  <c:v>0.216749</c:v>
                </c:pt>
                <c:pt idx="246">
                  <c:v>0.21198800000000001</c:v>
                </c:pt>
                <c:pt idx="247">
                  <c:v>0.212476</c:v>
                </c:pt>
                <c:pt idx="248">
                  <c:v>0.21198800000000001</c:v>
                </c:pt>
                <c:pt idx="249">
                  <c:v>0.20869199999999999</c:v>
                </c:pt>
                <c:pt idx="250">
                  <c:v>0.211866</c:v>
                </c:pt>
                <c:pt idx="251">
                  <c:v>0.21662699999999999</c:v>
                </c:pt>
                <c:pt idx="252">
                  <c:v>0.214918</c:v>
                </c:pt>
                <c:pt idx="253">
                  <c:v>0.211256</c:v>
                </c:pt>
                <c:pt idx="254">
                  <c:v>0.206372</c:v>
                </c:pt>
                <c:pt idx="255">
                  <c:v>0.20869199999999999</c:v>
                </c:pt>
                <c:pt idx="256">
                  <c:v>0.213697</c:v>
                </c:pt>
                <c:pt idx="257">
                  <c:v>0.21479599999999999</c:v>
                </c:pt>
                <c:pt idx="258">
                  <c:v>0.211256</c:v>
                </c:pt>
                <c:pt idx="259">
                  <c:v>0.21333099999999999</c:v>
                </c:pt>
                <c:pt idx="260">
                  <c:v>0.21015700000000001</c:v>
                </c:pt>
                <c:pt idx="261">
                  <c:v>0.213453</c:v>
                </c:pt>
                <c:pt idx="262">
                  <c:v>0.214308</c:v>
                </c:pt>
                <c:pt idx="263">
                  <c:v>0.214063</c:v>
                </c:pt>
                <c:pt idx="264">
                  <c:v>0.21479599999999999</c:v>
                </c:pt>
                <c:pt idx="265">
                  <c:v>0.21149999999999999</c:v>
                </c:pt>
                <c:pt idx="266">
                  <c:v>0.21504000000000001</c:v>
                </c:pt>
                <c:pt idx="267">
                  <c:v>0.21198800000000001</c:v>
                </c:pt>
                <c:pt idx="268">
                  <c:v>0.21418499999999999</c:v>
                </c:pt>
                <c:pt idx="269">
                  <c:v>0.21418499999999999</c:v>
                </c:pt>
                <c:pt idx="270">
                  <c:v>0.21577199999999999</c:v>
                </c:pt>
                <c:pt idx="271">
                  <c:v>0.20918</c:v>
                </c:pt>
                <c:pt idx="272">
                  <c:v>0.21259800000000001</c:v>
                </c:pt>
                <c:pt idx="273">
                  <c:v>0.21455199999999999</c:v>
                </c:pt>
                <c:pt idx="274">
                  <c:v>0.21638299999999999</c:v>
                </c:pt>
                <c:pt idx="275">
                  <c:v>0.209424</c:v>
                </c:pt>
                <c:pt idx="276">
                  <c:v>0.21394099999999999</c:v>
                </c:pt>
                <c:pt idx="277">
                  <c:v>0.212232</c:v>
                </c:pt>
                <c:pt idx="278">
                  <c:v>0.21235399999999999</c:v>
                </c:pt>
                <c:pt idx="279">
                  <c:v>0.21418499999999999</c:v>
                </c:pt>
                <c:pt idx="280">
                  <c:v>0.21723700000000001</c:v>
                </c:pt>
                <c:pt idx="281">
                  <c:v>0.21259800000000001</c:v>
                </c:pt>
                <c:pt idx="282">
                  <c:v>0.214674</c:v>
                </c:pt>
                <c:pt idx="283">
                  <c:v>0.21638299999999999</c:v>
                </c:pt>
                <c:pt idx="284">
                  <c:v>0.21320900000000001</c:v>
                </c:pt>
                <c:pt idx="285">
                  <c:v>0.21418499999999999</c:v>
                </c:pt>
                <c:pt idx="286">
                  <c:v>0.21076700000000001</c:v>
                </c:pt>
                <c:pt idx="287">
                  <c:v>0.21381900000000001</c:v>
                </c:pt>
                <c:pt idx="288">
                  <c:v>0.211866</c:v>
                </c:pt>
                <c:pt idx="289">
                  <c:v>0.215528</c:v>
                </c:pt>
                <c:pt idx="290">
                  <c:v>0.21272099999999999</c:v>
                </c:pt>
                <c:pt idx="291">
                  <c:v>0.214063</c:v>
                </c:pt>
                <c:pt idx="292">
                  <c:v>0.215895</c:v>
                </c:pt>
                <c:pt idx="293">
                  <c:v>0.21455199999999999</c:v>
                </c:pt>
                <c:pt idx="294">
                  <c:v>0.21210999999999999</c:v>
                </c:pt>
                <c:pt idx="295">
                  <c:v>0.216749</c:v>
                </c:pt>
                <c:pt idx="296">
                  <c:v>0.215895</c:v>
                </c:pt>
                <c:pt idx="297">
                  <c:v>0.21296499999999999</c:v>
                </c:pt>
                <c:pt idx="298">
                  <c:v>0.21418499999999999</c:v>
                </c:pt>
                <c:pt idx="299">
                  <c:v>0.213087</c:v>
                </c:pt>
                <c:pt idx="300">
                  <c:v>0.21113299999999999</c:v>
                </c:pt>
                <c:pt idx="301">
                  <c:v>0.21357499999999999</c:v>
                </c:pt>
                <c:pt idx="302">
                  <c:v>0.21076700000000001</c:v>
                </c:pt>
                <c:pt idx="303">
                  <c:v>0.213697</c:v>
                </c:pt>
                <c:pt idx="304">
                  <c:v>0.21272099999999999</c:v>
                </c:pt>
                <c:pt idx="305">
                  <c:v>0.21601699999999999</c:v>
                </c:pt>
                <c:pt idx="306">
                  <c:v>0.21577199999999999</c:v>
                </c:pt>
                <c:pt idx="307">
                  <c:v>0.211866</c:v>
                </c:pt>
                <c:pt idx="308">
                  <c:v>0.21088899999999999</c:v>
                </c:pt>
                <c:pt idx="309">
                  <c:v>0.219557</c:v>
                </c:pt>
                <c:pt idx="310">
                  <c:v>0.21577199999999999</c:v>
                </c:pt>
                <c:pt idx="311">
                  <c:v>0.212232</c:v>
                </c:pt>
                <c:pt idx="312">
                  <c:v>0.210645</c:v>
                </c:pt>
                <c:pt idx="313">
                  <c:v>0.21259800000000001</c:v>
                </c:pt>
                <c:pt idx="314">
                  <c:v>0.21381900000000001</c:v>
                </c:pt>
                <c:pt idx="315">
                  <c:v>0.21259800000000001</c:v>
                </c:pt>
                <c:pt idx="316">
                  <c:v>0.20966899999999999</c:v>
                </c:pt>
                <c:pt idx="317">
                  <c:v>0.215284</c:v>
                </c:pt>
                <c:pt idx="318">
                  <c:v>0.214063</c:v>
                </c:pt>
                <c:pt idx="319">
                  <c:v>0.211256</c:v>
                </c:pt>
                <c:pt idx="320">
                  <c:v>0.21296499999999999</c:v>
                </c:pt>
                <c:pt idx="321">
                  <c:v>0.21357499999999999</c:v>
                </c:pt>
                <c:pt idx="322">
                  <c:v>0.212232</c:v>
                </c:pt>
                <c:pt idx="323">
                  <c:v>0.21394099999999999</c:v>
                </c:pt>
                <c:pt idx="324">
                  <c:v>0.21858</c:v>
                </c:pt>
                <c:pt idx="325">
                  <c:v>0.211256</c:v>
                </c:pt>
                <c:pt idx="326">
                  <c:v>0.21443000000000001</c:v>
                </c:pt>
                <c:pt idx="327">
                  <c:v>0.215284</c:v>
                </c:pt>
                <c:pt idx="328">
                  <c:v>0.21320900000000001</c:v>
                </c:pt>
                <c:pt idx="329">
                  <c:v>0.21333099999999999</c:v>
                </c:pt>
                <c:pt idx="330">
                  <c:v>0.211011</c:v>
                </c:pt>
                <c:pt idx="331">
                  <c:v>0.212843</c:v>
                </c:pt>
                <c:pt idx="332">
                  <c:v>0.21320900000000001</c:v>
                </c:pt>
                <c:pt idx="333">
                  <c:v>0.210645</c:v>
                </c:pt>
                <c:pt idx="334">
                  <c:v>0.21210999999999999</c:v>
                </c:pt>
                <c:pt idx="335">
                  <c:v>0.20844799999999999</c:v>
                </c:pt>
                <c:pt idx="336">
                  <c:v>0.21577199999999999</c:v>
                </c:pt>
                <c:pt idx="337">
                  <c:v>0.21296499999999999</c:v>
                </c:pt>
                <c:pt idx="338">
                  <c:v>0.21259800000000001</c:v>
                </c:pt>
                <c:pt idx="339">
                  <c:v>0.214063</c:v>
                </c:pt>
                <c:pt idx="340">
                  <c:v>0.20918</c:v>
                </c:pt>
                <c:pt idx="341">
                  <c:v>0.21174399999999999</c:v>
                </c:pt>
                <c:pt idx="342">
                  <c:v>0.21723700000000001</c:v>
                </c:pt>
                <c:pt idx="343">
                  <c:v>0.212843</c:v>
                </c:pt>
                <c:pt idx="344">
                  <c:v>0.212476</c:v>
                </c:pt>
                <c:pt idx="345">
                  <c:v>0.21333099999999999</c:v>
                </c:pt>
                <c:pt idx="346">
                  <c:v>0.20844799999999999</c:v>
                </c:pt>
                <c:pt idx="347">
                  <c:v>0.217115</c:v>
                </c:pt>
                <c:pt idx="348">
                  <c:v>0.21210999999999999</c:v>
                </c:pt>
                <c:pt idx="349">
                  <c:v>0.211011</c:v>
                </c:pt>
                <c:pt idx="350">
                  <c:v>0.21504000000000001</c:v>
                </c:pt>
                <c:pt idx="351">
                  <c:v>0.213453</c:v>
                </c:pt>
                <c:pt idx="352">
                  <c:v>0.20527400000000001</c:v>
                </c:pt>
                <c:pt idx="353">
                  <c:v>0.211256</c:v>
                </c:pt>
                <c:pt idx="354">
                  <c:v>0.213453</c:v>
                </c:pt>
                <c:pt idx="355">
                  <c:v>0.211622</c:v>
                </c:pt>
                <c:pt idx="356">
                  <c:v>0.21357499999999999</c:v>
                </c:pt>
                <c:pt idx="357">
                  <c:v>0.214918</c:v>
                </c:pt>
                <c:pt idx="358">
                  <c:v>0.21113299999999999</c:v>
                </c:pt>
                <c:pt idx="359">
                  <c:v>0.212232</c:v>
                </c:pt>
                <c:pt idx="360">
                  <c:v>0.213697</c:v>
                </c:pt>
                <c:pt idx="361">
                  <c:v>0.20930199999999999</c:v>
                </c:pt>
                <c:pt idx="362">
                  <c:v>0.21748100000000001</c:v>
                </c:pt>
                <c:pt idx="363">
                  <c:v>0.21149999999999999</c:v>
                </c:pt>
                <c:pt idx="364">
                  <c:v>0.214308</c:v>
                </c:pt>
                <c:pt idx="365">
                  <c:v>0.211256</c:v>
                </c:pt>
                <c:pt idx="366">
                  <c:v>0.21601699999999999</c:v>
                </c:pt>
                <c:pt idx="367">
                  <c:v>0.21174399999999999</c:v>
                </c:pt>
                <c:pt idx="368">
                  <c:v>0.214063</c:v>
                </c:pt>
                <c:pt idx="369">
                  <c:v>0.211011</c:v>
                </c:pt>
                <c:pt idx="370">
                  <c:v>0.21320900000000001</c:v>
                </c:pt>
                <c:pt idx="371">
                  <c:v>0.21455199999999999</c:v>
                </c:pt>
                <c:pt idx="372">
                  <c:v>0.21113299999999999</c:v>
                </c:pt>
                <c:pt idx="373">
                  <c:v>0.21797</c:v>
                </c:pt>
                <c:pt idx="374">
                  <c:v>0.208204</c:v>
                </c:pt>
                <c:pt idx="375">
                  <c:v>0.212843</c:v>
                </c:pt>
                <c:pt idx="376">
                  <c:v>0.21626100000000001</c:v>
                </c:pt>
                <c:pt idx="377">
                  <c:v>0.21662699999999999</c:v>
                </c:pt>
                <c:pt idx="378">
                  <c:v>0.214674</c:v>
                </c:pt>
                <c:pt idx="379">
                  <c:v>0.21357499999999999</c:v>
                </c:pt>
                <c:pt idx="380">
                  <c:v>0.213697</c:v>
                </c:pt>
                <c:pt idx="381">
                  <c:v>0.21577199999999999</c:v>
                </c:pt>
                <c:pt idx="382">
                  <c:v>0.212476</c:v>
                </c:pt>
                <c:pt idx="383">
                  <c:v>0.21210999999999999</c:v>
                </c:pt>
                <c:pt idx="384">
                  <c:v>0.21296499999999999</c:v>
                </c:pt>
                <c:pt idx="385">
                  <c:v>0.21333099999999999</c:v>
                </c:pt>
                <c:pt idx="386">
                  <c:v>0.21137800000000001</c:v>
                </c:pt>
                <c:pt idx="387">
                  <c:v>0.213697</c:v>
                </c:pt>
                <c:pt idx="388">
                  <c:v>0.21638299999999999</c:v>
                </c:pt>
                <c:pt idx="389">
                  <c:v>0.212232</c:v>
                </c:pt>
                <c:pt idx="390">
                  <c:v>0.212476</c:v>
                </c:pt>
                <c:pt idx="391">
                  <c:v>0.21272099999999999</c:v>
                </c:pt>
                <c:pt idx="392">
                  <c:v>0.21443000000000001</c:v>
                </c:pt>
                <c:pt idx="393">
                  <c:v>0.215528</c:v>
                </c:pt>
                <c:pt idx="394">
                  <c:v>0.21443000000000001</c:v>
                </c:pt>
                <c:pt idx="395">
                  <c:v>0.21272099999999999</c:v>
                </c:pt>
                <c:pt idx="396">
                  <c:v>0.21259800000000001</c:v>
                </c:pt>
                <c:pt idx="397">
                  <c:v>0.215284</c:v>
                </c:pt>
                <c:pt idx="398">
                  <c:v>0.21540599999999999</c:v>
                </c:pt>
                <c:pt idx="399">
                  <c:v>0.21259800000000001</c:v>
                </c:pt>
                <c:pt idx="400">
                  <c:v>0.21088899999999999</c:v>
                </c:pt>
                <c:pt idx="401">
                  <c:v>0.21565000000000001</c:v>
                </c:pt>
                <c:pt idx="402">
                  <c:v>0.21027899999999999</c:v>
                </c:pt>
                <c:pt idx="403">
                  <c:v>0.21662699999999999</c:v>
                </c:pt>
                <c:pt idx="404">
                  <c:v>0.21479599999999999</c:v>
                </c:pt>
                <c:pt idx="405">
                  <c:v>0.215528</c:v>
                </c:pt>
                <c:pt idx="406">
                  <c:v>0.21296499999999999</c:v>
                </c:pt>
                <c:pt idx="407">
                  <c:v>0.21235399999999999</c:v>
                </c:pt>
                <c:pt idx="408">
                  <c:v>0.21748100000000001</c:v>
                </c:pt>
                <c:pt idx="409">
                  <c:v>0.21235399999999999</c:v>
                </c:pt>
                <c:pt idx="410">
                  <c:v>0.21565000000000001</c:v>
                </c:pt>
                <c:pt idx="411">
                  <c:v>0.21174399999999999</c:v>
                </c:pt>
                <c:pt idx="412">
                  <c:v>0.21638299999999999</c:v>
                </c:pt>
                <c:pt idx="413">
                  <c:v>0.216139</c:v>
                </c:pt>
                <c:pt idx="414">
                  <c:v>0.20918</c:v>
                </c:pt>
                <c:pt idx="415">
                  <c:v>0.21381900000000001</c:v>
                </c:pt>
                <c:pt idx="416">
                  <c:v>0.21296499999999999</c:v>
                </c:pt>
                <c:pt idx="417">
                  <c:v>0.213087</c:v>
                </c:pt>
                <c:pt idx="418">
                  <c:v>0.21015700000000001</c:v>
                </c:pt>
                <c:pt idx="419">
                  <c:v>0.21296499999999999</c:v>
                </c:pt>
                <c:pt idx="420">
                  <c:v>0.21333099999999999</c:v>
                </c:pt>
                <c:pt idx="421">
                  <c:v>0.211011</c:v>
                </c:pt>
                <c:pt idx="422">
                  <c:v>0.21296499999999999</c:v>
                </c:pt>
                <c:pt idx="423">
                  <c:v>0.21272099999999999</c:v>
                </c:pt>
                <c:pt idx="424">
                  <c:v>0.21052299999999999</c:v>
                </c:pt>
                <c:pt idx="425">
                  <c:v>0.21565000000000001</c:v>
                </c:pt>
                <c:pt idx="426">
                  <c:v>0.21296499999999999</c:v>
                </c:pt>
                <c:pt idx="427">
                  <c:v>0.21381900000000001</c:v>
                </c:pt>
                <c:pt idx="428">
                  <c:v>0.21638299999999999</c:v>
                </c:pt>
                <c:pt idx="429">
                  <c:v>0.21845800000000001</c:v>
                </c:pt>
                <c:pt idx="430">
                  <c:v>0.212232</c:v>
                </c:pt>
                <c:pt idx="431">
                  <c:v>0.216139</c:v>
                </c:pt>
                <c:pt idx="432">
                  <c:v>0.21357499999999999</c:v>
                </c:pt>
                <c:pt idx="433">
                  <c:v>0.212232</c:v>
                </c:pt>
                <c:pt idx="434">
                  <c:v>0.21504000000000001</c:v>
                </c:pt>
                <c:pt idx="435">
                  <c:v>0.21272099999999999</c:v>
                </c:pt>
                <c:pt idx="436">
                  <c:v>0.21626100000000001</c:v>
                </c:pt>
                <c:pt idx="437">
                  <c:v>0.21149999999999999</c:v>
                </c:pt>
                <c:pt idx="438">
                  <c:v>0.21662699999999999</c:v>
                </c:pt>
                <c:pt idx="439">
                  <c:v>0.21443000000000001</c:v>
                </c:pt>
                <c:pt idx="440">
                  <c:v>0.213453</c:v>
                </c:pt>
                <c:pt idx="441">
                  <c:v>0.21504000000000001</c:v>
                </c:pt>
                <c:pt idx="442">
                  <c:v>0.214308</c:v>
                </c:pt>
                <c:pt idx="443">
                  <c:v>0.21320900000000001</c:v>
                </c:pt>
                <c:pt idx="444">
                  <c:v>0.214918</c:v>
                </c:pt>
                <c:pt idx="445">
                  <c:v>0.21259800000000001</c:v>
                </c:pt>
                <c:pt idx="446">
                  <c:v>0.212843</c:v>
                </c:pt>
                <c:pt idx="447">
                  <c:v>0.21626100000000001</c:v>
                </c:pt>
                <c:pt idx="448">
                  <c:v>0.21198800000000001</c:v>
                </c:pt>
                <c:pt idx="449">
                  <c:v>0.21259800000000001</c:v>
                </c:pt>
                <c:pt idx="450">
                  <c:v>0.21699299999999999</c:v>
                </c:pt>
                <c:pt idx="451">
                  <c:v>0.214063</c:v>
                </c:pt>
                <c:pt idx="452">
                  <c:v>0.21333099999999999</c:v>
                </c:pt>
                <c:pt idx="453">
                  <c:v>0.21174399999999999</c:v>
                </c:pt>
                <c:pt idx="454">
                  <c:v>0.210401</c:v>
                </c:pt>
                <c:pt idx="455">
                  <c:v>0.213697</c:v>
                </c:pt>
                <c:pt idx="456">
                  <c:v>0.21259800000000001</c:v>
                </c:pt>
                <c:pt idx="457">
                  <c:v>0.21418499999999999</c:v>
                </c:pt>
                <c:pt idx="458">
                  <c:v>0.20979100000000001</c:v>
                </c:pt>
                <c:pt idx="459">
                  <c:v>0.21443000000000001</c:v>
                </c:pt>
                <c:pt idx="460">
                  <c:v>0.21638299999999999</c:v>
                </c:pt>
                <c:pt idx="461">
                  <c:v>0.21174399999999999</c:v>
                </c:pt>
                <c:pt idx="462">
                  <c:v>0.213453</c:v>
                </c:pt>
                <c:pt idx="463">
                  <c:v>0.214918</c:v>
                </c:pt>
                <c:pt idx="464">
                  <c:v>0.21137800000000001</c:v>
                </c:pt>
                <c:pt idx="465">
                  <c:v>0.21052299999999999</c:v>
                </c:pt>
                <c:pt idx="466">
                  <c:v>0.214674</c:v>
                </c:pt>
                <c:pt idx="467">
                  <c:v>0.21516199999999999</c:v>
                </c:pt>
                <c:pt idx="468">
                  <c:v>0.21137800000000001</c:v>
                </c:pt>
                <c:pt idx="469">
                  <c:v>0.214063</c:v>
                </c:pt>
                <c:pt idx="470">
                  <c:v>0.211256</c:v>
                </c:pt>
                <c:pt idx="471">
                  <c:v>0.21272099999999999</c:v>
                </c:pt>
                <c:pt idx="472">
                  <c:v>0.21626100000000001</c:v>
                </c:pt>
                <c:pt idx="473">
                  <c:v>0.212843</c:v>
                </c:pt>
                <c:pt idx="474">
                  <c:v>0.211866</c:v>
                </c:pt>
                <c:pt idx="475">
                  <c:v>0.21113299999999999</c:v>
                </c:pt>
                <c:pt idx="476">
                  <c:v>0.21198800000000001</c:v>
                </c:pt>
                <c:pt idx="477">
                  <c:v>0.213453</c:v>
                </c:pt>
                <c:pt idx="478">
                  <c:v>0.210645</c:v>
                </c:pt>
                <c:pt idx="479">
                  <c:v>0.21076700000000001</c:v>
                </c:pt>
                <c:pt idx="480">
                  <c:v>0.211866</c:v>
                </c:pt>
                <c:pt idx="481">
                  <c:v>0.213697</c:v>
                </c:pt>
                <c:pt idx="482">
                  <c:v>0.20857000000000001</c:v>
                </c:pt>
                <c:pt idx="483">
                  <c:v>0.20979100000000001</c:v>
                </c:pt>
                <c:pt idx="484">
                  <c:v>0.21296499999999999</c:v>
                </c:pt>
                <c:pt idx="485">
                  <c:v>0.21137800000000001</c:v>
                </c:pt>
                <c:pt idx="486">
                  <c:v>0.20783699999999999</c:v>
                </c:pt>
                <c:pt idx="487">
                  <c:v>0.213453</c:v>
                </c:pt>
                <c:pt idx="488">
                  <c:v>0.21516199999999999</c:v>
                </c:pt>
                <c:pt idx="489">
                  <c:v>0.212843</c:v>
                </c:pt>
                <c:pt idx="490">
                  <c:v>0.214308</c:v>
                </c:pt>
                <c:pt idx="491">
                  <c:v>0.21565000000000001</c:v>
                </c:pt>
                <c:pt idx="492">
                  <c:v>0.21565000000000001</c:v>
                </c:pt>
                <c:pt idx="493">
                  <c:v>0.21333099999999999</c:v>
                </c:pt>
                <c:pt idx="494">
                  <c:v>0.21076700000000001</c:v>
                </c:pt>
                <c:pt idx="495">
                  <c:v>0.21418499999999999</c:v>
                </c:pt>
                <c:pt idx="496">
                  <c:v>0.212232</c:v>
                </c:pt>
                <c:pt idx="497">
                  <c:v>0.21333099999999999</c:v>
                </c:pt>
                <c:pt idx="498">
                  <c:v>0.21333099999999999</c:v>
                </c:pt>
                <c:pt idx="499">
                  <c:v>0.213087</c:v>
                </c:pt>
                <c:pt idx="500">
                  <c:v>0.21418499999999999</c:v>
                </c:pt>
                <c:pt idx="501">
                  <c:v>0.214918</c:v>
                </c:pt>
                <c:pt idx="502">
                  <c:v>0.213697</c:v>
                </c:pt>
                <c:pt idx="503">
                  <c:v>0.215284</c:v>
                </c:pt>
                <c:pt idx="504">
                  <c:v>0.214308</c:v>
                </c:pt>
                <c:pt idx="505">
                  <c:v>0.21357499999999999</c:v>
                </c:pt>
                <c:pt idx="506">
                  <c:v>0.210401</c:v>
                </c:pt>
                <c:pt idx="507">
                  <c:v>0.216749</c:v>
                </c:pt>
                <c:pt idx="508">
                  <c:v>0.213087</c:v>
                </c:pt>
                <c:pt idx="509">
                  <c:v>0.20905799999999999</c:v>
                </c:pt>
                <c:pt idx="510">
                  <c:v>0.21174399999999999</c:v>
                </c:pt>
                <c:pt idx="511">
                  <c:v>0.21906900000000001</c:v>
                </c:pt>
                <c:pt idx="512">
                  <c:v>0.21418499999999999</c:v>
                </c:pt>
                <c:pt idx="513">
                  <c:v>0.21882399999999999</c:v>
                </c:pt>
                <c:pt idx="514">
                  <c:v>0.21479599999999999</c:v>
                </c:pt>
                <c:pt idx="515">
                  <c:v>0.21699299999999999</c:v>
                </c:pt>
                <c:pt idx="516">
                  <c:v>0.214308</c:v>
                </c:pt>
                <c:pt idx="517">
                  <c:v>0.21296499999999999</c:v>
                </c:pt>
                <c:pt idx="518">
                  <c:v>0.21443000000000001</c:v>
                </c:pt>
                <c:pt idx="519">
                  <c:v>0.21272099999999999</c:v>
                </c:pt>
                <c:pt idx="520">
                  <c:v>0.215284</c:v>
                </c:pt>
                <c:pt idx="521">
                  <c:v>0.211866</c:v>
                </c:pt>
                <c:pt idx="522">
                  <c:v>0.21113299999999999</c:v>
                </c:pt>
                <c:pt idx="523">
                  <c:v>0.210645</c:v>
                </c:pt>
                <c:pt idx="524">
                  <c:v>0.213453</c:v>
                </c:pt>
                <c:pt idx="525">
                  <c:v>0.215284</c:v>
                </c:pt>
                <c:pt idx="526">
                  <c:v>0.21259800000000001</c:v>
                </c:pt>
                <c:pt idx="527">
                  <c:v>0.211622</c:v>
                </c:pt>
                <c:pt idx="528">
                  <c:v>0.213697</c:v>
                </c:pt>
                <c:pt idx="529">
                  <c:v>0.21149999999999999</c:v>
                </c:pt>
                <c:pt idx="530">
                  <c:v>0.21320900000000001</c:v>
                </c:pt>
                <c:pt idx="531">
                  <c:v>0.21565000000000001</c:v>
                </c:pt>
                <c:pt idx="532">
                  <c:v>0.21479599999999999</c:v>
                </c:pt>
                <c:pt idx="533">
                  <c:v>0.212843</c:v>
                </c:pt>
                <c:pt idx="534">
                  <c:v>0.21113299999999999</c:v>
                </c:pt>
                <c:pt idx="535">
                  <c:v>0.21479599999999999</c:v>
                </c:pt>
                <c:pt idx="536">
                  <c:v>0.20991299999999999</c:v>
                </c:pt>
                <c:pt idx="537">
                  <c:v>0.211256</c:v>
                </c:pt>
                <c:pt idx="538">
                  <c:v>0.21198800000000001</c:v>
                </c:pt>
                <c:pt idx="539">
                  <c:v>0.20905799999999999</c:v>
                </c:pt>
                <c:pt idx="540">
                  <c:v>0.211866</c:v>
                </c:pt>
                <c:pt idx="541">
                  <c:v>0.213697</c:v>
                </c:pt>
                <c:pt idx="542">
                  <c:v>0.21027899999999999</c:v>
                </c:pt>
                <c:pt idx="543">
                  <c:v>0.214918</c:v>
                </c:pt>
                <c:pt idx="544">
                  <c:v>0.21198800000000001</c:v>
                </c:pt>
                <c:pt idx="545">
                  <c:v>0.213697</c:v>
                </c:pt>
                <c:pt idx="546">
                  <c:v>0.214674</c:v>
                </c:pt>
                <c:pt idx="547">
                  <c:v>0.21381900000000001</c:v>
                </c:pt>
                <c:pt idx="548">
                  <c:v>0.20893600000000001</c:v>
                </c:pt>
                <c:pt idx="549">
                  <c:v>0.21333099999999999</c:v>
                </c:pt>
                <c:pt idx="550">
                  <c:v>0.211256</c:v>
                </c:pt>
                <c:pt idx="551">
                  <c:v>0.213697</c:v>
                </c:pt>
                <c:pt idx="552">
                  <c:v>0.21577199999999999</c:v>
                </c:pt>
                <c:pt idx="553">
                  <c:v>0.21174399999999999</c:v>
                </c:pt>
                <c:pt idx="554">
                  <c:v>0.212843</c:v>
                </c:pt>
                <c:pt idx="555">
                  <c:v>0.211622</c:v>
                </c:pt>
                <c:pt idx="556">
                  <c:v>0.21638299999999999</c:v>
                </c:pt>
                <c:pt idx="557">
                  <c:v>0.208204</c:v>
                </c:pt>
                <c:pt idx="558">
                  <c:v>0.210645</c:v>
                </c:pt>
                <c:pt idx="559">
                  <c:v>0.21272099999999999</c:v>
                </c:pt>
                <c:pt idx="560">
                  <c:v>0.21259800000000001</c:v>
                </c:pt>
                <c:pt idx="561">
                  <c:v>0.213453</c:v>
                </c:pt>
                <c:pt idx="562">
                  <c:v>0.21113299999999999</c:v>
                </c:pt>
                <c:pt idx="563">
                  <c:v>0.21455199999999999</c:v>
                </c:pt>
                <c:pt idx="564">
                  <c:v>0.214308</c:v>
                </c:pt>
                <c:pt idx="565">
                  <c:v>0.213453</c:v>
                </c:pt>
                <c:pt idx="566">
                  <c:v>0.211011</c:v>
                </c:pt>
                <c:pt idx="567">
                  <c:v>0.213087</c:v>
                </c:pt>
                <c:pt idx="568">
                  <c:v>0.211866</c:v>
                </c:pt>
                <c:pt idx="569">
                  <c:v>0.211011</c:v>
                </c:pt>
                <c:pt idx="570">
                  <c:v>0.21210999999999999</c:v>
                </c:pt>
                <c:pt idx="571">
                  <c:v>0.21272099999999999</c:v>
                </c:pt>
                <c:pt idx="572">
                  <c:v>0.21333099999999999</c:v>
                </c:pt>
                <c:pt idx="573">
                  <c:v>0.21699299999999999</c:v>
                </c:pt>
                <c:pt idx="574">
                  <c:v>0.21394099999999999</c:v>
                </c:pt>
                <c:pt idx="575">
                  <c:v>0.21333099999999999</c:v>
                </c:pt>
                <c:pt idx="576">
                  <c:v>0.21296499999999999</c:v>
                </c:pt>
                <c:pt idx="577">
                  <c:v>0.21272099999999999</c:v>
                </c:pt>
                <c:pt idx="578">
                  <c:v>0.210645</c:v>
                </c:pt>
                <c:pt idx="579">
                  <c:v>0.21626100000000001</c:v>
                </c:pt>
                <c:pt idx="580">
                  <c:v>0.211011</c:v>
                </c:pt>
                <c:pt idx="581">
                  <c:v>0.20918</c:v>
                </c:pt>
                <c:pt idx="582">
                  <c:v>0.217359</c:v>
                </c:pt>
                <c:pt idx="583">
                  <c:v>0.21381900000000001</c:v>
                </c:pt>
                <c:pt idx="584">
                  <c:v>0.212843</c:v>
                </c:pt>
                <c:pt idx="585">
                  <c:v>0.21259800000000001</c:v>
                </c:pt>
                <c:pt idx="586">
                  <c:v>0.211256</c:v>
                </c:pt>
                <c:pt idx="587">
                  <c:v>0.21443000000000001</c:v>
                </c:pt>
                <c:pt idx="588">
                  <c:v>0.210401</c:v>
                </c:pt>
                <c:pt idx="589">
                  <c:v>0.21149999999999999</c:v>
                </c:pt>
                <c:pt idx="590">
                  <c:v>0.21210999999999999</c:v>
                </c:pt>
                <c:pt idx="591">
                  <c:v>0.20979100000000001</c:v>
                </c:pt>
                <c:pt idx="592">
                  <c:v>0.20905799999999999</c:v>
                </c:pt>
                <c:pt idx="593">
                  <c:v>0.213087</c:v>
                </c:pt>
                <c:pt idx="594">
                  <c:v>0.21174399999999999</c:v>
                </c:pt>
                <c:pt idx="595">
                  <c:v>0.20905799999999999</c:v>
                </c:pt>
                <c:pt idx="596">
                  <c:v>0.214063</c:v>
                </c:pt>
                <c:pt idx="597">
                  <c:v>0.20844799999999999</c:v>
                </c:pt>
                <c:pt idx="598">
                  <c:v>0.213453</c:v>
                </c:pt>
                <c:pt idx="599">
                  <c:v>0.21259800000000001</c:v>
                </c:pt>
                <c:pt idx="600">
                  <c:v>0.21418499999999999</c:v>
                </c:pt>
                <c:pt idx="601">
                  <c:v>0.213087</c:v>
                </c:pt>
                <c:pt idx="602">
                  <c:v>0.212232</c:v>
                </c:pt>
                <c:pt idx="603">
                  <c:v>0.210645</c:v>
                </c:pt>
                <c:pt idx="604">
                  <c:v>0.21088899999999999</c:v>
                </c:pt>
                <c:pt idx="605">
                  <c:v>0.21259800000000001</c:v>
                </c:pt>
                <c:pt idx="606">
                  <c:v>0.20930199999999999</c:v>
                </c:pt>
                <c:pt idx="607">
                  <c:v>0.21174399999999999</c:v>
                </c:pt>
                <c:pt idx="608">
                  <c:v>0.21174399999999999</c:v>
                </c:pt>
                <c:pt idx="609">
                  <c:v>0.21333099999999999</c:v>
                </c:pt>
                <c:pt idx="610">
                  <c:v>0.214308</c:v>
                </c:pt>
                <c:pt idx="611">
                  <c:v>0.21259800000000001</c:v>
                </c:pt>
                <c:pt idx="612">
                  <c:v>0.21333099999999999</c:v>
                </c:pt>
                <c:pt idx="613">
                  <c:v>0.21577199999999999</c:v>
                </c:pt>
                <c:pt idx="614">
                  <c:v>0.21052299999999999</c:v>
                </c:pt>
                <c:pt idx="615">
                  <c:v>0.210645</c:v>
                </c:pt>
                <c:pt idx="616">
                  <c:v>0.21504000000000001</c:v>
                </c:pt>
                <c:pt idx="617">
                  <c:v>0.21577199999999999</c:v>
                </c:pt>
                <c:pt idx="618">
                  <c:v>0.21601699999999999</c:v>
                </c:pt>
                <c:pt idx="619">
                  <c:v>0.21394099999999999</c:v>
                </c:pt>
                <c:pt idx="620">
                  <c:v>0.21479599999999999</c:v>
                </c:pt>
                <c:pt idx="621">
                  <c:v>0.21272099999999999</c:v>
                </c:pt>
                <c:pt idx="622">
                  <c:v>0.213087</c:v>
                </c:pt>
                <c:pt idx="623">
                  <c:v>0.20857000000000001</c:v>
                </c:pt>
                <c:pt idx="624">
                  <c:v>0.21357499999999999</c:v>
                </c:pt>
                <c:pt idx="625">
                  <c:v>0.213087</c:v>
                </c:pt>
                <c:pt idx="626">
                  <c:v>0.21235399999999999</c:v>
                </c:pt>
              </c:numCache>
            </c:numRef>
          </c:yVal>
          <c:smooth val="0"/>
          <c:extLst>
            <c:ext xmlns:c16="http://schemas.microsoft.com/office/drawing/2014/chart" uri="{C3380CC4-5D6E-409C-BE32-E72D297353CC}">
              <c16:uniqueId val="{00000002-1638-420C-A1E2-66A65FA73E42}"/>
            </c:ext>
          </c:extLst>
        </c:ser>
        <c:dLbls>
          <c:showLegendKey val="0"/>
          <c:showVal val="0"/>
          <c:showCatName val="0"/>
          <c:showSerName val="0"/>
          <c:showPercent val="0"/>
          <c:showBubbleSize val="0"/>
        </c:dLbls>
        <c:axId val="1826697407"/>
        <c:axId val="1826699487"/>
      </c:scatterChart>
      <c:valAx>
        <c:axId val="1826697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99487"/>
        <c:crosses val="autoZero"/>
        <c:crossBetween val="midCat"/>
      </c:valAx>
      <c:valAx>
        <c:axId val="1826699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97407"/>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flat 1</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flat1!$A$1:$A$737</c:f>
              <c:numCache>
                <c:formatCode>General</c:formatCode>
                <c:ptCount val="737"/>
                <c:pt idx="0">
                  <c:v>15</c:v>
                </c:pt>
                <c:pt idx="1">
                  <c:v>35</c:v>
                </c:pt>
                <c:pt idx="2">
                  <c:v>45</c:v>
                </c:pt>
                <c:pt idx="3">
                  <c:v>65</c:v>
                </c:pt>
                <c:pt idx="4">
                  <c:v>75</c:v>
                </c:pt>
                <c:pt idx="5">
                  <c:v>85</c:v>
                </c:pt>
                <c:pt idx="6">
                  <c:v>105</c:v>
                </c:pt>
                <c:pt idx="7">
                  <c:v>125</c:v>
                </c:pt>
                <c:pt idx="8">
                  <c:v>135</c:v>
                </c:pt>
                <c:pt idx="9">
                  <c:v>145</c:v>
                </c:pt>
                <c:pt idx="10">
                  <c:v>155</c:v>
                </c:pt>
                <c:pt idx="11">
                  <c:v>175</c:v>
                </c:pt>
                <c:pt idx="12">
                  <c:v>185</c:v>
                </c:pt>
                <c:pt idx="13">
                  <c:v>205</c:v>
                </c:pt>
                <c:pt idx="14">
                  <c:v>215</c:v>
                </c:pt>
                <c:pt idx="15">
                  <c:v>235</c:v>
                </c:pt>
                <c:pt idx="16">
                  <c:v>245</c:v>
                </c:pt>
                <c:pt idx="17">
                  <c:v>265</c:v>
                </c:pt>
                <c:pt idx="18">
                  <c:v>285</c:v>
                </c:pt>
                <c:pt idx="19">
                  <c:v>295</c:v>
                </c:pt>
                <c:pt idx="20">
                  <c:v>315</c:v>
                </c:pt>
                <c:pt idx="21">
                  <c:v>345</c:v>
                </c:pt>
                <c:pt idx="22">
                  <c:v>365</c:v>
                </c:pt>
                <c:pt idx="23">
                  <c:v>385</c:v>
                </c:pt>
                <c:pt idx="24">
                  <c:v>395</c:v>
                </c:pt>
                <c:pt idx="25">
                  <c:v>415</c:v>
                </c:pt>
                <c:pt idx="26">
                  <c:v>425</c:v>
                </c:pt>
                <c:pt idx="27">
                  <c:v>445</c:v>
                </c:pt>
                <c:pt idx="28">
                  <c:v>465</c:v>
                </c:pt>
                <c:pt idx="29">
                  <c:v>475</c:v>
                </c:pt>
                <c:pt idx="30">
                  <c:v>495</c:v>
                </c:pt>
                <c:pt idx="31">
                  <c:v>505</c:v>
                </c:pt>
                <c:pt idx="32">
                  <c:v>525</c:v>
                </c:pt>
                <c:pt idx="33">
                  <c:v>535</c:v>
                </c:pt>
                <c:pt idx="34">
                  <c:v>545</c:v>
                </c:pt>
                <c:pt idx="35">
                  <c:v>565</c:v>
                </c:pt>
                <c:pt idx="36">
                  <c:v>585</c:v>
                </c:pt>
                <c:pt idx="37">
                  <c:v>595</c:v>
                </c:pt>
                <c:pt idx="38">
                  <c:v>615</c:v>
                </c:pt>
                <c:pt idx="39">
                  <c:v>635</c:v>
                </c:pt>
                <c:pt idx="40">
                  <c:v>645</c:v>
                </c:pt>
                <c:pt idx="41">
                  <c:v>655</c:v>
                </c:pt>
                <c:pt idx="42">
                  <c:v>665</c:v>
                </c:pt>
                <c:pt idx="43">
                  <c:v>685</c:v>
                </c:pt>
                <c:pt idx="44">
                  <c:v>705</c:v>
                </c:pt>
                <c:pt idx="45">
                  <c:v>715</c:v>
                </c:pt>
                <c:pt idx="46">
                  <c:v>735</c:v>
                </c:pt>
                <c:pt idx="47">
                  <c:v>755</c:v>
                </c:pt>
                <c:pt idx="48">
                  <c:v>765</c:v>
                </c:pt>
                <c:pt idx="49">
                  <c:v>785</c:v>
                </c:pt>
                <c:pt idx="50">
                  <c:v>805</c:v>
                </c:pt>
                <c:pt idx="51">
                  <c:v>815</c:v>
                </c:pt>
                <c:pt idx="52">
                  <c:v>825</c:v>
                </c:pt>
                <c:pt idx="53">
                  <c:v>845</c:v>
                </c:pt>
                <c:pt idx="54">
                  <c:v>865</c:v>
                </c:pt>
                <c:pt idx="55">
                  <c:v>885</c:v>
                </c:pt>
                <c:pt idx="56">
                  <c:v>905</c:v>
                </c:pt>
                <c:pt idx="57">
                  <c:v>925</c:v>
                </c:pt>
                <c:pt idx="58">
                  <c:v>935</c:v>
                </c:pt>
                <c:pt idx="59">
                  <c:v>945</c:v>
                </c:pt>
                <c:pt idx="60">
                  <c:v>965</c:v>
                </c:pt>
                <c:pt idx="61">
                  <c:v>985</c:v>
                </c:pt>
                <c:pt idx="62">
                  <c:v>995</c:v>
                </c:pt>
                <c:pt idx="63">
                  <c:v>1015</c:v>
                </c:pt>
                <c:pt idx="64">
                  <c:v>1025</c:v>
                </c:pt>
                <c:pt idx="65">
                  <c:v>1035</c:v>
                </c:pt>
                <c:pt idx="66">
                  <c:v>1045</c:v>
                </c:pt>
                <c:pt idx="67">
                  <c:v>1065</c:v>
                </c:pt>
                <c:pt idx="68">
                  <c:v>1075</c:v>
                </c:pt>
                <c:pt idx="69">
                  <c:v>1085</c:v>
                </c:pt>
                <c:pt idx="70">
                  <c:v>1105</c:v>
                </c:pt>
                <c:pt idx="71">
                  <c:v>1115</c:v>
                </c:pt>
                <c:pt idx="72">
                  <c:v>1125</c:v>
                </c:pt>
                <c:pt idx="73">
                  <c:v>1145</c:v>
                </c:pt>
                <c:pt idx="74">
                  <c:v>1165</c:v>
                </c:pt>
                <c:pt idx="75">
                  <c:v>1175</c:v>
                </c:pt>
                <c:pt idx="76">
                  <c:v>1185</c:v>
                </c:pt>
                <c:pt idx="77">
                  <c:v>1195</c:v>
                </c:pt>
                <c:pt idx="78">
                  <c:v>1225</c:v>
                </c:pt>
                <c:pt idx="79">
                  <c:v>1245</c:v>
                </c:pt>
                <c:pt idx="80">
                  <c:v>1255</c:v>
                </c:pt>
                <c:pt idx="81">
                  <c:v>1265</c:v>
                </c:pt>
                <c:pt idx="82">
                  <c:v>1285</c:v>
                </c:pt>
                <c:pt idx="83">
                  <c:v>1295</c:v>
                </c:pt>
                <c:pt idx="84">
                  <c:v>1305</c:v>
                </c:pt>
                <c:pt idx="85">
                  <c:v>1325</c:v>
                </c:pt>
                <c:pt idx="86">
                  <c:v>1335</c:v>
                </c:pt>
                <c:pt idx="87">
                  <c:v>1355</c:v>
                </c:pt>
                <c:pt idx="88">
                  <c:v>1365</c:v>
                </c:pt>
                <c:pt idx="89">
                  <c:v>1375</c:v>
                </c:pt>
                <c:pt idx="90">
                  <c:v>1395</c:v>
                </c:pt>
                <c:pt idx="91">
                  <c:v>1405</c:v>
                </c:pt>
                <c:pt idx="92">
                  <c:v>1425</c:v>
                </c:pt>
                <c:pt idx="93">
                  <c:v>1435</c:v>
                </c:pt>
                <c:pt idx="94">
                  <c:v>1445</c:v>
                </c:pt>
                <c:pt idx="95">
                  <c:v>1465</c:v>
                </c:pt>
                <c:pt idx="96">
                  <c:v>1485</c:v>
                </c:pt>
                <c:pt idx="97">
                  <c:v>1515</c:v>
                </c:pt>
                <c:pt idx="98">
                  <c:v>1525</c:v>
                </c:pt>
                <c:pt idx="99">
                  <c:v>1535</c:v>
                </c:pt>
                <c:pt idx="100">
                  <c:v>1555</c:v>
                </c:pt>
                <c:pt idx="101">
                  <c:v>1565</c:v>
                </c:pt>
                <c:pt idx="102">
                  <c:v>1585</c:v>
                </c:pt>
                <c:pt idx="103">
                  <c:v>1605</c:v>
                </c:pt>
                <c:pt idx="104">
                  <c:v>1625</c:v>
                </c:pt>
                <c:pt idx="105">
                  <c:v>1645</c:v>
                </c:pt>
                <c:pt idx="106">
                  <c:v>1655</c:v>
                </c:pt>
                <c:pt idx="107">
                  <c:v>1665</c:v>
                </c:pt>
                <c:pt idx="108">
                  <c:v>1685</c:v>
                </c:pt>
                <c:pt idx="109">
                  <c:v>1695</c:v>
                </c:pt>
                <c:pt idx="110">
                  <c:v>1705</c:v>
                </c:pt>
                <c:pt idx="111">
                  <c:v>1715</c:v>
                </c:pt>
                <c:pt idx="112">
                  <c:v>1735</c:v>
                </c:pt>
                <c:pt idx="113">
                  <c:v>1755</c:v>
                </c:pt>
                <c:pt idx="114">
                  <c:v>1765</c:v>
                </c:pt>
                <c:pt idx="115">
                  <c:v>1775</c:v>
                </c:pt>
                <c:pt idx="116">
                  <c:v>1795</c:v>
                </c:pt>
                <c:pt idx="117">
                  <c:v>1815</c:v>
                </c:pt>
                <c:pt idx="118">
                  <c:v>1825</c:v>
                </c:pt>
                <c:pt idx="119">
                  <c:v>1835</c:v>
                </c:pt>
                <c:pt idx="120">
                  <c:v>1855</c:v>
                </c:pt>
                <c:pt idx="121">
                  <c:v>1865</c:v>
                </c:pt>
                <c:pt idx="122">
                  <c:v>1885</c:v>
                </c:pt>
                <c:pt idx="123">
                  <c:v>1895</c:v>
                </c:pt>
                <c:pt idx="124">
                  <c:v>1905</c:v>
                </c:pt>
                <c:pt idx="125">
                  <c:v>1915</c:v>
                </c:pt>
                <c:pt idx="126">
                  <c:v>1925</c:v>
                </c:pt>
                <c:pt idx="127">
                  <c:v>1945</c:v>
                </c:pt>
                <c:pt idx="128">
                  <c:v>1965</c:v>
                </c:pt>
                <c:pt idx="129">
                  <c:v>1975</c:v>
                </c:pt>
                <c:pt idx="130">
                  <c:v>1995</c:v>
                </c:pt>
                <c:pt idx="131">
                  <c:v>2015</c:v>
                </c:pt>
                <c:pt idx="132">
                  <c:v>2025</c:v>
                </c:pt>
                <c:pt idx="133">
                  <c:v>2035</c:v>
                </c:pt>
                <c:pt idx="134">
                  <c:v>2055</c:v>
                </c:pt>
                <c:pt idx="135">
                  <c:v>2066</c:v>
                </c:pt>
                <c:pt idx="136">
                  <c:v>2077</c:v>
                </c:pt>
                <c:pt idx="137">
                  <c:v>2088</c:v>
                </c:pt>
                <c:pt idx="138">
                  <c:v>2102</c:v>
                </c:pt>
                <c:pt idx="139">
                  <c:v>2122</c:v>
                </c:pt>
                <c:pt idx="140">
                  <c:v>2132</c:v>
                </c:pt>
                <c:pt idx="141">
                  <c:v>2152</c:v>
                </c:pt>
                <c:pt idx="142">
                  <c:v>2172</c:v>
                </c:pt>
                <c:pt idx="143">
                  <c:v>2182</c:v>
                </c:pt>
                <c:pt idx="144">
                  <c:v>2202</c:v>
                </c:pt>
                <c:pt idx="145">
                  <c:v>2222</c:v>
                </c:pt>
                <c:pt idx="146">
                  <c:v>2232</c:v>
                </c:pt>
                <c:pt idx="147">
                  <c:v>2252</c:v>
                </c:pt>
                <c:pt idx="148">
                  <c:v>2272</c:v>
                </c:pt>
                <c:pt idx="149">
                  <c:v>2282</c:v>
                </c:pt>
                <c:pt idx="150">
                  <c:v>2302</c:v>
                </c:pt>
                <c:pt idx="151">
                  <c:v>2312</c:v>
                </c:pt>
                <c:pt idx="152">
                  <c:v>2332</c:v>
                </c:pt>
                <c:pt idx="153">
                  <c:v>2352</c:v>
                </c:pt>
                <c:pt idx="154">
                  <c:v>2362</c:v>
                </c:pt>
                <c:pt idx="155">
                  <c:v>2382</c:v>
                </c:pt>
                <c:pt idx="156">
                  <c:v>2392</c:v>
                </c:pt>
                <c:pt idx="157">
                  <c:v>2402</c:v>
                </c:pt>
                <c:pt idx="158">
                  <c:v>2422</c:v>
                </c:pt>
                <c:pt idx="159">
                  <c:v>2442</c:v>
                </c:pt>
                <c:pt idx="160">
                  <c:v>2452</c:v>
                </c:pt>
                <c:pt idx="161">
                  <c:v>2472</c:v>
                </c:pt>
                <c:pt idx="162">
                  <c:v>2492</c:v>
                </c:pt>
                <c:pt idx="163">
                  <c:v>2512</c:v>
                </c:pt>
                <c:pt idx="164">
                  <c:v>2532</c:v>
                </c:pt>
                <c:pt idx="165">
                  <c:v>2552</c:v>
                </c:pt>
                <c:pt idx="166">
                  <c:v>2562</c:v>
                </c:pt>
                <c:pt idx="167">
                  <c:v>2572</c:v>
                </c:pt>
                <c:pt idx="168">
                  <c:v>2592</c:v>
                </c:pt>
                <c:pt idx="169">
                  <c:v>2612</c:v>
                </c:pt>
                <c:pt idx="170">
                  <c:v>2632</c:v>
                </c:pt>
                <c:pt idx="171">
                  <c:v>2642</c:v>
                </c:pt>
                <c:pt idx="172">
                  <c:v>2652</c:v>
                </c:pt>
                <c:pt idx="173">
                  <c:v>2672</c:v>
                </c:pt>
                <c:pt idx="174">
                  <c:v>2682</c:v>
                </c:pt>
                <c:pt idx="175">
                  <c:v>2692</c:v>
                </c:pt>
                <c:pt idx="176">
                  <c:v>2702</c:v>
                </c:pt>
                <c:pt idx="177">
                  <c:v>2722</c:v>
                </c:pt>
                <c:pt idx="178">
                  <c:v>2732</c:v>
                </c:pt>
                <c:pt idx="179">
                  <c:v>2742</c:v>
                </c:pt>
                <c:pt idx="180">
                  <c:v>2762</c:v>
                </c:pt>
                <c:pt idx="181">
                  <c:v>2772</c:v>
                </c:pt>
                <c:pt idx="182">
                  <c:v>2792</c:v>
                </c:pt>
                <c:pt idx="183">
                  <c:v>2812</c:v>
                </c:pt>
                <c:pt idx="184">
                  <c:v>2832</c:v>
                </c:pt>
                <c:pt idx="185">
                  <c:v>2842</c:v>
                </c:pt>
                <c:pt idx="186">
                  <c:v>2852</c:v>
                </c:pt>
                <c:pt idx="187">
                  <c:v>2862</c:v>
                </c:pt>
                <c:pt idx="188">
                  <c:v>2882</c:v>
                </c:pt>
                <c:pt idx="189">
                  <c:v>2902</c:v>
                </c:pt>
                <c:pt idx="190">
                  <c:v>2912</c:v>
                </c:pt>
                <c:pt idx="191">
                  <c:v>2932</c:v>
                </c:pt>
                <c:pt idx="192">
                  <c:v>2952</c:v>
                </c:pt>
                <c:pt idx="193">
                  <c:v>2962</c:v>
                </c:pt>
                <c:pt idx="194">
                  <c:v>2982</c:v>
                </c:pt>
                <c:pt idx="195">
                  <c:v>2992</c:v>
                </c:pt>
                <c:pt idx="196">
                  <c:v>3012</c:v>
                </c:pt>
                <c:pt idx="197">
                  <c:v>3022</c:v>
                </c:pt>
                <c:pt idx="198">
                  <c:v>3033</c:v>
                </c:pt>
                <c:pt idx="199">
                  <c:v>3053</c:v>
                </c:pt>
                <c:pt idx="200">
                  <c:v>3073</c:v>
                </c:pt>
                <c:pt idx="201">
                  <c:v>3083</c:v>
                </c:pt>
                <c:pt idx="202">
                  <c:v>3103</c:v>
                </c:pt>
                <c:pt idx="203">
                  <c:v>3113</c:v>
                </c:pt>
                <c:pt idx="204">
                  <c:v>3133</c:v>
                </c:pt>
                <c:pt idx="205">
                  <c:v>3153</c:v>
                </c:pt>
                <c:pt idx="206">
                  <c:v>3173</c:v>
                </c:pt>
                <c:pt idx="207">
                  <c:v>3193</c:v>
                </c:pt>
                <c:pt idx="208">
                  <c:v>3213</c:v>
                </c:pt>
                <c:pt idx="209">
                  <c:v>3233</c:v>
                </c:pt>
                <c:pt idx="210">
                  <c:v>3243</c:v>
                </c:pt>
                <c:pt idx="211">
                  <c:v>3263</c:v>
                </c:pt>
                <c:pt idx="212">
                  <c:v>3283</c:v>
                </c:pt>
                <c:pt idx="213">
                  <c:v>3303</c:v>
                </c:pt>
                <c:pt idx="214">
                  <c:v>3323</c:v>
                </c:pt>
                <c:pt idx="215">
                  <c:v>3343</c:v>
                </c:pt>
                <c:pt idx="216">
                  <c:v>3363</c:v>
                </c:pt>
                <c:pt idx="217">
                  <c:v>3393</c:v>
                </c:pt>
                <c:pt idx="218">
                  <c:v>3413</c:v>
                </c:pt>
                <c:pt idx="219">
                  <c:v>3443</c:v>
                </c:pt>
                <c:pt idx="220">
                  <c:v>3453</c:v>
                </c:pt>
                <c:pt idx="221">
                  <c:v>3473</c:v>
                </c:pt>
                <c:pt idx="222">
                  <c:v>3483</c:v>
                </c:pt>
                <c:pt idx="223">
                  <c:v>3503</c:v>
                </c:pt>
                <c:pt idx="224">
                  <c:v>3513</c:v>
                </c:pt>
                <c:pt idx="225">
                  <c:v>3533</c:v>
                </c:pt>
                <c:pt idx="226">
                  <c:v>3553</c:v>
                </c:pt>
                <c:pt idx="227">
                  <c:v>3573</c:v>
                </c:pt>
                <c:pt idx="228">
                  <c:v>3583</c:v>
                </c:pt>
                <c:pt idx="229">
                  <c:v>3593</c:v>
                </c:pt>
                <c:pt idx="230">
                  <c:v>3603</c:v>
                </c:pt>
                <c:pt idx="231">
                  <c:v>3623</c:v>
                </c:pt>
                <c:pt idx="232">
                  <c:v>3633</c:v>
                </c:pt>
                <c:pt idx="233">
                  <c:v>3643</c:v>
                </c:pt>
                <c:pt idx="234">
                  <c:v>3663</c:v>
                </c:pt>
                <c:pt idx="235">
                  <c:v>3673</c:v>
                </c:pt>
                <c:pt idx="236">
                  <c:v>3693</c:v>
                </c:pt>
                <c:pt idx="237">
                  <c:v>3713</c:v>
                </c:pt>
                <c:pt idx="238">
                  <c:v>3723</c:v>
                </c:pt>
                <c:pt idx="239">
                  <c:v>3733</c:v>
                </c:pt>
                <c:pt idx="240">
                  <c:v>3753</c:v>
                </c:pt>
                <c:pt idx="241">
                  <c:v>3773</c:v>
                </c:pt>
                <c:pt idx="242">
                  <c:v>3783</c:v>
                </c:pt>
                <c:pt idx="243">
                  <c:v>3803</c:v>
                </c:pt>
                <c:pt idx="244">
                  <c:v>3823</c:v>
                </c:pt>
                <c:pt idx="245">
                  <c:v>3853</c:v>
                </c:pt>
                <c:pt idx="246">
                  <c:v>3873</c:v>
                </c:pt>
                <c:pt idx="247">
                  <c:v>3883</c:v>
                </c:pt>
                <c:pt idx="248">
                  <c:v>3903</c:v>
                </c:pt>
                <c:pt idx="249">
                  <c:v>3913</c:v>
                </c:pt>
                <c:pt idx="250">
                  <c:v>3923</c:v>
                </c:pt>
                <c:pt idx="251">
                  <c:v>3943</c:v>
                </c:pt>
                <c:pt idx="252">
                  <c:v>3963</c:v>
                </c:pt>
                <c:pt idx="253">
                  <c:v>3983</c:v>
                </c:pt>
                <c:pt idx="254">
                  <c:v>3993</c:v>
                </c:pt>
                <c:pt idx="255">
                  <c:v>4013</c:v>
                </c:pt>
                <c:pt idx="256">
                  <c:v>4023</c:v>
                </c:pt>
                <c:pt idx="257">
                  <c:v>4043</c:v>
                </c:pt>
                <c:pt idx="258">
                  <c:v>4063</c:v>
                </c:pt>
                <c:pt idx="259">
                  <c:v>4073</c:v>
                </c:pt>
                <c:pt idx="260">
                  <c:v>4093</c:v>
                </c:pt>
                <c:pt idx="261">
                  <c:v>4113</c:v>
                </c:pt>
                <c:pt idx="262">
                  <c:v>4133</c:v>
                </c:pt>
                <c:pt idx="263">
                  <c:v>4153</c:v>
                </c:pt>
                <c:pt idx="264">
                  <c:v>4163</c:v>
                </c:pt>
                <c:pt idx="265">
                  <c:v>4183</c:v>
                </c:pt>
                <c:pt idx="266">
                  <c:v>4203</c:v>
                </c:pt>
                <c:pt idx="267">
                  <c:v>4213</c:v>
                </c:pt>
                <c:pt idx="268">
                  <c:v>4223</c:v>
                </c:pt>
                <c:pt idx="269">
                  <c:v>4243</c:v>
                </c:pt>
                <c:pt idx="270">
                  <c:v>4263</c:v>
                </c:pt>
                <c:pt idx="271">
                  <c:v>4273</c:v>
                </c:pt>
                <c:pt idx="272">
                  <c:v>4293</c:v>
                </c:pt>
                <c:pt idx="273">
                  <c:v>4303</c:v>
                </c:pt>
                <c:pt idx="274">
                  <c:v>4313</c:v>
                </c:pt>
                <c:pt idx="275">
                  <c:v>4323</c:v>
                </c:pt>
                <c:pt idx="276">
                  <c:v>4343</c:v>
                </c:pt>
                <c:pt idx="277">
                  <c:v>4353</c:v>
                </c:pt>
                <c:pt idx="278">
                  <c:v>4373</c:v>
                </c:pt>
                <c:pt idx="279">
                  <c:v>4383</c:v>
                </c:pt>
                <c:pt idx="280">
                  <c:v>4403</c:v>
                </c:pt>
                <c:pt idx="281">
                  <c:v>4413</c:v>
                </c:pt>
                <c:pt idx="282">
                  <c:v>4433</c:v>
                </c:pt>
                <c:pt idx="283">
                  <c:v>4443</c:v>
                </c:pt>
                <c:pt idx="284">
                  <c:v>4453</c:v>
                </c:pt>
                <c:pt idx="285">
                  <c:v>4473</c:v>
                </c:pt>
                <c:pt idx="286">
                  <c:v>4493</c:v>
                </c:pt>
                <c:pt idx="287">
                  <c:v>4513</c:v>
                </c:pt>
                <c:pt idx="288">
                  <c:v>4523</c:v>
                </c:pt>
                <c:pt idx="289">
                  <c:v>4543</c:v>
                </c:pt>
                <c:pt idx="290">
                  <c:v>4553</c:v>
                </c:pt>
                <c:pt idx="291">
                  <c:v>4573</c:v>
                </c:pt>
                <c:pt idx="292">
                  <c:v>4583</c:v>
                </c:pt>
                <c:pt idx="293">
                  <c:v>4603</c:v>
                </c:pt>
                <c:pt idx="294">
                  <c:v>4613</c:v>
                </c:pt>
                <c:pt idx="295">
                  <c:v>4633</c:v>
                </c:pt>
                <c:pt idx="296">
                  <c:v>4643</c:v>
                </c:pt>
                <c:pt idx="297">
                  <c:v>4663</c:v>
                </c:pt>
                <c:pt idx="298">
                  <c:v>4673</c:v>
                </c:pt>
                <c:pt idx="299">
                  <c:v>4683</c:v>
                </c:pt>
                <c:pt idx="300">
                  <c:v>4703</c:v>
                </c:pt>
                <c:pt idx="301">
                  <c:v>4713</c:v>
                </c:pt>
                <c:pt idx="302">
                  <c:v>4733</c:v>
                </c:pt>
                <c:pt idx="303">
                  <c:v>4753</c:v>
                </c:pt>
                <c:pt idx="304">
                  <c:v>4763</c:v>
                </c:pt>
                <c:pt idx="305">
                  <c:v>4783</c:v>
                </c:pt>
                <c:pt idx="306">
                  <c:v>4803</c:v>
                </c:pt>
                <c:pt idx="307">
                  <c:v>4823</c:v>
                </c:pt>
                <c:pt idx="308">
                  <c:v>4843</c:v>
                </c:pt>
                <c:pt idx="309">
                  <c:v>4853</c:v>
                </c:pt>
                <c:pt idx="310">
                  <c:v>4873</c:v>
                </c:pt>
                <c:pt idx="311">
                  <c:v>4883</c:v>
                </c:pt>
                <c:pt idx="312">
                  <c:v>4903</c:v>
                </c:pt>
                <c:pt idx="313">
                  <c:v>4913</c:v>
                </c:pt>
                <c:pt idx="314">
                  <c:v>4933</c:v>
                </c:pt>
                <c:pt idx="315">
                  <c:v>4953</c:v>
                </c:pt>
                <c:pt idx="316">
                  <c:v>4973</c:v>
                </c:pt>
                <c:pt idx="317">
                  <c:v>4993</c:v>
                </c:pt>
                <c:pt idx="318">
                  <c:v>5013</c:v>
                </c:pt>
                <c:pt idx="319">
                  <c:v>5033</c:v>
                </c:pt>
                <c:pt idx="320">
                  <c:v>5053</c:v>
                </c:pt>
                <c:pt idx="321">
                  <c:v>5073</c:v>
                </c:pt>
                <c:pt idx="322">
                  <c:v>5093</c:v>
                </c:pt>
                <c:pt idx="323">
                  <c:v>5103</c:v>
                </c:pt>
                <c:pt idx="324">
                  <c:v>5113</c:v>
                </c:pt>
                <c:pt idx="325">
                  <c:v>5133</c:v>
                </c:pt>
                <c:pt idx="326">
                  <c:v>5153</c:v>
                </c:pt>
                <c:pt idx="327">
                  <c:v>5163</c:v>
                </c:pt>
                <c:pt idx="328">
                  <c:v>5183</c:v>
                </c:pt>
                <c:pt idx="329">
                  <c:v>5203</c:v>
                </c:pt>
                <c:pt idx="330">
                  <c:v>5223</c:v>
                </c:pt>
                <c:pt idx="331">
                  <c:v>5243</c:v>
                </c:pt>
                <c:pt idx="332">
                  <c:v>5253</c:v>
                </c:pt>
                <c:pt idx="333">
                  <c:v>5263</c:v>
                </c:pt>
                <c:pt idx="334">
                  <c:v>5283</c:v>
                </c:pt>
                <c:pt idx="335">
                  <c:v>5303</c:v>
                </c:pt>
                <c:pt idx="336">
                  <c:v>5323</c:v>
                </c:pt>
                <c:pt idx="337">
                  <c:v>5343</c:v>
                </c:pt>
                <c:pt idx="338">
                  <c:v>5363</c:v>
                </c:pt>
                <c:pt idx="339">
                  <c:v>5373</c:v>
                </c:pt>
                <c:pt idx="340">
                  <c:v>5393</c:v>
                </c:pt>
                <c:pt idx="341">
                  <c:v>5403</c:v>
                </c:pt>
                <c:pt idx="342">
                  <c:v>5423</c:v>
                </c:pt>
                <c:pt idx="343">
                  <c:v>5433</c:v>
                </c:pt>
                <c:pt idx="344">
                  <c:v>5453</c:v>
                </c:pt>
                <c:pt idx="345">
                  <c:v>5473</c:v>
                </c:pt>
                <c:pt idx="346">
                  <c:v>5483</c:v>
                </c:pt>
                <c:pt idx="347">
                  <c:v>5493</c:v>
                </c:pt>
                <c:pt idx="348">
                  <c:v>5513</c:v>
                </c:pt>
                <c:pt idx="349">
                  <c:v>5533</c:v>
                </c:pt>
                <c:pt idx="350">
                  <c:v>5543</c:v>
                </c:pt>
                <c:pt idx="351">
                  <c:v>5553</c:v>
                </c:pt>
                <c:pt idx="352">
                  <c:v>5573</c:v>
                </c:pt>
                <c:pt idx="353">
                  <c:v>5593</c:v>
                </c:pt>
                <c:pt idx="354">
                  <c:v>5613</c:v>
                </c:pt>
                <c:pt idx="355">
                  <c:v>5623</c:v>
                </c:pt>
                <c:pt idx="356">
                  <c:v>5643</c:v>
                </c:pt>
                <c:pt idx="357">
                  <c:v>5663</c:v>
                </c:pt>
                <c:pt idx="358">
                  <c:v>5673</c:v>
                </c:pt>
                <c:pt idx="359">
                  <c:v>5693</c:v>
                </c:pt>
                <c:pt idx="360">
                  <c:v>5713</c:v>
                </c:pt>
                <c:pt idx="361">
                  <c:v>5733</c:v>
                </c:pt>
                <c:pt idx="362">
                  <c:v>5753</c:v>
                </c:pt>
                <c:pt idx="363">
                  <c:v>5773</c:v>
                </c:pt>
                <c:pt idx="364">
                  <c:v>5793</c:v>
                </c:pt>
                <c:pt idx="365">
                  <c:v>5813</c:v>
                </c:pt>
                <c:pt idx="366">
                  <c:v>5823</c:v>
                </c:pt>
                <c:pt idx="367">
                  <c:v>5843</c:v>
                </c:pt>
                <c:pt idx="368">
                  <c:v>5853</c:v>
                </c:pt>
                <c:pt idx="369">
                  <c:v>5883</c:v>
                </c:pt>
                <c:pt idx="370">
                  <c:v>5893</c:v>
                </c:pt>
                <c:pt idx="371">
                  <c:v>5913</c:v>
                </c:pt>
                <c:pt idx="372">
                  <c:v>5933</c:v>
                </c:pt>
                <c:pt idx="373">
                  <c:v>5953</c:v>
                </c:pt>
                <c:pt idx="374">
                  <c:v>5973</c:v>
                </c:pt>
                <c:pt idx="375">
                  <c:v>5993</c:v>
                </c:pt>
                <c:pt idx="376">
                  <c:v>6003</c:v>
                </c:pt>
                <c:pt idx="377">
                  <c:v>6013</c:v>
                </c:pt>
                <c:pt idx="378">
                  <c:v>6033</c:v>
                </c:pt>
                <c:pt idx="379">
                  <c:v>6053</c:v>
                </c:pt>
                <c:pt idx="380">
                  <c:v>6073</c:v>
                </c:pt>
                <c:pt idx="381">
                  <c:v>6093</c:v>
                </c:pt>
                <c:pt idx="382">
                  <c:v>6113</c:v>
                </c:pt>
                <c:pt idx="383">
                  <c:v>6123</c:v>
                </c:pt>
                <c:pt idx="384">
                  <c:v>6143</c:v>
                </c:pt>
                <c:pt idx="385">
                  <c:v>6163</c:v>
                </c:pt>
                <c:pt idx="386">
                  <c:v>6173</c:v>
                </c:pt>
                <c:pt idx="387">
                  <c:v>6193</c:v>
                </c:pt>
                <c:pt idx="388">
                  <c:v>6203</c:v>
                </c:pt>
                <c:pt idx="389">
                  <c:v>6223</c:v>
                </c:pt>
                <c:pt idx="390">
                  <c:v>6233</c:v>
                </c:pt>
                <c:pt idx="391">
                  <c:v>6243</c:v>
                </c:pt>
                <c:pt idx="392">
                  <c:v>6263</c:v>
                </c:pt>
                <c:pt idx="393">
                  <c:v>6273</c:v>
                </c:pt>
                <c:pt idx="394">
                  <c:v>6283</c:v>
                </c:pt>
                <c:pt idx="395">
                  <c:v>6313</c:v>
                </c:pt>
                <c:pt idx="396">
                  <c:v>6323</c:v>
                </c:pt>
                <c:pt idx="397">
                  <c:v>6343</c:v>
                </c:pt>
                <c:pt idx="398">
                  <c:v>6353</c:v>
                </c:pt>
                <c:pt idx="399">
                  <c:v>6373</c:v>
                </c:pt>
                <c:pt idx="400">
                  <c:v>6393</c:v>
                </c:pt>
                <c:pt idx="401">
                  <c:v>6413</c:v>
                </c:pt>
                <c:pt idx="402">
                  <c:v>6433</c:v>
                </c:pt>
                <c:pt idx="403">
                  <c:v>6443</c:v>
                </c:pt>
                <c:pt idx="404">
                  <c:v>6463</c:v>
                </c:pt>
                <c:pt idx="405">
                  <c:v>6473</c:v>
                </c:pt>
                <c:pt idx="406">
                  <c:v>6493</c:v>
                </c:pt>
                <c:pt idx="407">
                  <c:v>6503</c:v>
                </c:pt>
                <c:pt idx="408">
                  <c:v>6513</c:v>
                </c:pt>
                <c:pt idx="409">
                  <c:v>6533</c:v>
                </c:pt>
                <c:pt idx="410">
                  <c:v>6543</c:v>
                </c:pt>
                <c:pt idx="411">
                  <c:v>6553</c:v>
                </c:pt>
                <c:pt idx="412">
                  <c:v>6563</c:v>
                </c:pt>
                <c:pt idx="413">
                  <c:v>6583</c:v>
                </c:pt>
                <c:pt idx="414">
                  <c:v>6593</c:v>
                </c:pt>
                <c:pt idx="415">
                  <c:v>6603</c:v>
                </c:pt>
                <c:pt idx="416">
                  <c:v>6613</c:v>
                </c:pt>
                <c:pt idx="417">
                  <c:v>6633</c:v>
                </c:pt>
                <c:pt idx="418">
                  <c:v>6643</c:v>
                </c:pt>
                <c:pt idx="419">
                  <c:v>6663</c:v>
                </c:pt>
                <c:pt idx="420">
                  <c:v>6683</c:v>
                </c:pt>
                <c:pt idx="421">
                  <c:v>6693</c:v>
                </c:pt>
                <c:pt idx="422">
                  <c:v>6703</c:v>
                </c:pt>
                <c:pt idx="423">
                  <c:v>6723</c:v>
                </c:pt>
                <c:pt idx="424">
                  <c:v>6743</c:v>
                </c:pt>
                <c:pt idx="425">
                  <c:v>6753</c:v>
                </c:pt>
                <c:pt idx="426">
                  <c:v>6773</c:v>
                </c:pt>
                <c:pt idx="427">
                  <c:v>6793</c:v>
                </c:pt>
                <c:pt idx="428">
                  <c:v>6813</c:v>
                </c:pt>
                <c:pt idx="429">
                  <c:v>6833</c:v>
                </c:pt>
                <c:pt idx="430">
                  <c:v>6853</c:v>
                </c:pt>
                <c:pt idx="431">
                  <c:v>6863</c:v>
                </c:pt>
                <c:pt idx="432">
                  <c:v>6883</c:v>
                </c:pt>
                <c:pt idx="433">
                  <c:v>6893</c:v>
                </c:pt>
                <c:pt idx="434">
                  <c:v>6913</c:v>
                </c:pt>
                <c:pt idx="435">
                  <c:v>6933</c:v>
                </c:pt>
                <c:pt idx="436">
                  <c:v>6953</c:v>
                </c:pt>
                <c:pt idx="437">
                  <c:v>6973</c:v>
                </c:pt>
                <c:pt idx="438">
                  <c:v>6993</c:v>
                </c:pt>
                <c:pt idx="439">
                  <c:v>7023</c:v>
                </c:pt>
                <c:pt idx="440">
                  <c:v>7033</c:v>
                </c:pt>
                <c:pt idx="441">
                  <c:v>7053</c:v>
                </c:pt>
                <c:pt idx="442">
                  <c:v>7073</c:v>
                </c:pt>
                <c:pt idx="443">
                  <c:v>7083</c:v>
                </c:pt>
                <c:pt idx="444">
                  <c:v>7093</c:v>
                </c:pt>
                <c:pt idx="445">
                  <c:v>7113</c:v>
                </c:pt>
                <c:pt idx="446">
                  <c:v>7123</c:v>
                </c:pt>
                <c:pt idx="447">
                  <c:v>7143</c:v>
                </c:pt>
                <c:pt idx="448">
                  <c:v>7163</c:v>
                </c:pt>
                <c:pt idx="449">
                  <c:v>7173</c:v>
                </c:pt>
                <c:pt idx="450">
                  <c:v>7183</c:v>
                </c:pt>
                <c:pt idx="451">
                  <c:v>7203</c:v>
                </c:pt>
                <c:pt idx="452">
                  <c:v>7233</c:v>
                </c:pt>
                <c:pt idx="453">
                  <c:v>7253</c:v>
                </c:pt>
                <c:pt idx="454">
                  <c:v>7263</c:v>
                </c:pt>
                <c:pt idx="455">
                  <c:v>7283</c:v>
                </c:pt>
                <c:pt idx="456">
                  <c:v>7303</c:v>
                </c:pt>
                <c:pt idx="457">
                  <c:v>7323</c:v>
                </c:pt>
                <c:pt idx="458">
                  <c:v>7333</c:v>
                </c:pt>
                <c:pt idx="459">
                  <c:v>7353</c:v>
                </c:pt>
                <c:pt idx="460">
                  <c:v>7373</c:v>
                </c:pt>
                <c:pt idx="461">
                  <c:v>7383</c:v>
                </c:pt>
                <c:pt idx="462">
                  <c:v>7393</c:v>
                </c:pt>
                <c:pt idx="463">
                  <c:v>7413</c:v>
                </c:pt>
                <c:pt idx="464">
                  <c:v>7423</c:v>
                </c:pt>
                <c:pt idx="465">
                  <c:v>7443</c:v>
                </c:pt>
                <c:pt idx="466">
                  <c:v>7453</c:v>
                </c:pt>
                <c:pt idx="467">
                  <c:v>7473</c:v>
                </c:pt>
                <c:pt idx="468">
                  <c:v>7493</c:v>
                </c:pt>
                <c:pt idx="469">
                  <c:v>7503</c:v>
                </c:pt>
                <c:pt idx="470">
                  <c:v>7523</c:v>
                </c:pt>
                <c:pt idx="471">
                  <c:v>7533</c:v>
                </c:pt>
                <c:pt idx="472">
                  <c:v>7543</c:v>
                </c:pt>
                <c:pt idx="473">
                  <c:v>7563</c:v>
                </c:pt>
                <c:pt idx="474">
                  <c:v>7583</c:v>
                </c:pt>
                <c:pt idx="475">
                  <c:v>7603</c:v>
                </c:pt>
                <c:pt idx="476">
                  <c:v>7613</c:v>
                </c:pt>
                <c:pt idx="477">
                  <c:v>7633</c:v>
                </c:pt>
                <c:pt idx="478">
                  <c:v>7653</c:v>
                </c:pt>
                <c:pt idx="479">
                  <c:v>7663</c:v>
                </c:pt>
                <c:pt idx="480">
                  <c:v>7683</c:v>
                </c:pt>
                <c:pt idx="481">
                  <c:v>7703</c:v>
                </c:pt>
                <c:pt idx="482">
                  <c:v>7713</c:v>
                </c:pt>
                <c:pt idx="483">
                  <c:v>7723</c:v>
                </c:pt>
                <c:pt idx="484">
                  <c:v>7733</c:v>
                </c:pt>
                <c:pt idx="485">
                  <c:v>7753</c:v>
                </c:pt>
                <c:pt idx="486">
                  <c:v>7773</c:v>
                </c:pt>
                <c:pt idx="487">
                  <c:v>7793</c:v>
                </c:pt>
                <c:pt idx="488">
                  <c:v>7813</c:v>
                </c:pt>
                <c:pt idx="489">
                  <c:v>7823</c:v>
                </c:pt>
                <c:pt idx="490">
                  <c:v>7843</c:v>
                </c:pt>
                <c:pt idx="491">
                  <c:v>7863</c:v>
                </c:pt>
                <c:pt idx="492">
                  <c:v>7883</c:v>
                </c:pt>
                <c:pt idx="493">
                  <c:v>7893</c:v>
                </c:pt>
                <c:pt idx="494">
                  <c:v>7903</c:v>
                </c:pt>
                <c:pt idx="495">
                  <c:v>7923</c:v>
                </c:pt>
                <c:pt idx="496">
                  <c:v>7933</c:v>
                </c:pt>
                <c:pt idx="497">
                  <c:v>7953</c:v>
                </c:pt>
                <c:pt idx="498">
                  <c:v>7963</c:v>
                </c:pt>
                <c:pt idx="499">
                  <c:v>7983</c:v>
                </c:pt>
                <c:pt idx="500">
                  <c:v>8003</c:v>
                </c:pt>
                <c:pt idx="501">
                  <c:v>8023</c:v>
                </c:pt>
                <c:pt idx="502">
                  <c:v>8033</c:v>
                </c:pt>
                <c:pt idx="503">
                  <c:v>8043</c:v>
                </c:pt>
                <c:pt idx="504">
                  <c:v>8063</c:v>
                </c:pt>
                <c:pt idx="505">
                  <c:v>8073</c:v>
                </c:pt>
                <c:pt idx="506">
                  <c:v>8083</c:v>
                </c:pt>
                <c:pt idx="507">
                  <c:v>8103</c:v>
                </c:pt>
                <c:pt idx="508">
                  <c:v>8123</c:v>
                </c:pt>
                <c:pt idx="509">
                  <c:v>8143</c:v>
                </c:pt>
                <c:pt idx="510">
                  <c:v>8163</c:v>
                </c:pt>
                <c:pt idx="511">
                  <c:v>8183</c:v>
                </c:pt>
                <c:pt idx="512">
                  <c:v>8193</c:v>
                </c:pt>
                <c:pt idx="513">
                  <c:v>8213</c:v>
                </c:pt>
                <c:pt idx="514">
                  <c:v>8233</c:v>
                </c:pt>
                <c:pt idx="515">
                  <c:v>8253</c:v>
                </c:pt>
                <c:pt idx="516">
                  <c:v>8273</c:v>
                </c:pt>
                <c:pt idx="517">
                  <c:v>8293</c:v>
                </c:pt>
                <c:pt idx="518">
                  <c:v>8313</c:v>
                </c:pt>
                <c:pt idx="519">
                  <c:v>8333</c:v>
                </c:pt>
                <c:pt idx="520">
                  <c:v>8353</c:v>
                </c:pt>
                <c:pt idx="521">
                  <c:v>8373</c:v>
                </c:pt>
                <c:pt idx="522">
                  <c:v>8383</c:v>
                </c:pt>
                <c:pt idx="523">
                  <c:v>8403</c:v>
                </c:pt>
                <c:pt idx="524">
                  <c:v>8423</c:v>
                </c:pt>
                <c:pt idx="525">
                  <c:v>8433</c:v>
                </c:pt>
                <c:pt idx="526">
                  <c:v>8453</c:v>
                </c:pt>
                <c:pt idx="527">
                  <c:v>8473</c:v>
                </c:pt>
                <c:pt idx="528">
                  <c:v>8483</c:v>
                </c:pt>
                <c:pt idx="529">
                  <c:v>8503</c:v>
                </c:pt>
                <c:pt idx="530">
                  <c:v>8523</c:v>
                </c:pt>
                <c:pt idx="531">
                  <c:v>8533</c:v>
                </c:pt>
                <c:pt idx="532">
                  <c:v>8553</c:v>
                </c:pt>
                <c:pt idx="533">
                  <c:v>8573</c:v>
                </c:pt>
                <c:pt idx="534">
                  <c:v>8583</c:v>
                </c:pt>
                <c:pt idx="535">
                  <c:v>8593</c:v>
                </c:pt>
                <c:pt idx="536">
                  <c:v>8613</c:v>
                </c:pt>
                <c:pt idx="537">
                  <c:v>8633</c:v>
                </c:pt>
                <c:pt idx="538">
                  <c:v>8643</c:v>
                </c:pt>
                <c:pt idx="539">
                  <c:v>8663</c:v>
                </c:pt>
                <c:pt idx="540">
                  <c:v>8673</c:v>
                </c:pt>
                <c:pt idx="541">
                  <c:v>8683</c:v>
                </c:pt>
                <c:pt idx="542">
                  <c:v>8703</c:v>
                </c:pt>
                <c:pt idx="543">
                  <c:v>8713</c:v>
                </c:pt>
                <c:pt idx="544">
                  <c:v>8733</c:v>
                </c:pt>
                <c:pt idx="545">
                  <c:v>8753</c:v>
                </c:pt>
                <c:pt idx="546">
                  <c:v>8763</c:v>
                </c:pt>
                <c:pt idx="547">
                  <c:v>8783</c:v>
                </c:pt>
                <c:pt idx="548">
                  <c:v>8803</c:v>
                </c:pt>
                <c:pt idx="549">
                  <c:v>8813</c:v>
                </c:pt>
                <c:pt idx="550">
                  <c:v>8833</c:v>
                </c:pt>
                <c:pt idx="551">
                  <c:v>8853</c:v>
                </c:pt>
                <c:pt idx="552">
                  <c:v>8873</c:v>
                </c:pt>
                <c:pt idx="553">
                  <c:v>8893</c:v>
                </c:pt>
                <c:pt idx="554">
                  <c:v>8913</c:v>
                </c:pt>
                <c:pt idx="555">
                  <c:v>8933</c:v>
                </c:pt>
                <c:pt idx="556">
                  <c:v>8943</c:v>
                </c:pt>
                <c:pt idx="557">
                  <c:v>8963</c:v>
                </c:pt>
                <c:pt idx="558">
                  <c:v>8983</c:v>
                </c:pt>
                <c:pt idx="559">
                  <c:v>8993</c:v>
                </c:pt>
                <c:pt idx="560">
                  <c:v>9013</c:v>
                </c:pt>
                <c:pt idx="561">
                  <c:v>9033</c:v>
                </c:pt>
                <c:pt idx="562">
                  <c:v>9043</c:v>
                </c:pt>
                <c:pt idx="563">
                  <c:v>9063</c:v>
                </c:pt>
                <c:pt idx="564">
                  <c:v>9083</c:v>
                </c:pt>
                <c:pt idx="565">
                  <c:v>9093</c:v>
                </c:pt>
                <c:pt idx="566">
                  <c:v>9103</c:v>
                </c:pt>
                <c:pt idx="567">
                  <c:v>9123</c:v>
                </c:pt>
                <c:pt idx="568">
                  <c:v>9133</c:v>
                </c:pt>
                <c:pt idx="569">
                  <c:v>9153</c:v>
                </c:pt>
                <c:pt idx="570">
                  <c:v>9173</c:v>
                </c:pt>
                <c:pt idx="571">
                  <c:v>9193</c:v>
                </c:pt>
                <c:pt idx="572">
                  <c:v>9213</c:v>
                </c:pt>
                <c:pt idx="573">
                  <c:v>9233</c:v>
                </c:pt>
                <c:pt idx="574">
                  <c:v>9243</c:v>
                </c:pt>
                <c:pt idx="575">
                  <c:v>9263</c:v>
                </c:pt>
                <c:pt idx="576">
                  <c:v>9273</c:v>
                </c:pt>
                <c:pt idx="577">
                  <c:v>9293</c:v>
                </c:pt>
                <c:pt idx="578">
                  <c:v>9323</c:v>
                </c:pt>
                <c:pt idx="579">
                  <c:v>9343</c:v>
                </c:pt>
                <c:pt idx="580">
                  <c:v>9363</c:v>
                </c:pt>
                <c:pt idx="581">
                  <c:v>9383</c:v>
                </c:pt>
                <c:pt idx="582">
                  <c:v>9403</c:v>
                </c:pt>
                <c:pt idx="583">
                  <c:v>9413</c:v>
                </c:pt>
                <c:pt idx="584">
                  <c:v>9423</c:v>
                </c:pt>
                <c:pt idx="585">
                  <c:v>9443</c:v>
                </c:pt>
                <c:pt idx="586">
                  <c:v>9453</c:v>
                </c:pt>
                <c:pt idx="587">
                  <c:v>9473</c:v>
                </c:pt>
                <c:pt idx="588">
                  <c:v>9493</c:v>
                </c:pt>
                <c:pt idx="589">
                  <c:v>9503</c:v>
                </c:pt>
                <c:pt idx="590">
                  <c:v>9513</c:v>
                </c:pt>
                <c:pt idx="591">
                  <c:v>9533</c:v>
                </c:pt>
                <c:pt idx="592">
                  <c:v>9543</c:v>
                </c:pt>
                <c:pt idx="593">
                  <c:v>9563</c:v>
                </c:pt>
                <c:pt idx="594">
                  <c:v>9583</c:v>
                </c:pt>
                <c:pt idx="595">
                  <c:v>9593</c:v>
                </c:pt>
                <c:pt idx="596">
                  <c:v>9603</c:v>
                </c:pt>
                <c:pt idx="597">
                  <c:v>9623</c:v>
                </c:pt>
                <c:pt idx="598">
                  <c:v>9643</c:v>
                </c:pt>
                <c:pt idx="599">
                  <c:v>9663</c:v>
                </c:pt>
                <c:pt idx="600">
                  <c:v>9673</c:v>
                </c:pt>
                <c:pt idx="601">
                  <c:v>9693</c:v>
                </c:pt>
                <c:pt idx="602">
                  <c:v>9713</c:v>
                </c:pt>
                <c:pt idx="603">
                  <c:v>9743</c:v>
                </c:pt>
                <c:pt idx="604">
                  <c:v>9753</c:v>
                </c:pt>
                <c:pt idx="605">
                  <c:v>9773</c:v>
                </c:pt>
                <c:pt idx="606">
                  <c:v>9793</c:v>
                </c:pt>
                <c:pt idx="607">
                  <c:v>9813</c:v>
                </c:pt>
                <c:pt idx="608">
                  <c:v>9823</c:v>
                </c:pt>
                <c:pt idx="609">
                  <c:v>9843</c:v>
                </c:pt>
                <c:pt idx="610">
                  <c:v>9853</c:v>
                </c:pt>
                <c:pt idx="611">
                  <c:v>9873</c:v>
                </c:pt>
                <c:pt idx="612">
                  <c:v>9883</c:v>
                </c:pt>
                <c:pt idx="613">
                  <c:v>9903</c:v>
                </c:pt>
                <c:pt idx="614">
                  <c:v>9913</c:v>
                </c:pt>
                <c:pt idx="615">
                  <c:v>9923</c:v>
                </c:pt>
                <c:pt idx="616">
                  <c:v>9943</c:v>
                </c:pt>
                <c:pt idx="617">
                  <c:v>9953</c:v>
                </c:pt>
                <c:pt idx="618">
                  <c:v>9973</c:v>
                </c:pt>
                <c:pt idx="619">
                  <c:v>9983</c:v>
                </c:pt>
                <c:pt idx="620">
                  <c:v>10003</c:v>
                </c:pt>
                <c:pt idx="621">
                  <c:v>10013</c:v>
                </c:pt>
                <c:pt idx="622">
                  <c:v>10033</c:v>
                </c:pt>
                <c:pt idx="623">
                  <c:v>10043</c:v>
                </c:pt>
                <c:pt idx="624">
                  <c:v>10063</c:v>
                </c:pt>
                <c:pt idx="625">
                  <c:v>10073</c:v>
                </c:pt>
                <c:pt idx="626">
                  <c:v>10083</c:v>
                </c:pt>
                <c:pt idx="627">
                  <c:v>10103</c:v>
                </c:pt>
                <c:pt idx="628">
                  <c:v>10113</c:v>
                </c:pt>
                <c:pt idx="629">
                  <c:v>10123</c:v>
                </c:pt>
                <c:pt idx="630">
                  <c:v>10133</c:v>
                </c:pt>
                <c:pt idx="631">
                  <c:v>10143</c:v>
                </c:pt>
                <c:pt idx="632">
                  <c:v>10153</c:v>
                </c:pt>
                <c:pt idx="633">
                  <c:v>10173</c:v>
                </c:pt>
                <c:pt idx="634">
                  <c:v>10183</c:v>
                </c:pt>
                <c:pt idx="635">
                  <c:v>10203</c:v>
                </c:pt>
                <c:pt idx="636">
                  <c:v>10223</c:v>
                </c:pt>
                <c:pt idx="637">
                  <c:v>10233</c:v>
                </c:pt>
                <c:pt idx="638">
                  <c:v>10243</c:v>
                </c:pt>
                <c:pt idx="639">
                  <c:v>10253</c:v>
                </c:pt>
                <c:pt idx="640">
                  <c:v>10273</c:v>
                </c:pt>
                <c:pt idx="641">
                  <c:v>10283</c:v>
                </c:pt>
                <c:pt idx="642">
                  <c:v>10303</c:v>
                </c:pt>
                <c:pt idx="643">
                  <c:v>10323</c:v>
                </c:pt>
                <c:pt idx="644">
                  <c:v>10343</c:v>
                </c:pt>
                <c:pt idx="645">
                  <c:v>10353</c:v>
                </c:pt>
                <c:pt idx="646">
                  <c:v>10373</c:v>
                </c:pt>
                <c:pt idx="647">
                  <c:v>10383</c:v>
                </c:pt>
                <c:pt idx="648">
                  <c:v>10403</c:v>
                </c:pt>
                <c:pt idx="649">
                  <c:v>10423</c:v>
                </c:pt>
                <c:pt idx="650">
                  <c:v>10433</c:v>
                </c:pt>
                <c:pt idx="651">
                  <c:v>10453</c:v>
                </c:pt>
                <c:pt idx="652">
                  <c:v>10463</c:v>
                </c:pt>
                <c:pt idx="653">
                  <c:v>10483</c:v>
                </c:pt>
                <c:pt idx="654">
                  <c:v>10503</c:v>
                </c:pt>
                <c:pt idx="655">
                  <c:v>10513</c:v>
                </c:pt>
                <c:pt idx="656">
                  <c:v>10533</c:v>
                </c:pt>
                <c:pt idx="657">
                  <c:v>10543</c:v>
                </c:pt>
                <c:pt idx="658">
                  <c:v>10563</c:v>
                </c:pt>
                <c:pt idx="659">
                  <c:v>10573</c:v>
                </c:pt>
                <c:pt idx="660">
                  <c:v>10593</c:v>
                </c:pt>
                <c:pt idx="661">
                  <c:v>10603</c:v>
                </c:pt>
                <c:pt idx="662">
                  <c:v>10623</c:v>
                </c:pt>
                <c:pt idx="663">
                  <c:v>10643</c:v>
                </c:pt>
                <c:pt idx="664">
                  <c:v>10663</c:v>
                </c:pt>
                <c:pt idx="665">
                  <c:v>10683</c:v>
                </c:pt>
                <c:pt idx="666">
                  <c:v>10703</c:v>
                </c:pt>
                <c:pt idx="667">
                  <c:v>10723</c:v>
                </c:pt>
                <c:pt idx="668">
                  <c:v>10743</c:v>
                </c:pt>
                <c:pt idx="669">
                  <c:v>10763</c:v>
                </c:pt>
                <c:pt idx="670">
                  <c:v>10783</c:v>
                </c:pt>
                <c:pt idx="671">
                  <c:v>10793</c:v>
                </c:pt>
                <c:pt idx="672">
                  <c:v>10813</c:v>
                </c:pt>
                <c:pt idx="673">
                  <c:v>10823</c:v>
                </c:pt>
                <c:pt idx="674">
                  <c:v>10833</c:v>
                </c:pt>
                <c:pt idx="675">
                  <c:v>10843</c:v>
                </c:pt>
                <c:pt idx="676">
                  <c:v>10863</c:v>
                </c:pt>
                <c:pt idx="677">
                  <c:v>10873</c:v>
                </c:pt>
                <c:pt idx="678">
                  <c:v>10893</c:v>
                </c:pt>
                <c:pt idx="679">
                  <c:v>10913</c:v>
                </c:pt>
                <c:pt idx="680">
                  <c:v>10933</c:v>
                </c:pt>
                <c:pt idx="681">
                  <c:v>10943</c:v>
                </c:pt>
                <c:pt idx="682">
                  <c:v>10953</c:v>
                </c:pt>
                <c:pt idx="683">
                  <c:v>10963</c:v>
                </c:pt>
                <c:pt idx="684">
                  <c:v>10973</c:v>
                </c:pt>
                <c:pt idx="685">
                  <c:v>10993</c:v>
                </c:pt>
                <c:pt idx="686">
                  <c:v>11003</c:v>
                </c:pt>
                <c:pt idx="687">
                  <c:v>11013</c:v>
                </c:pt>
                <c:pt idx="688">
                  <c:v>11023</c:v>
                </c:pt>
                <c:pt idx="689">
                  <c:v>11043</c:v>
                </c:pt>
                <c:pt idx="690">
                  <c:v>11053</c:v>
                </c:pt>
                <c:pt idx="691">
                  <c:v>11073</c:v>
                </c:pt>
                <c:pt idx="692">
                  <c:v>11083</c:v>
                </c:pt>
                <c:pt idx="693">
                  <c:v>11103</c:v>
                </c:pt>
                <c:pt idx="694">
                  <c:v>11113</c:v>
                </c:pt>
                <c:pt idx="695">
                  <c:v>11133</c:v>
                </c:pt>
                <c:pt idx="696">
                  <c:v>11153</c:v>
                </c:pt>
                <c:pt idx="697">
                  <c:v>11163</c:v>
                </c:pt>
                <c:pt idx="698">
                  <c:v>11183</c:v>
                </c:pt>
                <c:pt idx="699">
                  <c:v>11193</c:v>
                </c:pt>
                <c:pt idx="700">
                  <c:v>11223</c:v>
                </c:pt>
                <c:pt idx="701">
                  <c:v>11233</c:v>
                </c:pt>
                <c:pt idx="702">
                  <c:v>11243</c:v>
                </c:pt>
                <c:pt idx="703">
                  <c:v>11263</c:v>
                </c:pt>
                <c:pt idx="704">
                  <c:v>11283</c:v>
                </c:pt>
                <c:pt idx="705">
                  <c:v>11293</c:v>
                </c:pt>
                <c:pt idx="706">
                  <c:v>11313</c:v>
                </c:pt>
                <c:pt idx="707">
                  <c:v>11333</c:v>
                </c:pt>
                <c:pt idx="708">
                  <c:v>11353</c:v>
                </c:pt>
                <c:pt idx="709">
                  <c:v>11363</c:v>
                </c:pt>
                <c:pt idx="710">
                  <c:v>11383</c:v>
                </c:pt>
                <c:pt idx="711">
                  <c:v>11403</c:v>
                </c:pt>
                <c:pt idx="712">
                  <c:v>11423</c:v>
                </c:pt>
                <c:pt idx="713">
                  <c:v>11433</c:v>
                </c:pt>
                <c:pt idx="714">
                  <c:v>11453</c:v>
                </c:pt>
                <c:pt idx="715">
                  <c:v>11473</c:v>
                </c:pt>
                <c:pt idx="716">
                  <c:v>11483</c:v>
                </c:pt>
                <c:pt idx="717">
                  <c:v>11493</c:v>
                </c:pt>
                <c:pt idx="718">
                  <c:v>11513</c:v>
                </c:pt>
                <c:pt idx="719">
                  <c:v>11533</c:v>
                </c:pt>
                <c:pt idx="720">
                  <c:v>11553</c:v>
                </c:pt>
                <c:pt idx="721">
                  <c:v>11563</c:v>
                </c:pt>
                <c:pt idx="722">
                  <c:v>11583</c:v>
                </c:pt>
                <c:pt idx="723">
                  <c:v>11603</c:v>
                </c:pt>
                <c:pt idx="724">
                  <c:v>11613</c:v>
                </c:pt>
                <c:pt idx="725">
                  <c:v>11633</c:v>
                </c:pt>
                <c:pt idx="726">
                  <c:v>11653</c:v>
                </c:pt>
                <c:pt idx="727">
                  <c:v>11663</c:v>
                </c:pt>
                <c:pt idx="728">
                  <c:v>11683</c:v>
                </c:pt>
                <c:pt idx="729">
                  <c:v>11693</c:v>
                </c:pt>
                <c:pt idx="730">
                  <c:v>11713</c:v>
                </c:pt>
                <c:pt idx="731">
                  <c:v>11723</c:v>
                </c:pt>
                <c:pt idx="732">
                  <c:v>11743</c:v>
                </c:pt>
                <c:pt idx="733">
                  <c:v>11753</c:v>
                </c:pt>
                <c:pt idx="734">
                  <c:v>11763</c:v>
                </c:pt>
                <c:pt idx="735">
                  <c:v>11783</c:v>
                </c:pt>
                <c:pt idx="736">
                  <c:v>11803</c:v>
                </c:pt>
              </c:numCache>
            </c:numRef>
          </c:xVal>
          <c:yVal>
            <c:numRef>
              <c:f>flat1!$B$1:$B$737</c:f>
              <c:numCache>
                <c:formatCode>General</c:formatCode>
                <c:ptCount val="737"/>
                <c:pt idx="0">
                  <c:v>2.35E-2</c:v>
                </c:pt>
                <c:pt idx="1">
                  <c:v>2.5208999999999999E-2</c:v>
                </c:pt>
                <c:pt idx="2">
                  <c:v>2.2157E-2</c:v>
                </c:pt>
                <c:pt idx="3">
                  <c:v>1.9716000000000001E-2</c:v>
                </c:pt>
                <c:pt idx="4">
                  <c:v>2.4843E-2</c:v>
                </c:pt>
                <c:pt idx="5">
                  <c:v>2.6918000000000001E-2</c:v>
                </c:pt>
                <c:pt idx="6">
                  <c:v>2.3133999999999998E-2</c:v>
                </c:pt>
                <c:pt idx="7">
                  <c:v>2.3622000000000001E-2</c:v>
                </c:pt>
                <c:pt idx="8">
                  <c:v>2.2157E-2</c:v>
                </c:pt>
                <c:pt idx="9">
                  <c:v>2.4476999999999999E-2</c:v>
                </c:pt>
                <c:pt idx="10">
                  <c:v>2.7040000000000002E-2</c:v>
                </c:pt>
                <c:pt idx="11">
                  <c:v>2.4843E-2</c:v>
                </c:pt>
                <c:pt idx="12">
                  <c:v>2.7772999999999999E-2</c:v>
                </c:pt>
                <c:pt idx="13">
                  <c:v>2.0204E-2</c:v>
                </c:pt>
                <c:pt idx="14">
                  <c:v>2.2768E-2</c:v>
                </c:pt>
                <c:pt idx="15">
                  <c:v>2.3133999999999998E-2</c:v>
                </c:pt>
                <c:pt idx="16">
                  <c:v>2.7161999999999999E-2</c:v>
                </c:pt>
                <c:pt idx="17">
                  <c:v>2.2279E-2</c:v>
                </c:pt>
                <c:pt idx="18">
                  <c:v>2.5697000000000001E-2</c:v>
                </c:pt>
                <c:pt idx="19">
                  <c:v>2.1912999999999998E-2</c:v>
                </c:pt>
                <c:pt idx="20">
                  <c:v>2.2157E-2</c:v>
                </c:pt>
                <c:pt idx="21">
                  <c:v>2.2279E-2</c:v>
                </c:pt>
                <c:pt idx="22">
                  <c:v>2.2523000000000001E-2</c:v>
                </c:pt>
                <c:pt idx="23">
                  <c:v>2.5330999999999999E-2</c:v>
                </c:pt>
                <c:pt idx="24">
                  <c:v>2.5087000000000002E-2</c:v>
                </c:pt>
                <c:pt idx="25">
                  <c:v>2.2523000000000001E-2</c:v>
                </c:pt>
                <c:pt idx="26">
                  <c:v>2.5208999999999999E-2</c:v>
                </c:pt>
                <c:pt idx="27">
                  <c:v>2.0813999999999999E-2</c:v>
                </c:pt>
                <c:pt idx="28">
                  <c:v>2.5940999999999999E-2</c:v>
                </c:pt>
                <c:pt idx="29">
                  <c:v>2.3865999999999998E-2</c:v>
                </c:pt>
                <c:pt idx="30">
                  <c:v>2.5819000000000002E-2</c:v>
                </c:pt>
                <c:pt idx="31">
                  <c:v>2.6064E-2</c:v>
                </c:pt>
                <c:pt idx="32">
                  <c:v>2.0691999999999999E-2</c:v>
                </c:pt>
                <c:pt idx="33">
                  <c:v>2.2768E-2</c:v>
                </c:pt>
                <c:pt idx="34">
                  <c:v>2.0691999999999999E-2</c:v>
                </c:pt>
                <c:pt idx="35">
                  <c:v>2.8749E-2</c:v>
                </c:pt>
                <c:pt idx="36">
                  <c:v>2.9848E-2</c:v>
                </c:pt>
                <c:pt idx="37">
                  <c:v>2.4721E-2</c:v>
                </c:pt>
                <c:pt idx="38">
                  <c:v>2.1302999999999999E-2</c:v>
                </c:pt>
                <c:pt idx="39">
                  <c:v>2.5087000000000002E-2</c:v>
                </c:pt>
                <c:pt idx="40">
                  <c:v>2.1425E-2</c:v>
                </c:pt>
                <c:pt idx="41">
                  <c:v>2.1058E-2</c:v>
                </c:pt>
                <c:pt idx="42">
                  <c:v>2.1058E-2</c:v>
                </c:pt>
                <c:pt idx="43">
                  <c:v>2.4598999999999999E-2</c:v>
                </c:pt>
                <c:pt idx="44">
                  <c:v>2.6551999999999999E-2</c:v>
                </c:pt>
                <c:pt idx="45">
                  <c:v>2.7772999999999999E-2</c:v>
                </c:pt>
                <c:pt idx="46">
                  <c:v>2.4354000000000001E-2</c:v>
                </c:pt>
                <c:pt idx="47">
                  <c:v>2.2523000000000001E-2</c:v>
                </c:pt>
                <c:pt idx="48">
                  <c:v>2.4598999999999999E-2</c:v>
                </c:pt>
                <c:pt idx="49">
                  <c:v>2.4598999999999999E-2</c:v>
                </c:pt>
                <c:pt idx="50">
                  <c:v>2.6918000000000001E-2</c:v>
                </c:pt>
                <c:pt idx="51">
                  <c:v>2.2034999999999999E-2</c:v>
                </c:pt>
                <c:pt idx="52">
                  <c:v>2.4109999999999999E-2</c:v>
                </c:pt>
                <c:pt idx="53">
                  <c:v>2.2644999999999998E-2</c:v>
                </c:pt>
                <c:pt idx="54">
                  <c:v>2.2644999999999998E-2</c:v>
                </c:pt>
                <c:pt idx="55">
                  <c:v>2.6064E-2</c:v>
                </c:pt>
                <c:pt idx="56">
                  <c:v>2.3255999999999999E-2</c:v>
                </c:pt>
                <c:pt idx="57">
                  <c:v>2.9238E-2</c:v>
                </c:pt>
                <c:pt idx="58">
                  <c:v>2.6796E-2</c:v>
                </c:pt>
                <c:pt idx="59">
                  <c:v>2.4721E-2</c:v>
                </c:pt>
                <c:pt idx="60">
                  <c:v>2.3377999999999999E-2</c:v>
                </c:pt>
                <c:pt idx="61">
                  <c:v>2.7406E-2</c:v>
                </c:pt>
                <c:pt idx="62">
                  <c:v>2.4965000000000001E-2</c:v>
                </c:pt>
                <c:pt idx="63">
                  <c:v>2.4232E-2</c:v>
                </c:pt>
                <c:pt idx="64">
                  <c:v>2.1912999999999998E-2</c:v>
                </c:pt>
                <c:pt idx="65">
                  <c:v>2.4232E-2</c:v>
                </c:pt>
                <c:pt idx="66">
                  <c:v>2.6674E-2</c:v>
                </c:pt>
                <c:pt idx="67">
                  <c:v>2.2890000000000001E-2</c:v>
                </c:pt>
                <c:pt idx="68">
                  <c:v>2.3133999999999998E-2</c:v>
                </c:pt>
                <c:pt idx="69">
                  <c:v>2.6308000000000002E-2</c:v>
                </c:pt>
                <c:pt idx="70">
                  <c:v>2.2401000000000001E-2</c:v>
                </c:pt>
                <c:pt idx="71">
                  <c:v>2.4354000000000001E-2</c:v>
                </c:pt>
                <c:pt idx="72">
                  <c:v>2.1791000000000001E-2</c:v>
                </c:pt>
                <c:pt idx="73">
                  <c:v>2.3622000000000001E-2</c:v>
                </c:pt>
                <c:pt idx="74">
                  <c:v>2.2401000000000001E-2</c:v>
                </c:pt>
                <c:pt idx="75">
                  <c:v>2.2279E-2</c:v>
                </c:pt>
                <c:pt idx="76">
                  <c:v>2.4109999999999999E-2</c:v>
                </c:pt>
                <c:pt idx="77">
                  <c:v>2.4965000000000001E-2</c:v>
                </c:pt>
                <c:pt idx="78">
                  <c:v>2.1302999999999999E-2</c:v>
                </c:pt>
                <c:pt idx="79">
                  <c:v>2.3987999999999999E-2</c:v>
                </c:pt>
                <c:pt idx="80">
                  <c:v>2.3133999999999998E-2</c:v>
                </c:pt>
                <c:pt idx="81">
                  <c:v>2.1547E-2</c:v>
                </c:pt>
                <c:pt idx="82">
                  <c:v>2.3255999999999999E-2</c:v>
                </c:pt>
                <c:pt idx="83">
                  <c:v>2.1547E-2</c:v>
                </c:pt>
                <c:pt idx="84">
                  <c:v>2.1791000000000001E-2</c:v>
                </c:pt>
                <c:pt idx="85">
                  <c:v>2.4109999999999999E-2</c:v>
                </c:pt>
                <c:pt idx="86">
                  <c:v>2.7040000000000002E-2</c:v>
                </c:pt>
                <c:pt idx="87">
                  <c:v>1.9592999999999999E-2</c:v>
                </c:pt>
                <c:pt idx="88">
                  <c:v>2.0936E-2</c:v>
                </c:pt>
                <c:pt idx="89">
                  <c:v>2.6551999999999999E-2</c:v>
                </c:pt>
                <c:pt idx="90">
                  <c:v>2.1302999999999999E-2</c:v>
                </c:pt>
                <c:pt idx="91">
                  <c:v>2.4843E-2</c:v>
                </c:pt>
                <c:pt idx="92">
                  <c:v>1.8006000000000001E-2</c:v>
                </c:pt>
                <c:pt idx="93">
                  <c:v>2.0570000000000001E-2</c:v>
                </c:pt>
                <c:pt idx="94">
                  <c:v>2.3987999999999999E-2</c:v>
                </c:pt>
                <c:pt idx="95">
                  <c:v>2.2768E-2</c:v>
                </c:pt>
                <c:pt idx="96">
                  <c:v>2.3377999999999999E-2</c:v>
                </c:pt>
                <c:pt idx="97">
                  <c:v>2.5575000000000001E-2</c:v>
                </c:pt>
                <c:pt idx="98">
                  <c:v>2.35E-2</c:v>
                </c:pt>
                <c:pt idx="99">
                  <c:v>2.1669000000000001E-2</c:v>
                </c:pt>
                <c:pt idx="100">
                  <c:v>2.3865999999999998E-2</c:v>
                </c:pt>
                <c:pt idx="101">
                  <c:v>2.3744000000000001E-2</c:v>
                </c:pt>
                <c:pt idx="102">
                  <c:v>2.3744000000000001E-2</c:v>
                </c:pt>
                <c:pt idx="103">
                  <c:v>2.6186000000000001E-2</c:v>
                </c:pt>
                <c:pt idx="104">
                  <c:v>2.1669000000000001E-2</c:v>
                </c:pt>
                <c:pt idx="105">
                  <c:v>2.4721E-2</c:v>
                </c:pt>
                <c:pt idx="106">
                  <c:v>1.9227000000000001E-2</c:v>
                </c:pt>
                <c:pt idx="107">
                  <c:v>2.7283999999999999E-2</c:v>
                </c:pt>
                <c:pt idx="108">
                  <c:v>2.8871000000000001E-2</c:v>
                </c:pt>
                <c:pt idx="109">
                  <c:v>2.3865999999999998E-2</c:v>
                </c:pt>
                <c:pt idx="110">
                  <c:v>2.4109999999999999E-2</c:v>
                </c:pt>
                <c:pt idx="111">
                  <c:v>2.4965000000000001E-2</c:v>
                </c:pt>
                <c:pt idx="112">
                  <c:v>2.3012000000000001E-2</c:v>
                </c:pt>
                <c:pt idx="113">
                  <c:v>2.3865999999999998E-2</c:v>
                </c:pt>
                <c:pt idx="114">
                  <c:v>2.4476999999999999E-2</c:v>
                </c:pt>
                <c:pt idx="115">
                  <c:v>2.4965000000000001E-2</c:v>
                </c:pt>
                <c:pt idx="116">
                  <c:v>2.35E-2</c:v>
                </c:pt>
                <c:pt idx="117">
                  <c:v>2.0448000000000001E-2</c:v>
                </c:pt>
                <c:pt idx="118">
                  <c:v>2.1669000000000001E-2</c:v>
                </c:pt>
                <c:pt idx="119">
                  <c:v>2.1791000000000001E-2</c:v>
                </c:pt>
                <c:pt idx="120">
                  <c:v>2.1791000000000001E-2</c:v>
                </c:pt>
                <c:pt idx="121">
                  <c:v>2.3255999999999999E-2</c:v>
                </c:pt>
                <c:pt idx="122">
                  <c:v>2.6429999999999999E-2</c:v>
                </c:pt>
                <c:pt idx="123">
                  <c:v>2.1912999999999998E-2</c:v>
                </c:pt>
                <c:pt idx="124">
                  <c:v>2.6308000000000002E-2</c:v>
                </c:pt>
                <c:pt idx="125">
                  <c:v>2.1912999999999998E-2</c:v>
                </c:pt>
                <c:pt idx="126">
                  <c:v>2.0936E-2</c:v>
                </c:pt>
                <c:pt idx="127">
                  <c:v>1.9227000000000001E-2</c:v>
                </c:pt>
                <c:pt idx="128">
                  <c:v>2.3744000000000001E-2</c:v>
                </c:pt>
                <c:pt idx="129">
                  <c:v>2.3622000000000001E-2</c:v>
                </c:pt>
                <c:pt idx="130">
                  <c:v>2.5208999999999999E-2</c:v>
                </c:pt>
                <c:pt idx="131">
                  <c:v>2.0204E-2</c:v>
                </c:pt>
                <c:pt idx="132">
                  <c:v>2.1547E-2</c:v>
                </c:pt>
                <c:pt idx="133">
                  <c:v>1.9959999999999999E-2</c:v>
                </c:pt>
                <c:pt idx="134">
                  <c:v>2.3377999999999999E-2</c:v>
                </c:pt>
                <c:pt idx="135">
                  <c:v>2.3255999999999999E-2</c:v>
                </c:pt>
                <c:pt idx="136">
                  <c:v>2.6918000000000001E-2</c:v>
                </c:pt>
                <c:pt idx="137">
                  <c:v>2.4354000000000001E-2</c:v>
                </c:pt>
                <c:pt idx="138">
                  <c:v>1.6785999999999999E-2</c:v>
                </c:pt>
                <c:pt idx="139">
                  <c:v>2.4232E-2</c:v>
                </c:pt>
                <c:pt idx="140">
                  <c:v>2.8993000000000001E-2</c:v>
                </c:pt>
                <c:pt idx="141">
                  <c:v>2.6064E-2</c:v>
                </c:pt>
                <c:pt idx="142">
                  <c:v>2.35E-2</c:v>
                </c:pt>
                <c:pt idx="143">
                  <c:v>2.4232E-2</c:v>
                </c:pt>
                <c:pt idx="144">
                  <c:v>2.2890000000000001E-2</c:v>
                </c:pt>
                <c:pt idx="145">
                  <c:v>2.4476999999999999E-2</c:v>
                </c:pt>
                <c:pt idx="146">
                  <c:v>2.6796E-2</c:v>
                </c:pt>
                <c:pt idx="147">
                  <c:v>2.4721E-2</c:v>
                </c:pt>
                <c:pt idx="148">
                  <c:v>2.6918000000000001E-2</c:v>
                </c:pt>
                <c:pt idx="149">
                  <c:v>2.3622000000000001E-2</c:v>
                </c:pt>
                <c:pt idx="150">
                  <c:v>2.8871000000000001E-2</c:v>
                </c:pt>
                <c:pt idx="151">
                  <c:v>2.9482000000000001E-2</c:v>
                </c:pt>
                <c:pt idx="152">
                  <c:v>2.1302999999999999E-2</c:v>
                </c:pt>
                <c:pt idx="153">
                  <c:v>2.0691999999999999E-2</c:v>
                </c:pt>
                <c:pt idx="154">
                  <c:v>1.9959999999999999E-2</c:v>
                </c:pt>
                <c:pt idx="155">
                  <c:v>2.0570000000000001E-2</c:v>
                </c:pt>
                <c:pt idx="156">
                  <c:v>2.6429999999999999E-2</c:v>
                </c:pt>
                <c:pt idx="157">
                  <c:v>2.5940999999999999E-2</c:v>
                </c:pt>
                <c:pt idx="158">
                  <c:v>2.8871000000000001E-2</c:v>
                </c:pt>
                <c:pt idx="159">
                  <c:v>2.5819000000000002E-2</c:v>
                </c:pt>
                <c:pt idx="160">
                  <c:v>2.6308000000000002E-2</c:v>
                </c:pt>
                <c:pt idx="161">
                  <c:v>2.3622000000000001E-2</c:v>
                </c:pt>
                <c:pt idx="162">
                  <c:v>2.1547E-2</c:v>
                </c:pt>
                <c:pt idx="163">
                  <c:v>2.0326E-2</c:v>
                </c:pt>
                <c:pt idx="164">
                  <c:v>0.12592300000000001</c:v>
                </c:pt>
                <c:pt idx="165">
                  <c:v>5.8414000000000001E-2</c:v>
                </c:pt>
                <c:pt idx="166">
                  <c:v>5.2677000000000002E-2</c:v>
                </c:pt>
                <c:pt idx="167">
                  <c:v>5.9635000000000001E-2</c:v>
                </c:pt>
                <c:pt idx="168">
                  <c:v>5.6217000000000003E-2</c:v>
                </c:pt>
                <c:pt idx="169">
                  <c:v>-2.3133999999999998E-2</c:v>
                </c:pt>
                <c:pt idx="170">
                  <c:v>-1.16E-3</c:v>
                </c:pt>
                <c:pt idx="171">
                  <c:v>1.8251E-2</c:v>
                </c:pt>
                <c:pt idx="172">
                  <c:v>2.2157E-2</c:v>
                </c:pt>
                <c:pt idx="173">
                  <c:v>2.0570000000000001E-2</c:v>
                </c:pt>
                <c:pt idx="174">
                  <c:v>2.7650999999999998E-2</c:v>
                </c:pt>
                <c:pt idx="175">
                  <c:v>2.3377999999999999E-2</c:v>
                </c:pt>
                <c:pt idx="176">
                  <c:v>2.6064E-2</c:v>
                </c:pt>
                <c:pt idx="177">
                  <c:v>2.4965000000000001E-2</c:v>
                </c:pt>
                <c:pt idx="178">
                  <c:v>2.5453E-2</c:v>
                </c:pt>
                <c:pt idx="179">
                  <c:v>3.0214000000000001E-2</c:v>
                </c:pt>
                <c:pt idx="180">
                  <c:v>0.25056499999999998</c:v>
                </c:pt>
                <c:pt idx="181">
                  <c:v>0.33492</c:v>
                </c:pt>
                <c:pt idx="182">
                  <c:v>0.36897999999999997</c:v>
                </c:pt>
                <c:pt idx="183">
                  <c:v>8.1487000000000004E-2</c:v>
                </c:pt>
                <c:pt idx="184">
                  <c:v>-4.2543999999999998E-2</c:v>
                </c:pt>
                <c:pt idx="185">
                  <c:v>-0.12055200000000001</c:v>
                </c:pt>
                <c:pt idx="186">
                  <c:v>-0.15082699999999999</c:v>
                </c:pt>
                <c:pt idx="187">
                  <c:v>-0.14838599999999999</c:v>
                </c:pt>
                <c:pt idx="188">
                  <c:v>-0.135079</c:v>
                </c:pt>
                <c:pt idx="189">
                  <c:v>-0.15156</c:v>
                </c:pt>
                <c:pt idx="190">
                  <c:v>-0.112251</c:v>
                </c:pt>
                <c:pt idx="191">
                  <c:v>2.8017E-2</c:v>
                </c:pt>
                <c:pt idx="192">
                  <c:v>2.5330999999999999E-2</c:v>
                </c:pt>
                <c:pt idx="193">
                  <c:v>2.1425E-2</c:v>
                </c:pt>
                <c:pt idx="194">
                  <c:v>2.2523000000000001E-2</c:v>
                </c:pt>
                <c:pt idx="195">
                  <c:v>2.7283999999999999E-2</c:v>
                </c:pt>
                <c:pt idx="196">
                  <c:v>2.4354000000000001E-2</c:v>
                </c:pt>
                <c:pt idx="197">
                  <c:v>2.4232E-2</c:v>
                </c:pt>
                <c:pt idx="198">
                  <c:v>2.2279E-2</c:v>
                </c:pt>
                <c:pt idx="199">
                  <c:v>2.6551999999999999E-2</c:v>
                </c:pt>
                <c:pt idx="200">
                  <c:v>2.2157E-2</c:v>
                </c:pt>
                <c:pt idx="201">
                  <c:v>2.3377999999999999E-2</c:v>
                </c:pt>
                <c:pt idx="202">
                  <c:v>2.4476999999999999E-2</c:v>
                </c:pt>
                <c:pt idx="203">
                  <c:v>2.5208999999999999E-2</c:v>
                </c:pt>
                <c:pt idx="204">
                  <c:v>2.3865999999999998E-2</c:v>
                </c:pt>
                <c:pt idx="205">
                  <c:v>2.3865999999999998E-2</c:v>
                </c:pt>
                <c:pt idx="206">
                  <c:v>2.3255999999999999E-2</c:v>
                </c:pt>
                <c:pt idx="207">
                  <c:v>2.2401000000000001E-2</c:v>
                </c:pt>
                <c:pt idx="208">
                  <c:v>2.3377999999999999E-2</c:v>
                </c:pt>
                <c:pt idx="209">
                  <c:v>2.0448000000000001E-2</c:v>
                </c:pt>
                <c:pt idx="210">
                  <c:v>2.4109999999999999E-2</c:v>
                </c:pt>
                <c:pt idx="211">
                  <c:v>2.3255999999999999E-2</c:v>
                </c:pt>
                <c:pt idx="212">
                  <c:v>2.5330999999999999E-2</c:v>
                </c:pt>
                <c:pt idx="213">
                  <c:v>2.8382999999999999E-2</c:v>
                </c:pt>
                <c:pt idx="214">
                  <c:v>2.3622000000000001E-2</c:v>
                </c:pt>
                <c:pt idx="215">
                  <c:v>2.4354000000000001E-2</c:v>
                </c:pt>
                <c:pt idx="216">
                  <c:v>2.0691999999999999E-2</c:v>
                </c:pt>
                <c:pt idx="217">
                  <c:v>2.4965000000000001E-2</c:v>
                </c:pt>
                <c:pt idx="218">
                  <c:v>2.3987999999999999E-2</c:v>
                </c:pt>
                <c:pt idx="219">
                  <c:v>2.7283999999999999E-2</c:v>
                </c:pt>
                <c:pt idx="220">
                  <c:v>2.2279E-2</c:v>
                </c:pt>
                <c:pt idx="221">
                  <c:v>2.2279E-2</c:v>
                </c:pt>
                <c:pt idx="222">
                  <c:v>2.1547E-2</c:v>
                </c:pt>
                <c:pt idx="223">
                  <c:v>2.0691999999999999E-2</c:v>
                </c:pt>
                <c:pt idx="224">
                  <c:v>1.9838000000000001E-2</c:v>
                </c:pt>
                <c:pt idx="225">
                  <c:v>2.4109999999999999E-2</c:v>
                </c:pt>
                <c:pt idx="226">
                  <c:v>2.6308000000000002E-2</c:v>
                </c:pt>
                <c:pt idx="227">
                  <c:v>2.6064E-2</c:v>
                </c:pt>
                <c:pt idx="228">
                  <c:v>2.5697000000000001E-2</c:v>
                </c:pt>
                <c:pt idx="229">
                  <c:v>2.5940999999999999E-2</c:v>
                </c:pt>
                <c:pt idx="230">
                  <c:v>2.6064E-2</c:v>
                </c:pt>
                <c:pt idx="231">
                  <c:v>2.4109999999999999E-2</c:v>
                </c:pt>
                <c:pt idx="232">
                  <c:v>2.5819000000000002E-2</c:v>
                </c:pt>
                <c:pt idx="233">
                  <c:v>2.4109999999999999E-2</c:v>
                </c:pt>
                <c:pt idx="234">
                  <c:v>2.1180999999999998E-2</c:v>
                </c:pt>
                <c:pt idx="235">
                  <c:v>2.7161999999999999E-2</c:v>
                </c:pt>
                <c:pt idx="236">
                  <c:v>2.5330999999999999E-2</c:v>
                </c:pt>
                <c:pt idx="237">
                  <c:v>2.4232E-2</c:v>
                </c:pt>
                <c:pt idx="238">
                  <c:v>2.5087000000000002E-2</c:v>
                </c:pt>
                <c:pt idx="239">
                  <c:v>2.4109999999999999E-2</c:v>
                </c:pt>
                <c:pt idx="240">
                  <c:v>2.5087000000000002E-2</c:v>
                </c:pt>
                <c:pt idx="241">
                  <c:v>2.4965000000000001E-2</c:v>
                </c:pt>
                <c:pt idx="242">
                  <c:v>2.3133999999999998E-2</c:v>
                </c:pt>
                <c:pt idx="243">
                  <c:v>2.5697000000000001E-2</c:v>
                </c:pt>
                <c:pt idx="244">
                  <c:v>2.3865999999999998E-2</c:v>
                </c:pt>
                <c:pt idx="245">
                  <c:v>2.2768E-2</c:v>
                </c:pt>
                <c:pt idx="246">
                  <c:v>2.1669000000000001E-2</c:v>
                </c:pt>
                <c:pt idx="247">
                  <c:v>2.5208999999999999E-2</c:v>
                </c:pt>
                <c:pt idx="248">
                  <c:v>2.1669000000000001E-2</c:v>
                </c:pt>
                <c:pt idx="249">
                  <c:v>2.4109999999999999E-2</c:v>
                </c:pt>
                <c:pt idx="250">
                  <c:v>2.3133999999999998E-2</c:v>
                </c:pt>
                <c:pt idx="251">
                  <c:v>2.3987999999999999E-2</c:v>
                </c:pt>
                <c:pt idx="252">
                  <c:v>1.9959999999999999E-2</c:v>
                </c:pt>
                <c:pt idx="253">
                  <c:v>2.5208999999999999E-2</c:v>
                </c:pt>
                <c:pt idx="254">
                  <c:v>2.5697000000000001E-2</c:v>
                </c:pt>
                <c:pt idx="255">
                  <c:v>2.2034999999999999E-2</c:v>
                </c:pt>
                <c:pt idx="256">
                  <c:v>2.2034999999999999E-2</c:v>
                </c:pt>
                <c:pt idx="257">
                  <c:v>2.4476999999999999E-2</c:v>
                </c:pt>
                <c:pt idx="258">
                  <c:v>2.1912999999999998E-2</c:v>
                </c:pt>
                <c:pt idx="259">
                  <c:v>2.4232E-2</c:v>
                </c:pt>
                <c:pt idx="260">
                  <c:v>2.3865999999999998E-2</c:v>
                </c:pt>
                <c:pt idx="261">
                  <c:v>2.2644999999999998E-2</c:v>
                </c:pt>
                <c:pt idx="262">
                  <c:v>2.0936E-2</c:v>
                </c:pt>
                <c:pt idx="263">
                  <c:v>2.6186000000000001E-2</c:v>
                </c:pt>
                <c:pt idx="264">
                  <c:v>2.6551999999999999E-2</c:v>
                </c:pt>
                <c:pt idx="265">
                  <c:v>2.5575000000000001E-2</c:v>
                </c:pt>
                <c:pt idx="266">
                  <c:v>2.35E-2</c:v>
                </c:pt>
                <c:pt idx="267">
                  <c:v>2.3012000000000001E-2</c:v>
                </c:pt>
                <c:pt idx="268">
                  <c:v>2.1058E-2</c:v>
                </c:pt>
                <c:pt idx="269">
                  <c:v>2.5453E-2</c:v>
                </c:pt>
                <c:pt idx="270">
                  <c:v>2.6551999999999999E-2</c:v>
                </c:pt>
                <c:pt idx="271">
                  <c:v>2.3133999999999998E-2</c:v>
                </c:pt>
                <c:pt idx="272">
                  <c:v>2.6429999999999999E-2</c:v>
                </c:pt>
                <c:pt idx="273">
                  <c:v>2.4598999999999999E-2</c:v>
                </c:pt>
                <c:pt idx="274">
                  <c:v>2.4354000000000001E-2</c:v>
                </c:pt>
                <c:pt idx="275">
                  <c:v>2.3377999999999999E-2</c:v>
                </c:pt>
                <c:pt idx="276">
                  <c:v>2.2279E-2</c:v>
                </c:pt>
                <c:pt idx="277">
                  <c:v>2.1669000000000001E-2</c:v>
                </c:pt>
                <c:pt idx="278">
                  <c:v>2.5697000000000001E-2</c:v>
                </c:pt>
                <c:pt idx="279">
                  <c:v>2.2279E-2</c:v>
                </c:pt>
                <c:pt idx="280">
                  <c:v>2.5940999999999999E-2</c:v>
                </c:pt>
                <c:pt idx="281">
                  <c:v>2.4476999999999999E-2</c:v>
                </c:pt>
                <c:pt idx="282">
                  <c:v>2.3622000000000001E-2</c:v>
                </c:pt>
                <c:pt idx="283">
                  <c:v>2.4598999999999999E-2</c:v>
                </c:pt>
                <c:pt idx="284">
                  <c:v>2.4109999999999999E-2</c:v>
                </c:pt>
                <c:pt idx="285">
                  <c:v>2.1302999999999999E-2</c:v>
                </c:pt>
                <c:pt idx="286">
                  <c:v>2.2644999999999998E-2</c:v>
                </c:pt>
                <c:pt idx="287">
                  <c:v>2.5208999999999999E-2</c:v>
                </c:pt>
                <c:pt idx="288">
                  <c:v>2.3865999999999998E-2</c:v>
                </c:pt>
                <c:pt idx="289">
                  <c:v>2.3865999999999998E-2</c:v>
                </c:pt>
                <c:pt idx="290">
                  <c:v>2.6918000000000001E-2</c:v>
                </c:pt>
                <c:pt idx="291">
                  <c:v>2.2768E-2</c:v>
                </c:pt>
                <c:pt idx="292">
                  <c:v>2.4232E-2</c:v>
                </c:pt>
                <c:pt idx="293">
                  <c:v>2.0691999999999999E-2</c:v>
                </c:pt>
                <c:pt idx="294">
                  <c:v>2.4965000000000001E-2</c:v>
                </c:pt>
                <c:pt idx="295">
                  <c:v>1.9592999999999999E-2</c:v>
                </c:pt>
                <c:pt idx="296">
                  <c:v>1.9105E-2</c:v>
                </c:pt>
                <c:pt idx="297">
                  <c:v>2.5575000000000001E-2</c:v>
                </c:pt>
                <c:pt idx="298">
                  <c:v>2.3987999999999999E-2</c:v>
                </c:pt>
                <c:pt idx="299">
                  <c:v>2.3987999999999999E-2</c:v>
                </c:pt>
                <c:pt idx="300">
                  <c:v>2.2768E-2</c:v>
                </c:pt>
                <c:pt idx="301">
                  <c:v>2.2401000000000001E-2</c:v>
                </c:pt>
                <c:pt idx="302">
                  <c:v>2.1791000000000001E-2</c:v>
                </c:pt>
                <c:pt idx="303">
                  <c:v>2.5087000000000002E-2</c:v>
                </c:pt>
                <c:pt idx="304">
                  <c:v>2.6308000000000002E-2</c:v>
                </c:pt>
                <c:pt idx="305">
                  <c:v>2.7895E-2</c:v>
                </c:pt>
                <c:pt idx="306">
                  <c:v>2.4598999999999999E-2</c:v>
                </c:pt>
                <c:pt idx="307">
                  <c:v>2.4109999999999999E-2</c:v>
                </c:pt>
                <c:pt idx="308">
                  <c:v>2.5940999999999999E-2</c:v>
                </c:pt>
                <c:pt idx="309">
                  <c:v>2.1912999999999998E-2</c:v>
                </c:pt>
                <c:pt idx="310">
                  <c:v>2.2644999999999998E-2</c:v>
                </c:pt>
                <c:pt idx="311">
                  <c:v>2.7283999999999999E-2</c:v>
                </c:pt>
                <c:pt idx="312">
                  <c:v>2.4721E-2</c:v>
                </c:pt>
                <c:pt idx="313">
                  <c:v>2.3987999999999999E-2</c:v>
                </c:pt>
                <c:pt idx="314">
                  <c:v>2.2034999999999999E-2</c:v>
                </c:pt>
                <c:pt idx="315">
                  <c:v>2.4232E-2</c:v>
                </c:pt>
                <c:pt idx="316">
                  <c:v>2.5575000000000001E-2</c:v>
                </c:pt>
                <c:pt idx="317">
                  <c:v>2.7650999999999998E-2</c:v>
                </c:pt>
                <c:pt idx="318">
                  <c:v>2.3133999999999998E-2</c:v>
                </c:pt>
                <c:pt idx="319">
                  <c:v>2.6064E-2</c:v>
                </c:pt>
                <c:pt idx="320">
                  <c:v>2.5819000000000002E-2</c:v>
                </c:pt>
                <c:pt idx="321">
                  <c:v>2.1425E-2</c:v>
                </c:pt>
                <c:pt idx="322">
                  <c:v>2.5453E-2</c:v>
                </c:pt>
                <c:pt idx="323">
                  <c:v>2.2768E-2</c:v>
                </c:pt>
                <c:pt idx="324">
                  <c:v>2.0081999999999999E-2</c:v>
                </c:pt>
                <c:pt idx="325">
                  <c:v>2.1547E-2</c:v>
                </c:pt>
                <c:pt idx="326">
                  <c:v>2.4109999999999999E-2</c:v>
                </c:pt>
                <c:pt idx="327">
                  <c:v>2.2401000000000001E-2</c:v>
                </c:pt>
                <c:pt idx="328">
                  <c:v>2.6186000000000001E-2</c:v>
                </c:pt>
                <c:pt idx="329">
                  <c:v>2.35E-2</c:v>
                </c:pt>
                <c:pt idx="330">
                  <c:v>2.3255999999999999E-2</c:v>
                </c:pt>
                <c:pt idx="331">
                  <c:v>2.4232E-2</c:v>
                </c:pt>
                <c:pt idx="332">
                  <c:v>2.3622000000000001E-2</c:v>
                </c:pt>
                <c:pt idx="333">
                  <c:v>2.6429999999999999E-2</c:v>
                </c:pt>
                <c:pt idx="334">
                  <c:v>2.7283999999999999E-2</c:v>
                </c:pt>
                <c:pt idx="335">
                  <c:v>2.4476999999999999E-2</c:v>
                </c:pt>
                <c:pt idx="336">
                  <c:v>2.1180999999999998E-2</c:v>
                </c:pt>
                <c:pt idx="337">
                  <c:v>2.2279E-2</c:v>
                </c:pt>
                <c:pt idx="338">
                  <c:v>2.6308000000000002E-2</c:v>
                </c:pt>
                <c:pt idx="339">
                  <c:v>2.3377999999999999E-2</c:v>
                </c:pt>
                <c:pt idx="340">
                  <c:v>2.5575000000000001E-2</c:v>
                </c:pt>
                <c:pt idx="341">
                  <c:v>2.2768E-2</c:v>
                </c:pt>
                <c:pt idx="342">
                  <c:v>2.1547E-2</c:v>
                </c:pt>
                <c:pt idx="343">
                  <c:v>2.3987999999999999E-2</c:v>
                </c:pt>
                <c:pt idx="344">
                  <c:v>2.35E-2</c:v>
                </c:pt>
                <c:pt idx="345">
                  <c:v>2.7283999999999999E-2</c:v>
                </c:pt>
                <c:pt idx="346">
                  <c:v>2.2768E-2</c:v>
                </c:pt>
                <c:pt idx="347">
                  <c:v>2.2157E-2</c:v>
                </c:pt>
                <c:pt idx="348">
                  <c:v>2.1180999999999998E-2</c:v>
                </c:pt>
                <c:pt idx="349">
                  <c:v>2.4843E-2</c:v>
                </c:pt>
                <c:pt idx="350">
                  <c:v>2.2034999999999999E-2</c:v>
                </c:pt>
                <c:pt idx="351">
                  <c:v>2.5819000000000002E-2</c:v>
                </c:pt>
                <c:pt idx="352">
                  <c:v>2.4965000000000001E-2</c:v>
                </c:pt>
                <c:pt idx="353">
                  <c:v>2.6429999999999999E-2</c:v>
                </c:pt>
                <c:pt idx="354">
                  <c:v>2.6308000000000002E-2</c:v>
                </c:pt>
                <c:pt idx="355">
                  <c:v>2.2157E-2</c:v>
                </c:pt>
                <c:pt idx="356">
                  <c:v>1.8617000000000002E-2</c:v>
                </c:pt>
                <c:pt idx="357">
                  <c:v>2.3865999999999998E-2</c:v>
                </c:pt>
                <c:pt idx="358">
                  <c:v>2.5819000000000002E-2</c:v>
                </c:pt>
                <c:pt idx="359">
                  <c:v>2.6796E-2</c:v>
                </c:pt>
                <c:pt idx="360">
                  <c:v>2.6064E-2</c:v>
                </c:pt>
                <c:pt idx="361">
                  <c:v>2.3987999999999999E-2</c:v>
                </c:pt>
                <c:pt idx="362">
                  <c:v>2.3133999999999998E-2</c:v>
                </c:pt>
                <c:pt idx="363">
                  <c:v>2.6551999999999999E-2</c:v>
                </c:pt>
                <c:pt idx="364">
                  <c:v>2.1302999999999999E-2</c:v>
                </c:pt>
                <c:pt idx="365">
                  <c:v>1.9959999999999999E-2</c:v>
                </c:pt>
                <c:pt idx="366">
                  <c:v>2.2157E-2</c:v>
                </c:pt>
                <c:pt idx="367">
                  <c:v>2.0691999999999999E-2</c:v>
                </c:pt>
                <c:pt idx="368">
                  <c:v>2.3744000000000001E-2</c:v>
                </c:pt>
                <c:pt idx="369">
                  <c:v>2.4354000000000001E-2</c:v>
                </c:pt>
                <c:pt idx="370">
                  <c:v>2.4843E-2</c:v>
                </c:pt>
                <c:pt idx="371">
                  <c:v>2.1669000000000001E-2</c:v>
                </c:pt>
                <c:pt idx="372">
                  <c:v>2.4232E-2</c:v>
                </c:pt>
                <c:pt idx="373">
                  <c:v>2.5208999999999999E-2</c:v>
                </c:pt>
                <c:pt idx="374">
                  <c:v>2.1425E-2</c:v>
                </c:pt>
                <c:pt idx="375">
                  <c:v>1.9227000000000001E-2</c:v>
                </c:pt>
                <c:pt idx="376">
                  <c:v>2.4476999999999999E-2</c:v>
                </c:pt>
                <c:pt idx="377">
                  <c:v>2.2279E-2</c:v>
                </c:pt>
                <c:pt idx="378">
                  <c:v>2.2279E-2</c:v>
                </c:pt>
                <c:pt idx="379">
                  <c:v>2.4109999999999999E-2</c:v>
                </c:pt>
                <c:pt idx="380">
                  <c:v>1.8860999999999999E-2</c:v>
                </c:pt>
                <c:pt idx="381">
                  <c:v>2.2401000000000001E-2</c:v>
                </c:pt>
                <c:pt idx="382">
                  <c:v>2.2768E-2</c:v>
                </c:pt>
                <c:pt idx="383">
                  <c:v>2.4721E-2</c:v>
                </c:pt>
                <c:pt idx="384">
                  <c:v>2.3133999999999998E-2</c:v>
                </c:pt>
                <c:pt idx="385">
                  <c:v>2.4965000000000001E-2</c:v>
                </c:pt>
                <c:pt idx="386">
                  <c:v>2.2401000000000001E-2</c:v>
                </c:pt>
                <c:pt idx="387">
                  <c:v>2.4354000000000001E-2</c:v>
                </c:pt>
                <c:pt idx="388">
                  <c:v>2.3987999999999999E-2</c:v>
                </c:pt>
                <c:pt idx="389">
                  <c:v>2.2644999999999998E-2</c:v>
                </c:pt>
                <c:pt idx="390">
                  <c:v>2.6918000000000001E-2</c:v>
                </c:pt>
                <c:pt idx="391">
                  <c:v>2.2644999999999998E-2</c:v>
                </c:pt>
                <c:pt idx="392">
                  <c:v>2.5330999999999999E-2</c:v>
                </c:pt>
                <c:pt idx="393">
                  <c:v>2.4721E-2</c:v>
                </c:pt>
                <c:pt idx="394">
                  <c:v>2.1058E-2</c:v>
                </c:pt>
                <c:pt idx="395">
                  <c:v>2.4109999999999999E-2</c:v>
                </c:pt>
                <c:pt idx="396">
                  <c:v>2.4843E-2</c:v>
                </c:pt>
                <c:pt idx="397">
                  <c:v>2.5940999999999999E-2</c:v>
                </c:pt>
                <c:pt idx="398">
                  <c:v>2.4843E-2</c:v>
                </c:pt>
                <c:pt idx="399">
                  <c:v>2.4843E-2</c:v>
                </c:pt>
                <c:pt idx="400">
                  <c:v>2.2157E-2</c:v>
                </c:pt>
                <c:pt idx="401">
                  <c:v>2.4721E-2</c:v>
                </c:pt>
                <c:pt idx="402">
                  <c:v>2.2644999999999998E-2</c:v>
                </c:pt>
                <c:pt idx="403">
                  <c:v>2.5208999999999999E-2</c:v>
                </c:pt>
                <c:pt idx="404">
                  <c:v>2.6918000000000001E-2</c:v>
                </c:pt>
                <c:pt idx="405">
                  <c:v>2.6674E-2</c:v>
                </c:pt>
                <c:pt idx="406">
                  <c:v>2.5453E-2</c:v>
                </c:pt>
                <c:pt idx="407">
                  <c:v>2.2644999999999998E-2</c:v>
                </c:pt>
                <c:pt idx="408">
                  <c:v>2.2523000000000001E-2</c:v>
                </c:pt>
                <c:pt idx="409">
                  <c:v>2.3377999999999999E-2</c:v>
                </c:pt>
                <c:pt idx="410">
                  <c:v>2.4721E-2</c:v>
                </c:pt>
                <c:pt idx="411">
                  <c:v>2.5087000000000002E-2</c:v>
                </c:pt>
                <c:pt idx="412">
                  <c:v>2.7161999999999999E-2</c:v>
                </c:pt>
                <c:pt idx="413">
                  <c:v>2.5819000000000002E-2</c:v>
                </c:pt>
                <c:pt idx="414">
                  <c:v>2.1791000000000001E-2</c:v>
                </c:pt>
                <c:pt idx="415">
                  <c:v>2.4965000000000001E-2</c:v>
                </c:pt>
                <c:pt idx="416">
                  <c:v>2.3012000000000001E-2</c:v>
                </c:pt>
                <c:pt idx="417">
                  <c:v>2.3012000000000001E-2</c:v>
                </c:pt>
                <c:pt idx="418">
                  <c:v>2.2644999999999998E-2</c:v>
                </c:pt>
                <c:pt idx="419">
                  <c:v>2.2644999999999998E-2</c:v>
                </c:pt>
                <c:pt idx="420">
                  <c:v>2.7283999999999999E-2</c:v>
                </c:pt>
                <c:pt idx="421">
                  <c:v>2.5575000000000001E-2</c:v>
                </c:pt>
                <c:pt idx="422">
                  <c:v>2.4965000000000001E-2</c:v>
                </c:pt>
                <c:pt idx="423">
                  <c:v>2.1912999999999998E-2</c:v>
                </c:pt>
                <c:pt idx="424">
                  <c:v>2.2890000000000001E-2</c:v>
                </c:pt>
                <c:pt idx="425">
                  <c:v>2.1180999999999998E-2</c:v>
                </c:pt>
                <c:pt idx="426">
                  <c:v>2.4476999999999999E-2</c:v>
                </c:pt>
                <c:pt idx="427">
                  <c:v>2.1180999999999998E-2</c:v>
                </c:pt>
                <c:pt idx="428">
                  <c:v>2.2034999999999999E-2</c:v>
                </c:pt>
                <c:pt idx="429">
                  <c:v>2.8139000000000001E-2</c:v>
                </c:pt>
                <c:pt idx="430">
                  <c:v>2.4476999999999999E-2</c:v>
                </c:pt>
                <c:pt idx="431">
                  <c:v>2.3744000000000001E-2</c:v>
                </c:pt>
                <c:pt idx="432">
                  <c:v>2.3255999999999999E-2</c:v>
                </c:pt>
                <c:pt idx="433">
                  <c:v>2.8749E-2</c:v>
                </c:pt>
                <c:pt idx="434">
                  <c:v>2.35E-2</c:v>
                </c:pt>
                <c:pt idx="435">
                  <c:v>2.5575000000000001E-2</c:v>
                </c:pt>
                <c:pt idx="436">
                  <c:v>2.6918000000000001E-2</c:v>
                </c:pt>
                <c:pt idx="437">
                  <c:v>2.6918000000000001E-2</c:v>
                </c:pt>
                <c:pt idx="438">
                  <c:v>2.2034999999999999E-2</c:v>
                </c:pt>
                <c:pt idx="439">
                  <c:v>2.35E-2</c:v>
                </c:pt>
                <c:pt idx="440">
                  <c:v>2.2523000000000001E-2</c:v>
                </c:pt>
                <c:pt idx="441">
                  <c:v>2.5087000000000002E-2</c:v>
                </c:pt>
                <c:pt idx="442">
                  <c:v>2.35E-2</c:v>
                </c:pt>
                <c:pt idx="443">
                  <c:v>2.3744000000000001E-2</c:v>
                </c:pt>
                <c:pt idx="444">
                  <c:v>2.2768E-2</c:v>
                </c:pt>
                <c:pt idx="445">
                  <c:v>2.3865999999999998E-2</c:v>
                </c:pt>
                <c:pt idx="446">
                  <c:v>1.9716000000000001E-2</c:v>
                </c:pt>
                <c:pt idx="447">
                  <c:v>2.2644999999999998E-2</c:v>
                </c:pt>
                <c:pt idx="448">
                  <c:v>1.9592999999999999E-2</c:v>
                </c:pt>
                <c:pt idx="449">
                  <c:v>2.1669000000000001E-2</c:v>
                </c:pt>
                <c:pt idx="450">
                  <c:v>2.0813999999999999E-2</c:v>
                </c:pt>
                <c:pt idx="451">
                  <c:v>2.3377999999999999E-2</c:v>
                </c:pt>
                <c:pt idx="452">
                  <c:v>1.9838000000000001E-2</c:v>
                </c:pt>
                <c:pt idx="453">
                  <c:v>2.6918000000000001E-2</c:v>
                </c:pt>
                <c:pt idx="454">
                  <c:v>2.0570000000000001E-2</c:v>
                </c:pt>
                <c:pt idx="455">
                  <c:v>2.5330999999999999E-2</c:v>
                </c:pt>
                <c:pt idx="456">
                  <c:v>2.3012000000000001E-2</c:v>
                </c:pt>
                <c:pt idx="457">
                  <c:v>2.6186000000000001E-2</c:v>
                </c:pt>
                <c:pt idx="458">
                  <c:v>2.5453E-2</c:v>
                </c:pt>
                <c:pt idx="459">
                  <c:v>2.3255999999999999E-2</c:v>
                </c:pt>
                <c:pt idx="460">
                  <c:v>2.3987999999999999E-2</c:v>
                </c:pt>
                <c:pt idx="461">
                  <c:v>2.35E-2</c:v>
                </c:pt>
                <c:pt idx="462">
                  <c:v>2.2523000000000001E-2</c:v>
                </c:pt>
                <c:pt idx="463">
                  <c:v>2.2768E-2</c:v>
                </c:pt>
                <c:pt idx="464">
                  <c:v>2.5453E-2</c:v>
                </c:pt>
                <c:pt idx="465">
                  <c:v>2.3255999999999999E-2</c:v>
                </c:pt>
                <c:pt idx="466">
                  <c:v>2.5208999999999999E-2</c:v>
                </c:pt>
                <c:pt idx="467">
                  <c:v>2.4965000000000001E-2</c:v>
                </c:pt>
                <c:pt idx="468">
                  <c:v>2.3744000000000001E-2</c:v>
                </c:pt>
                <c:pt idx="469">
                  <c:v>2.6186000000000001E-2</c:v>
                </c:pt>
                <c:pt idx="470">
                  <c:v>2.8382999999999999E-2</c:v>
                </c:pt>
                <c:pt idx="471">
                  <c:v>2.4598999999999999E-2</c:v>
                </c:pt>
                <c:pt idx="472">
                  <c:v>2.3865999999999998E-2</c:v>
                </c:pt>
                <c:pt idx="473">
                  <c:v>2.7529000000000001E-2</c:v>
                </c:pt>
                <c:pt idx="474">
                  <c:v>2.5453E-2</c:v>
                </c:pt>
                <c:pt idx="475">
                  <c:v>2.2644999999999998E-2</c:v>
                </c:pt>
                <c:pt idx="476">
                  <c:v>2.2279E-2</c:v>
                </c:pt>
                <c:pt idx="477">
                  <c:v>2.0936E-2</c:v>
                </c:pt>
                <c:pt idx="478">
                  <c:v>1.9349000000000002E-2</c:v>
                </c:pt>
                <c:pt idx="479">
                  <c:v>1.9470999999999999E-2</c:v>
                </c:pt>
                <c:pt idx="480">
                  <c:v>2.3744000000000001E-2</c:v>
                </c:pt>
                <c:pt idx="481">
                  <c:v>2.5330999999999999E-2</c:v>
                </c:pt>
                <c:pt idx="482">
                  <c:v>2.0691999999999999E-2</c:v>
                </c:pt>
                <c:pt idx="483">
                  <c:v>2.5208999999999999E-2</c:v>
                </c:pt>
                <c:pt idx="484">
                  <c:v>2.4965000000000001E-2</c:v>
                </c:pt>
                <c:pt idx="485">
                  <c:v>1.8495000000000001E-2</c:v>
                </c:pt>
                <c:pt idx="486">
                  <c:v>2.5453E-2</c:v>
                </c:pt>
                <c:pt idx="487">
                  <c:v>2.3133999999999998E-2</c:v>
                </c:pt>
                <c:pt idx="488">
                  <c:v>2.3133999999999998E-2</c:v>
                </c:pt>
                <c:pt idx="489">
                  <c:v>2.6308000000000002E-2</c:v>
                </c:pt>
                <c:pt idx="490">
                  <c:v>2.4843E-2</c:v>
                </c:pt>
                <c:pt idx="491">
                  <c:v>2.2890000000000001E-2</c:v>
                </c:pt>
                <c:pt idx="492">
                  <c:v>2.4598999999999999E-2</c:v>
                </c:pt>
                <c:pt idx="493">
                  <c:v>2.4721E-2</c:v>
                </c:pt>
                <c:pt idx="494">
                  <c:v>2.4109999999999999E-2</c:v>
                </c:pt>
                <c:pt idx="495">
                  <c:v>2.0813999999999999E-2</c:v>
                </c:pt>
                <c:pt idx="496">
                  <c:v>2.8504999999999999E-2</c:v>
                </c:pt>
                <c:pt idx="497">
                  <c:v>2.3133999999999998E-2</c:v>
                </c:pt>
                <c:pt idx="498">
                  <c:v>2.2523000000000001E-2</c:v>
                </c:pt>
                <c:pt idx="499">
                  <c:v>2.2523000000000001E-2</c:v>
                </c:pt>
                <c:pt idx="500">
                  <c:v>2.6429999999999999E-2</c:v>
                </c:pt>
                <c:pt idx="501">
                  <c:v>2.3622000000000001E-2</c:v>
                </c:pt>
                <c:pt idx="502">
                  <c:v>2.6308000000000002E-2</c:v>
                </c:pt>
                <c:pt idx="503">
                  <c:v>2.4109999999999999E-2</c:v>
                </c:pt>
                <c:pt idx="504">
                  <c:v>2.2890000000000001E-2</c:v>
                </c:pt>
                <c:pt idx="505">
                  <c:v>2.4965000000000001E-2</c:v>
                </c:pt>
                <c:pt idx="506">
                  <c:v>2.3622000000000001E-2</c:v>
                </c:pt>
                <c:pt idx="507">
                  <c:v>2.6064E-2</c:v>
                </c:pt>
                <c:pt idx="508">
                  <c:v>2.4476999999999999E-2</c:v>
                </c:pt>
                <c:pt idx="509">
                  <c:v>2.2401000000000001E-2</c:v>
                </c:pt>
                <c:pt idx="510">
                  <c:v>2.4721E-2</c:v>
                </c:pt>
                <c:pt idx="511">
                  <c:v>2.7772999999999999E-2</c:v>
                </c:pt>
                <c:pt idx="512">
                  <c:v>2.2523000000000001E-2</c:v>
                </c:pt>
                <c:pt idx="513">
                  <c:v>2.4109999999999999E-2</c:v>
                </c:pt>
                <c:pt idx="514">
                  <c:v>2.3012000000000001E-2</c:v>
                </c:pt>
                <c:pt idx="515">
                  <c:v>2.2523000000000001E-2</c:v>
                </c:pt>
                <c:pt idx="516">
                  <c:v>2.5330999999999999E-2</c:v>
                </c:pt>
                <c:pt idx="517">
                  <c:v>2.2768E-2</c:v>
                </c:pt>
                <c:pt idx="518">
                  <c:v>2.2401000000000001E-2</c:v>
                </c:pt>
                <c:pt idx="519">
                  <c:v>2.2034999999999999E-2</c:v>
                </c:pt>
                <c:pt idx="520">
                  <c:v>2.4476999999999999E-2</c:v>
                </c:pt>
                <c:pt idx="521">
                  <c:v>1.9592999999999999E-2</c:v>
                </c:pt>
                <c:pt idx="522">
                  <c:v>2.3744000000000001E-2</c:v>
                </c:pt>
                <c:pt idx="523">
                  <c:v>2.3622000000000001E-2</c:v>
                </c:pt>
                <c:pt idx="524">
                  <c:v>1.9227000000000001E-2</c:v>
                </c:pt>
                <c:pt idx="525">
                  <c:v>2.4109999999999999E-2</c:v>
                </c:pt>
                <c:pt idx="526">
                  <c:v>2.5819000000000002E-2</c:v>
                </c:pt>
                <c:pt idx="527">
                  <c:v>2.7040000000000002E-2</c:v>
                </c:pt>
                <c:pt idx="528">
                  <c:v>2.3744000000000001E-2</c:v>
                </c:pt>
                <c:pt idx="529">
                  <c:v>2.5330999999999999E-2</c:v>
                </c:pt>
                <c:pt idx="530">
                  <c:v>2.3255999999999999E-2</c:v>
                </c:pt>
                <c:pt idx="531">
                  <c:v>2.5940999999999999E-2</c:v>
                </c:pt>
                <c:pt idx="532">
                  <c:v>2.2401000000000001E-2</c:v>
                </c:pt>
                <c:pt idx="533">
                  <c:v>2.5087000000000002E-2</c:v>
                </c:pt>
                <c:pt idx="534">
                  <c:v>2.35E-2</c:v>
                </c:pt>
                <c:pt idx="535">
                  <c:v>2.5940999999999999E-2</c:v>
                </c:pt>
                <c:pt idx="536">
                  <c:v>2.4843E-2</c:v>
                </c:pt>
                <c:pt idx="537">
                  <c:v>2.5208999999999999E-2</c:v>
                </c:pt>
                <c:pt idx="538">
                  <c:v>2.2157E-2</c:v>
                </c:pt>
                <c:pt idx="539">
                  <c:v>2.2034999999999999E-2</c:v>
                </c:pt>
                <c:pt idx="540">
                  <c:v>2.0936E-2</c:v>
                </c:pt>
                <c:pt idx="541">
                  <c:v>2.2890000000000001E-2</c:v>
                </c:pt>
                <c:pt idx="542">
                  <c:v>2.5208999999999999E-2</c:v>
                </c:pt>
                <c:pt idx="543">
                  <c:v>2.1912999999999998E-2</c:v>
                </c:pt>
                <c:pt idx="544">
                  <c:v>2.5819000000000002E-2</c:v>
                </c:pt>
                <c:pt idx="545">
                  <c:v>2.1302999999999999E-2</c:v>
                </c:pt>
                <c:pt idx="546">
                  <c:v>2.35E-2</c:v>
                </c:pt>
                <c:pt idx="547">
                  <c:v>2.5087000000000002E-2</c:v>
                </c:pt>
                <c:pt idx="548">
                  <c:v>2.5087000000000002E-2</c:v>
                </c:pt>
                <c:pt idx="549">
                  <c:v>2.2768E-2</c:v>
                </c:pt>
                <c:pt idx="550">
                  <c:v>1.8983E-2</c:v>
                </c:pt>
                <c:pt idx="551">
                  <c:v>2.35E-2</c:v>
                </c:pt>
                <c:pt idx="552">
                  <c:v>2.5697000000000001E-2</c:v>
                </c:pt>
                <c:pt idx="553">
                  <c:v>2.2644999999999998E-2</c:v>
                </c:pt>
                <c:pt idx="554">
                  <c:v>2.7040000000000002E-2</c:v>
                </c:pt>
                <c:pt idx="555">
                  <c:v>2.3255999999999999E-2</c:v>
                </c:pt>
                <c:pt idx="556">
                  <c:v>2.5087000000000002E-2</c:v>
                </c:pt>
                <c:pt idx="557">
                  <c:v>2.4109999999999999E-2</c:v>
                </c:pt>
                <c:pt idx="558">
                  <c:v>2.4598999999999999E-2</c:v>
                </c:pt>
                <c:pt idx="559">
                  <c:v>2.3744000000000001E-2</c:v>
                </c:pt>
                <c:pt idx="560">
                  <c:v>2.2890000000000001E-2</c:v>
                </c:pt>
                <c:pt idx="561">
                  <c:v>2.3744000000000001E-2</c:v>
                </c:pt>
                <c:pt idx="562">
                  <c:v>2.4598999999999999E-2</c:v>
                </c:pt>
                <c:pt idx="563">
                  <c:v>2.5330999999999999E-2</c:v>
                </c:pt>
                <c:pt idx="564">
                  <c:v>2.6551999999999999E-2</c:v>
                </c:pt>
                <c:pt idx="565">
                  <c:v>2.7040000000000002E-2</c:v>
                </c:pt>
                <c:pt idx="566">
                  <c:v>2.7529000000000001E-2</c:v>
                </c:pt>
                <c:pt idx="567">
                  <c:v>2.5208999999999999E-2</c:v>
                </c:pt>
                <c:pt idx="568">
                  <c:v>2.5575000000000001E-2</c:v>
                </c:pt>
                <c:pt idx="569">
                  <c:v>2.5453E-2</c:v>
                </c:pt>
                <c:pt idx="570">
                  <c:v>2.9360000000000001E-2</c:v>
                </c:pt>
                <c:pt idx="571">
                  <c:v>2.4354000000000001E-2</c:v>
                </c:pt>
                <c:pt idx="572">
                  <c:v>2.1669000000000001E-2</c:v>
                </c:pt>
                <c:pt idx="573">
                  <c:v>2.6308000000000002E-2</c:v>
                </c:pt>
                <c:pt idx="574">
                  <c:v>2.1058E-2</c:v>
                </c:pt>
                <c:pt idx="575">
                  <c:v>2.4721E-2</c:v>
                </c:pt>
                <c:pt idx="576">
                  <c:v>2.3987999999999999E-2</c:v>
                </c:pt>
                <c:pt idx="577">
                  <c:v>2.0570000000000001E-2</c:v>
                </c:pt>
                <c:pt idx="578">
                  <c:v>2.0448000000000001E-2</c:v>
                </c:pt>
                <c:pt idx="579">
                  <c:v>2.4843E-2</c:v>
                </c:pt>
                <c:pt idx="580">
                  <c:v>2.5940999999999999E-2</c:v>
                </c:pt>
                <c:pt idx="581">
                  <c:v>2.5697000000000001E-2</c:v>
                </c:pt>
                <c:pt idx="582">
                  <c:v>2.5087000000000002E-2</c:v>
                </c:pt>
                <c:pt idx="583">
                  <c:v>2.3255999999999999E-2</c:v>
                </c:pt>
                <c:pt idx="584">
                  <c:v>2.3744000000000001E-2</c:v>
                </c:pt>
                <c:pt idx="585">
                  <c:v>2.8017E-2</c:v>
                </c:pt>
                <c:pt idx="586">
                  <c:v>2.5453E-2</c:v>
                </c:pt>
                <c:pt idx="587">
                  <c:v>2.6674E-2</c:v>
                </c:pt>
                <c:pt idx="588">
                  <c:v>2.2279E-2</c:v>
                </c:pt>
                <c:pt idx="589">
                  <c:v>2.6064E-2</c:v>
                </c:pt>
                <c:pt idx="590">
                  <c:v>2.3377999999999999E-2</c:v>
                </c:pt>
                <c:pt idx="591">
                  <c:v>2.3744000000000001E-2</c:v>
                </c:pt>
                <c:pt idx="592">
                  <c:v>2.3255999999999999E-2</c:v>
                </c:pt>
                <c:pt idx="593">
                  <c:v>2.2644999999999998E-2</c:v>
                </c:pt>
                <c:pt idx="594">
                  <c:v>2.3255999999999999E-2</c:v>
                </c:pt>
                <c:pt idx="595">
                  <c:v>2.2279E-2</c:v>
                </c:pt>
                <c:pt idx="596">
                  <c:v>2.4843E-2</c:v>
                </c:pt>
                <c:pt idx="597">
                  <c:v>2.5819000000000002E-2</c:v>
                </c:pt>
                <c:pt idx="598">
                  <c:v>1.8495000000000001E-2</c:v>
                </c:pt>
                <c:pt idx="599">
                  <c:v>2.2523000000000001E-2</c:v>
                </c:pt>
                <c:pt idx="600">
                  <c:v>2.4598999999999999E-2</c:v>
                </c:pt>
                <c:pt idx="601">
                  <c:v>2.4354000000000001E-2</c:v>
                </c:pt>
                <c:pt idx="602">
                  <c:v>2.1058E-2</c:v>
                </c:pt>
                <c:pt idx="603">
                  <c:v>2.3377999999999999E-2</c:v>
                </c:pt>
                <c:pt idx="604">
                  <c:v>2.1791000000000001E-2</c:v>
                </c:pt>
                <c:pt idx="605">
                  <c:v>2.1791000000000001E-2</c:v>
                </c:pt>
                <c:pt idx="606">
                  <c:v>2.4354000000000001E-2</c:v>
                </c:pt>
                <c:pt idx="607">
                  <c:v>2.7406E-2</c:v>
                </c:pt>
                <c:pt idx="608">
                  <c:v>2.2523000000000001E-2</c:v>
                </c:pt>
                <c:pt idx="609">
                  <c:v>2.1547E-2</c:v>
                </c:pt>
                <c:pt idx="610">
                  <c:v>2.4965000000000001E-2</c:v>
                </c:pt>
                <c:pt idx="611">
                  <c:v>2.3012000000000001E-2</c:v>
                </c:pt>
                <c:pt idx="612">
                  <c:v>2.2768E-2</c:v>
                </c:pt>
                <c:pt idx="613">
                  <c:v>2.0204E-2</c:v>
                </c:pt>
                <c:pt idx="614">
                  <c:v>2.3133999999999998E-2</c:v>
                </c:pt>
                <c:pt idx="615">
                  <c:v>2.0570000000000001E-2</c:v>
                </c:pt>
                <c:pt idx="616">
                  <c:v>2.1058E-2</c:v>
                </c:pt>
                <c:pt idx="617">
                  <c:v>2.1302999999999999E-2</c:v>
                </c:pt>
                <c:pt idx="618">
                  <c:v>2.3622000000000001E-2</c:v>
                </c:pt>
                <c:pt idx="619">
                  <c:v>2.4109999999999999E-2</c:v>
                </c:pt>
                <c:pt idx="620">
                  <c:v>2.0204E-2</c:v>
                </c:pt>
                <c:pt idx="621">
                  <c:v>2.2279E-2</c:v>
                </c:pt>
                <c:pt idx="622">
                  <c:v>2.6064E-2</c:v>
                </c:pt>
                <c:pt idx="623">
                  <c:v>2.5575000000000001E-2</c:v>
                </c:pt>
                <c:pt idx="624">
                  <c:v>2.4598999999999999E-2</c:v>
                </c:pt>
                <c:pt idx="625">
                  <c:v>2.4109999999999999E-2</c:v>
                </c:pt>
                <c:pt idx="626">
                  <c:v>2.5208999999999999E-2</c:v>
                </c:pt>
                <c:pt idx="627">
                  <c:v>2.6186000000000001E-2</c:v>
                </c:pt>
                <c:pt idx="628">
                  <c:v>2.6674E-2</c:v>
                </c:pt>
                <c:pt idx="629">
                  <c:v>2.4476999999999999E-2</c:v>
                </c:pt>
                <c:pt idx="630">
                  <c:v>2.5330999999999999E-2</c:v>
                </c:pt>
                <c:pt idx="631">
                  <c:v>2.3622000000000001E-2</c:v>
                </c:pt>
                <c:pt idx="632">
                  <c:v>2.35E-2</c:v>
                </c:pt>
                <c:pt idx="633">
                  <c:v>2.3255999999999999E-2</c:v>
                </c:pt>
                <c:pt idx="634">
                  <c:v>2.1547E-2</c:v>
                </c:pt>
                <c:pt idx="635">
                  <c:v>2.1669000000000001E-2</c:v>
                </c:pt>
                <c:pt idx="636">
                  <c:v>2.35E-2</c:v>
                </c:pt>
                <c:pt idx="637">
                  <c:v>2.7161999999999999E-2</c:v>
                </c:pt>
                <c:pt idx="638">
                  <c:v>2.4109999999999999E-2</c:v>
                </c:pt>
                <c:pt idx="639">
                  <c:v>2.2768E-2</c:v>
                </c:pt>
                <c:pt idx="640">
                  <c:v>2.7650999999999998E-2</c:v>
                </c:pt>
                <c:pt idx="641">
                  <c:v>2.4354000000000001E-2</c:v>
                </c:pt>
                <c:pt idx="642">
                  <c:v>2.6429999999999999E-2</c:v>
                </c:pt>
                <c:pt idx="643">
                  <c:v>2.2768E-2</c:v>
                </c:pt>
                <c:pt idx="644">
                  <c:v>2.3255999999999999E-2</c:v>
                </c:pt>
                <c:pt idx="645">
                  <c:v>2.1547E-2</c:v>
                </c:pt>
                <c:pt idx="646">
                  <c:v>2.4721E-2</c:v>
                </c:pt>
                <c:pt idx="647">
                  <c:v>2.4965000000000001E-2</c:v>
                </c:pt>
                <c:pt idx="648">
                  <c:v>2.3622000000000001E-2</c:v>
                </c:pt>
                <c:pt idx="649">
                  <c:v>2.4721E-2</c:v>
                </c:pt>
                <c:pt idx="650">
                  <c:v>2.3865999999999998E-2</c:v>
                </c:pt>
                <c:pt idx="651">
                  <c:v>2.1547E-2</c:v>
                </c:pt>
                <c:pt idx="652">
                  <c:v>2.4598999999999999E-2</c:v>
                </c:pt>
                <c:pt idx="653">
                  <c:v>2.2279E-2</c:v>
                </c:pt>
                <c:pt idx="654">
                  <c:v>2.5453E-2</c:v>
                </c:pt>
                <c:pt idx="655">
                  <c:v>2.2157E-2</c:v>
                </c:pt>
                <c:pt idx="656">
                  <c:v>2.5697000000000001E-2</c:v>
                </c:pt>
                <c:pt idx="657">
                  <c:v>2.4843E-2</c:v>
                </c:pt>
                <c:pt idx="658">
                  <c:v>2.5575000000000001E-2</c:v>
                </c:pt>
                <c:pt idx="659">
                  <c:v>2.1791000000000001E-2</c:v>
                </c:pt>
                <c:pt idx="660">
                  <c:v>2.3255999999999999E-2</c:v>
                </c:pt>
                <c:pt idx="661">
                  <c:v>2.35E-2</c:v>
                </c:pt>
                <c:pt idx="662">
                  <c:v>2.7650999999999998E-2</c:v>
                </c:pt>
                <c:pt idx="663">
                  <c:v>2.6674E-2</c:v>
                </c:pt>
                <c:pt idx="664">
                  <c:v>2.4721E-2</c:v>
                </c:pt>
                <c:pt idx="665">
                  <c:v>2.5575000000000001E-2</c:v>
                </c:pt>
                <c:pt idx="666">
                  <c:v>2.3377999999999999E-2</c:v>
                </c:pt>
                <c:pt idx="667">
                  <c:v>2.2401000000000001E-2</c:v>
                </c:pt>
                <c:pt idx="668">
                  <c:v>2.3744000000000001E-2</c:v>
                </c:pt>
                <c:pt idx="669">
                  <c:v>2.4109999999999999E-2</c:v>
                </c:pt>
                <c:pt idx="670">
                  <c:v>2.1547E-2</c:v>
                </c:pt>
                <c:pt idx="671">
                  <c:v>2.1180999999999998E-2</c:v>
                </c:pt>
                <c:pt idx="672">
                  <c:v>1.9227000000000001E-2</c:v>
                </c:pt>
                <c:pt idx="673">
                  <c:v>2.4721E-2</c:v>
                </c:pt>
                <c:pt idx="674">
                  <c:v>2.5087000000000002E-2</c:v>
                </c:pt>
                <c:pt idx="675">
                  <c:v>2.4598999999999999E-2</c:v>
                </c:pt>
                <c:pt idx="676">
                  <c:v>2.6308000000000002E-2</c:v>
                </c:pt>
                <c:pt idx="677">
                  <c:v>2.0936E-2</c:v>
                </c:pt>
                <c:pt idx="678">
                  <c:v>2.4109999999999999E-2</c:v>
                </c:pt>
                <c:pt idx="679">
                  <c:v>2.4109999999999999E-2</c:v>
                </c:pt>
                <c:pt idx="680">
                  <c:v>2.4965000000000001E-2</c:v>
                </c:pt>
                <c:pt idx="681">
                  <c:v>2.5087000000000002E-2</c:v>
                </c:pt>
                <c:pt idx="682">
                  <c:v>2.0326E-2</c:v>
                </c:pt>
                <c:pt idx="683">
                  <c:v>2.2279E-2</c:v>
                </c:pt>
                <c:pt idx="684">
                  <c:v>2.6796E-2</c:v>
                </c:pt>
                <c:pt idx="685">
                  <c:v>2.4109999999999999E-2</c:v>
                </c:pt>
                <c:pt idx="686">
                  <c:v>2.6064E-2</c:v>
                </c:pt>
                <c:pt idx="687">
                  <c:v>2.1425E-2</c:v>
                </c:pt>
                <c:pt idx="688">
                  <c:v>2.4232E-2</c:v>
                </c:pt>
                <c:pt idx="689">
                  <c:v>2.4109999999999999E-2</c:v>
                </c:pt>
                <c:pt idx="690">
                  <c:v>2.0936E-2</c:v>
                </c:pt>
                <c:pt idx="691">
                  <c:v>2.35E-2</c:v>
                </c:pt>
                <c:pt idx="692">
                  <c:v>2.2644999999999998E-2</c:v>
                </c:pt>
                <c:pt idx="693">
                  <c:v>2.35E-2</c:v>
                </c:pt>
                <c:pt idx="694">
                  <c:v>2.5819000000000002E-2</c:v>
                </c:pt>
                <c:pt idx="695">
                  <c:v>2.5819000000000002E-2</c:v>
                </c:pt>
                <c:pt idx="696">
                  <c:v>2.5940999999999999E-2</c:v>
                </c:pt>
                <c:pt idx="697">
                  <c:v>2.4232E-2</c:v>
                </c:pt>
                <c:pt idx="698">
                  <c:v>2.4476999999999999E-2</c:v>
                </c:pt>
                <c:pt idx="699">
                  <c:v>2.2768E-2</c:v>
                </c:pt>
                <c:pt idx="700">
                  <c:v>2.2768E-2</c:v>
                </c:pt>
                <c:pt idx="701">
                  <c:v>2.3377999999999999E-2</c:v>
                </c:pt>
                <c:pt idx="702">
                  <c:v>2.2157E-2</c:v>
                </c:pt>
                <c:pt idx="703">
                  <c:v>2.5575000000000001E-2</c:v>
                </c:pt>
                <c:pt idx="704">
                  <c:v>2.5940999999999999E-2</c:v>
                </c:pt>
                <c:pt idx="705">
                  <c:v>1.9105E-2</c:v>
                </c:pt>
                <c:pt idx="706">
                  <c:v>2.4598999999999999E-2</c:v>
                </c:pt>
                <c:pt idx="707">
                  <c:v>2.3622000000000001E-2</c:v>
                </c:pt>
                <c:pt idx="708">
                  <c:v>2.2034999999999999E-2</c:v>
                </c:pt>
                <c:pt idx="709">
                  <c:v>2.3255999999999999E-2</c:v>
                </c:pt>
                <c:pt idx="710">
                  <c:v>2.3012000000000001E-2</c:v>
                </c:pt>
                <c:pt idx="711">
                  <c:v>2.3622000000000001E-2</c:v>
                </c:pt>
                <c:pt idx="712">
                  <c:v>2.7895E-2</c:v>
                </c:pt>
                <c:pt idx="713">
                  <c:v>2.1547E-2</c:v>
                </c:pt>
                <c:pt idx="714">
                  <c:v>2.1791000000000001E-2</c:v>
                </c:pt>
                <c:pt idx="715">
                  <c:v>2.6796E-2</c:v>
                </c:pt>
                <c:pt idx="716">
                  <c:v>2.3622000000000001E-2</c:v>
                </c:pt>
                <c:pt idx="717">
                  <c:v>2.2034999999999999E-2</c:v>
                </c:pt>
                <c:pt idx="718">
                  <c:v>2.3255999999999999E-2</c:v>
                </c:pt>
                <c:pt idx="719">
                  <c:v>2.0081999999999999E-2</c:v>
                </c:pt>
                <c:pt idx="720">
                  <c:v>2.5453E-2</c:v>
                </c:pt>
                <c:pt idx="721">
                  <c:v>2.4965000000000001E-2</c:v>
                </c:pt>
                <c:pt idx="722">
                  <c:v>2.6674E-2</c:v>
                </c:pt>
                <c:pt idx="723">
                  <c:v>2.5575000000000001E-2</c:v>
                </c:pt>
                <c:pt idx="724">
                  <c:v>2.7161999999999999E-2</c:v>
                </c:pt>
                <c:pt idx="725">
                  <c:v>2.8382999999999999E-2</c:v>
                </c:pt>
                <c:pt idx="726">
                  <c:v>2.5087000000000002E-2</c:v>
                </c:pt>
                <c:pt idx="727">
                  <c:v>2.3255999999999999E-2</c:v>
                </c:pt>
                <c:pt idx="728">
                  <c:v>2.1180999999999998E-2</c:v>
                </c:pt>
                <c:pt idx="729">
                  <c:v>2.4965000000000001E-2</c:v>
                </c:pt>
                <c:pt idx="730">
                  <c:v>2.4476999999999999E-2</c:v>
                </c:pt>
                <c:pt idx="731">
                  <c:v>2.3255999999999999E-2</c:v>
                </c:pt>
                <c:pt idx="732">
                  <c:v>2.6429999999999999E-2</c:v>
                </c:pt>
                <c:pt idx="733">
                  <c:v>1.9959999999999999E-2</c:v>
                </c:pt>
                <c:pt idx="734">
                  <c:v>2.2157E-2</c:v>
                </c:pt>
                <c:pt idx="735">
                  <c:v>2.1791000000000001E-2</c:v>
                </c:pt>
                <c:pt idx="736">
                  <c:v>2.1912999999999998E-2</c:v>
                </c:pt>
              </c:numCache>
            </c:numRef>
          </c:yVal>
          <c:smooth val="0"/>
          <c:extLst>
            <c:ext xmlns:c16="http://schemas.microsoft.com/office/drawing/2014/chart" uri="{C3380CC4-5D6E-409C-BE32-E72D297353CC}">
              <c16:uniqueId val="{00000000-2C3E-4BEA-98AC-E86433B1ED1E}"/>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flat1!$A$1:$A$737</c:f>
              <c:numCache>
                <c:formatCode>General</c:formatCode>
                <c:ptCount val="737"/>
                <c:pt idx="0">
                  <c:v>15</c:v>
                </c:pt>
                <c:pt idx="1">
                  <c:v>35</c:v>
                </c:pt>
                <c:pt idx="2">
                  <c:v>45</c:v>
                </c:pt>
                <c:pt idx="3">
                  <c:v>65</c:v>
                </c:pt>
                <c:pt idx="4">
                  <c:v>75</c:v>
                </c:pt>
                <c:pt idx="5">
                  <c:v>85</c:v>
                </c:pt>
                <c:pt idx="6">
                  <c:v>105</c:v>
                </c:pt>
                <c:pt idx="7">
                  <c:v>125</c:v>
                </c:pt>
                <c:pt idx="8">
                  <c:v>135</c:v>
                </c:pt>
                <c:pt idx="9">
                  <c:v>145</c:v>
                </c:pt>
                <c:pt idx="10">
                  <c:v>155</c:v>
                </c:pt>
                <c:pt idx="11">
                  <c:v>175</c:v>
                </c:pt>
                <c:pt idx="12">
                  <c:v>185</c:v>
                </c:pt>
                <c:pt idx="13">
                  <c:v>205</c:v>
                </c:pt>
                <c:pt idx="14">
                  <c:v>215</c:v>
                </c:pt>
                <c:pt idx="15">
                  <c:v>235</c:v>
                </c:pt>
                <c:pt idx="16">
                  <c:v>245</c:v>
                </c:pt>
                <c:pt idx="17">
                  <c:v>265</c:v>
                </c:pt>
                <c:pt idx="18">
                  <c:v>285</c:v>
                </c:pt>
                <c:pt idx="19">
                  <c:v>295</c:v>
                </c:pt>
                <c:pt idx="20">
                  <c:v>315</c:v>
                </c:pt>
                <c:pt idx="21">
                  <c:v>345</c:v>
                </c:pt>
                <c:pt idx="22">
                  <c:v>365</c:v>
                </c:pt>
                <c:pt idx="23">
                  <c:v>385</c:v>
                </c:pt>
                <c:pt idx="24">
                  <c:v>395</c:v>
                </c:pt>
                <c:pt idx="25">
                  <c:v>415</c:v>
                </c:pt>
                <c:pt idx="26">
                  <c:v>425</c:v>
                </c:pt>
                <c:pt idx="27">
                  <c:v>445</c:v>
                </c:pt>
                <c:pt idx="28">
                  <c:v>465</c:v>
                </c:pt>
                <c:pt idx="29">
                  <c:v>475</c:v>
                </c:pt>
                <c:pt idx="30">
                  <c:v>495</c:v>
                </c:pt>
                <c:pt idx="31">
                  <c:v>505</c:v>
                </c:pt>
                <c:pt idx="32">
                  <c:v>525</c:v>
                </c:pt>
                <c:pt idx="33">
                  <c:v>535</c:v>
                </c:pt>
                <c:pt idx="34">
                  <c:v>545</c:v>
                </c:pt>
                <c:pt idx="35">
                  <c:v>565</c:v>
                </c:pt>
                <c:pt idx="36">
                  <c:v>585</c:v>
                </c:pt>
                <c:pt idx="37">
                  <c:v>595</c:v>
                </c:pt>
                <c:pt idx="38">
                  <c:v>615</c:v>
                </c:pt>
                <c:pt idx="39">
                  <c:v>635</c:v>
                </c:pt>
                <c:pt idx="40">
                  <c:v>645</c:v>
                </c:pt>
                <c:pt idx="41">
                  <c:v>655</c:v>
                </c:pt>
                <c:pt idx="42">
                  <c:v>665</c:v>
                </c:pt>
                <c:pt idx="43">
                  <c:v>685</c:v>
                </c:pt>
                <c:pt idx="44">
                  <c:v>705</c:v>
                </c:pt>
                <c:pt idx="45">
                  <c:v>715</c:v>
                </c:pt>
                <c:pt idx="46">
                  <c:v>735</c:v>
                </c:pt>
                <c:pt idx="47">
                  <c:v>755</c:v>
                </c:pt>
                <c:pt idx="48">
                  <c:v>765</c:v>
                </c:pt>
                <c:pt idx="49">
                  <c:v>785</c:v>
                </c:pt>
                <c:pt idx="50">
                  <c:v>805</c:v>
                </c:pt>
                <c:pt idx="51">
                  <c:v>815</c:v>
                </c:pt>
                <c:pt idx="52">
                  <c:v>825</c:v>
                </c:pt>
                <c:pt idx="53">
                  <c:v>845</c:v>
                </c:pt>
                <c:pt idx="54">
                  <c:v>865</c:v>
                </c:pt>
                <c:pt idx="55">
                  <c:v>885</c:v>
                </c:pt>
                <c:pt idx="56">
                  <c:v>905</c:v>
                </c:pt>
                <c:pt idx="57">
                  <c:v>925</c:v>
                </c:pt>
                <c:pt idx="58">
                  <c:v>935</c:v>
                </c:pt>
                <c:pt idx="59">
                  <c:v>945</c:v>
                </c:pt>
                <c:pt idx="60">
                  <c:v>965</c:v>
                </c:pt>
                <c:pt idx="61">
                  <c:v>985</c:v>
                </c:pt>
                <c:pt idx="62">
                  <c:v>995</c:v>
                </c:pt>
                <c:pt idx="63">
                  <c:v>1015</c:v>
                </c:pt>
                <c:pt idx="64">
                  <c:v>1025</c:v>
                </c:pt>
                <c:pt idx="65">
                  <c:v>1035</c:v>
                </c:pt>
                <c:pt idx="66">
                  <c:v>1045</c:v>
                </c:pt>
                <c:pt idx="67">
                  <c:v>1065</c:v>
                </c:pt>
                <c:pt idx="68">
                  <c:v>1075</c:v>
                </c:pt>
                <c:pt idx="69">
                  <c:v>1085</c:v>
                </c:pt>
                <c:pt idx="70">
                  <c:v>1105</c:v>
                </c:pt>
                <c:pt idx="71">
                  <c:v>1115</c:v>
                </c:pt>
                <c:pt idx="72">
                  <c:v>1125</c:v>
                </c:pt>
                <c:pt idx="73">
                  <c:v>1145</c:v>
                </c:pt>
                <c:pt idx="74">
                  <c:v>1165</c:v>
                </c:pt>
                <c:pt idx="75">
                  <c:v>1175</c:v>
                </c:pt>
                <c:pt idx="76">
                  <c:v>1185</c:v>
                </c:pt>
                <c:pt idx="77">
                  <c:v>1195</c:v>
                </c:pt>
                <c:pt idx="78">
                  <c:v>1225</c:v>
                </c:pt>
                <c:pt idx="79">
                  <c:v>1245</c:v>
                </c:pt>
                <c:pt idx="80">
                  <c:v>1255</c:v>
                </c:pt>
                <c:pt idx="81">
                  <c:v>1265</c:v>
                </c:pt>
                <c:pt idx="82">
                  <c:v>1285</c:v>
                </c:pt>
                <c:pt idx="83">
                  <c:v>1295</c:v>
                </c:pt>
                <c:pt idx="84">
                  <c:v>1305</c:v>
                </c:pt>
                <c:pt idx="85">
                  <c:v>1325</c:v>
                </c:pt>
                <c:pt idx="86">
                  <c:v>1335</c:v>
                </c:pt>
                <c:pt idx="87">
                  <c:v>1355</c:v>
                </c:pt>
                <c:pt idx="88">
                  <c:v>1365</c:v>
                </c:pt>
                <c:pt idx="89">
                  <c:v>1375</c:v>
                </c:pt>
                <c:pt idx="90">
                  <c:v>1395</c:v>
                </c:pt>
                <c:pt idx="91">
                  <c:v>1405</c:v>
                </c:pt>
                <c:pt idx="92">
                  <c:v>1425</c:v>
                </c:pt>
                <c:pt idx="93">
                  <c:v>1435</c:v>
                </c:pt>
                <c:pt idx="94">
                  <c:v>1445</c:v>
                </c:pt>
                <c:pt idx="95">
                  <c:v>1465</c:v>
                </c:pt>
                <c:pt idx="96">
                  <c:v>1485</c:v>
                </c:pt>
                <c:pt idx="97">
                  <c:v>1515</c:v>
                </c:pt>
                <c:pt idx="98">
                  <c:v>1525</c:v>
                </c:pt>
                <c:pt idx="99">
                  <c:v>1535</c:v>
                </c:pt>
                <c:pt idx="100">
                  <c:v>1555</c:v>
                </c:pt>
                <c:pt idx="101">
                  <c:v>1565</c:v>
                </c:pt>
                <c:pt idx="102">
                  <c:v>1585</c:v>
                </c:pt>
                <c:pt idx="103">
                  <c:v>1605</c:v>
                </c:pt>
                <c:pt idx="104">
                  <c:v>1625</c:v>
                </c:pt>
                <c:pt idx="105">
                  <c:v>1645</c:v>
                </c:pt>
                <c:pt idx="106">
                  <c:v>1655</c:v>
                </c:pt>
                <c:pt idx="107">
                  <c:v>1665</c:v>
                </c:pt>
                <c:pt idx="108">
                  <c:v>1685</c:v>
                </c:pt>
                <c:pt idx="109">
                  <c:v>1695</c:v>
                </c:pt>
                <c:pt idx="110">
                  <c:v>1705</c:v>
                </c:pt>
                <c:pt idx="111">
                  <c:v>1715</c:v>
                </c:pt>
                <c:pt idx="112">
                  <c:v>1735</c:v>
                </c:pt>
                <c:pt idx="113">
                  <c:v>1755</c:v>
                </c:pt>
                <c:pt idx="114">
                  <c:v>1765</c:v>
                </c:pt>
                <c:pt idx="115">
                  <c:v>1775</c:v>
                </c:pt>
                <c:pt idx="116">
                  <c:v>1795</c:v>
                </c:pt>
                <c:pt idx="117">
                  <c:v>1815</c:v>
                </c:pt>
                <c:pt idx="118">
                  <c:v>1825</c:v>
                </c:pt>
                <c:pt idx="119">
                  <c:v>1835</c:v>
                </c:pt>
                <c:pt idx="120">
                  <c:v>1855</c:v>
                </c:pt>
                <c:pt idx="121">
                  <c:v>1865</c:v>
                </c:pt>
                <c:pt idx="122">
                  <c:v>1885</c:v>
                </c:pt>
                <c:pt idx="123">
                  <c:v>1895</c:v>
                </c:pt>
                <c:pt idx="124">
                  <c:v>1905</c:v>
                </c:pt>
                <c:pt idx="125">
                  <c:v>1915</c:v>
                </c:pt>
                <c:pt idx="126">
                  <c:v>1925</c:v>
                </c:pt>
                <c:pt idx="127">
                  <c:v>1945</c:v>
                </c:pt>
                <c:pt idx="128">
                  <c:v>1965</c:v>
                </c:pt>
                <c:pt idx="129">
                  <c:v>1975</c:v>
                </c:pt>
                <c:pt idx="130">
                  <c:v>1995</c:v>
                </c:pt>
                <c:pt idx="131">
                  <c:v>2015</c:v>
                </c:pt>
                <c:pt idx="132">
                  <c:v>2025</c:v>
                </c:pt>
                <c:pt idx="133">
                  <c:v>2035</c:v>
                </c:pt>
                <c:pt idx="134">
                  <c:v>2055</c:v>
                </c:pt>
                <c:pt idx="135">
                  <c:v>2066</c:v>
                </c:pt>
                <c:pt idx="136">
                  <c:v>2077</c:v>
                </c:pt>
                <c:pt idx="137">
                  <c:v>2088</c:v>
                </c:pt>
                <c:pt idx="138">
                  <c:v>2102</c:v>
                </c:pt>
                <c:pt idx="139">
                  <c:v>2122</c:v>
                </c:pt>
                <c:pt idx="140">
                  <c:v>2132</c:v>
                </c:pt>
                <c:pt idx="141">
                  <c:v>2152</c:v>
                </c:pt>
                <c:pt idx="142">
                  <c:v>2172</c:v>
                </c:pt>
                <c:pt idx="143">
                  <c:v>2182</c:v>
                </c:pt>
                <c:pt idx="144">
                  <c:v>2202</c:v>
                </c:pt>
                <c:pt idx="145">
                  <c:v>2222</c:v>
                </c:pt>
                <c:pt idx="146">
                  <c:v>2232</c:v>
                </c:pt>
                <c:pt idx="147">
                  <c:v>2252</c:v>
                </c:pt>
                <c:pt idx="148">
                  <c:v>2272</c:v>
                </c:pt>
                <c:pt idx="149">
                  <c:v>2282</c:v>
                </c:pt>
                <c:pt idx="150">
                  <c:v>2302</c:v>
                </c:pt>
                <c:pt idx="151">
                  <c:v>2312</c:v>
                </c:pt>
                <c:pt idx="152">
                  <c:v>2332</c:v>
                </c:pt>
                <c:pt idx="153">
                  <c:v>2352</c:v>
                </c:pt>
                <c:pt idx="154">
                  <c:v>2362</c:v>
                </c:pt>
                <c:pt idx="155">
                  <c:v>2382</c:v>
                </c:pt>
                <c:pt idx="156">
                  <c:v>2392</c:v>
                </c:pt>
                <c:pt idx="157">
                  <c:v>2402</c:v>
                </c:pt>
                <c:pt idx="158">
                  <c:v>2422</c:v>
                </c:pt>
                <c:pt idx="159">
                  <c:v>2442</c:v>
                </c:pt>
                <c:pt idx="160">
                  <c:v>2452</c:v>
                </c:pt>
                <c:pt idx="161">
                  <c:v>2472</c:v>
                </c:pt>
                <c:pt idx="162">
                  <c:v>2492</c:v>
                </c:pt>
                <c:pt idx="163">
                  <c:v>2512</c:v>
                </c:pt>
                <c:pt idx="164">
                  <c:v>2532</c:v>
                </c:pt>
                <c:pt idx="165">
                  <c:v>2552</c:v>
                </c:pt>
                <c:pt idx="166">
                  <c:v>2562</c:v>
                </c:pt>
                <c:pt idx="167">
                  <c:v>2572</c:v>
                </c:pt>
                <c:pt idx="168">
                  <c:v>2592</c:v>
                </c:pt>
                <c:pt idx="169">
                  <c:v>2612</c:v>
                </c:pt>
                <c:pt idx="170">
                  <c:v>2632</c:v>
                </c:pt>
                <c:pt idx="171">
                  <c:v>2642</c:v>
                </c:pt>
                <c:pt idx="172">
                  <c:v>2652</c:v>
                </c:pt>
                <c:pt idx="173">
                  <c:v>2672</c:v>
                </c:pt>
                <c:pt idx="174">
                  <c:v>2682</c:v>
                </c:pt>
                <c:pt idx="175">
                  <c:v>2692</c:v>
                </c:pt>
                <c:pt idx="176">
                  <c:v>2702</c:v>
                </c:pt>
                <c:pt idx="177">
                  <c:v>2722</c:v>
                </c:pt>
                <c:pt idx="178">
                  <c:v>2732</c:v>
                </c:pt>
                <c:pt idx="179">
                  <c:v>2742</c:v>
                </c:pt>
                <c:pt idx="180">
                  <c:v>2762</c:v>
                </c:pt>
                <c:pt idx="181">
                  <c:v>2772</c:v>
                </c:pt>
                <c:pt idx="182">
                  <c:v>2792</c:v>
                </c:pt>
                <c:pt idx="183">
                  <c:v>2812</c:v>
                </c:pt>
                <c:pt idx="184">
                  <c:v>2832</c:v>
                </c:pt>
                <c:pt idx="185">
                  <c:v>2842</c:v>
                </c:pt>
                <c:pt idx="186">
                  <c:v>2852</c:v>
                </c:pt>
                <c:pt idx="187">
                  <c:v>2862</c:v>
                </c:pt>
                <c:pt idx="188">
                  <c:v>2882</c:v>
                </c:pt>
                <c:pt idx="189">
                  <c:v>2902</c:v>
                </c:pt>
                <c:pt idx="190">
                  <c:v>2912</c:v>
                </c:pt>
                <c:pt idx="191">
                  <c:v>2932</c:v>
                </c:pt>
                <c:pt idx="192">
                  <c:v>2952</c:v>
                </c:pt>
                <c:pt idx="193">
                  <c:v>2962</c:v>
                </c:pt>
                <c:pt idx="194">
                  <c:v>2982</c:v>
                </c:pt>
                <c:pt idx="195">
                  <c:v>2992</c:v>
                </c:pt>
                <c:pt idx="196">
                  <c:v>3012</c:v>
                </c:pt>
                <c:pt idx="197">
                  <c:v>3022</c:v>
                </c:pt>
                <c:pt idx="198">
                  <c:v>3033</c:v>
                </c:pt>
                <c:pt idx="199">
                  <c:v>3053</c:v>
                </c:pt>
                <c:pt idx="200">
                  <c:v>3073</c:v>
                </c:pt>
                <c:pt idx="201">
                  <c:v>3083</c:v>
                </c:pt>
                <c:pt idx="202">
                  <c:v>3103</c:v>
                </c:pt>
                <c:pt idx="203">
                  <c:v>3113</c:v>
                </c:pt>
                <c:pt idx="204">
                  <c:v>3133</c:v>
                </c:pt>
                <c:pt idx="205">
                  <c:v>3153</c:v>
                </c:pt>
                <c:pt idx="206">
                  <c:v>3173</c:v>
                </c:pt>
                <c:pt idx="207">
                  <c:v>3193</c:v>
                </c:pt>
                <c:pt idx="208">
                  <c:v>3213</c:v>
                </c:pt>
                <c:pt idx="209">
                  <c:v>3233</c:v>
                </c:pt>
                <c:pt idx="210">
                  <c:v>3243</c:v>
                </c:pt>
                <c:pt idx="211">
                  <c:v>3263</c:v>
                </c:pt>
                <c:pt idx="212">
                  <c:v>3283</c:v>
                </c:pt>
                <c:pt idx="213">
                  <c:v>3303</c:v>
                </c:pt>
                <c:pt idx="214">
                  <c:v>3323</c:v>
                </c:pt>
                <c:pt idx="215">
                  <c:v>3343</c:v>
                </c:pt>
                <c:pt idx="216">
                  <c:v>3363</c:v>
                </c:pt>
                <c:pt idx="217">
                  <c:v>3393</c:v>
                </c:pt>
                <c:pt idx="218">
                  <c:v>3413</c:v>
                </c:pt>
                <c:pt idx="219">
                  <c:v>3443</c:v>
                </c:pt>
                <c:pt idx="220">
                  <c:v>3453</c:v>
                </c:pt>
                <c:pt idx="221">
                  <c:v>3473</c:v>
                </c:pt>
                <c:pt idx="222">
                  <c:v>3483</c:v>
                </c:pt>
                <c:pt idx="223">
                  <c:v>3503</c:v>
                </c:pt>
                <c:pt idx="224">
                  <c:v>3513</c:v>
                </c:pt>
                <c:pt idx="225">
                  <c:v>3533</c:v>
                </c:pt>
                <c:pt idx="226">
                  <c:v>3553</c:v>
                </c:pt>
                <c:pt idx="227">
                  <c:v>3573</c:v>
                </c:pt>
                <c:pt idx="228">
                  <c:v>3583</c:v>
                </c:pt>
                <c:pt idx="229">
                  <c:v>3593</c:v>
                </c:pt>
                <c:pt idx="230">
                  <c:v>3603</c:v>
                </c:pt>
                <c:pt idx="231">
                  <c:v>3623</c:v>
                </c:pt>
                <c:pt idx="232">
                  <c:v>3633</c:v>
                </c:pt>
                <c:pt idx="233">
                  <c:v>3643</c:v>
                </c:pt>
                <c:pt idx="234">
                  <c:v>3663</c:v>
                </c:pt>
                <c:pt idx="235">
                  <c:v>3673</c:v>
                </c:pt>
                <c:pt idx="236">
                  <c:v>3693</c:v>
                </c:pt>
                <c:pt idx="237">
                  <c:v>3713</c:v>
                </c:pt>
                <c:pt idx="238">
                  <c:v>3723</c:v>
                </c:pt>
                <c:pt idx="239">
                  <c:v>3733</c:v>
                </c:pt>
                <c:pt idx="240">
                  <c:v>3753</c:v>
                </c:pt>
                <c:pt idx="241">
                  <c:v>3773</c:v>
                </c:pt>
                <c:pt idx="242">
                  <c:v>3783</c:v>
                </c:pt>
                <c:pt idx="243">
                  <c:v>3803</c:v>
                </c:pt>
                <c:pt idx="244">
                  <c:v>3823</c:v>
                </c:pt>
                <c:pt idx="245">
                  <c:v>3853</c:v>
                </c:pt>
                <c:pt idx="246">
                  <c:v>3873</c:v>
                </c:pt>
                <c:pt idx="247">
                  <c:v>3883</c:v>
                </c:pt>
                <c:pt idx="248">
                  <c:v>3903</c:v>
                </c:pt>
                <c:pt idx="249">
                  <c:v>3913</c:v>
                </c:pt>
                <c:pt idx="250">
                  <c:v>3923</c:v>
                </c:pt>
                <c:pt idx="251">
                  <c:v>3943</c:v>
                </c:pt>
                <c:pt idx="252">
                  <c:v>3963</c:v>
                </c:pt>
                <c:pt idx="253">
                  <c:v>3983</c:v>
                </c:pt>
                <c:pt idx="254">
                  <c:v>3993</c:v>
                </c:pt>
                <c:pt idx="255">
                  <c:v>4013</c:v>
                </c:pt>
                <c:pt idx="256">
                  <c:v>4023</c:v>
                </c:pt>
                <c:pt idx="257">
                  <c:v>4043</c:v>
                </c:pt>
                <c:pt idx="258">
                  <c:v>4063</c:v>
                </c:pt>
                <c:pt idx="259">
                  <c:v>4073</c:v>
                </c:pt>
                <c:pt idx="260">
                  <c:v>4093</c:v>
                </c:pt>
                <c:pt idx="261">
                  <c:v>4113</c:v>
                </c:pt>
                <c:pt idx="262">
                  <c:v>4133</c:v>
                </c:pt>
                <c:pt idx="263">
                  <c:v>4153</c:v>
                </c:pt>
                <c:pt idx="264">
                  <c:v>4163</c:v>
                </c:pt>
                <c:pt idx="265">
                  <c:v>4183</c:v>
                </c:pt>
                <c:pt idx="266">
                  <c:v>4203</c:v>
                </c:pt>
                <c:pt idx="267">
                  <c:v>4213</c:v>
                </c:pt>
                <c:pt idx="268">
                  <c:v>4223</c:v>
                </c:pt>
                <c:pt idx="269">
                  <c:v>4243</c:v>
                </c:pt>
                <c:pt idx="270">
                  <c:v>4263</c:v>
                </c:pt>
                <c:pt idx="271">
                  <c:v>4273</c:v>
                </c:pt>
                <c:pt idx="272">
                  <c:v>4293</c:v>
                </c:pt>
                <c:pt idx="273">
                  <c:v>4303</c:v>
                </c:pt>
                <c:pt idx="274">
                  <c:v>4313</c:v>
                </c:pt>
                <c:pt idx="275">
                  <c:v>4323</c:v>
                </c:pt>
                <c:pt idx="276">
                  <c:v>4343</c:v>
                </c:pt>
                <c:pt idx="277">
                  <c:v>4353</c:v>
                </c:pt>
                <c:pt idx="278">
                  <c:v>4373</c:v>
                </c:pt>
                <c:pt idx="279">
                  <c:v>4383</c:v>
                </c:pt>
                <c:pt idx="280">
                  <c:v>4403</c:v>
                </c:pt>
                <c:pt idx="281">
                  <c:v>4413</c:v>
                </c:pt>
                <c:pt idx="282">
                  <c:v>4433</c:v>
                </c:pt>
                <c:pt idx="283">
                  <c:v>4443</c:v>
                </c:pt>
                <c:pt idx="284">
                  <c:v>4453</c:v>
                </c:pt>
                <c:pt idx="285">
                  <c:v>4473</c:v>
                </c:pt>
                <c:pt idx="286">
                  <c:v>4493</c:v>
                </c:pt>
                <c:pt idx="287">
                  <c:v>4513</c:v>
                </c:pt>
                <c:pt idx="288">
                  <c:v>4523</c:v>
                </c:pt>
                <c:pt idx="289">
                  <c:v>4543</c:v>
                </c:pt>
                <c:pt idx="290">
                  <c:v>4553</c:v>
                </c:pt>
                <c:pt idx="291">
                  <c:v>4573</c:v>
                </c:pt>
                <c:pt idx="292">
                  <c:v>4583</c:v>
                </c:pt>
                <c:pt idx="293">
                  <c:v>4603</c:v>
                </c:pt>
                <c:pt idx="294">
                  <c:v>4613</c:v>
                </c:pt>
                <c:pt idx="295">
                  <c:v>4633</c:v>
                </c:pt>
                <c:pt idx="296">
                  <c:v>4643</c:v>
                </c:pt>
                <c:pt idx="297">
                  <c:v>4663</c:v>
                </c:pt>
                <c:pt idx="298">
                  <c:v>4673</c:v>
                </c:pt>
                <c:pt idx="299">
                  <c:v>4683</c:v>
                </c:pt>
                <c:pt idx="300">
                  <c:v>4703</c:v>
                </c:pt>
                <c:pt idx="301">
                  <c:v>4713</c:v>
                </c:pt>
                <c:pt idx="302">
                  <c:v>4733</c:v>
                </c:pt>
                <c:pt idx="303">
                  <c:v>4753</c:v>
                </c:pt>
                <c:pt idx="304">
                  <c:v>4763</c:v>
                </c:pt>
                <c:pt idx="305">
                  <c:v>4783</c:v>
                </c:pt>
                <c:pt idx="306">
                  <c:v>4803</c:v>
                </c:pt>
                <c:pt idx="307">
                  <c:v>4823</c:v>
                </c:pt>
                <c:pt idx="308">
                  <c:v>4843</c:v>
                </c:pt>
                <c:pt idx="309">
                  <c:v>4853</c:v>
                </c:pt>
                <c:pt idx="310">
                  <c:v>4873</c:v>
                </c:pt>
                <c:pt idx="311">
                  <c:v>4883</c:v>
                </c:pt>
                <c:pt idx="312">
                  <c:v>4903</c:v>
                </c:pt>
                <c:pt idx="313">
                  <c:v>4913</c:v>
                </c:pt>
                <c:pt idx="314">
                  <c:v>4933</c:v>
                </c:pt>
                <c:pt idx="315">
                  <c:v>4953</c:v>
                </c:pt>
                <c:pt idx="316">
                  <c:v>4973</c:v>
                </c:pt>
                <c:pt idx="317">
                  <c:v>4993</c:v>
                </c:pt>
                <c:pt idx="318">
                  <c:v>5013</c:v>
                </c:pt>
                <c:pt idx="319">
                  <c:v>5033</c:v>
                </c:pt>
                <c:pt idx="320">
                  <c:v>5053</c:v>
                </c:pt>
                <c:pt idx="321">
                  <c:v>5073</c:v>
                </c:pt>
                <c:pt idx="322">
                  <c:v>5093</c:v>
                </c:pt>
                <c:pt idx="323">
                  <c:v>5103</c:v>
                </c:pt>
                <c:pt idx="324">
                  <c:v>5113</c:v>
                </c:pt>
                <c:pt idx="325">
                  <c:v>5133</c:v>
                </c:pt>
                <c:pt idx="326">
                  <c:v>5153</c:v>
                </c:pt>
                <c:pt idx="327">
                  <c:v>5163</c:v>
                </c:pt>
                <c:pt idx="328">
                  <c:v>5183</c:v>
                </c:pt>
                <c:pt idx="329">
                  <c:v>5203</c:v>
                </c:pt>
                <c:pt idx="330">
                  <c:v>5223</c:v>
                </c:pt>
                <c:pt idx="331">
                  <c:v>5243</c:v>
                </c:pt>
                <c:pt idx="332">
                  <c:v>5253</c:v>
                </c:pt>
                <c:pt idx="333">
                  <c:v>5263</c:v>
                </c:pt>
                <c:pt idx="334">
                  <c:v>5283</c:v>
                </c:pt>
                <c:pt idx="335">
                  <c:v>5303</c:v>
                </c:pt>
                <c:pt idx="336">
                  <c:v>5323</c:v>
                </c:pt>
                <c:pt idx="337">
                  <c:v>5343</c:v>
                </c:pt>
                <c:pt idx="338">
                  <c:v>5363</c:v>
                </c:pt>
                <c:pt idx="339">
                  <c:v>5373</c:v>
                </c:pt>
                <c:pt idx="340">
                  <c:v>5393</c:v>
                </c:pt>
                <c:pt idx="341">
                  <c:v>5403</c:v>
                </c:pt>
                <c:pt idx="342">
                  <c:v>5423</c:v>
                </c:pt>
                <c:pt idx="343">
                  <c:v>5433</c:v>
                </c:pt>
                <c:pt idx="344">
                  <c:v>5453</c:v>
                </c:pt>
                <c:pt idx="345">
                  <c:v>5473</c:v>
                </c:pt>
                <c:pt idx="346">
                  <c:v>5483</c:v>
                </c:pt>
                <c:pt idx="347">
                  <c:v>5493</c:v>
                </c:pt>
                <c:pt idx="348">
                  <c:v>5513</c:v>
                </c:pt>
                <c:pt idx="349">
                  <c:v>5533</c:v>
                </c:pt>
                <c:pt idx="350">
                  <c:v>5543</c:v>
                </c:pt>
                <c:pt idx="351">
                  <c:v>5553</c:v>
                </c:pt>
                <c:pt idx="352">
                  <c:v>5573</c:v>
                </c:pt>
                <c:pt idx="353">
                  <c:v>5593</c:v>
                </c:pt>
                <c:pt idx="354">
                  <c:v>5613</c:v>
                </c:pt>
                <c:pt idx="355">
                  <c:v>5623</c:v>
                </c:pt>
                <c:pt idx="356">
                  <c:v>5643</c:v>
                </c:pt>
                <c:pt idx="357">
                  <c:v>5663</c:v>
                </c:pt>
                <c:pt idx="358">
                  <c:v>5673</c:v>
                </c:pt>
                <c:pt idx="359">
                  <c:v>5693</c:v>
                </c:pt>
                <c:pt idx="360">
                  <c:v>5713</c:v>
                </c:pt>
                <c:pt idx="361">
                  <c:v>5733</c:v>
                </c:pt>
                <c:pt idx="362">
                  <c:v>5753</c:v>
                </c:pt>
                <c:pt idx="363">
                  <c:v>5773</c:v>
                </c:pt>
                <c:pt idx="364">
                  <c:v>5793</c:v>
                </c:pt>
                <c:pt idx="365">
                  <c:v>5813</c:v>
                </c:pt>
                <c:pt idx="366">
                  <c:v>5823</c:v>
                </c:pt>
                <c:pt idx="367">
                  <c:v>5843</c:v>
                </c:pt>
                <c:pt idx="368">
                  <c:v>5853</c:v>
                </c:pt>
                <c:pt idx="369">
                  <c:v>5883</c:v>
                </c:pt>
                <c:pt idx="370">
                  <c:v>5893</c:v>
                </c:pt>
                <c:pt idx="371">
                  <c:v>5913</c:v>
                </c:pt>
                <c:pt idx="372">
                  <c:v>5933</c:v>
                </c:pt>
                <c:pt idx="373">
                  <c:v>5953</c:v>
                </c:pt>
                <c:pt idx="374">
                  <c:v>5973</c:v>
                </c:pt>
                <c:pt idx="375">
                  <c:v>5993</c:v>
                </c:pt>
                <c:pt idx="376">
                  <c:v>6003</c:v>
                </c:pt>
                <c:pt idx="377">
                  <c:v>6013</c:v>
                </c:pt>
                <c:pt idx="378">
                  <c:v>6033</c:v>
                </c:pt>
                <c:pt idx="379">
                  <c:v>6053</c:v>
                </c:pt>
                <c:pt idx="380">
                  <c:v>6073</c:v>
                </c:pt>
                <c:pt idx="381">
                  <c:v>6093</c:v>
                </c:pt>
                <c:pt idx="382">
                  <c:v>6113</c:v>
                </c:pt>
                <c:pt idx="383">
                  <c:v>6123</c:v>
                </c:pt>
                <c:pt idx="384">
                  <c:v>6143</c:v>
                </c:pt>
                <c:pt idx="385">
                  <c:v>6163</c:v>
                </c:pt>
                <c:pt idx="386">
                  <c:v>6173</c:v>
                </c:pt>
                <c:pt idx="387">
                  <c:v>6193</c:v>
                </c:pt>
                <c:pt idx="388">
                  <c:v>6203</c:v>
                </c:pt>
                <c:pt idx="389">
                  <c:v>6223</c:v>
                </c:pt>
                <c:pt idx="390">
                  <c:v>6233</c:v>
                </c:pt>
                <c:pt idx="391">
                  <c:v>6243</c:v>
                </c:pt>
                <c:pt idx="392">
                  <c:v>6263</c:v>
                </c:pt>
                <c:pt idx="393">
                  <c:v>6273</c:v>
                </c:pt>
                <c:pt idx="394">
                  <c:v>6283</c:v>
                </c:pt>
                <c:pt idx="395">
                  <c:v>6313</c:v>
                </c:pt>
                <c:pt idx="396">
                  <c:v>6323</c:v>
                </c:pt>
                <c:pt idx="397">
                  <c:v>6343</c:v>
                </c:pt>
                <c:pt idx="398">
                  <c:v>6353</c:v>
                </c:pt>
                <c:pt idx="399">
                  <c:v>6373</c:v>
                </c:pt>
                <c:pt idx="400">
                  <c:v>6393</c:v>
                </c:pt>
                <c:pt idx="401">
                  <c:v>6413</c:v>
                </c:pt>
                <c:pt idx="402">
                  <c:v>6433</c:v>
                </c:pt>
                <c:pt idx="403">
                  <c:v>6443</c:v>
                </c:pt>
                <c:pt idx="404">
                  <c:v>6463</c:v>
                </c:pt>
                <c:pt idx="405">
                  <c:v>6473</c:v>
                </c:pt>
                <c:pt idx="406">
                  <c:v>6493</c:v>
                </c:pt>
                <c:pt idx="407">
                  <c:v>6503</c:v>
                </c:pt>
                <c:pt idx="408">
                  <c:v>6513</c:v>
                </c:pt>
                <c:pt idx="409">
                  <c:v>6533</c:v>
                </c:pt>
                <c:pt idx="410">
                  <c:v>6543</c:v>
                </c:pt>
                <c:pt idx="411">
                  <c:v>6553</c:v>
                </c:pt>
                <c:pt idx="412">
                  <c:v>6563</c:v>
                </c:pt>
                <c:pt idx="413">
                  <c:v>6583</c:v>
                </c:pt>
                <c:pt idx="414">
                  <c:v>6593</c:v>
                </c:pt>
                <c:pt idx="415">
                  <c:v>6603</c:v>
                </c:pt>
                <c:pt idx="416">
                  <c:v>6613</c:v>
                </c:pt>
                <c:pt idx="417">
                  <c:v>6633</c:v>
                </c:pt>
                <c:pt idx="418">
                  <c:v>6643</c:v>
                </c:pt>
                <c:pt idx="419">
                  <c:v>6663</c:v>
                </c:pt>
                <c:pt idx="420">
                  <c:v>6683</c:v>
                </c:pt>
                <c:pt idx="421">
                  <c:v>6693</c:v>
                </c:pt>
                <c:pt idx="422">
                  <c:v>6703</c:v>
                </c:pt>
                <c:pt idx="423">
                  <c:v>6723</c:v>
                </c:pt>
                <c:pt idx="424">
                  <c:v>6743</c:v>
                </c:pt>
                <c:pt idx="425">
                  <c:v>6753</c:v>
                </c:pt>
                <c:pt idx="426">
                  <c:v>6773</c:v>
                </c:pt>
                <c:pt idx="427">
                  <c:v>6793</c:v>
                </c:pt>
                <c:pt idx="428">
                  <c:v>6813</c:v>
                </c:pt>
                <c:pt idx="429">
                  <c:v>6833</c:v>
                </c:pt>
                <c:pt idx="430">
                  <c:v>6853</c:v>
                </c:pt>
                <c:pt idx="431">
                  <c:v>6863</c:v>
                </c:pt>
                <c:pt idx="432">
                  <c:v>6883</c:v>
                </c:pt>
                <c:pt idx="433">
                  <c:v>6893</c:v>
                </c:pt>
                <c:pt idx="434">
                  <c:v>6913</c:v>
                </c:pt>
                <c:pt idx="435">
                  <c:v>6933</c:v>
                </c:pt>
                <c:pt idx="436">
                  <c:v>6953</c:v>
                </c:pt>
                <c:pt idx="437">
                  <c:v>6973</c:v>
                </c:pt>
                <c:pt idx="438">
                  <c:v>6993</c:v>
                </c:pt>
                <c:pt idx="439">
                  <c:v>7023</c:v>
                </c:pt>
                <c:pt idx="440">
                  <c:v>7033</c:v>
                </c:pt>
                <c:pt idx="441">
                  <c:v>7053</c:v>
                </c:pt>
                <c:pt idx="442">
                  <c:v>7073</c:v>
                </c:pt>
                <c:pt idx="443">
                  <c:v>7083</c:v>
                </c:pt>
                <c:pt idx="444">
                  <c:v>7093</c:v>
                </c:pt>
                <c:pt idx="445">
                  <c:v>7113</c:v>
                </c:pt>
                <c:pt idx="446">
                  <c:v>7123</c:v>
                </c:pt>
                <c:pt idx="447">
                  <c:v>7143</c:v>
                </c:pt>
                <c:pt idx="448">
                  <c:v>7163</c:v>
                </c:pt>
                <c:pt idx="449">
                  <c:v>7173</c:v>
                </c:pt>
                <c:pt idx="450">
                  <c:v>7183</c:v>
                </c:pt>
                <c:pt idx="451">
                  <c:v>7203</c:v>
                </c:pt>
                <c:pt idx="452">
                  <c:v>7233</c:v>
                </c:pt>
                <c:pt idx="453">
                  <c:v>7253</c:v>
                </c:pt>
                <c:pt idx="454">
                  <c:v>7263</c:v>
                </c:pt>
                <c:pt idx="455">
                  <c:v>7283</c:v>
                </c:pt>
                <c:pt idx="456">
                  <c:v>7303</c:v>
                </c:pt>
                <c:pt idx="457">
                  <c:v>7323</c:v>
                </c:pt>
                <c:pt idx="458">
                  <c:v>7333</c:v>
                </c:pt>
                <c:pt idx="459">
                  <c:v>7353</c:v>
                </c:pt>
                <c:pt idx="460">
                  <c:v>7373</c:v>
                </c:pt>
                <c:pt idx="461">
                  <c:v>7383</c:v>
                </c:pt>
                <c:pt idx="462">
                  <c:v>7393</c:v>
                </c:pt>
                <c:pt idx="463">
                  <c:v>7413</c:v>
                </c:pt>
                <c:pt idx="464">
                  <c:v>7423</c:v>
                </c:pt>
                <c:pt idx="465">
                  <c:v>7443</c:v>
                </c:pt>
                <c:pt idx="466">
                  <c:v>7453</c:v>
                </c:pt>
                <c:pt idx="467">
                  <c:v>7473</c:v>
                </c:pt>
                <c:pt idx="468">
                  <c:v>7493</c:v>
                </c:pt>
                <c:pt idx="469">
                  <c:v>7503</c:v>
                </c:pt>
                <c:pt idx="470">
                  <c:v>7523</c:v>
                </c:pt>
                <c:pt idx="471">
                  <c:v>7533</c:v>
                </c:pt>
                <c:pt idx="472">
                  <c:v>7543</c:v>
                </c:pt>
                <c:pt idx="473">
                  <c:v>7563</c:v>
                </c:pt>
                <c:pt idx="474">
                  <c:v>7583</c:v>
                </c:pt>
                <c:pt idx="475">
                  <c:v>7603</c:v>
                </c:pt>
                <c:pt idx="476">
                  <c:v>7613</c:v>
                </c:pt>
                <c:pt idx="477">
                  <c:v>7633</c:v>
                </c:pt>
                <c:pt idx="478">
                  <c:v>7653</c:v>
                </c:pt>
                <c:pt idx="479">
                  <c:v>7663</c:v>
                </c:pt>
                <c:pt idx="480">
                  <c:v>7683</c:v>
                </c:pt>
                <c:pt idx="481">
                  <c:v>7703</c:v>
                </c:pt>
                <c:pt idx="482">
                  <c:v>7713</c:v>
                </c:pt>
                <c:pt idx="483">
                  <c:v>7723</c:v>
                </c:pt>
                <c:pt idx="484">
                  <c:v>7733</c:v>
                </c:pt>
                <c:pt idx="485">
                  <c:v>7753</c:v>
                </c:pt>
                <c:pt idx="486">
                  <c:v>7773</c:v>
                </c:pt>
                <c:pt idx="487">
                  <c:v>7793</c:v>
                </c:pt>
                <c:pt idx="488">
                  <c:v>7813</c:v>
                </c:pt>
                <c:pt idx="489">
                  <c:v>7823</c:v>
                </c:pt>
                <c:pt idx="490">
                  <c:v>7843</c:v>
                </c:pt>
                <c:pt idx="491">
                  <c:v>7863</c:v>
                </c:pt>
                <c:pt idx="492">
                  <c:v>7883</c:v>
                </c:pt>
                <c:pt idx="493">
                  <c:v>7893</c:v>
                </c:pt>
                <c:pt idx="494">
                  <c:v>7903</c:v>
                </c:pt>
                <c:pt idx="495">
                  <c:v>7923</c:v>
                </c:pt>
                <c:pt idx="496">
                  <c:v>7933</c:v>
                </c:pt>
                <c:pt idx="497">
                  <c:v>7953</c:v>
                </c:pt>
                <c:pt idx="498">
                  <c:v>7963</c:v>
                </c:pt>
                <c:pt idx="499">
                  <c:v>7983</c:v>
                </c:pt>
                <c:pt idx="500">
                  <c:v>8003</c:v>
                </c:pt>
                <c:pt idx="501">
                  <c:v>8023</c:v>
                </c:pt>
                <c:pt idx="502">
                  <c:v>8033</c:v>
                </c:pt>
                <c:pt idx="503">
                  <c:v>8043</c:v>
                </c:pt>
                <c:pt idx="504">
                  <c:v>8063</c:v>
                </c:pt>
                <c:pt idx="505">
                  <c:v>8073</c:v>
                </c:pt>
                <c:pt idx="506">
                  <c:v>8083</c:v>
                </c:pt>
                <c:pt idx="507">
                  <c:v>8103</c:v>
                </c:pt>
                <c:pt idx="508">
                  <c:v>8123</c:v>
                </c:pt>
                <c:pt idx="509">
                  <c:v>8143</c:v>
                </c:pt>
                <c:pt idx="510">
                  <c:v>8163</c:v>
                </c:pt>
                <c:pt idx="511">
                  <c:v>8183</c:v>
                </c:pt>
                <c:pt idx="512">
                  <c:v>8193</c:v>
                </c:pt>
                <c:pt idx="513">
                  <c:v>8213</c:v>
                </c:pt>
                <c:pt idx="514">
                  <c:v>8233</c:v>
                </c:pt>
                <c:pt idx="515">
                  <c:v>8253</c:v>
                </c:pt>
                <c:pt idx="516">
                  <c:v>8273</c:v>
                </c:pt>
                <c:pt idx="517">
                  <c:v>8293</c:v>
                </c:pt>
                <c:pt idx="518">
                  <c:v>8313</c:v>
                </c:pt>
                <c:pt idx="519">
                  <c:v>8333</c:v>
                </c:pt>
                <c:pt idx="520">
                  <c:v>8353</c:v>
                </c:pt>
                <c:pt idx="521">
                  <c:v>8373</c:v>
                </c:pt>
                <c:pt idx="522">
                  <c:v>8383</c:v>
                </c:pt>
                <c:pt idx="523">
                  <c:v>8403</c:v>
                </c:pt>
                <c:pt idx="524">
                  <c:v>8423</c:v>
                </c:pt>
                <c:pt idx="525">
                  <c:v>8433</c:v>
                </c:pt>
                <c:pt idx="526">
                  <c:v>8453</c:v>
                </c:pt>
                <c:pt idx="527">
                  <c:v>8473</c:v>
                </c:pt>
                <c:pt idx="528">
                  <c:v>8483</c:v>
                </c:pt>
                <c:pt idx="529">
                  <c:v>8503</c:v>
                </c:pt>
                <c:pt idx="530">
                  <c:v>8523</c:v>
                </c:pt>
                <c:pt idx="531">
                  <c:v>8533</c:v>
                </c:pt>
                <c:pt idx="532">
                  <c:v>8553</c:v>
                </c:pt>
                <c:pt idx="533">
                  <c:v>8573</c:v>
                </c:pt>
                <c:pt idx="534">
                  <c:v>8583</c:v>
                </c:pt>
                <c:pt idx="535">
                  <c:v>8593</c:v>
                </c:pt>
                <c:pt idx="536">
                  <c:v>8613</c:v>
                </c:pt>
                <c:pt idx="537">
                  <c:v>8633</c:v>
                </c:pt>
                <c:pt idx="538">
                  <c:v>8643</c:v>
                </c:pt>
                <c:pt idx="539">
                  <c:v>8663</c:v>
                </c:pt>
                <c:pt idx="540">
                  <c:v>8673</c:v>
                </c:pt>
                <c:pt idx="541">
                  <c:v>8683</c:v>
                </c:pt>
                <c:pt idx="542">
                  <c:v>8703</c:v>
                </c:pt>
                <c:pt idx="543">
                  <c:v>8713</c:v>
                </c:pt>
                <c:pt idx="544">
                  <c:v>8733</c:v>
                </c:pt>
                <c:pt idx="545">
                  <c:v>8753</c:v>
                </c:pt>
                <c:pt idx="546">
                  <c:v>8763</c:v>
                </c:pt>
                <c:pt idx="547">
                  <c:v>8783</c:v>
                </c:pt>
                <c:pt idx="548">
                  <c:v>8803</c:v>
                </c:pt>
                <c:pt idx="549">
                  <c:v>8813</c:v>
                </c:pt>
                <c:pt idx="550">
                  <c:v>8833</c:v>
                </c:pt>
                <c:pt idx="551">
                  <c:v>8853</c:v>
                </c:pt>
                <c:pt idx="552">
                  <c:v>8873</c:v>
                </c:pt>
                <c:pt idx="553">
                  <c:v>8893</c:v>
                </c:pt>
                <c:pt idx="554">
                  <c:v>8913</c:v>
                </c:pt>
                <c:pt idx="555">
                  <c:v>8933</c:v>
                </c:pt>
                <c:pt idx="556">
                  <c:v>8943</c:v>
                </c:pt>
                <c:pt idx="557">
                  <c:v>8963</c:v>
                </c:pt>
                <c:pt idx="558">
                  <c:v>8983</c:v>
                </c:pt>
                <c:pt idx="559">
                  <c:v>8993</c:v>
                </c:pt>
                <c:pt idx="560">
                  <c:v>9013</c:v>
                </c:pt>
                <c:pt idx="561">
                  <c:v>9033</c:v>
                </c:pt>
                <c:pt idx="562">
                  <c:v>9043</c:v>
                </c:pt>
                <c:pt idx="563">
                  <c:v>9063</c:v>
                </c:pt>
                <c:pt idx="564">
                  <c:v>9083</c:v>
                </c:pt>
                <c:pt idx="565">
                  <c:v>9093</c:v>
                </c:pt>
                <c:pt idx="566">
                  <c:v>9103</c:v>
                </c:pt>
                <c:pt idx="567">
                  <c:v>9123</c:v>
                </c:pt>
                <c:pt idx="568">
                  <c:v>9133</c:v>
                </c:pt>
                <c:pt idx="569">
                  <c:v>9153</c:v>
                </c:pt>
                <c:pt idx="570">
                  <c:v>9173</c:v>
                </c:pt>
                <c:pt idx="571">
                  <c:v>9193</c:v>
                </c:pt>
                <c:pt idx="572">
                  <c:v>9213</c:v>
                </c:pt>
                <c:pt idx="573">
                  <c:v>9233</c:v>
                </c:pt>
                <c:pt idx="574">
                  <c:v>9243</c:v>
                </c:pt>
                <c:pt idx="575">
                  <c:v>9263</c:v>
                </c:pt>
                <c:pt idx="576">
                  <c:v>9273</c:v>
                </c:pt>
                <c:pt idx="577">
                  <c:v>9293</c:v>
                </c:pt>
                <c:pt idx="578">
                  <c:v>9323</c:v>
                </c:pt>
                <c:pt idx="579">
                  <c:v>9343</c:v>
                </c:pt>
                <c:pt idx="580">
                  <c:v>9363</c:v>
                </c:pt>
                <c:pt idx="581">
                  <c:v>9383</c:v>
                </c:pt>
                <c:pt idx="582">
                  <c:v>9403</c:v>
                </c:pt>
                <c:pt idx="583">
                  <c:v>9413</c:v>
                </c:pt>
                <c:pt idx="584">
                  <c:v>9423</c:v>
                </c:pt>
                <c:pt idx="585">
                  <c:v>9443</c:v>
                </c:pt>
                <c:pt idx="586">
                  <c:v>9453</c:v>
                </c:pt>
                <c:pt idx="587">
                  <c:v>9473</c:v>
                </c:pt>
                <c:pt idx="588">
                  <c:v>9493</c:v>
                </c:pt>
                <c:pt idx="589">
                  <c:v>9503</c:v>
                </c:pt>
                <c:pt idx="590">
                  <c:v>9513</c:v>
                </c:pt>
                <c:pt idx="591">
                  <c:v>9533</c:v>
                </c:pt>
                <c:pt idx="592">
                  <c:v>9543</c:v>
                </c:pt>
                <c:pt idx="593">
                  <c:v>9563</c:v>
                </c:pt>
                <c:pt idx="594">
                  <c:v>9583</c:v>
                </c:pt>
                <c:pt idx="595">
                  <c:v>9593</c:v>
                </c:pt>
                <c:pt idx="596">
                  <c:v>9603</c:v>
                </c:pt>
                <c:pt idx="597">
                  <c:v>9623</c:v>
                </c:pt>
                <c:pt idx="598">
                  <c:v>9643</c:v>
                </c:pt>
                <c:pt idx="599">
                  <c:v>9663</c:v>
                </c:pt>
                <c:pt idx="600">
                  <c:v>9673</c:v>
                </c:pt>
                <c:pt idx="601">
                  <c:v>9693</c:v>
                </c:pt>
                <c:pt idx="602">
                  <c:v>9713</c:v>
                </c:pt>
                <c:pt idx="603">
                  <c:v>9743</c:v>
                </c:pt>
                <c:pt idx="604">
                  <c:v>9753</c:v>
                </c:pt>
                <c:pt idx="605">
                  <c:v>9773</c:v>
                </c:pt>
                <c:pt idx="606">
                  <c:v>9793</c:v>
                </c:pt>
                <c:pt idx="607">
                  <c:v>9813</c:v>
                </c:pt>
                <c:pt idx="608">
                  <c:v>9823</c:v>
                </c:pt>
                <c:pt idx="609">
                  <c:v>9843</c:v>
                </c:pt>
                <c:pt idx="610">
                  <c:v>9853</c:v>
                </c:pt>
                <c:pt idx="611">
                  <c:v>9873</c:v>
                </c:pt>
                <c:pt idx="612">
                  <c:v>9883</c:v>
                </c:pt>
                <c:pt idx="613">
                  <c:v>9903</c:v>
                </c:pt>
                <c:pt idx="614">
                  <c:v>9913</c:v>
                </c:pt>
                <c:pt idx="615">
                  <c:v>9923</c:v>
                </c:pt>
                <c:pt idx="616">
                  <c:v>9943</c:v>
                </c:pt>
                <c:pt idx="617">
                  <c:v>9953</c:v>
                </c:pt>
                <c:pt idx="618">
                  <c:v>9973</c:v>
                </c:pt>
                <c:pt idx="619">
                  <c:v>9983</c:v>
                </c:pt>
                <c:pt idx="620">
                  <c:v>10003</c:v>
                </c:pt>
                <c:pt idx="621">
                  <c:v>10013</c:v>
                </c:pt>
                <c:pt idx="622">
                  <c:v>10033</c:v>
                </c:pt>
                <c:pt idx="623">
                  <c:v>10043</c:v>
                </c:pt>
                <c:pt idx="624">
                  <c:v>10063</c:v>
                </c:pt>
                <c:pt idx="625">
                  <c:v>10073</c:v>
                </c:pt>
                <c:pt idx="626">
                  <c:v>10083</c:v>
                </c:pt>
                <c:pt idx="627">
                  <c:v>10103</c:v>
                </c:pt>
                <c:pt idx="628">
                  <c:v>10113</c:v>
                </c:pt>
                <c:pt idx="629">
                  <c:v>10123</c:v>
                </c:pt>
                <c:pt idx="630">
                  <c:v>10133</c:v>
                </c:pt>
                <c:pt idx="631">
                  <c:v>10143</c:v>
                </c:pt>
                <c:pt idx="632">
                  <c:v>10153</c:v>
                </c:pt>
                <c:pt idx="633">
                  <c:v>10173</c:v>
                </c:pt>
                <c:pt idx="634">
                  <c:v>10183</c:v>
                </c:pt>
                <c:pt idx="635">
                  <c:v>10203</c:v>
                </c:pt>
                <c:pt idx="636">
                  <c:v>10223</c:v>
                </c:pt>
                <c:pt idx="637">
                  <c:v>10233</c:v>
                </c:pt>
                <c:pt idx="638">
                  <c:v>10243</c:v>
                </c:pt>
                <c:pt idx="639">
                  <c:v>10253</c:v>
                </c:pt>
                <c:pt idx="640">
                  <c:v>10273</c:v>
                </c:pt>
                <c:pt idx="641">
                  <c:v>10283</c:v>
                </c:pt>
                <c:pt idx="642">
                  <c:v>10303</c:v>
                </c:pt>
                <c:pt idx="643">
                  <c:v>10323</c:v>
                </c:pt>
                <c:pt idx="644">
                  <c:v>10343</c:v>
                </c:pt>
                <c:pt idx="645">
                  <c:v>10353</c:v>
                </c:pt>
                <c:pt idx="646">
                  <c:v>10373</c:v>
                </c:pt>
                <c:pt idx="647">
                  <c:v>10383</c:v>
                </c:pt>
                <c:pt idx="648">
                  <c:v>10403</c:v>
                </c:pt>
                <c:pt idx="649">
                  <c:v>10423</c:v>
                </c:pt>
                <c:pt idx="650">
                  <c:v>10433</c:v>
                </c:pt>
                <c:pt idx="651">
                  <c:v>10453</c:v>
                </c:pt>
                <c:pt idx="652">
                  <c:v>10463</c:v>
                </c:pt>
                <c:pt idx="653">
                  <c:v>10483</c:v>
                </c:pt>
                <c:pt idx="654">
                  <c:v>10503</c:v>
                </c:pt>
                <c:pt idx="655">
                  <c:v>10513</c:v>
                </c:pt>
                <c:pt idx="656">
                  <c:v>10533</c:v>
                </c:pt>
                <c:pt idx="657">
                  <c:v>10543</c:v>
                </c:pt>
                <c:pt idx="658">
                  <c:v>10563</c:v>
                </c:pt>
                <c:pt idx="659">
                  <c:v>10573</c:v>
                </c:pt>
                <c:pt idx="660">
                  <c:v>10593</c:v>
                </c:pt>
                <c:pt idx="661">
                  <c:v>10603</c:v>
                </c:pt>
                <c:pt idx="662">
                  <c:v>10623</c:v>
                </c:pt>
                <c:pt idx="663">
                  <c:v>10643</c:v>
                </c:pt>
                <c:pt idx="664">
                  <c:v>10663</c:v>
                </c:pt>
                <c:pt idx="665">
                  <c:v>10683</c:v>
                </c:pt>
                <c:pt idx="666">
                  <c:v>10703</c:v>
                </c:pt>
                <c:pt idx="667">
                  <c:v>10723</c:v>
                </c:pt>
                <c:pt idx="668">
                  <c:v>10743</c:v>
                </c:pt>
                <c:pt idx="669">
                  <c:v>10763</c:v>
                </c:pt>
                <c:pt idx="670">
                  <c:v>10783</c:v>
                </c:pt>
                <c:pt idx="671">
                  <c:v>10793</c:v>
                </c:pt>
                <c:pt idx="672">
                  <c:v>10813</c:v>
                </c:pt>
                <c:pt idx="673">
                  <c:v>10823</c:v>
                </c:pt>
                <c:pt idx="674">
                  <c:v>10833</c:v>
                </c:pt>
                <c:pt idx="675">
                  <c:v>10843</c:v>
                </c:pt>
                <c:pt idx="676">
                  <c:v>10863</c:v>
                </c:pt>
                <c:pt idx="677">
                  <c:v>10873</c:v>
                </c:pt>
                <c:pt idx="678">
                  <c:v>10893</c:v>
                </c:pt>
                <c:pt idx="679">
                  <c:v>10913</c:v>
                </c:pt>
                <c:pt idx="680">
                  <c:v>10933</c:v>
                </c:pt>
                <c:pt idx="681">
                  <c:v>10943</c:v>
                </c:pt>
                <c:pt idx="682">
                  <c:v>10953</c:v>
                </c:pt>
                <c:pt idx="683">
                  <c:v>10963</c:v>
                </c:pt>
                <c:pt idx="684">
                  <c:v>10973</c:v>
                </c:pt>
                <c:pt idx="685">
                  <c:v>10993</c:v>
                </c:pt>
                <c:pt idx="686">
                  <c:v>11003</c:v>
                </c:pt>
                <c:pt idx="687">
                  <c:v>11013</c:v>
                </c:pt>
                <c:pt idx="688">
                  <c:v>11023</c:v>
                </c:pt>
                <c:pt idx="689">
                  <c:v>11043</c:v>
                </c:pt>
                <c:pt idx="690">
                  <c:v>11053</c:v>
                </c:pt>
                <c:pt idx="691">
                  <c:v>11073</c:v>
                </c:pt>
                <c:pt idx="692">
                  <c:v>11083</c:v>
                </c:pt>
                <c:pt idx="693">
                  <c:v>11103</c:v>
                </c:pt>
                <c:pt idx="694">
                  <c:v>11113</c:v>
                </c:pt>
                <c:pt idx="695">
                  <c:v>11133</c:v>
                </c:pt>
                <c:pt idx="696">
                  <c:v>11153</c:v>
                </c:pt>
                <c:pt idx="697">
                  <c:v>11163</c:v>
                </c:pt>
                <c:pt idx="698">
                  <c:v>11183</c:v>
                </c:pt>
                <c:pt idx="699">
                  <c:v>11193</c:v>
                </c:pt>
                <c:pt idx="700">
                  <c:v>11223</c:v>
                </c:pt>
                <c:pt idx="701">
                  <c:v>11233</c:v>
                </c:pt>
                <c:pt idx="702">
                  <c:v>11243</c:v>
                </c:pt>
                <c:pt idx="703">
                  <c:v>11263</c:v>
                </c:pt>
                <c:pt idx="704">
                  <c:v>11283</c:v>
                </c:pt>
                <c:pt idx="705">
                  <c:v>11293</c:v>
                </c:pt>
                <c:pt idx="706">
                  <c:v>11313</c:v>
                </c:pt>
                <c:pt idx="707">
                  <c:v>11333</c:v>
                </c:pt>
                <c:pt idx="708">
                  <c:v>11353</c:v>
                </c:pt>
                <c:pt idx="709">
                  <c:v>11363</c:v>
                </c:pt>
                <c:pt idx="710">
                  <c:v>11383</c:v>
                </c:pt>
                <c:pt idx="711">
                  <c:v>11403</c:v>
                </c:pt>
                <c:pt idx="712">
                  <c:v>11423</c:v>
                </c:pt>
                <c:pt idx="713">
                  <c:v>11433</c:v>
                </c:pt>
                <c:pt idx="714">
                  <c:v>11453</c:v>
                </c:pt>
                <c:pt idx="715">
                  <c:v>11473</c:v>
                </c:pt>
                <c:pt idx="716">
                  <c:v>11483</c:v>
                </c:pt>
                <c:pt idx="717">
                  <c:v>11493</c:v>
                </c:pt>
                <c:pt idx="718">
                  <c:v>11513</c:v>
                </c:pt>
                <c:pt idx="719">
                  <c:v>11533</c:v>
                </c:pt>
                <c:pt idx="720">
                  <c:v>11553</c:v>
                </c:pt>
                <c:pt idx="721">
                  <c:v>11563</c:v>
                </c:pt>
                <c:pt idx="722">
                  <c:v>11583</c:v>
                </c:pt>
                <c:pt idx="723">
                  <c:v>11603</c:v>
                </c:pt>
                <c:pt idx="724">
                  <c:v>11613</c:v>
                </c:pt>
                <c:pt idx="725">
                  <c:v>11633</c:v>
                </c:pt>
                <c:pt idx="726">
                  <c:v>11653</c:v>
                </c:pt>
                <c:pt idx="727">
                  <c:v>11663</c:v>
                </c:pt>
                <c:pt idx="728">
                  <c:v>11683</c:v>
                </c:pt>
                <c:pt idx="729">
                  <c:v>11693</c:v>
                </c:pt>
                <c:pt idx="730">
                  <c:v>11713</c:v>
                </c:pt>
                <c:pt idx="731">
                  <c:v>11723</c:v>
                </c:pt>
                <c:pt idx="732">
                  <c:v>11743</c:v>
                </c:pt>
                <c:pt idx="733">
                  <c:v>11753</c:v>
                </c:pt>
                <c:pt idx="734">
                  <c:v>11763</c:v>
                </c:pt>
                <c:pt idx="735">
                  <c:v>11783</c:v>
                </c:pt>
                <c:pt idx="736">
                  <c:v>11803</c:v>
                </c:pt>
              </c:numCache>
            </c:numRef>
          </c:xVal>
          <c:yVal>
            <c:numRef>
              <c:f>flat1!$C$1:$C$737</c:f>
              <c:numCache>
                <c:formatCode>General</c:formatCode>
                <c:ptCount val="737"/>
                <c:pt idx="0">
                  <c:v>0.97717100000000001</c:v>
                </c:pt>
                <c:pt idx="1">
                  <c:v>0.97595100000000001</c:v>
                </c:pt>
                <c:pt idx="2">
                  <c:v>0.97802599999999995</c:v>
                </c:pt>
                <c:pt idx="3">
                  <c:v>0.98132200000000003</c:v>
                </c:pt>
                <c:pt idx="4">
                  <c:v>0.98510600000000004</c:v>
                </c:pt>
                <c:pt idx="5">
                  <c:v>0.98351999999999995</c:v>
                </c:pt>
                <c:pt idx="6">
                  <c:v>0.98473999999999995</c:v>
                </c:pt>
                <c:pt idx="7">
                  <c:v>0.98657099999999998</c:v>
                </c:pt>
                <c:pt idx="8">
                  <c:v>0.97863599999999995</c:v>
                </c:pt>
                <c:pt idx="9">
                  <c:v>0.98388600000000004</c:v>
                </c:pt>
                <c:pt idx="10">
                  <c:v>0.98095600000000005</c:v>
                </c:pt>
                <c:pt idx="11">
                  <c:v>0.98168800000000001</c:v>
                </c:pt>
                <c:pt idx="12">
                  <c:v>0.98193299999999994</c:v>
                </c:pt>
                <c:pt idx="13">
                  <c:v>0.97448599999999996</c:v>
                </c:pt>
                <c:pt idx="14">
                  <c:v>0.97619500000000003</c:v>
                </c:pt>
                <c:pt idx="15">
                  <c:v>0.97570699999999999</c:v>
                </c:pt>
                <c:pt idx="16">
                  <c:v>0.98095600000000005</c:v>
                </c:pt>
                <c:pt idx="17">
                  <c:v>0.97814800000000002</c:v>
                </c:pt>
                <c:pt idx="18">
                  <c:v>0.97656100000000001</c:v>
                </c:pt>
                <c:pt idx="19">
                  <c:v>0.98193299999999994</c:v>
                </c:pt>
                <c:pt idx="20">
                  <c:v>0.978881</c:v>
                </c:pt>
                <c:pt idx="21">
                  <c:v>0.97826999999999997</c:v>
                </c:pt>
                <c:pt idx="22">
                  <c:v>0.97192199999999995</c:v>
                </c:pt>
                <c:pt idx="23">
                  <c:v>0.98193299999999994</c:v>
                </c:pt>
                <c:pt idx="24">
                  <c:v>0.97668299999999997</c:v>
                </c:pt>
                <c:pt idx="25">
                  <c:v>0.97900299999999996</c:v>
                </c:pt>
                <c:pt idx="26">
                  <c:v>0.98034500000000002</c:v>
                </c:pt>
                <c:pt idx="27">
                  <c:v>0.97717100000000001</c:v>
                </c:pt>
                <c:pt idx="28">
                  <c:v>0.97765999999999997</c:v>
                </c:pt>
                <c:pt idx="29">
                  <c:v>0.98498399999999997</c:v>
                </c:pt>
                <c:pt idx="30">
                  <c:v>0.98547300000000004</c:v>
                </c:pt>
                <c:pt idx="31">
                  <c:v>0.98791399999999996</c:v>
                </c:pt>
                <c:pt idx="32">
                  <c:v>0.97973500000000002</c:v>
                </c:pt>
                <c:pt idx="33">
                  <c:v>0.98278699999999997</c:v>
                </c:pt>
                <c:pt idx="34">
                  <c:v>0.97802599999999995</c:v>
                </c:pt>
                <c:pt idx="35">
                  <c:v>0.98034500000000002</c:v>
                </c:pt>
                <c:pt idx="36">
                  <c:v>0.98388600000000004</c:v>
                </c:pt>
                <c:pt idx="37">
                  <c:v>0.97997900000000004</c:v>
                </c:pt>
                <c:pt idx="38">
                  <c:v>0.98290900000000003</c:v>
                </c:pt>
                <c:pt idx="39">
                  <c:v>0.97875800000000002</c:v>
                </c:pt>
                <c:pt idx="40">
                  <c:v>0.97826999999999997</c:v>
                </c:pt>
                <c:pt idx="41">
                  <c:v>0.98205500000000001</c:v>
                </c:pt>
                <c:pt idx="42">
                  <c:v>0.97839200000000004</c:v>
                </c:pt>
                <c:pt idx="43">
                  <c:v>0.97619500000000003</c:v>
                </c:pt>
                <c:pt idx="44">
                  <c:v>0.97900299999999996</c:v>
                </c:pt>
                <c:pt idx="45">
                  <c:v>0.98632699999999995</c:v>
                </c:pt>
                <c:pt idx="46">
                  <c:v>0.98242099999999999</c:v>
                </c:pt>
                <c:pt idx="47">
                  <c:v>0.97912500000000002</c:v>
                </c:pt>
                <c:pt idx="48">
                  <c:v>0.97839200000000004</c:v>
                </c:pt>
                <c:pt idx="49">
                  <c:v>0.98180999999999996</c:v>
                </c:pt>
                <c:pt idx="50">
                  <c:v>0.97900299999999996</c:v>
                </c:pt>
                <c:pt idx="51">
                  <c:v>0.97619500000000003</c:v>
                </c:pt>
                <c:pt idx="52">
                  <c:v>0.98058999999999996</c:v>
                </c:pt>
                <c:pt idx="53">
                  <c:v>0.97729299999999997</c:v>
                </c:pt>
                <c:pt idx="54">
                  <c:v>0.98156600000000005</c:v>
                </c:pt>
                <c:pt idx="55">
                  <c:v>0.98071200000000003</c:v>
                </c:pt>
                <c:pt idx="56">
                  <c:v>0.97912500000000002</c:v>
                </c:pt>
                <c:pt idx="57">
                  <c:v>0.98242099999999999</c:v>
                </c:pt>
                <c:pt idx="58">
                  <c:v>0.97741599999999995</c:v>
                </c:pt>
                <c:pt idx="59">
                  <c:v>0.978881</c:v>
                </c:pt>
                <c:pt idx="60">
                  <c:v>0.978881</c:v>
                </c:pt>
                <c:pt idx="61">
                  <c:v>0.97656100000000001</c:v>
                </c:pt>
                <c:pt idx="62">
                  <c:v>0.97753800000000002</c:v>
                </c:pt>
                <c:pt idx="63">
                  <c:v>0.977904</c:v>
                </c:pt>
                <c:pt idx="64">
                  <c:v>0.98437399999999997</c:v>
                </c:pt>
                <c:pt idx="65">
                  <c:v>0.97558400000000001</c:v>
                </c:pt>
                <c:pt idx="66">
                  <c:v>0.97717100000000001</c:v>
                </c:pt>
                <c:pt idx="67">
                  <c:v>0.977904</c:v>
                </c:pt>
                <c:pt idx="68">
                  <c:v>0.97875800000000002</c:v>
                </c:pt>
                <c:pt idx="69">
                  <c:v>0.98022299999999996</c:v>
                </c:pt>
                <c:pt idx="70">
                  <c:v>0.97765999999999997</c:v>
                </c:pt>
                <c:pt idx="71">
                  <c:v>0.97668299999999997</c:v>
                </c:pt>
                <c:pt idx="72">
                  <c:v>0.98205500000000001</c:v>
                </c:pt>
                <c:pt idx="73">
                  <c:v>0.98180999999999996</c:v>
                </c:pt>
                <c:pt idx="74">
                  <c:v>0.97839200000000004</c:v>
                </c:pt>
                <c:pt idx="75">
                  <c:v>0.97851399999999999</c:v>
                </c:pt>
                <c:pt idx="76">
                  <c:v>0.97570699999999999</c:v>
                </c:pt>
                <c:pt idx="77">
                  <c:v>0.97765999999999997</c:v>
                </c:pt>
                <c:pt idx="78">
                  <c:v>0.97924699999999998</c:v>
                </c:pt>
                <c:pt idx="79">
                  <c:v>0.98254300000000006</c:v>
                </c:pt>
                <c:pt idx="80">
                  <c:v>0.97851399999999999</c:v>
                </c:pt>
                <c:pt idx="81">
                  <c:v>0.97704899999999995</c:v>
                </c:pt>
                <c:pt idx="82">
                  <c:v>0.97936900000000005</c:v>
                </c:pt>
                <c:pt idx="83">
                  <c:v>0.98229900000000003</c:v>
                </c:pt>
                <c:pt idx="84">
                  <c:v>0.97936900000000005</c:v>
                </c:pt>
                <c:pt idx="85">
                  <c:v>0.97802599999999995</c:v>
                </c:pt>
                <c:pt idx="86">
                  <c:v>0.99108799999999997</c:v>
                </c:pt>
                <c:pt idx="87">
                  <c:v>0.98083399999999998</c:v>
                </c:pt>
                <c:pt idx="88">
                  <c:v>0.97741599999999995</c:v>
                </c:pt>
                <c:pt idx="89">
                  <c:v>0.98254300000000006</c:v>
                </c:pt>
                <c:pt idx="90">
                  <c:v>0.979491</c:v>
                </c:pt>
                <c:pt idx="91">
                  <c:v>0.98180999999999996</c:v>
                </c:pt>
                <c:pt idx="92">
                  <c:v>0.97912500000000002</c:v>
                </c:pt>
                <c:pt idx="93">
                  <c:v>0.98376399999999997</c:v>
                </c:pt>
                <c:pt idx="94">
                  <c:v>0.978881</c:v>
                </c:pt>
                <c:pt idx="95">
                  <c:v>0.97704899999999995</c:v>
                </c:pt>
                <c:pt idx="96">
                  <c:v>0.97802599999999995</c:v>
                </c:pt>
                <c:pt idx="97">
                  <c:v>0.97863599999999995</c:v>
                </c:pt>
                <c:pt idx="98">
                  <c:v>0.97363100000000002</c:v>
                </c:pt>
                <c:pt idx="99">
                  <c:v>0.98229900000000003</c:v>
                </c:pt>
                <c:pt idx="100">
                  <c:v>0.98290900000000003</c:v>
                </c:pt>
                <c:pt idx="101">
                  <c:v>0.97802599999999995</c:v>
                </c:pt>
                <c:pt idx="102">
                  <c:v>0.97607299999999997</c:v>
                </c:pt>
                <c:pt idx="103">
                  <c:v>0.97570699999999999</c:v>
                </c:pt>
                <c:pt idx="104">
                  <c:v>0.97692699999999999</c:v>
                </c:pt>
                <c:pt idx="105">
                  <c:v>0.97961299999999996</c:v>
                </c:pt>
                <c:pt idx="106">
                  <c:v>0.97961299999999996</c:v>
                </c:pt>
                <c:pt idx="107">
                  <c:v>0.97997900000000004</c:v>
                </c:pt>
                <c:pt idx="108">
                  <c:v>0.97973500000000002</c:v>
                </c:pt>
                <c:pt idx="109">
                  <c:v>0.98473999999999995</c:v>
                </c:pt>
                <c:pt idx="110">
                  <c:v>0.97765999999999997</c:v>
                </c:pt>
                <c:pt idx="111">
                  <c:v>0.97875800000000002</c:v>
                </c:pt>
                <c:pt idx="112">
                  <c:v>0.98266500000000001</c:v>
                </c:pt>
                <c:pt idx="113">
                  <c:v>0.98290900000000003</c:v>
                </c:pt>
                <c:pt idx="114">
                  <c:v>0.97509599999999996</c:v>
                </c:pt>
                <c:pt idx="115">
                  <c:v>0.98217699999999997</c:v>
                </c:pt>
                <c:pt idx="116">
                  <c:v>0.97729299999999997</c:v>
                </c:pt>
                <c:pt idx="117">
                  <c:v>0.98083399999999998</c:v>
                </c:pt>
                <c:pt idx="118">
                  <c:v>0.97863599999999995</c:v>
                </c:pt>
                <c:pt idx="119">
                  <c:v>0.98242099999999999</c:v>
                </c:pt>
                <c:pt idx="120">
                  <c:v>0.98400799999999999</c:v>
                </c:pt>
                <c:pt idx="121">
                  <c:v>0.97778200000000004</c:v>
                </c:pt>
                <c:pt idx="122">
                  <c:v>0.980101</c:v>
                </c:pt>
                <c:pt idx="123">
                  <c:v>0.97619500000000003</c:v>
                </c:pt>
                <c:pt idx="124">
                  <c:v>0.98473999999999995</c:v>
                </c:pt>
                <c:pt idx="125">
                  <c:v>0.97973500000000002</c:v>
                </c:pt>
                <c:pt idx="126">
                  <c:v>0.97912500000000002</c:v>
                </c:pt>
                <c:pt idx="127">
                  <c:v>0.97546200000000005</c:v>
                </c:pt>
                <c:pt idx="128">
                  <c:v>0.97765999999999997</c:v>
                </c:pt>
                <c:pt idx="129">
                  <c:v>0.98046800000000001</c:v>
                </c:pt>
                <c:pt idx="130">
                  <c:v>0.97741599999999995</c:v>
                </c:pt>
                <c:pt idx="131">
                  <c:v>0.98034500000000002</c:v>
                </c:pt>
                <c:pt idx="132">
                  <c:v>0.97912500000000002</c:v>
                </c:pt>
                <c:pt idx="133">
                  <c:v>0.97631699999999999</c:v>
                </c:pt>
                <c:pt idx="134">
                  <c:v>0.97826999999999997</c:v>
                </c:pt>
                <c:pt idx="135">
                  <c:v>0.97997900000000004</c:v>
                </c:pt>
                <c:pt idx="136">
                  <c:v>0.97814800000000002</c:v>
                </c:pt>
                <c:pt idx="137">
                  <c:v>0.97729299999999997</c:v>
                </c:pt>
                <c:pt idx="138">
                  <c:v>0.98071200000000003</c:v>
                </c:pt>
                <c:pt idx="139">
                  <c:v>1</c:v>
                </c:pt>
                <c:pt idx="140">
                  <c:v>0.97424200000000005</c:v>
                </c:pt>
                <c:pt idx="141">
                  <c:v>0.97582899999999995</c:v>
                </c:pt>
                <c:pt idx="142">
                  <c:v>0.972777</c:v>
                </c:pt>
                <c:pt idx="143">
                  <c:v>0.97997900000000004</c:v>
                </c:pt>
                <c:pt idx="144">
                  <c:v>0.97692699999999999</c:v>
                </c:pt>
                <c:pt idx="145">
                  <c:v>0.98400799999999999</c:v>
                </c:pt>
                <c:pt idx="146">
                  <c:v>0.978881</c:v>
                </c:pt>
                <c:pt idx="147">
                  <c:v>0.97192199999999995</c:v>
                </c:pt>
                <c:pt idx="148">
                  <c:v>0.98217699999999997</c:v>
                </c:pt>
                <c:pt idx="149">
                  <c:v>0.98058999999999996</c:v>
                </c:pt>
                <c:pt idx="150">
                  <c:v>0.977904</c:v>
                </c:pt>
                <c:pt idx="151">
                  <c:v>0.98266500000000001</c:v>
                </c:pt>
                <c:pt idx="152">
                  <c:v>0.97839200000000004</c:v>
                </c:pt>
                <c:pt idx="153">
                  <c:v>0.98205500000000001</c:v>
                </c:pt>
                <c:pt idx="154">
                  <c:v>0.98107800000000001</c:v>
                </c:pt>
                <c:pt idx="155">
                  <c:v>0.98510600000000004</c:v>
                </c:pt>
                <c:pt idx="156">
                  <c:v>0.98364200000000002</c:v>
                </c:pt>
                <c:pt idx="157">
                  <c:v>0.97778200000000004</c:v>
                </c:pt>
                <c:pt idx="158">
                  <c:v>0.98608300000000004</c:v>
                </c:pt>
                <c:pt idx="159">
                  <c:v>0.98486200000000002</c:v>
                </c:pt>
                <c:pt idx="160">
                  <c:v>0.98962300000000003</c:v>
                </c:pt>
                <c:pt idx="161">
                  <c:v>0.98376399999999997</c:v>
                </c:pt>
                <c:pt idx="162">
                  <c:v>0.97570699999999999</c:v>
                </c:pt>
                <c:pt idx="163">
                  <c:v>0.977904</c:v>
                </c:pt>
                <c:pt idx="164">
                  <c:v>0.86669099999999999</c:v>
                </c:pt>
                <c:pt idx="165">
                  <c:v>0.95251200000000003</c:v>
                </c:pt>
                <c:pt idx="166">
                  <c:v>0.95702900000000002</c:v>
                </c:pt>
                <c:pt idx="167">
                  <c:v>0.95019200000000004</c:v>
                </c:pt>
                <c:pt idx="168">
                  <c:v>0.95947000000000005</c:v>
                </c:pt>
                <c:pt idx="169">
                  <c:v>1</c:v>
                </c:pt>
                <c:pt idx="170">
                  <c:v>0.99511700000000003</c:v>
                </c:pt>
                <c:pt idx="171">
                  <c:v>0.98034500000000002</c:v>
                </c:pt>
                <c:pt idx="172">
                  <c:v>0.97656100000000001</c:v>
                </c:pt>
                <c:pt idx="173">
                  <c:v>0.97472999999999999</c:v>
                </c:pt>
                <c:pt idx="174">
                  <c:v>0.97985699999999998</c:v>
                </c:pt>
                <c:pt idx="175">
                  <c:v>0.98095600000000005</c:v>
                </c:pt>
                <c:pt idx="176">
                  <c:v>0.98242099999999999</c:v>
                </c:pt>
                <c:pt idx="177">
                  <c:v>0.97802599999999995</c:v>
                </c:pt>
                <c:pt idx="178">
                  <c:v>0.97717100000000001</c:v>
                </c:pt>
                <c:pt idx="179">
                  <c:v>0.97656100000000001</c:v>
                </c:pt>
                <c:pt idx="180">
                  <c:v>0.98632699999999995</c:v>
                </c:pt>
                <c:pt idx="181">
                  <c:v>0.98608300000000004</c:v>
                </c:pt>
                <c:pt idx="182">
                  <c:v>0.99841299999999999</c:v>
                </c:pt>
                <c:pt idx="183">
                  <c:v>0.95788300000000004</c:v>
                </c:pt>
                <c:pt idx="184">
                  <c:v>0.99731400000000003</c:v>
                </c:pt>
                <c:pt idx="185">
                  <c:v>0.98657099999999998</c:v>
                </c:pt>
                <c:pt idx="186">
                  <c:v>0.98266500000000001</c:v>
                </c:pt>
                <c:pt idx="187">
                  <c:v>0.98119999999999996</c:v>
                </c:pt>
                <c:pt idx="188">
                  <c:v>0.96850400000000003</c:v>
                </c:pt>
                <c:pt idx="189">
                  <c:v>0.96984700000000001</c:v>
                </c:pt>
                <c:pt idx="190">
                  <c:v>0.96801599999999999</c:v>
                </c:pt>
                <c:pt idx="191">
                  <c:v>0.97619500000000003</c:v>
                </c:pt>
                <c:pt idx="192">
                  <c:v>0.97778200000000004</c:v>
                </c:pt>
                <c:pt idx="193">
                  <c:v>0.98107800000000001</c:v>
                </c:pt>
                <c:pt idx="194">
                  <c:v>0.978881</c:v>
                </c:pt>
                <c:pt idx="195">
                  <c:v>0.97607299999999997</c:v>
                </c:pt>
                <c:pt idx="196">
                  <c:v>0.97912500000000002</c:v>
                </c:pt>
                <c:pt idx="197">
                  <c:v>0.97363100000000002</c:v>
                </c:pt>
                <c:pt idx="198">
                  <c:v>0.97912500000000002</c:v>
                </c:pt>
                <c:pt idx="199">
                  <c:v>0.97985699999999998</c:v>
                </c:pt>
                <c:pt idx="200">
                  <c:v>0.98132200000000003</c:v>
                </c:pt>
                <c:pt idx="201">
                  <c:v>0.98193299999999994</c:v>
                </c:pt>
                <c:pt idx="202">
                  <c:v>0.97778200000000004</c:v>
                </c:pt>
                <c:pt idx="203">
                  <c:v>0.98217699999999997</c:v>
                </c:pt>
                <c:pt idx="204">
                  <c:v>0.98119999999999996</c:v>
                </c:pt>
                <c:pt idx="205">
                  <c:v>0.98132200000000003</c:v>
                </c:pt>
                <c:pt idx="206">
                  <c:v>0.97692699999999999</c:v>
                </c:pt>
                <c:pt idx="207">
                  <c:v>0.98083399999999998</c:v>
                </c:pt>
                <c:pt idx="208">
                  <c:v>0.98449600000000004</c:v>
                </c:pt>
                <c:pt idx="209">
                  <c:v>0.97021299999999999</c:v>
                </c:pt>
                <c:pt idx="210">
                  <c:v>0.97863599999999995</c:v>
                </c:pt>
                <c:pt idx="211">
                  <c:v>0.97924699999999998</c:v>
                </c:pt>
                <c:pt idx="212">
                  <c:v>0.979491</c:v>
                </c:pt>
                <c:pt idx="213">
                  <c:v>0.98217699999999997</c:v>
                </c:pt>
                <c:pt idx="214">
                  <c:v>0.98950099999999996</c:v>
                </c:pt>
                <c:pt idx="215">
                  <c:v>0.97729299999999997</c:v>
                </c:pt>
                <c:pt idx="216">
                  <c:v>0.98229900000000003</c:v>
                </c:pt>
                <c:pt idx="217">
                  <c:v>0.97961299999999996</c:v>
                </c:pt>
                <c:pt idx="218">
                  <c:v>0.97741599999999995</c:v>
                </c:pt>
                <c:pt idx="219">
                  <c:v>0.98303099999999999</c:v>
                </c:pt>
                <c:pt idx="220">
                  <c:v>0.97875800000000002</c:v>
                </c:pt>
                <c:pt idx="221">
                  <c:v>0.98119999999999996</c:v>
                </c:pt>
                <c:pt idx="222">
                  <c:v>0.97741599999999995</c:v>
                </c:pt>
                <c:pt idx="223">
                  <c:v>0.97570699999999999</c:v>
                </c:pt>
                <c:pt idx="224">
                  <c:v>0.98119999999999996</c:v>
                </c:pt>
                <c:pt idx="225">
                  <c:v>0.98034500000000002</c:v>
                </c:pt>
                <c:pt idx="226">
                  <c:v>0.97985699999999998</c:v>
                </c:pt>
                <c:pt idx="227">
                  <c:v>0.98071200000000003</c:v>
                </c:pt>
                <c:pt idx="228">
                  <c:v>0.979491</c:v>
                </c:pt>
                <c:pt idx="229">
                  <c:v>0.97436400000000001</c:v>
                </c:pt>
                <c:pt idx="230">
                  <c:v>0.97668299999999997</c:v>
                </c:pt>
                <c:pt idx="231">
                  <c:v>0.98205500000000001</c:v>
                </c:pt>
                <c:pt idx="232">
                  <c:v>0.97472999999999999</c:v>
                </c:pt>
                <c:pt idx="233">
                  <c:v>0.97729299999999997</c:v>
                </c:pt>
                <c:pt idx="234">
                  <c:v>0.97485200000000005</c:v>
                </c:pt>
                <c:pt idx="235">
                  <c:v>0.97656100000000001</c:v>
                </c:pt>
                <c:pt idx="236">
                  <c:v>0.97607299999999997</c:v>
                </c:pt>
                <c:pt idx="237">
                  <c:v>0.98058999999999996</c:v>
                </c:pt>
                <c:pt idx="238">
                  <c:v>0.98278699999999997</c:v>
                </c:pt>
                <c:pt idx="239">
                  <c:v>0.97619500000000003</c:v>
                </c:pt>
                <c:pt idx="240">
                  <c:v>0.98034500000000002</c:v>
                </c:pt>
                <c:pt idx="241">
                  <c:v>0.97802599999999995</c:v>
                </c:pt>
                <c:pt idx="242">
                  <c:v>0.97973500000000002</c:v>
                </c:pt>
                <c:pt idx="243">
                  <c:v>0.97717100000000001</c:v>
                </c:pt>
                <c:pt idx="244">
                  <c:v>0.98034500000000002</c:v>
                </c:pt>
                <c:pt idx="245">
                  <c:v>0.98412999999999995</c:v>
                </c:pt>
                <c:pt idx="246">
                  <c:v>0.98071200000000003</c:v>
                </c:pt>
                <c:pt idx="247">
                  <c:v>0.98473999999999995</c:v>
                </c:pt>
                <c:pt idx="248">
                  <c:v>0.97741599999999995</c:v>
                </c:pt>
                <c:pt idx="249">
                  <c:v>0.98107800000000001</c:v>
                </c:pt>
                <c:pt idx="250">
                  <c:v>0.97924699999999998</c:v>
                </c:pt>
                <c:pt idx="251">
                  <c:v>0.99511700000000003</c:v>
                </c:pt>
                <c:pt idx="252">
                  <c:v>0.98351999999999995</c:v>
                </c:pt>
                <c:pt idx="253">
                  <c:v>0.98119999999999996</c:v>
                </c:pt>
                <c:pt idx="254">
                  <c:v>0.98364200000000002</c:v>
                </c:pt>
                <c:pt idx="255">
                  <c:v>0.98266500000000001</c:v>
                </c:pt>
                <c:pt idx="256">
                  <c:v>0.96862599999999999</c:v>
                </c:pt>
                <c:pt idx="257">
                  <c:v>0.97765999999999997</c:v>
                </c:pt>
                <c:pt idx="258">
                  <c:v>0.98205500000000001</c:v>
                </c:pt>
                <c:pt idx="259">
                  <c:v>0.98486200000000002</c:v>
                </c:pt>
                <c:pt idx="260">
                  <c:v>0.97656100000000001</c:v>
                </c:pt>
                <c:pt idx="261">
                  <c:v>0.97985699999999998</c:v>
                </c:pt>
                <c:pt idx="262">
                  <c:v>0.97924699999999998</c:v>
                </c:pt>
                <c:pt idx="263">
                  <c:v>0.97753800000000002</c:v>
                </c:pt>
                <c:pt idx="264">
                  <c:v>0.98657099999999998</c:v>
                </c:pt>
                <c:pt idx="265">
                  <c:v>0.97656100000000001</c:v>
                </c:pt>
                <c:pt idx="266">
                  <c:v>0.97778200000000004</c:v>
                </c:pt>
                <c:pt idx="267">
                  <c:v>0.98706000000000005</c:v>
                </c:pt>
                <c:pt idx="268">
                  <c:v>0.97985699999999998</c:v>
                </c:pt>
                <c:pt idx="269">
                  <c:v>0.97924699999999998</c:v>
                </c:pt>
                <c:pt idx="270">
                  <c:v>0.98095600000000005</c:v>
                </c:pt>
                <c:pt idx="271">
                  <c:v>0.97875800000000002</c:v>
                </c:pt>
                <c:pt idx="272">
                  <c:v>0.97607299999999997</c:v>
                </c:pt>
                <c:pt idx="273">
                  <c:v>0.98351999999999995</c:v>
                </c:pt>
                <c:pt idx="274">
                  <c:v>0.98083399999999998</c:v>
                </c:pt>
                <c:pt idx="275">
                  <c:v>0.97778200000000004</c:v>
                </c:pt>
                <c:pt idx="276">
                  <c:v>0.98168800000000001</c:v>
                </c:pt>
                <c:pt idx="277">
                  <c:v>0.97704899999999995</c:v>
                </c:pt>
                <c:pt idx="278">
                  <c:v>0.98071200000000003</c:v>
                </c:pt>
                <c:pt idx="279">
                  <c:v>0.97826999999999997</c:v>
                </c:pt>
                <c:pt idx="280">
                  <c:v>0.98180999999999996</c:v>
                </c:pt>
                <c:pt idx="281">
                  <c:v>0.98254300000000006</c:v>
                </c:pt>
                <c:pt idx="282">
                  <c:v>0.98303099999999999</c:v>
                </c:pt>
                <c:pt idx="283">
                  <c:v>0.97570699999999999</c:v>
                </c:pt>
                <c:pt idx="284">
                  <c:v>0.98107800000000001</c:v>
                </c:pt>
                <c:pt idx="285">
                  <c:v>0.978881</c:v>
                </c:pt>
                <c:pt idx="286">
                  <c:v>0.97900299999999996</c:v>
                </c:pt>
                <c:pt idx="287">
                  <c:v>0.98071200000000003</c:v>
                </c:pt>
                <c:pt idx="288">
                  <c:v>0.97924699999999998</c:v>
                </c:pt>
                <c:pt idx="289">
                  <c:v>0.98180999999999996</c:v>
                </c:pt>
                <c:pt idx="290">
                  <c:v>0.97753800000000002</c:v>
                </c:pt>
                <c:pt idx="291">
                  <c:v>0.98193299999999994</c:v>
                </c:pt>
                <c:pt idx="292">
                  <c:v>0.97936900000000005</c:v>
                </c:pt>
                <c:pt idx="293">
                  <c:v>0.97595100000000001</c:v>
                </c:pt>
                <c:pt idx="294">
                  <c:v>0.97912500000000002</c:v>
                </c:pt>
                <c:pt idx="295">
                  <c:v>0.97656100000000001</c:v>
                </c:pt>
                <c:pt idx="296">
                  <c:v>0.98132200000000003</c:v>
                </c:pt>
                <c:pt idx="297">
                  <c:v>0.97692699999999999</c:v>
                </c:pt>
                <c:pt idx="298">
                  <c:v>0.98535099999999998</c:v>
                </c:pt>
                <c:pt idx="299">
                  <c:v>0.97826999999999997</c:v>
                </c:pt>
                <c:pt idx="300">
                  <c:v>0.97631699999999999</c:v>
                </c:pt>
                <c:pt idx="301">
                  <c:v>0.98168800000000001</c:v>
                </c:pt>
                <c:pt idx="302">
                  <c:v>0.97692699999999999</c:v>
                </c:pt>
                <c:pt idx="303">
                  <c:v>0.97875800000000002</c:v>
                </c:pt>
                <c:pt idx="304">
                  <c:v>0.98168800000000001</c:v>
                </c:pt>
                <c:pt idx="305">
                  <c:v>0.98168800000000001</c:v>
                </c:pt>
                <c:pt idx="306">
                  <c:v>0.977904</c:v>
                </c:pt>
                <c:pt idx="307">
                  <c:v>0.97936900000000005</c:v>
                </c:pt>
                <c:pt idx="308">
                  <c:v>0.98351999999999995</c:v>
                </c:pt>
                <c:pt idx="309">
                  <c:v>0.97997900000000004</c:v>
                </c:pt>
                <c:pt idx="310">
                  <c:v>0.97656100000000001</c:v>
                </c:pt>
                <c:pt idx="311">
                  <c:v>0.97851399999999999</c:v>
                </c:pt>
                <c:pt idx="312">
                  <c:v>0.980101</c:v>
                </c:pt>
                <c:pt idx="313">
                  <c:v>0.98217699999999997</c:v>
                </c:pt>
                <c:pt idx="314">
                  <c:v>0.98168800000000001</c:v>
                </c:pt>
                <c:pt idx="315">
                  <c:v>0.98217699999999997</c:v>
                </c:pt>
                <c:pt idx="316">
                  <c:v>0.98046800000000001</c:v>
                </c:pt>
                <c:pt idx="317">
                  <c:v>0.977904</c:v>
                </c:pt>
                <c:pt idx="318">
                  <c:v>0.97912500000000002</c:v>
                </c:pt>
                <c:pt idx="319">
                  <c:v>0.98706000000000005</c:v>
                </c:pt>
                <c:pt idx="320">
                  <c:v>0.97570699999999999</c:v>
                </c:pt>
                <c:pt idx="321">
                  <c:v>0.97802599999999995</c:v>
                </c:pt>
                <c:pt idx="322">
                  <c:v>0.98461799999999999</c:v>
                </c:pt>
                <c:pt idx="323">
                  <c:v>0.98046800000000001</c:v>
                </c:pt>
                <c:pt idx="324">
                  <c:v>0.97912500000000002</c:v>
                </c:pt>
                <c:pt idx="325">
                  <c:v>0.979491</c:v>
                </c:pt>
                <c:pt idx="326">
                  <c:v>0.98034500000000002</c:v>
                </c:pt>
                <c:pt idx="327">
                  <c:v>0.97997900000000004</c:v>
                </c:pt>
                <c:pt idx="328">
                  <c:v>0.97814800000000002</c:v>
                </c:pt>
                <c:pt idx="329">
                  <c:v>0.97607299999999997</c:v>
                </c:pt>
                <c:pt idx="330">
                  <c:v>0.97692699999999999</c:v>
                </c:pt>
                <c:pt idx="331">
                  <c:v>0.979491</c:v>
                </c:pt>
                <c:pt idx="332">
                  <c:v>0.98327500000000001</c:v>
                </c:pt>
                <c:pt idx="333">
                  <c:v>0.979491</c:v>
                </c:pt>
                <c:pt idx="334">
                  <c:v>0.98522900000000002</c:v>
                </c:pt>
                <c:pt idx="335">
                  <c:v>0.98437399999999997</c:v>
                </c:pt>
                <c:pt idx="336">
                  <c:v>0.97802599999999995</c:v>
                </c:pt>
                <c:pt idx="337">
                  <c:v>0.97765999999999997</c:v>
                </c:pt>
                <c:pt idx="338">
                  <c:v>0.97802599999999995</c:v>
                </c:pt>
                <c:pt idx="339">
                  <c:v>0.98290900000000003</c:v>
                </c:pt>
                <c:pt idx="340">
                  <c:v>0.986205</c:v>
                </c:pt>
                <c:pt idx="341">
                  <c:v>0.97778200000000004</c:v>
                </c:pt>
                <c:pt idx="342">
                  <c:v>0.97924699999999998</c:v>
                </c:pt>
                <c:pt idx="343">
                  <c:v>0.98083399999999998</c:v>
                </c:pt>
                <c:pt idx="344">
                  <c:v>0.97924699999999998</c:v>
                </c:pt>
                <c:pt idx="345">
                  <c:v>0.98412999999999995</c:v>
                </c:pt>
                <c:pt idx="346">
                  <c:v>0.98217699999999997</c:v>
                </c:pt>
                <c:pt idx="347">
                  <c:v>0.98266500000000001</c:v>
                </c:pt>
                <c:pt idx="348">
                  <c:v>0.98022299999999996</c:v>
                </c:pt>
                <c:pt idx="349">
                  <c:v>0.97826999999999997</c:v>
                </c:pt>
                <c:pt idx="350">
                  <c:v>0.98144399999999998</c:v>
                </c:pt>
                <c:pt idx="351">
                  <c:v>0.97656100000000001</c:v>
                </c:pt>
                <c:pt idx="352">
                  <c:v>0.97936900000000005</c:v>
                </c:pt>
                <c:pt idx="353">
                  <c:v>0.98095600000000005</c:v>
                </c:pt>
                <c:pt idx="354">
                  <c:v>0.97765999999999997</c:v>
                </c:pt>
                <c:pt idx="355">
                  <c:v>0.98119999999999996</c:v>
                </c:pt>
                <c:pt idx="356">
                  <c:v>0.98412999999999995</c:v>
                </c:pt>
                <c:pt idx="357">
                  <c:v>0.98315300000000005</c:v>
                </c:pt>
                <c:pt idx="358">
                  <c:v>0.98071200000000003</c:v>
                </c:pt>
                <c:pt idx="359">
                  <c:v>0.97924699999999998</c:v>
                </c:pt>
                <c:pt idx="360">
                  <c:v>0.98071200000000003</c:v>
                </c:pt>
                <c:pt idx="361">
                  <c:v>0.98144399999999998</c:v>
                </c:pt>
                <c:pt idx="362">
                  <c:v>0.98058999999999996</c:v>
                </c:pt>
                <c:pt idx="363">
                  <c:v>0.98180999999999996</c:v>
                </c:pt>
                <c:pt idx="364">
                  <c:v>0.97802599999999995</c:v>
                </c:pt>
                <c:pt idx="365">
                  <c:v>0.97826999999999997</c:v>
                </c:pt>
                <c:pt idx="366">
                  <c:v>0.97851399999999999</c:v>
                </c:pt>
                <c:pt idx="367">
                  <c:v>0.97912500000000002</c:v>
                </c:pt>
                <c:pt idx="368">
                  <c:v>0.98022299999999996</c:v>
                </c:pt>
                <c:pt idx="369">
                  <c:v>0.98425200000000002</c:v>
                </c:pt>
                <c:pt idx="370">
                  <c:v>0.97973500000000002</c:v>
                </c:pt>
                <c:pt idx="371">
                  <c:v>0.97875800000000002</c:v>
                </c:pt>
                <c:pt idx="372">
                  <c:v>0.97265500000000005</c:v>
                </c:pt>
                <c:pt idx="373">
                  <c:v>0.98290900000000003</c:v>
                </c:pt>
                <c:pt idx="374">
                  <c:v>0.98425200000000002</c:v>
                </c:pt>
                <c:pt idx="375">
                  <c:v>0.98266500000000001</c:v>
                </c:pt>
                <c:pt idx="376">
                  <c:v>0.97631699999999999</c:v>
                </c:pt>
                <c:pt idx="377">
                  <c:v>0.97875800000000002</c:v>
                </c:pt>
                <c:pt idx="378">
                  <c:v>0.977904</c:v>
                </c:pt>
                <c:pt idx="379">
                  <c:v>0.98022299999999996</c:v>
                </c:pt>
                <c:pt idx="380">
                  <c:v>0.98095600000000005</c:v>
                </c:pt>
                <c:pt idx="381">
                  <c:v>0.97997900000000004</c:v>
                </c:pt>
                <c:pt idx="382">
                  <c:v>0.97997900000000004</c:v>
                </c:pt>
                <c:pt idx="383">
                  <c:v>0.97826999999999997</c:v>
                </c:pt>
                <c:pt idx="384">
                  <c:v>0.98254300000000006</c:v>
                </c:pt>
                <c:pt idx="385">
                  <c:v>0.97900299999999996</c:v>
                </c:pt>
                <c:pt idx="386">
                  <c:v>0.98205500000000001</c:v>
                </c:pt>
                <c:pt idx="387">
                  <c:v>0.98022299999999996</c:v>
                </c:pt>
                <c:pt idx="388">
                  <c:v>0.98083399999999998</c:v>
                </c:pt>
                <c:pt idx="389">
                  <c:v>0.97961299999999996</c:v>
                </c:pt>
                <c:pt idx="390">
                  <c:v>0.98022299999999996</c:v>
                </c:pt>
                <c:pt idx="391">
                  <c:v>0.97851399999999999</c:v>
                </c:pt>
                <c:pt idx="392">
                  <c:v>0.97912500000000002</c:v>
                </c:pt>
                <c:pt idx="393">
                  <c:v>0.97900299999999996</c:v>
                </c:pt>
                <c:pt idx="394">
                  <c:v>0.98058999999999996</c:v>
                </c:pt>
                <c:pt idx="395">
                  <c:v>0.97912500000000002</c:v>
                </c:pt>
                <c:pt idx="396">
                  <c:v>0.97631699999999999</c:v>
                </c:pt>
                <c:pt idx="397">
                  <c:v>0.97692699999999999</c:v>
                </c:pt>
                <c:pt idx="398">
                  <c:v>0.97582899999999995</c:v>
                </c:pt>
                <c:pt idx="399">
                  <c:v>0.97595100000000001</c:v>
                </c:pt>
                <c:pt idx="400">
                  <c:v>0.98095600000000005</c:v>
                </c:pt>
                <c:pt idx="401">
                  <c:v>0.98119999999999996</c:v>
                </c:pt>
                <c:pt idx="402">
                  <c:v>0.97741599999999995</c:v>
                </c:pt>
                <c:pt idx="403">
                  <c:v>0.97973500000000002</c:v>
                </c:pt>
                <c:pt idx="404">
                  <c:v>0.97765999999999997</c:v>
                </c:pt>
                <c:pt idx="405">
                  <c:v>0.97778200000000004</c:v>
                </c:pt>
                <c:pt idx="406">
                  <c:v>0.98034500000000002</c:v>
                </c:pt>
                <c:pt idx="407">
                  <c:v>0.97765999999999997</c:v>
                </c:pt>
                <c:pt idx="408">
                  <c:v>0.98535099999999998</c:v>
                </c:pt>
                <c:pt idx="409">
                  <c:v>0.980101</c:v>
                </c:pt>
                <c:pt idx="410">
                  <c:v>0.97912500000000002</c:v>
                </c:pt>
                <c:pt idx="411">
                  <c:v>0.98083399999999998</c:v>
                </c:pt>
                <c:pt idx="412">
                  <c:v>0.97802599999999995</c:v>
                </c:pt>
                <c:pt idx="413">
                  <c:v>0.97289899999999996</c:v>
                </c:pt>
                <c:pt idx="414">
                  <c:v>0.978881</c:v>
                </c:pt>
                <c:pt idx="415">
                  <c:v>0.98095600000000005</c:v>
                </c:pt>
                <c:pt idx="416">
                  <c:v>0.97961299999999996</c:v>
                </c:pt>
                <c:pt idx="417">
                  <c:v>0.97985699999999998</c:v>
                </c:pt>
                <c:pt idx="418">
                  <c:v>0.98144399999999998</c:v>
                </c:pt>
                <c:pt idx="419">
                  <c:v>0.97460800000000003</c:v>
                </c:pt>
                <c:pt idx="420">
                  <c:v>0.97607299999999997</c:v>
                </c:pt>
                <c:pt idx="421">
                  <c:v>0.97973500000000002</c:v>
                </c:pt>
                <c:pt idx="422">
                  <c:v>0.979491</c:v>
                </c:pt>
                <c:pt idx="423">
                  <c:v>0.97851399999999999</c:v>
                </c:pt>
                <c:pt idx="424">
                  <c:v>0.97570699999999999</c:v>
                </c:pt>
                <c:pt idx="425">
                  <c:v>0.97778200000000004</c:v>
                </c:pt>
                <c:pt idx="426">
                  <c:v>0.98217699999999997</c:v>
                </c:pt>
                <c:pt idx="427">
                  <c:v>0.97558400000000001</c:v>
                </c:pt>
                <c:pt idx="428">
                  <c:v>0.98107800000000001</c:v>
                </c:pt>
                <c:pt idx="429">
                  <c:v>0.978881</c:v>
                </c:pt>
                <c:pt idx="430">
                  <c:v>0.97643899999999995</c:v>
                </c:pt>
                <c:pt idx="431">
                  <c:v>0.98058999999999996</c:v>
                </c:pt>
                <c:pt idx="432">
                  <c:v>0.97924699999999998</c:v>
                </c:pt>
                <c:pt idx="433">
                  <c:v>0.97704899999999995</c:v>
                </c:pt>
                <c:pt idx="434">
                  <c:v>0.97826999999999997</c:v>
                </c:pt>
                <c:pt idx="435">
                  <c:v>0.98266500000000001</c:v>
                </c:pt>
                <c:pt idx="436">
                  <c:v>0.98156600000000005</c:v>
                </c:pt>
                <c:pt idx="437">
                  <c:v>0.98364200000000002</c:v>
                </c:pt>
                <c:pt idx="438">
                  <c:v>0.97802599999999995</c:v>
                </c:pt>
                <c:pt idx="439">
                  <c:v>0.98046800000000001</c:v>
                </c:pt>
                <c:pt idx="440">
                  <c:v>0.98388600000000004</c:v>
                </c:pt>
                <c:pt idx="441">
                  <c:v>0.97607299999999997</c:v>
                </c:pt>
                <c:pt idx="442">
                  <c:v>0.98071200000000003</c:v>
                </c:pt>
                <c:pt idx="443">
                  <c:v>0.98168800000000001</c:v>
                </c:pt>
                <c:pt idx="444">
                  <c:v>0.97692699999999999</c:v>
                </c:pt>
                <c:pt idx="445">
                  <c:v>0.98107800000000001</c:v>
                </c:pt>
                <c:pt idx="446">
                  <c:v>0.98132200000000003</c:v>
                </c:pt>
                <c:pt idx="447">
                  <c:v>0.98095600000000005</c:v>
                </c:pt>
                <c:pt idx="448">
                  <c:v>0.97656100000000001</c:v>
                </c:pt>
                <c:pt idx="449">
                  <c:v>0.97985699999999998</c:v>
                </c:pt>
                <c:pt idx="450">
                  <c:v>0.98156600000000005</c:v>
                </c:pt>
                <c:pt idx="451">
                  <c:v>0.97570699999999999</c:v>
                </c:pt>
                <c:pt idx="452">
                  <c:v>0.98071200000000003</c:v>
                </c:pt>
                <c:pt idx="453">
                  <c:v>0.98242099999999999</c:v>
                </c:pt>
                <c:pt idx="454">
                  <c:v>0.973387</c:v>
                </c:pt>
                <c:pt idx="455">
                  <c:v>0.97826999999999997</c:v>
                </c:pt>
                <c:pt idx="456">
                  <c:v>0.98351999999999995</c:v>
                </c:pt>
                <c:pt idx="457">
                  <c:v>0.977904</c:v>
                </c:pt>
                <c:pt idx="458">
                  <c:v>0.97912500000000002</c:v>
                </c:pt>
                <c:pt idx="459">
                  <c:v>0.97814800000000002</c:v>
                </c:pt>
                <c:pt idx="460">
                  <c:v>0.97656100000000001</c:v>
                </c:pt>
                <c:pt idx="461">
                  <c:v>0.97936900000000005</c:v>
                </c:pt>
                <c:pt idx="462">
                  <c:v>0.98425200000000002</c:v>
                </c:pt>
                <c:pt idx="463">
                  <c:v>0.97997900000000004</c:v>
                </c:pt>
                <c:pt idx="464">
                  <c:v>0.97961299999999996</c:v>
                </c:pt>
                <c:pt idx="465">
                  <c:v>0.98168800000000001</c:v>
                </c:pt>
                <c:pt idx="466">
                  <c:v>0.973387</c:v>
                </c:pt>
                <c:pt idx="467">
                  <c:v>0.98205500000000001</c:v>
                </c:pt>
                <c:pt idx="468">
                  <c:v>0.97778200000000004</c:v>
                </c:pt>
                <c:pt idx="469">
                  <c:v>0.97607299999999997</c:v>
                </c:pt>
                <c:pt idx="470">
                  <c:v>0.98400799999999999</c:v>
                </c:pt>
                <c:pt idx="471">
                  <c:v>0.97448599999999996</c:v>
                </c:pt>
                <c:pt idx="472">
                  <c:v>0.98046800000000001</c:v>
                </c:pt>
                <c:pt idx="473">
                  <c:v>0.97839200000000004</c:v>
                </c:pt>
                <c:pt idx="474">
                  <c:v>0.98156600000000005</c:v>
                </c:pt>
                <c:pt idx="475">
                  <c:v>0.97851399999999999</c:v>
                </c:pt>
                <c:pt idx="476">
                  <c:v>0.97900299999999996</c:v>
                </c:pt>
                <c:pt idx="477">
                  <c:v>0.97961299999999996</c:v>
                </c:pt>
                <c:pt idx="478">
                  <c:v>0.97826999999999997</c:v>
                </c:pt>
                <c:pt idx="479">
                  <c:v>0.98022299999999996</c:v>
                </c:pt>
                <c:pt idx="480">
                  <c:v>0.97973500000000002</c:v>
                </c:pt>
                <c:pt idx="481">
                  <c:v>0.97729299999999997</c:v>
                </c:pt>
                <c:pt idx="482">
                  <c:v>0.97875800000000002</c:v>
                </c:pt>
                <c:pt idx="483">
                  <c:v>0.98058999999999996</c:v>
                </c:pt>
                <c:pt idx="484">
                  <c:v>0.98242099999999999</c:v>
                </c:pt>
                <c:pt idx="485">
                  <c:v>0.97717100000000001</c:v>
                </c:pt>
                <c:pt idx="486">
                  <c:v>0.98071200000000003</c:v>
                </c:pt>
                <c:pt idx="487">
                  <c:v>0.97936900000000005</c:v>
                </c:pt>
                <c:pt idx="488">
                  <c:v>0.97802599999999995</c:v>
                </c:pt>
                <c:pt idx="489">
                  <c:v>0.98290900000000003</c:v>
                </c:pt>
                <c:pt idx="490">
                  <c:v>0.97924699999999998</c:v>
                </c:pt>
                <c:pt idx="491">
                  <c:v>0.98156600000000005</c:v>
                </c:pt>
                <c:pt idx="492">
                  <c:v>0.97936900000000005</c:v>
                </c:pt>
                <c:pt idx="493">
                  <c:v>0.98327500000000001</c:v>
                </c:pt>
                <c:pt idx="494">
                  <c:v>0.98351999999999995</c:v>
                </c:pt>
                <c:pt idx="495">
                  <c:v>0.97692699999999999</c:v>
                </c:pt>
                <c:pt idx="496">
                  <c:v>0.98144399999999998</c:v>
                </c:pt>
                <c:pt idx="497">
                  <c:v>0.97619500000000003</c:v>
                </c:pt>
                <c:pt idx="498">
                  <c:v>0.98254300000000006</c:v>
                </c:pt>
                <c:pt idx="499">
                  <c:v>0.979491</c:v>
                </c:pt>
                <c:pt idx="500">
                  <c:v>0.98180999999999996</c:v>
                </c:pt>
                <c:pt idx="501">
                  <c:v>0.97936900000000005</c:v>
                </c:pt>
                <c:pt idx="502">
                  <c:v>0.97778200000000004</c:v>
                </c:pt>
                <c:pt idx="503">
                  <c:v>0.97851399999999999</c:v>
                </c:pt>
                <c:pt idx="504">
                  <c:v>0.98144399999999998</c:v>
                </c:pt>
                <c:pt idx="505">
                  <c:v>0.98180999999999996</c:v>
                </c:pt>
                <c:pt idx="506">
                  <c:v>0.97704899999999995</c:v>
                </c:pt>
                <c:pt idx="507">
                  <c:v>0.97472999999999999</c:v>
                </c:pt>
                <c:pt idx="508">
                  <c:v>0.97985699999999998</c:v>
                </c:pt>
                <c:pt idx="509">
                  <c:v>0.98144399999999998</c:v>
                </c:pt>
                <c:pt idx="510">
                  <c:v>0.98193299999999994</c:v>
                </c:pt>
                <c:pt idx="511">
                  <c:v>0.98119999999999996</c:v>
                </c:pt>
                <c:pt idx="512">
                  <c:v>0.98071200000000003</c:v>
                </c:pt>
                <c:pt idx="513">
                  <c:v>0.97497400000000001</c:v>
                </c:pt>
                <c:pt idx="514">
                  <c:v>0.98242099999999999</c:v>
                </c:pt>
                <c:pt idx="515">
                  <c:v>0.98351999999999995</c:v>
                </c:pt>
                <c:pt idx="516">
                  <c:v>0.97729299999999997</c:v>
                </c:pt>
                <c:pt idx="517">
                  <c:v>0.97973500000000002</c:v>
                </c:pt>
                <c:pt idx="518">
                  <c:v>0.97900299999999996</c:v>
                </c:pt>
                <c:pt idx="519">
                  <c:v>0.97619500000000003</c:v>
                </c:pt>
                <c:pt idx="520">
                  <c:v>0.97839200000000004</c:v>
                </c:pt>
                <c:pt idx="521">
                  <c:v>0.97765999999999997</c:v>
                </c:pt>
                <c:pt idx="522">
                  <c:v>0.98266500000000001</c:v>
                </c:pt>
                <c:pt idx="523">
                  <c:v>0.98058999999999996</c:v>
                </c:pt>
                <c:pt idx="524">
                  <c:v>0.98132200000000003</c:v>
                </c:pt>
                <c:pt idx="525">
                  <c:v>0.98217699999999997</c:v>
                </c:pt>
                <c:pt idx="526">
                  <c:v>0.98095600000000005</c:v>
                </c:pt>
                <c:pt idx="527">
                  <c:v>0.97863599999999995</c:v>
                </c:pt>
                <c:pt idx="528">
                  <c:v>0.97814800000000002</c:v>
                </c:pt>
                <c:pt idx="529">
                  <c:v>0.97924699999999998</c:v>
                </c:pt>
                <c:pt idx="530">
                  <c:v>0.97863599999999995</c:v>
                </c:pt>
                <c:pt idx="531">
                  <c:v>0.98180999999999996</c:v>
                </c:pt>
                <c:pt idx="532">
                  <c:v>0.97839200000000004</c:v>
                </c:pt>
                <c:pt idx="533">
                  <c:v>0.978881</c:v>
                </c:pt>
                <c:pt idx="534">
                  <c:v>0.97387500000000005</c:v>
                </c:pt>
                <c:pt idx="535">
                  <c:v>0.97765999999999997</c:v>
                </c:pt>
                <c:pt idx="536">
                  <c:v>0.98327500000000001</c:v>
                </c:pt>
                <c:pt idx="537">
                  <c:v>0.98046800000000001</c:v>
                </c:pt>
                <c:pt idx="538">
                  <c:v>0.97924699999999998</c:v>
                </c:pt>
                <c:pt idx="539">
                  <c:v>0.98022299999999996</c:v>
                </c:pt>
                <c:pt idx="540">
                  <c:v>0.97851399999999999</c:v>
                </c:pt>
                <c:pt idx="541">
                  <c:v>0.97607299999999997</c:v>
                </c:pt>
                <c:pt idx="542">
                  <c:v>0.98180999999999996</c:v>
                </c:pt>
                <c:pt idx="543">
                  <c:v>0.98046800000000001</c:v>
                </c:pt>
                <c:pt idx="544">
                  <c:v>0.98351999999999995</c:v>
                </c:pt>
                <c:pt idx="545">
                  <c:v>0.97656100000000001</c:v>
                </c:pt>
                <c:pt idx="546">
                  <c:v>0.97375299999999998</c:v>
                </c:pt>
                <c:pt idx="547">
                  <c:v>0.98400799999999999</c:v>
                </c:pt>
                <c:pt idx="548">
                  <c:v>0.97448599999999996</c:v>
                </c:pt>
                <c:pt idx="549">
                  <c:v>0.97973500000000002</c:v>
                </c:pt>
                <c:pt idx="550">
                  <c:v>0.98168800000000001</c:v>
                </c:pt>
                <c:pt idx="551">
                  <c:v>0.97729299999999997</c:v>
                </c:pt>
                <c:pt idx="552">
                  <c:v>0.97741599999999995</c:v>
                </c:pt>
                <c:pt idx="553">
                  <c:v>0.97924699999999998</c:v>
                </c:pt>
                <c:pt idx="554">
                  <c:v>0.977904</c:v>
                </c:pt>
                <c:pt idx="555">
                  <c:v>0.98119999999999996</c:v>
                </c:pt>
                <c:pt idx="556">
                  <c:v>0.977904</c:v>
                </c:pt>
                <c:pt idx="557">
                  <c:v>0.980101</c:v>
                </c:pt>
                <c:pt idx="558">
                  <c:v>0.97460800000000003</c:v>
                </c:pt>
                <c:pt idx="559">
                  <c:v>0.98034500000000002</c:v>
                </c:pt>
                <c:pt idx="560">
                  <c:v>0.97997900000000004</c:v>
                </c:pt>
                <c:pt idx="561">
                  <c:v>0.98180999999999996</c:v>
                </c:pt>
                <c:pt idx="562">
                  <c:v>0.97741599999999995</c:v>
                </c:pt>
                <c:pt idx="563">
                  <c:v>0.979491</c:v>
                </c:pt>
                <c:pt idx="564">
                  <c:v>0.97851399999999999</c:v>
                </c:pt>
                <c:pt idx="565">
                  <c:v>0.97863599999999995</c:v>
                </c:pt>
                <c:pt idx="566">
                  <c:v>0.98022299999999996</c:v>
                </c:pt>
                <c:pt idx="567">
                  <c:v>0.98058999999999996</c:v>
                </c:pt>
                <c:pt idx="568">
                  <c:v>0.98144399999999998</c:v>
                </c:pt>
                <c:pt idx="569">
                  <c:v>0.98290900000000003</c:v>
                </c:pt>
                <c:pt idx="570">
                  <c:v>0.98583900000000002</c:v>
                </c:pt>
                <c:pt idx="571">
                  <c:v>0.97814800000000002</c:v>
                </c:pt>
                <c:pt idx="572">
                  <c:v>0.98046800000000001</c:v>
                </c:pt>
                <c:pt idx="573">
                  <c:v>0.97521800000000003</c:v>
                </c:pt>
                <c:pt idx="574">
                  <c:v>0.97985699999999998</c:v>
                </c:pt>
                <c:pt idx="575">
                  <c:v>0.97668299999999997</c:v>
                </c:pt>
                <c:pt idx="576">
                  <c:v>0.973997</c:v>
                </c:pt>
                <c:pt idx="577">
                  <c:v>0.97460800000000003</c:v>
                </c:pt>
                <c:pt idx="578">
                  <c:v>0.98022299999999996</c:v>
                </c:pt>
                <c:pt idx="579">
                  <c:v>0.97607299999999997</c:v>
                </c:pt>
                <c:pt idx="580">
                  <c:v>0.98132200000000003</c:v>
                </c:pt>
                <c:pt idx="581">
                  <c:v>0.97729299999999997</c:v>
                </c:pt>
                <c:pt idx="582">
                  <c:v>0.97851399999999999</c:v>
                </c:pt>
                <c:pt idx="583">
                  <c:v>0.97692699999999999</c:v>
                </c:pt>
                <c:pt idx="584">
                  <c:v>0.97375299999999998</c:v>
                </c:pt>
                <c:pt idx="585">
                  <c:v>0.98107800000000001</c:v>
                </c:pt>
                <c:pt idx="586">
                  <c:v>0.97387500000000005</c:v>
                </c:pt>
                <c:pt idx="587">
                  <c:v>0.98119999999999996</c:v>
                </c:pt>
                <c:pt idx="588">
                  <c:v>0.97997900000000004</c:v>
                </c:pt>
                <c:pt idx="589">
                  <c:v>0.98046800000000001</c:v>
                </c:pt>
                <c:pt idx="590">
                  <c:v>0.97924699999999998</c:v>
                </c:pt>
                <c:pt idx="591">
                  <c:v>0.97900299999999996</c:v>
                </c:pt>
                <c:pt idx="592">
                  <c:v>0.97155599999999998</c:v>
                </c:pt>
                <c:pt idx="593">
                  <c:v>0.97363100000000002</c:v>
                </c:pt>
                <c:pt idx="594">
                  <c:v>0.98156600000000005</c:v>
                </c:pt>
                <c:pt idx="595">
                  <c:v>0.97619500000000003</c:v>
                </c:pt>
                <c:pt idx="596">
                  <c:v>0.97826999999999997</c:v>
                </c:pt>
                <c:pt idx="597">
                  <c:v>0.97570699999999999</c:v>
                </c:pt>
                <c:pt idx="598">
                  <c:v>0.97875800000000002</c:v>
                </c:pt>
                <c:pt idx="599">
                  <c:v>0.98388600000000004</c:v>
                </c:pt>
                <c:pt idx="600">
                  <c:v>0.98046800000000001</c:v>
                </c:pt>
                <c:pt idx="601">
                  <c:v>0.98071200000000003</c:v>
                </c:pt>
                <c:pt idx="602">
                  <c:v>0.97778200000000004</c:v>
                </c:pt>
                <c:pt idx="603">
                  <c:v>0.97900299999999996</c:v>
                </c:pt>
                <c:pt idx="604">
                  <c:v>0.97924699999999998</c:v>
                </c:pt>
                <c:pt idx="605">
                  <c:v>0.98083399999999998</c:v>
                </c:pt>
                <c:pt idx="606">
                  <c:v>0.97839200000000004</c:v>
                </c:pt>
                <c:pt idx="607">
                  <c:v>0.98119999999999996</c:v>
                </c:pt>
                <c:pt idx="608">
                  <c:v>0.97570699999999999</c:v>
                </c:pt>
                <c:pt idx="609">
                  <c:v>0.98229900000000003</c:v>
                </c:pt>
                <c:pt idx="610">
                  <c:v>0.98022299999999996</c:v>
                </c:pt>
                <c:pt idx="611">
                  <c:v>0.97814800000000002</c:v>
                </c:pt>
                <c:pt idx="612">
                  <c:v>0.97375299999999998</c:v>
                </c:pt>
                <c:pt idx="613">
                  <c:v>0.98083399999999998</c:v>
                </c:pt>
                <c:pt idx="614">
                  <c:v>0.97802599999999995</c:v>
                </c:pt>
                <c:pt idx="615">
                  <c:v>0.97595100000000001</c:v>
                </c:pt>
                <c:pt idx="616">
                  <c:v>0.98473999999999995</c:v>
                </c:pt>
                <c:pt idx="617">
                  <c:v>0.97375299999999998</c:v>
                </c:pt>
                <c:pt idx="618">
                  <c:v>0.97912500000000002</c:v>
                </c:pt>
                <c:pt idx="619">
                  <c:v>0.97778200000000004</c:v>
                </c:pt>
                <c:pt idx="620">
                  <c:v>0.97961299999999996</c:v>
                </c:pt>
                <c:pt idx="621">
                  <c:v>0.98156600000000005</c:v>
                </c:pt>
                <c:pt idx="622">
                  <c:v>0.977904</c:v>
                </c:pt>
                <c:pt idx="623">
                  <c:v>0.98046800000000001</c:v>
                </c:pt>
                <c:pt idx="624">
                  <c:v>0.97900299999999996</c:v>
                </c:pt>
                <c:pt idx="625">
                  <c:v>0.98254300000000006</c:v>
                </c:pt>
                <c:pt idx="626">
                  <c:v>0.977904</c:v>
                </c:pt>
                <c:pt idx="627">
                  <c:v>0.98095600000000005</c:v>
                </c:pt>
                <c:pt idx="628">
                  <c:v>0.98217699999999997</c:v>
                </c:pt>
                <c:pt idx="629">
                  <c:v>0.97753800000000002</c:v>
                </c:pt>
                <c:pt idx="630">
                  <c:v>0.98107800000000001</c:v>
                </c:pt>
                <c:pt idx="631">
                  <c:v>0.98132200000000003</c:v>
                </c:pt>
                <c:pt idx="632">
                  <c:v>0.97411999999999999</c:v>
                </c:pt>
                <c:pt idx="633">
                  <c:v>0.97472999999999999</c:v>
                </c:pt>
                <c:pt idx="634">
                  <c:v>0.97778200000000004</c:v>
                </c:pt>
                <c:pt idx="635">
                  <c:v>0.97558400000000001</c:v>
                </c:pt>
                <c:pt idx="636">
                  <c:v>0.97997900000000004</c:v>
                </c:pt>
                <c:pt idx="637">
                  <c:v>0.97729299999999997</c:v>
                </c:pt>
                <c:pt idx="638">
                  <c:v>0.98119999999999996</c:v>
                </c:pt>
                <c:pt idx="639">
                  <c:v>0.98278699999999997</c:v>
                </c:pt>
                <c:pt idx="640">
                  <c:v>0.98242099999999999</c:v>
                </c:pt>
                <c:pt idx="641">
                  <c:v>0.97863599999999995</c:v>
                </c:pt>
                <c:pt idx="642">
                  <c:v>0.97973500000000002</c:v>
                </c:pt>
                <c:pt idx="643">
                  <c:v>0.97985699999999998</c:v>
                </c:pt>
                <c:pt idx="644">
                  <c:v>0.97936900000000005</c:v>
                </c:pt>
                <c:pt idx="645">
                  <c:v>0.97753800000000002</c:v>
                </c:pt>
                <c:pt idx="646">
                  <c:v>0.98254300000000006</c:v>
                </c:pt>
                <c:pt idx="647">
                  <c:v>0.98425200000000002</c:v>
                </c:pt>
                <c:pt idx="648">
                  <c:v>0.97961299999999996</c:v>
                </c:pt>
                <c:pt idx="649">
                  <c:v>0.97973500000000002</c:v>
                </c:pt>
                <c:pt idx="650">
                  <c:v>0.97839200000000004</c:v>
                </c:pt>
                <c:pt idx="651">
                  <c:v>0.97619500000000003</c:v>
                </c:pt>
                <c:pt idx="652">
                  <c:v>0.97851399999999999</c:v>
                </c:pt>
                <c:pt idx="653">
                  <c:v>0.97851399999999999</c:v>
                </c:pt>
                <c:pt idx="654">
                  <c:v>0.98193299999999994</c:v>
                </c:pt>
                <c:pt idx="655">
                  <c:v>0.97314299999999998</c:v>
                </c:pt>
                <c:pt idx="656">
                  <c:v>0.98168800000000001</c:v>
                </c:pt>
                <c:pt idx="657">
                  <c:v>0.98132200000000003</c:v>
                </c:pt>
                <c:pt idx="658">
                  <c:v>0.97607299999999997</c:v>
                </c:pt>
                <c:pt idx="659">
                  <c:v>0.97802599999999995</c:v>
                </c:pt>
                <c:pt idx="660">
                  <c:v>0.97619500000000003</c:v>
                </c:pt>
                <c:pt idx="661">
                  <c:v>0.97668299999999997</c:v>
                </c:pt>
                <c:pt idx="662">
                  <c:v>0.97802599999999995</c:v>
                </c:pt>
                <c:pt idx="663">
                  <c:v>0.98303099999999999</c:v>
                </c:pt>
                <c:pt idx="664">
                  <c:v>0.97863599999999995</c:v>
                </c:pt>
                <c:pt idx="665">
                  <c:v>0.97546200000000005</c:v>
                </c:pt>
                <c:pt idx="666">
                  <c:v>0.980101</c:v>
                </c:pt>
                <c:pt idx="667">
                  <c:v>0.97985699999999998</c:v>
                </c:pt>
                <c:pt idx="668">
                  <c:v>0.98339699999999997</c:v>
                </c:pt>
                <c:pt idx="669">
                  <c:v>0.97668299999999997</c:v>
                </c:pt>
                <c:pt idx="670">
                  <c:v>0.98315300000000005</c:v>
                </c:pt>
                <c:pt idx="671">
                  <c:v>0.97668299999999997</c:v>
                </c:pt>
                <c:pt idx="672">
                  <c:v>0.97765999999999997</c:v>
                </c:pt>
                <c:pt idx="673">
                  <c:v>0.98303099999999999</c:v>
                </c:pt>
                <c:pt idx="674">
                  <c:v>0.97936900000000005</c:v>
                </c:pt>
                <c:pt idx="675">
                  <c:v>0.97656100000000001</c:v>
                </c:pt>
                <c:pt idx="676">
                  <c:v>0.98058999999999996</c:v>
                </c:pt>
                <c:pt idx="677">
                  <c:v>0.98144399999999998</c:v>
                </c:pt>
                <c:pt idx="678">
                  <c:v>0.98254300000000006</c:v>
                </c:pt>
                <c:pt idx="679">
                  <c:v>0.98132200000000003</c:v>
                </c:pt>
                <c:pt idx="680">
                  <c:v>0.97558400000000001</c:v>
                </c:pt>
                <c:pt idx="681">
                  <c:v>0.98095600000000005</c:v>
                </c:pt>
                <c:pt idx="682">
                  <c:v>0.98095600000000005</c:v>
                </c:pt>
                <c:pt idx="683">
                  <c:v>0.98107800000000001</c:v>
                </c:pt>
                <c:pt idx="684">
                  <c:v>0.97875800000000002</c:v>
                </c:pt>
                <c:pt idx="685">
                  <c:v>0.98254300000000006</c:v>
                </c:pt>
                <c:pt idx="686">
                  <c:v>0.97936900000000005</c:v>
                </c:pt>
                <c:pt idx="687">
                  <c:v>0.97692699999999999</c:v>
                </c:pt>
                <c:pt idx="688">
                  <c:v>0.97924699999999998</c:v>
                </c:pt>
                <c:pt idx="689">
                  <c:v>0.97936900000000005</c:v>
                </c:pt>
                <c:pt idx="690">
                  <c:v>0.97814800000000002</c:v>
                </c:pt>
                <c:pt idx="691">
                  <c:v>0.987182</c:v>
                </c:pt>
                <c:pt idx="692">
                  <c:v>0.98388600000000004</c:v>
                </c:pt>
                <c:pt idx="693">
                  <c:v>0.97973500000000002</c:v>
                </c:pt>
                <c:pt idx="694">
                  <c:v>0.979491</c:v>
                </c:pt>
                <c:pt idx="695">
                  <c:v>0.97924699999999998</c:v>
                </c:pt>
                <c:pt idx="696">
                  <c:v>0.97826999999999997</c:v>
                </c:pt>
                <c:pt idx="697">
                  <c:v>0.98180999999999996</c:v>
                </c:pt>
                <c:pt idx="698">
                  <c:v>0.97814800000000002</c:v>
                </c:pt>
                <c:pt idx="699">
                  <c:v>0.97753800000000002</c:v>
                </c:pt>
                <c:pt idx="700">
                  <c:v>0.98022299999999996</c:v>
                </c:pt>
                <c:pt idx="701">
                  <c:v>0.98034500000000002</c:v>
                </c:pt>
                <c:pt idx="702">
                  <c:v>0.97558400000000001</c:v>
                </c:pt>
                <c:pt idx="703">
                  <c:v>0.98364200000000002</c:v>
                </c:pt>
                <c:pt idx="704">
                  <c:v>0.97680500000000003</c:v>
                </c:pt>
                <c:pt idx="705">
                  <c:v>0.97839200000000004</c:v>
                </c:pt>
                <c:pt idx="706">
                  <c:v>0.980101</c:v>
                </c:pt>
                <c:pt idx="707">
                  <c:v>0.97997900000000004</c:v>
                </c:pt>
                <c:pt idx="708">
                  <c:v>0.98095600000000005</c:v>
                </c:pt>
                <c:pt idx="709">
                  <c:v>0.98034500000000002</c:v>
                </c:pt>
                <c:pt idx="710">
                  <c:v>0.98083399999999998</c:v>
                </c:pt>
                <c:pt idx="711">
                  <c:v>0.98217699999999997</c:v>
                </c:pt>
                <c:pt idx="712">
                  <c:v>0.97765999999999997</c:v>
                </c:pt>
                <c:pt idx="713">
                  <c:v>0.96984700000000001</c:v>
                </c:pt>
                <c:pt idx="714">
                  <c:v>0.97350899999999996</c:v>
                </c:pt>
                <c:pt idx="715">
                  <c:v>0.98388600000000004</c:v>
                </c:pt>
                <c:pt idx="716">
                  <c:v>0.979491</c:v>
                </c:pt>
                <c:pt idx="717">
                  <c:v>0.98107800000000001</c:v>
                </c:pt>
                <c:pt idx="718">
                  <c:v>0.98180999999999996</c:v>
                </c:pt>
                <c:pt idx="719">
                  <c:v>0.979491</c:v>
                </c:pt>
                <c:pt idx="720">
                  <c:v>0.98388600000000004</c:v>
                </c:pt>
                <c:pt idx="721">
                  <c:v>0.97924699999999998</c:v>
                </c:pt>
                <c:pt idx="722">
                  <c:v>0.977904</c:v>
                </c:pt>
                <c:pt idx="723">
                  <c:v>0.977904</c:v>
                </c:pt>
                <c:pt idx="724">
                  <c:v>0.98107800000000001</c:v>
                </c:pt>
                <c:pt idx="725">
                  <c:v>0.97973500000000002</c:v>
                </c:pt>
                <c:pt idx="726">
                  <c:v>0.973387</c:v>
                </c:pt>
                <c:pt idx="727">
                  <c:v>0.97741599999999995</c:v>
                </c:pt>
                <c:pt idx="728">
                  <c:v>0.97875800000000002</c:v>
                </c:pt>
                <c:pt idx="729">
                  <c:v>0.97936900000000005</c:v>
                </c:pt>
                <c:pt idx="730">
                  <c:v>0.98339699999999997</c:v>
                </c:pt>
                <c:pt idx="731">
                  <c:v>0.97729299999999997</c:v>
                </c:pt>
                <c:pt idx="732">
                  <c:v>0.98351999999999995</c:v>
                </c:pt>
                <c:pt idx="733">
                  <c:v>0.97436400000000001</c:v>
                </c:pt>
                <c:pt idx="734">
                  <c:v>0.97961299999999996</c:v>
                </c:pt>
                <c:pt idx="735">
                  <c:v>0.97729299999999997</c:v>
                </c:pt>
                <c:pt idx="736">
                  <c:v>0.97680500000000003</c:v>
                </c:pt>
              </c:numCache>
            </c:numRef>
          </c:yVal>
          <c:smooth val="0"/>
          <c:extLst>
            <c:ext xmlns:c16="http://schemas.microsoft.com/office/drawing/2014/chart" uri="{C3380CC4-5D6E-409C-BE32-E72D297353CC}">
              <c16:uniqueId val="{00000001-2C3E-4BEA-98AC-E86433B1ED1E}"/>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flat1!$A$1:$A$737</c:f>
              <c:numCache>
                <c:formatCode>General</c:formatCode>
                <c:ptCount val="737"/>
                <c:pt idx="0">
                  <c:v>15</c:v>
                </c:pt>
                <c:pt idx="1">
                  <c:v>35</c:v>
                </c:pt>
                <c:pt idx="2">
                  <c:v>45</c:v>
                </c:pt>
                <c:pt idx="3">
                  <c:v>65</c:v>
                </c:pt>
                <c:pt idx="4">
                  <c:v>75</c:v>
                </c:pt>
                <c:pt idx="5">
                  <c:v>85</c:v>
                </c:pt>
                <c:pt idx="6">
                  <c:v>105</c:v>
                </c:pt>
                <c:pt idx="7">
                  <c:v>125</c:v>
                </c:pt>
                <c:pt idx="8">
                  <c:v>135</c:v>
                </c:pt>
                <c:pt idx="9">
                  <c:v>145</c:v>
                </c:pt>
                <c:pt idx="10">
                  <c:v>155</c:v>
                </c:pt>
                <c:pt idx="11">
                  <c:v>175</c:v>
                </c:pt>
                <c:pt idx="12">
                  <c:v>185</c:v>
                </c:pt>
                <c:pt idx="13">
                  <c:v>205</c:v>
                </c:pt>
                <c:pt idx="14">
                  <c:v>215</c:v>
                </c:pt>
                <c:pt idx="15">
                  <c:v>235</c:v>
                </c:pt>
                <c:pt idx="16">
                  <c:v>245</c:v>
                </c:pt>
                <c:pt idx="17">
                  <c:v>265</c:v>
                </c:pt>
                <c:pt idx="18">
                  <c:v>285</c:v>
                </c:pt>
                <c:pt idx="19">
                  <c:v>295</c:v>
                </c:pt>
                <c:pt idx="20">
                  <c:v>315</c:v>
                </c:pt>
                <c:pt idx="21">
                  <c:v>345</c:v>
                </c:pt>
                <c:pt idx="22">
                  <c:v>365</c:v>
                </c:pt>
                <c:pt idx="23">
                  <c:v>385</c:v>
                </c:pt>
                <c:pt idx="24">
                  <c:v>395</c:v>
                </c:pt>
                <c:pt idx="25">
                  <c:v>415</c:v>
                </c:pt>
                <c:pt idx="26">
                  <c:v>425</c:v>
                </c:pt>
                <c:pt idx="27">
                  <c:v>445</c:v>
                </c:pt>
                <c:pt idx="28">
                  <c:v>465</c:v>
                </c:pt>
                <c:pt idx="29">
                  <c:v>475</c:v>
                </c:pt>
                <c:pt idx="30">
                  <c:v>495</c:v>
                </c:pt>
                <c:pt idx="31">
                  <c:v>505</c:v>
                </c:pt>
                <c:pt idx="32">
                  <c:v>525</c:v>
                </c:pt>
                <c:pt idx="33">
                  <c:v>535</c:v>
                </c:pt>
                <c:pt idx="34">
                  <c:v>545</c:v>
                </c:pt>
                <c:pt idx="35">
                  <c:v>565</c:v>
                </c:pt>
                <c:pt idx="36">
                  <c:v>585</c:v>
                </c:pt>
                <c:pt idx="37">
                  <c:v>595</c:v>
                </c:pt>
                <c:pt idx="38">
                  <c:v>615</c:v>
                </c:pt>
                <c:pt idx="39">
                  <c:v>635</c:v>
                </c:pt>
                <c:pt idx="40">
                  <c:v>645</c:v>
                </c:pt>
                <c:pt idx="41">
                  <c:v>655</c:v>
                </c:pt>
                <c:pt idx="42">
                  <c:v>665</c:v>
                </c:pt>
                <c:pt idx="43">
                  <c:v>685</c:v>
                </c:pt>
                <c:pt idx="44">
                  <c:v>705</c:v>
                </c:pt>
                <c:pt idx="45">
                  <c:v>715</c:v>
                </c:pt>
                <c:pt idx="46">
                  <c:v>735</c:v>
                </c:pt>
                <c:pt idx="47">
                  <c:v>755</c:v>
                </c:pt>
                <c:pt idx="48">
                  <c:v>765</c:v>
                </c:pt>
                <c:pt idx="49">
                  <c:v>785</c:v>
                </c:pt>
                <c:pt idx="50">
                  <c:v>805</c:v>
                </c:pt>
                <c:pt idx="51">
                  <c:v>815</c:v>
                </c:pt>
                <c:pt idx="52">
                  <c:v>825</c:v>
                </c:pt>
                <c:pt idx="53">
                  <c:v>845</c:v>
                </c:pt>
                <c:pt idx="54">
                  <c:v>865</c:v>
                </c:pt>
                <c:pt idx="55">
                  <c:v>885</c:v>
                </c:pt>
                <c:pt idx="56">
                  <c:v>905</c:v>
                </c:pt>
                <c:pt idx="57">
                  <c:v>925</c:v>
                </c:pt>
                <c:pt idx="58">
                  <c:v>935</c:v>
                </c:pt>
                <c:pt idx="59">
                  <c:v>945</c:v>
                </c:pt>
                <c:pt idx="60">
                  <c:v>965</c:v>
                </c:pt>
                <c:pt idx="61">
                  <c:v>985</c:v>
                </c:pt>
                <c:pt idx="62">
                  <c:v>995</c:v>
                </c:pt>
                <c:pt idx="63">
                  <c:v>1015</c:v>
                </c:pt>
                <c:pt idx="64">
                  <c:v>1025</c:v>
                </c:pt>
                <c:pt idx="65">
                  <c:v>1035</c:v>
                </c:pt>
                <c:pt idx="66">
                  <c:v>1045</c:v>
                </c:pt>
                <c:pt idx="67">
                  <c:v>1065</c:v>
                </c:pt>
                <c:pt idx="68">
                  <c:v>1075</c:v>
                </c:pt>
                <c:pt idx="69">
                  <c:v>1085</c:v>
                </c:pt>
                <c:pt idx="70">
                  <c:v>1105</c:v>
                </c:pt>
                <c:pt idx="71">
                  <c:v>1115</c:v>
                </c:pt>
                <c:pt idx="72">
                  <c:v>1125</c:v>
                </c:pt>
                <c:pt idx="73">
                  <c:v>1145</c:v>
                </c:pt>
                <c:pt idx="74">
                  <c:v>1165</c:v>
                </c:pt>
                <c:pt idx="75">
                  <c:v>1175</c:v>
                </c:pt>
                <c:pt idx="76">
                  <c:v>1185</c:v>
                </c:pt>
                <c:pt idx="77">
                  <c:v>1195</c:v>
                </c:pt>
                <c:pt idx="78">
                  <c:v>1225</c:v>
                </c:pt>
                <c:pt idx="79">
                  <c:v>1245</c:v>
                </c:pt>
                <c:pt idx="80">
                  <c:v>1255</c:v>
                </c:pt>
                <c:pt idx="81">
                  <c:v>1265</c:v>
                </c:pt>
                <c:pt idx="82">
                  <c:v>1285</c:v>
                </c:pt>
                <c:pt idx="83">
                  <c:v>1295</c:v>
                </c:pt>
                <c:pt idx="84">
                  <c:v>1305</c:v>
                </c:pt>
                <c:pt idx="85">
                  <c:v>1325</c:v>
                </c:pt>
                <c:pt idx="86">
                  <c:v>1335</c:v>
                </c:pt>
                <c:pt idx="87">
                  <c:v>1355</c:v>
                </c:pt>
                <c:pt idx="88">
                  <c:v>1365</c:v>
                </c:pt>
                <c:pt idx="89">
                  <c:v>1375</c:v>
                </c:pt>
                <c:pt idx="90">
                  <c:v>1395</c:v>
                </c:pt>
                <c:pt idx="91">
                  <c:v>1405</c:v>
                </c:pt>
                <c:pt idx="92">
                  <c:v>1425</c:v>
                </c:pt>
                <c:pt idx="93">
                  <c:v>1435</c:v>
                </c:pt>
                <c:pt idx="94">
                  <c:v>1445</c:v>
                </c:pt>
                <c:pt idx="95">
                  <c:v>1465</c:v>
                </c:pt>
                <c:pt idx="96">
                  <c:v>1485</c:v>
                </c:pt>
                <c:pt idx="97">
                  <c:v>1515</c:v>
                </c:pt>
                <c:pt idx="98">
                  <c:v>1525</c:v>
                </c:pt>
                <c:pt idx="99">
                  <c:v>1535</c:v>
                </c:pt>
                <c:pt idx="100">
                  <c:v>1555</c:v>
                </c:pt>
                <c:pt idx="101">
                  <c:v>1565</c:v>
                </c:pt>
                <c:pt idx="102">
                  <c:v>1585</c:v>
                </c:pt>
                <c:pt idx="103">
                  <c:v>1605</c:v>
                </c:pt>
                <c:pt idx="104">
                  <c:v>1625</c:v>
                </c:pt>
                <c:pt idx="105">
                  <c:v>1645</c:v>
                </c:pt>
                <c:pt idx="106">
                  <c:v>1655</c:v>
                </c:pt>
                <c:pt idx="107">
                  <c:v>1665</c:v>
                </c:pt>
                <c:pt idx="108">
                  <c:v>1685</c:v>
                </c:pt>
                <c:pt idx="109">
                  <c:v>1695</c:v>
                </c:pt>
                <c:pt idx="110">
                  <c:v>1705</c:v>
                </c:pt>
                <c:pt idx="111">
                  <c:v>1715</c:v>
                </c:pt>
                <c:pt idx="112">
                  <c:v>1735</c:v>
                </c:pt>
                <c:pt idx="113">
                  <c:v>1755</c:v>
                </c:pt>
                <c:pt idx="114">
                  <c:v>1765</c:v>
                </c:pt>
                <c:pt idx="115">
                  <c:v>1775</c:v>
                </c:pt>
                <c:pt idx="116">
                  <c:v>1795</c:v>
                </c:pt>
                <c:pt idx="117">
                  <c:v>1815</c:v>
                </c:pt>
                <c:pt idx="118">
                  <c:v>1825</c:v>
                </c:pt>
                <c:pt idx="119">
                  <c:v>1835</c:v>
                </c:pt>
                <c:pt idx="120">
                  <c:v>1855</c:v>
                </c:pt>
                <c:pt idx="121">
                  <c:v>1865</c:v>
                </c:pt>
                <c:pt idx="122">
                  <c:v>1885</c:v>
                </c:pt>
                <c:pt idx="123">
                  <c:v>1895</c:v>
                </c:pt>
                <c:pt idx="124">
                  <c:v>1905</c:v>
                </c:pt>
                <c:pt idx="125">
                  <c:v>1915</c:v>
                </c:pt>
                <c:pt idx="126">
                  <c:v>1925</c:v>
                </c:pt>
                <c:pt idx="127">
                  <c:v>1945</c:v>
                </c:pt>
                <c:pt idx="128">
                  <c:v>1965</c:v>
                </c:pt>
                <c:pt idx="129">
                  <c:v>1975</c:v>
                </c:pt>
                <c:pt idx="130">
                  <c:v>1995</c:v>
                </c:pt>
                <c:pt idx="131">
                  <c:v>2015</c:v>
                </c:pt>
                <c:pt idx="132">
                  <c:v>2025</c:v>
                </c:pt>
                <c:pt idx="133">
                  <c:v>2035</c:v>
                </c:pt>
                <c:pt idx="134">
                  <c:v>2055</c:v>
                </c:pt>
                <c:pt idx="135">
                  <c:v>2066</c:v>
                </c:pt>
                <c:pt idx="136">
                  <c:v>2077</c:v>
                </c:pt>
                <c:pt idx="137">
                  <c:v>2088</c:v>
                </c:pt>
                <c:pt idx="138">
                  <c:v>2102</c:v>
                </c:pt>
                <c:pt idx="139">
                  <c:v>2122</c:v>
                </c:pt>
                <c:pt idx="140">
                  <c:v>2132</c:v>
                </c:pt>
                <c:pt idx="141">
                  <c:v>2152</c:v>
                </c:pt>
                <c:pt idx="142">
                  <c:v>2172</c:v>
                </c:pt>
                <c:pt idx="143">
                  <c:v>2182</c:v>
                </c:pt>
                <c:pt idx="144">
                  <c:v>2202</c:v>
                </c:pt>
                <c:pt idx="145">
                  <c:v>2222</c:v>
                </c:pt>
                <c:pt idx="146">
                  <c:v>2232</c:v>
                </c:pt>
                <c:pt idx="147">
                  <c:v>2252</c:v>
                </c:pt>
                <c:pt idx="148">
                  <c:v>2272</c:v>
                </c:pt>
                <c:pt idx="149">
                  <c:v>2282</c:v>
                </c:pt>
                <c:pt idx="150">
                  <c:v>2302</c:v>
                </c:pt>
                <c:pt idx="151">
                  <c:v>2312</c:v>
                </c:pt>
                <c:pt idx="152">
                  <c:v>2332</c:v>
                </c:pt>
                <c:pt idx="153">
                  <c:v>2352</c:v>
                </c:pt>
                <c:pt idx="154">
                  <c:v>2362</c:v>
                </c:pt>
                <c:pt idx="155">
                  <c:v>2382</c:v>
                </c:pt>
                <c:pt idx="156">
                  <c:v>2392</c:v>
                </c:pt>
                <c:pt idx="157">
                  <c:v>2402</c:v>
                </c:pt>
                <c:pt idx="158">
                  <c:v>2422</c:v>
                </c:pt>
                <c:pt idx="159">
                  <c:v>2442</c:v>
                </c:pt>
                <c:pt idx="160">
                  <c:v>2452</c:v>
                </c:pt>
                <c:pt idx="161">
                  <c:v>2472</c:v>
                </c:pt>
                <c:pt idx="162">
                  <c:v>2492</c:v>
                </c:pt>
                <c:pt idx="163">
                  <c:v>2512</c:v>
                </c:pt>
                <c:pt idx="164">
                  <c:v>2532</c:v>
                </c:pt>
                <c:pt idx="165">
                  <c:v>2552</c:v>
                </c:pt>
                <c:pt idx="166">
                  <c:v>2562</c:v>
                </c:pt>
                <c:pt idx="167">
                  <c:v>2572</c:v>
                </c:pt>
                <c:pt idx="168">
                  <c:v>2592</c:v>
                </c:pt>
                <c:pt idx="169">
                  <c:v>2612</c:v>
                </c:pt>
                <c:pt idx="170">
                  <c:v>2632</c:v>
                </c:pt>
                <c:pt idx="171">
                  <c:v>2642</c:v>
                </c:pt>
                <c:pt idx="172">
                  <c:v>2652</c:v>
                </c:pt>
                <c:pt idx="173">
                  <c:v>2672</c:v>
                </c:pt>
                <c:pt idx="174">
                  <c:v>2682</c:v>
                </c:pt>
                <c:pt idx="175">
                  <c:v>2692</c:v>
                </c:pt>
                <c:pt idx="176">
                  <c:v>2702</c:v>
                </c:pt>
                <c:pt idx="177">
                  <c:v>2722</c:v>
                </c:pt>
                <c:pt idx="178">
                  <c:v>2732</c:v>
                </c:pt>
                <c:pt idx="179">
                  <c:v>2742</c:v>
                </c:pt>
                <c:pt idx="180">
                  <c:v>2762</c:v>
                </c:pt>
                <c:pt idx="181">
                  <c:v>2772</c:v>
                </c:pt>
                <c:pt idx="182">
                  <c:v>2792</c:v>
                </c:pt>
                <c:pt idx="183">
                  <c:v>2812</c:v>
                </c:pt>
                <c:pt idx="184">
                  <c:v>2832</c:v>
                </c:pt>
                <c:pt idx="185">
                  <c:v>2842</c:v>
                </c:pt>
                <c:pt idx="186">
                  <c:v>2852</c:v>
                </c:pt>
                <c:pt idx="187">
                  <c:v>2862</c:v>
                </c:pt>
                <c:pt idx="188">
                  <c:v>2882</c:v>
                </c:pt>
                <c:pt idx="189">
                  <c:v>2902</c:v>
                </c:pt>
                <c:pt idx="190">
                  <c:v>2912</c:v>
                </c:pt>
                <c:pt idx="191">
                  <c:v>2932</c:v>
                </c:pt>
                <c:pt idx="192">
                  <c:v>2952</c:v>
                </c:pt>
                <c:pt idx="193">
                  <c:v>2962</c:v>
                </c:pt>
                <c:pt idx="194">
                  <c:v>2982</c:v>
                </c:pt>
                <c:pt idx="195">
                  <c:v>2992</c:v>
                </c:pt>
                <c:pt idx="196">
                  <c:v>3012</c:v>
                </c:pt>
                <c:pt idx="197">
                  <c:v>3022</c:v>
                </c:pt>
                <c:pt idx="198">
                  <c:v>3033</c:v>
                </c:pt>
                <c:pt idx="199">
                  <c:v>3053</c:v>
                </c:pt>
                <c:pt idx="200">
                  <c:v>3073</c:v>
                </c:pt>
                <c:pt idx="201">
                  <c:v>3083</c:v>
                </c:pt>
                <c:pt idx="202">
                  <c:v>3103</c:v>
                </c:pt>
                <c:pt idx="203">
                  <c:v>3113</c:v>
                </c:pt>
                <c:pt idx="204">
                  <c:v>3133</c:v>
                </c:pt>
                <c:pt idx="205">
                  <c:v>3153</c:v>
                </c:pt>
                <c:pt idx="206">
                  <c:v>3173</c:v>
                </c:pt>
                <c:pt idx="207">
                  <c:v>3193</c:v>
                </c:pt>
                <c:pt idx="208">
                  <c:v>3213</c:v>
                </c:pt>
                <c:pt idx="209">
                  <c:v>3233</c:v>
                </c:pt>
                <c:pt idx="210">
                  <c:v>3243</c:v>
                </c:pt>
                <c:pt idx="211">
                  <c:v>3263</c:v>
                </c:pt>
                <c:pt idx="212">
                  <c:v>3283</c:v>
                </c:pt>
                <c:pt idx="213">
                  <c:v>3303</c:v>
                </c:pt>
                <c:pt idx="214">
                  <c:v>3323</c:v>
                </c:pt>
                <c:pt idx="215">
                  <c:v>3343</c:v>
                </c:pt>
                <c:pt idx="216">
                  <c:v>3363</c:v>
                </c:pt>
                <c:pt idx="217">
                  <c:v>3393</c:v>
                </c:pt>
                <c:pt idx="218">
                  <c:v>3413</c:v>
                </c:pt>
                <c:pt idx="219">
                  <c:v>3443</c:v>
                </c:pt>
                <c:pt idx="220">
                  <c:v>3453</c:v>
                </c:pt>
                <c:pt idx="221">
                  <c:v>3473</c:v>
                </c:pt>
                <c:pt idx="222">
                  <c:v>3483</c:v>
                </c:pt>
                <c:pt idx="223">
                  <c:v>3503</c:v>
                </c:pt>
                <c:pt idx="224">
                  <c:v>3513</c:v>
                </c:pt>
                <c:pt idx="225">
                  <c:v>3533</c:v>
                </c:pt>
                <c:pt idx="226">
                  <c:v>3553</c:v>
                </c:pt>
                <c:pt idx="227">
                  <c:v>3573</c:v>
                </c:pt>
                <c:pt idx="228">
                  <c:v>3583</c:v>
                </c:pt>
                <c:pt idx="229">
                  <c:v>3593</c:v>
                </c:pt>
                <c:pt idx="230">
                  <c:v>3603</c:v>
                </c:pt>
                <c:pt idx="231">
                  <c:v>3623</c:v>
                </c:pt>
                <c:pt idx="232">
                  <c:v>3633</c:v>
                </c:pt>
                <c:pt idx="233">
                  <c:v>3643</c:v>
                </c:pt>
                <c:pt idx="234">
                  <c:v>3663</c:v>
                </c:pt>
                <c:pt idx="235">
                  <c:v>3673</c:v>
                </c:pt>
                <c:pt idx="236">
                  <c:v>3693</c:v>
                </c:pt>
                <c:pt idx="237">
                  <c:v>3713</c:v>
                </c:pt>
                <c:pt idx="238">
                  <c:v>3723</c:v>
                </c:pt>
                <c:pt idx="239">
                  <c:v>3733</c:v>
                </c:pt>
                <c:pt idx="240">
                  <c:v>3753</c:v>
                </c:pt>
                <c:pt idx="241">
                  <c:v>3773</c:v>
                </c:pt>
                <c:pt idx="242">
                  <c:v>3783</c:v>
                </c:pt>
                <c:pt idx="243">
                  <c:v>3803</c:v>
                </c:pt>
                <c:pt idx="244">
                  <c:v>3823</c:v>
                </c:pt>
                <c:pt idx="245">
                  <c:v>3853</c:v>
                </c:pt>
                <c:pt idx="246">
                  <c:v>3873</c:v>
                </c:pt>
                <c:pt idx="247">
                  <c:v>3883</c:v>
                </c:pt>
                <c:pt idx="248">
                  <c:v>3903</c:v>
                </c:pt>
                <c:pt idx="249">
                  <c:v>3913</c:v>
                </c:pt>
                <c:pt idx="250">
                  <c:v>3923</c:v>
                </c:pt>
                <c:pt idx="251">
                  <c:v>3943</c:v>
                </c:pt>
                <c:pt idx="252">
                  <c:v>3963</c:v>
                </c:pt>
                <c:pt idx="253">
                  <c:v>3983</c:v>
                </c:pt>
                <c:pt idx="254">
                  <c:v>3993</c:v>
                </c:pt>
                <c:pt idx="255">
                  <c:v>4013</c:v>
                </c:pt>
                <c:pt idx="256">
                  <c:v>4023</c:v>
                </c:pt>
                <c:pt idx="257">
                  <c:v>4043</c:v>
                </c:pt>
                <c:pt idx="258">
                  <c:v>4063</c:v>
                </c:pt>
                <c:pt idx="259">
                  <c:v>4073</c:v>
                </c:pt>
                <c:pt idx="260">
                  <c:v>4093</c:v>
                </c:pt>
                <c:pt idx="261">
                  <c:v>4113</c:v>
                </c:pt>
                <c:pt idx="262">
                  <c:v>4133</c:v>
                </c:pt>
                <c:pt idx="263">
                  <c:v>4153</c:v>
                </c:pt>
                <c:pt idx="264">
                  <c:v>4163</c:v>
                </c:pt>
                <c:pt idx="265">
                  <c:v>4183</c:v>
                </c:pt>
                <c:pt idx="266">
                  <c:v>4203</c:v>
                </c:pt>
                <c:pt idx="267">
                  <c:v>4213</c:v>
                </c:pt>
                <c:pt idx="268">
                  <c:v>4223</c:v>
                </c:pt>
                <c:pt idx="269">
                  <c:v>4243</c:v>
                </c:pt>
                <c:pt idx="270">
                  <c:v>4263</c:v>
                </c:pt>
                <c:pt idx="271">
                  <c:v>4273</c:v>
                </c:pt>
                <c:pt idx="272">
                  <c:v>4293</c:v>
                </c:pt>
                <c:pt idx="273">
                  <c:v>4303</c:v>
                </c:pt>
                <c:pt idx="274">
                  <c:v>4313</c:v>
                </c:pt>
                <c:pt idx="275">
                  <c:v>4323</c:v>
                </c:pt>
                <c:pt idx="276">
                  <c:v>4343</c:v>
                </c:pt>
                <c:pt idx="277">
                  <c:v>4353</c:v>
                </c:pt>
                <c:pt idx="278">
                  <c:v>4373</c:v>
                </c:pt>
                <c:pt idx="279">
                  <c:v>4383</c:v>
                </c:pt>
                <c:pt idx="280">
                  <c:v>4403</c:v>
                </c:pt>
                <c:pt idx="281">
                  <c:v>4413</c:v>
                </c:pt>
                <c:pt idx="282">
                  <c:v>4433</c:v>
                </c:pt>
                <c:pt idx="283">
                  <c:v>4443</c:v>
                </c:pt>
                <c:pt idx="284">
                  <c:v>4453</c:v>
                </c:pt>
                <c:pt idx="285">
                  <c:v>4473</c:v>
                </c:pt>
                <c:pt idx="286">
                  <c:v>4493</c:v>
                </c:pt>
                <c:pt idx="287">
                  <c:v>4513</c:v>
                </c:pt>
                <c:pt idx="288">
                  <c:v>4523</c:v>
                </c:pt>
                <c:pt idx="289">
                  <c:v>4543</c:v>
                </c:pt>
                <c:pt idx="290">
                  <c:v>4553</c:v>
                </c:pt>
                <c:pt idx="291">
                  <c:v>4573</c:v>
                </c:pt>
                <c:pt idx="292">
                  <c:v>4583</c:v>
                </c:pt>
                <c:pt idx="293">
                  <c:v>4603</c:v>
                </c:pt>
                <c:pt idx="294">
                  <c:v>4613</c:v>
                </c:pt>
                <c:pt idx="295">
                  <c:v>4633</c:v>
                </c:pt>
                <c:pt idx="296">
                  <c:v>4643</c:v>
                </c:pt>
                <c:pt idx="297">
                  <c:v>4663</c:v>
                </c:pt>
                <c:pt idx="298">
                  <c:v>4673</c:v>
                </c:pt>
                <c:pt idx="299">
                  <c:v>4683</c:v>
                </c:pt>
                <c:pt idx="300">
                  <c:v>4703</c:v>
                </c:pt>
                <c:pt idx="301">
                  <c:v>4713</c:v>
                </c:pt>
                <c:pt idx="302">
                  <c:v>4733</c:v>
                </c:pt>
                <c:pt idx="303">
                  <c:v>4753</c:v>
                </c:pt>
                <c:pt idx="304">
                  <c:v>4763</c:v>
                </c:pt>
                <c:pt idx="305">
                  <c:v>4783</c:v>
                </c:pt>
                <c:pt idx="306">
                  <c:v>4803</c:v>
                </c:pt>
                <c:pt idx="307">
                  <c:v>4823</c:v>
                </c:pt>
                <c:pt idx="308">
                  <c:v>4843</c:v>
                </c:pt>
                <c:pt idx="309">
                  <c:v>4853</c:v>
                </c:pt>
                <c:pt idx="310">
                  <c:v>4873</c:v>
                </c:pt>
                <c:pt idx="311">
                  <c:v>4883</c:v>
                </c:pt>
                <c:pt idx="312">
                  <c:v>4903</c:v>
                </c:pt>
                <c:pt idx="313">
                  <c:v>4913</c:v>
                </c:pt>
                <c:pt idx="314">
                  <c:v>4933</c:v>
                </c:pt>
                <c:pt idx="315">
                  <c:v>4953</c:v>
                </c:pt>
                <c:pt idx="316">
                  <c:v>4973</c:v>
                </c:pt>
                <c:pt idx="317">
                  <c:v>4993</c:v>
                </c:pt>
                <c:pt idx="318">
                  <c:v>5013</c:v>
                </c:pt>
                <c:pt idx="319">
                  <c:v>5033</c:v>
                </c:pt>
                <c:pt idx="320">
                  <c:v>5053</c:v>
                </c:pt>
                <c:pt idx="321">
                  <c:v>5073</c:v>
                </c:pt>
                <c:pt idx="322">
                  <c:v>5093</c:v>
                </c:pt>
                <c:pt idx="323">
                  <c:v>5103</c:v>
                </c:pt>
                <c:pt idx="324">
                  <c:v>5113</c:v>
                </c:pt>
                <c:pt idx="325">
                  <c:v>5133</c:v>
                </c:pt>
                <c:pt idx="326">
                  <c:v>5153</c:v>
                </c:pt>
                <c:pt idx="327">
                  <c:v>5163</c:v>
                </c:pt>
                <c:pt idx="328">
                  <c:v>5183</c:v>
                </c:pt>
                <c:pt idx="329">
                  <c:v>5203</c:v>
                </c:pt>
                <c:pt idx="330">
                  <c:v>5223</c:v>
                </c:pt>
                <c:pt idx="331">
                  <c:v>5243</c:v>
                </c:pt>
                <c:pt idx="332">
                  <c:v>5253</c:v>
                </c:pt>
                <c:pt idx="333">
                  <c:v>5263</c:v>
                </c:pt>
                <c:pt idx="334">
                  <c:v>5283</c:v>
                </c:pt>
                <c:pt idx="335">
                  <c:v>5303</c:v>
                </c:pt>
                <c:pt idx="336">
                  <c:v>5323</c:v>
                </c:pt>
                <c:pt idx="337">
                  <c:v>5343</c:v>
                </c:pt>
                <c:pt idx="338">
                  <c:v>5363</c:v>
                </c:pt>
                <c:pt idx="339">
                  <c:v>5373</c:v>
                </c:pt>
                <c:pt idx="340">
                  <c:v>5393</c:v>
                </c:pt>
                <c:pt idx="341">
                  <c:v>5403</c:v>
                </c:pt>
                <c:pt idx="342">
                  <c:v>5423</c:v>
                </c:pt>
                <c:pt idx="343">
                  <c:v>5433</c:v>
                </c:pt>
                <c:pt idx="344">
                  <c:v>5453</c:v>
                </c:pt>
                <c:pt idx="345">
                  <c:v>5473</c:v>
                </c:pt>
                <c:pt idx="346">
                  <c:v>5483</c:v>
                </c:pt>
                <c:pt idx="347">
                  <c:v>5493</c:v>
                </c:pt>
                <c:pt idx="348">
                  <c:v>5513</c:v>
                </c:pt>
                <c:pt idx="349">
                  <c:v>5533</c:v>
                </c:pt>
                <c:pt idx="350">
                  <c:v>5543</c:v>
                </c:pt>
                <c:pt idx="351">
                  <c:v>5553</c:v>
                </c:pt>
                <c:pt idx="352">
                  <c:v>5573</c:v>
                </c:pt>
                <c:pt idx="353">
                  <c:v>5593</c:v>
                </c:pt>
                <c:pt idx="354">
                  <c:v>5613</c:v>
                </c:pt>
                <c:pt idx="355">
                  <c:v>5623</c:v>
                </c:pt>
                <c:pt idx="356">
                  <c:v>5643</c:v>
                </c:pt>
                <c:pt idx="357">
                  <c:v>5663</c:v>
                </c:pt>
                <c:pt idx="358">
                  <c:v>5673</c:v>
                </c:pt>
                <c:pt idx="359">
                  <c:v>5693</c:v>
                </c:pt>
                <c:pt idx="360">
                  <c:v>5713</c:v>
                </c:pt>
                <c:pt idx="361">
                  <c:v>5733</c:v>
                </c:pt>
                <c:pt idx="362">
                  <c:v>5753</c:v>
                </c:pt>
                <c:pt idx="363">
                  <c:v>5773</c:v>
                </c:pt>
                <c:pt idx="364">
                  <c:v>5793</c:v>
                </c:pt>
                <c:pt idx="365">
                  <c:v>5813</c:v>
                </c:pt>
                <c:pt idx="366">
                  <c:v>5823</c:v>
                </c:pt>
                <c:pt idx="367">
                  <c:v>5843</c:v>
                </c:pt>
                <c:pt idx="368">
                  <c:v>5853</c:v>
                </c:pt>
                <c:pt idx="369">
                  <c:v>5883</c:v>
                </c:pt>
                <c:pt idx="370">
                  <c:v>5893</c:v>
                </c:pt>
                <c:pt idx="371">
                  <c:v>5913</c:v>
                </c:pt>
                <c:pt idx="372">
                  <c:v>5933</c:v>
                </c:pt>
                <c:pt idx="373">
                  <c:v>5953</c:v>
                </c:pt>
                <c:pt idx="374">
                  <c:v>5973</c:v>
                </c:pt>
                <c:pt idx="375">
                  <c:v>5993</c:v>
                </c:pt>
                <c:pt idx="376">
                  <c:v>6003</c:v>
                </c:pt>
                <c:pt idx="377">
                  <c:v>6013</c:v>
                </c:pt>
                <c:pt idx="378">
                  <c:v>6033</c:v>
                </c:pt>
                <c:pt idx="379">
                  <c:v>6053</c:v>
                </c:pt>
                <c:pt idx="380">
                  <c:v>6073</c:v>
                </c:pt>
                <c:pt idx="381">
                  <c:v>6093</c:v>
                </c:pt>
                <c:pt idx="382">
                  <c:v>6113</c:v>
                </c:pt>
                <c:pt idx="383">
                  <c:v>6123</c:v>
                </c:pt>
                <c:pt idx="384">
                  <c:v>6143</c:v>
                </c:pt>
                <c:pt idx="385">
                  <c:v>6163</c:v>
                </c:pt>
                <c:pt idx="386">
                  <c:v>6173</c:v>
                </c:pt>
                <c:pt idx="387">
                  <c:v>6193</c:v>
                </c:pt>
                <c:pt idx="388">
                  <c:v>6203</c:v>
                </c:pt>
                <c:pt idx="389">
                  <c:v>6223</c:v>
                </c:pt>
                <c:pt idx="390">
                  <c:v>6233</c:v>
                </c:pt>
                <c:pt idx="391">
                  <c:v>6243</c:v>
                </c:pt>
                <c:pt idx="392">
                  <c:v>6263</c:v>
                </c:pt>
                <c:pt idx="393">
                  <c:v>6273</c:v>
                </c:pt>
                <c:pt idx="394">
                  <c:v>6283</c:v>
                </c:pt>
                <c:pt idx="395">
                  <c:v>6313</c:v>
                </c:pt>
                <c:pt idx="396">
                  <c:v>6323</c:v>
                </c:pt>
                <c:pt idx="397">
                  <c:v>6343</c:v>
                </c:pt>
                <c:pt idx="398">
                  <c:v>6353</c:v>
                </c:pt>
                <c:pt idx="399">
                  <c:v>6373</c:v>
                </c:pt>
                <c:pt idx="400">
                  <c:v>6393</c:v>
                </c:pt>
                <c:pt idx="401">
                  <c:v>6413</c:v>
                </c:pt>
                <c:pt idx="402">
                  <c:v>6433</c:v>
                </c:pt>
                <c:pt idx="403">
                  <c:v>6443</c:v>
                </c:pt>
                <c:pt idx="404">
                  <c:v>6463</c:v>
                </c:pt>
                <c:pt idx="405">
                  <c:v>6473</c:v>
                </c:pt>
                <c:pt idx="406">
                  <c:v>6493</c:v>
                </c:pt>
                <c:pt idx="407">
                  <c:v>6503</c:v>
                </c:pt>
                <c:pt idx="408">
                  <c:v>6513</c:v>
                </c:pt>
                <c:pt idx="409">
                  <c:v>6533</c:v>
                </c:pt>
                <c:pt idx="410">
                  <c:v>6543</c:v>
                </c:pt>
                <c:pt idx="411">
                  <c:v>6553</c:v>
                </c:pt>
                <c:pt idx="412">
                  <c:v>6563</c:v>
                </c:pt>
                <c:pt idx="413">
                  <c:v>6583</c:v>
                </c:pt>
                <c:pt idx="414">
                  <c:v>6593</c:v>
                </c:pt>
                <c:pt idx="415">
                  <c:v>6603</c:v>
                </c:pt>
                <c:pt idx="416">
                  <c:v>6613</c:v>
                </c:pt>
                <c:pt idx="417">
                  <c:v>6633</c:v>
                </c:pt>
                <c:pt idx="418">
                  <c:v>6643</c:v>
                </c:pt>
                <c:pt idx="419">
                  <c:v>6663</c:v>
                </c:pt>
                <c:pt idx="420">
                  <c:v>6683</c:v>
                </c:pt>
                <c:pt idx="421">
                  <c:v>6693</c:v>
                </c:pt>
                <c:pt idx="422">
                  <c:v>6703</c:v>
                </c:pt>
                <c:pt idx="423">
                  <c:v>6723</c:v>
                </c:pt>
                <c:pt idx="424">
                  <c:v>6743</c:v>
                </c:pt>
                <c:pt idx="425">
                  <c:v>6753</c:v>
                </c:pt>
                <c:pt idx="426">
                  <c:v>6773</c:v>
                </c:pt>
                <c:pt idx="427">
                  <c:v>6793</c:v>
                </c:pt>
                <c:pt idx="428">
                  <c:v>6813</c:v>
                </c:pt>
                <c:pt idx="429">
                  <c:v>6833</c:v>
                </c:pt>
                <c:pt idx="430">
                  <c:v>6853</c:v>
                </c:pt>
                <c:pt idx="431">
                  <c:v>6863</c:v>
                </c:pt>
                <c:pt idx="432">
                  <c:v>6883</c:v>
                </c:pt>
                <c:pt idx="433">
                  <c:v>6893</c:v>
                </c:pt>
                <c:pt idx="434">
                  <c:v>6913</c:v>
                </c:pt>
                <c:pt idx="435">
                  <c:v>6933</c:v>
                </c:pt>
                <c:pt idx="436">
                  <c:v>6953</c:v>
                </c:pt>
                <c:pt idx="437">
                  <c:v>6973</c:v>
                </c:pt>
                <c:pt idx="438">
                  <c:v>6993</c:v>
                </c:pt>
                <c:pt idx="439">
                  <c:v>7023</c:v>
                </c:pt>
                <c:pt idx="440">
                  <c:v>7033</c:v>
                </c:pt>
                <c:pt idx="441">
                  <c:v>7053</c:v>
                </c:pt>
                <c:pt idx="442">
                  <c:v>7073</c:v>
                </c:pt>
                <c:pt idx="443">
                  <c:v>7083</c:v>
                </c:pt>
                <c:pt idx="444">
                  <c:v>7093</c:v>
                </c:pt>
                <c:pt idx="445">
                  <c:v>7113</c:v>
                </c:pt>
                <c:pt idx="446">
                  <c:v>7123</c:v>
                </c:pt>
                <c:pt idx="447">
                  <c:v>7143</c:v>
                </c:pt>
                <c:pt idx="448">
                  <c:v>7163</c:v>
                </c:pt>
                <c:pt idx="449">
                  <c:v>7173</c:v>
                </c:pt>
                <c:pt idx="450">
                  <c:v>7183</c:v>
                </c:pt>
                <c:pt idx="451">
                  <c:v>7203</c:v>
                </c:pt>
                <c:pt idx="452">
                  <c:v>7233</c:v>
                </c:pt>
                <c:pt idx="453">
                  <c:v>7253</c:v>
                </c:pt>
                <c:pt idx="454">
                  <c:v>7263</c:v>
                </c:pt>
                <c:pt idx="455">
                  <c:v>7283</c:v>
                </c:pt>
                <c:pt idx="456">
                  <c:v>7303</c:v>
                </c:pt>
                <c:pt idx="457">
                  <c:v>7323</c:v>
                </c:pt>
                <c:pt idx="458">
                  <c:v>7333</c:v>
                </c:pt>
                <c:pt idx="459">
                  <c:v>7353</c:v>
                </c:pt>
                <c:pt idx="460">
                  <c:v>7373</c:v>
                </c:pt>
                <c:pt idx="461">
                  <c:v>7383</c:v>
                </c:pt>
                <c:pt idx="462">
                  <c:v>7393</c:v>
                </c:pt>
                <c:pt idx="463">
                  <c:v>7413</c:v>
                </c:pt>
                <c:pt idx="464">
                  <c:v>7423</c:v>
                </c:pt>
                <c:pt idx="465">
                  <c:v>7443</c:v>
                </c:pt>
                <c:pt idx="466">
                  <c:v>7453</c:v>
                </c:pt>
                <c:pt idx="467">
                  <c:v>7473</c:v>
                </c:pt>
                <c:pt idx="468">
                  <c:v>7493</c:v>
                </c:pt>
                <c:pt idx="469">
                  <c:v>7503</c:v>
                </c:pt>
                <c:pt idx="470">
                  <c:v>7523</c:v>
                </c:pt>
                <c:pt idx="471">
                  <c:v>7533</c:v>
                </c:pt>
                <c:pt idx="472">
                  <c:v>7543</c:v>
                </c:pt>
                <c:pt idx="473">
                  <c:v>7563</c:v>
                </c:pt>
                <c:pt idx="474">
                  <c:v>7583</c:v>
                </c:pt>
                <c:pt idx="475">
                  <c:v>7603</c:v>
                </c:pt>
                <c:pt idx="476">
                  <c:v>7613</c:v>
                </c:pt>
                <c:pt idx="477">
                  <c:v>7633</c:v>
                </c:pt>
                <c:pt idx="478">
                  <c:v>7653</c:v>
                </c:pt>
                <c:pt idx="479">
                  <c:v>7663</c:v>
                </c:pt>
                <c:pt idx="480">
                  <c:v>7683</c:v>
                </c:pt>
                <c:pt idx="481">
                  <c:v>7703</c:v>
                </c:pt>
                <c:pt idx="482">
                  <c:v>7713</c:v>
                </c:pt>
                <c:pt idx="483">
                  <c:v>7723</c:v>
                </c:pt>
                <c:pt idx="484">
                  <c:v>7733</c:v>
                </c:pt>
                <c:pt idx="485">
                  <c:v>7753</c:v>
                </c:pt>
                <c:pt idx="486">
                  <c:v>7773</c:v>
                </c:pt>
                <c:pt idx="487">
                  <c:v>7793</c:v>
                </c:pt>
                <c:pt idx="488">
                  <c:v>7813</c:v>
                </c:pt>
                <c:pt idx="489">
                  <c:v>7823</c:v>
                </c:pt>
                <c:pt idx="490">
                  <c:v>7843</c:v>
                </c:pt>
                <c:pt idx="491">
                  <c:v>7863</c:v>
                </c:pt>
                <c:pt idx="492">
                  <c:v>7883</c:v>
                </c:pt>
                <c:pt idx="493">
                  <c:v>7893</c:v>
                </c:pt>
                <c:pt idx="494">
                  <c:v>7903</c:v>
                </c:pt>
                <c:pt idx="495">
                  <c:v>7923</c:v>
                </c:pt>
                <c:pt idx="496">
                  <c:v>7933</c:v>
                </c:pt>
                <c:pt idx="497">
                  <c:v>7953</c:v>
                </c:pt>
                <c:pt idx="498">
                  <c:v>7963</c:v>
                </c:pt>
                <c:pt idx="499">
                  <c:v>7983</c:v>
                </c:pt>
                <c:pt idx="500">
                  <c:v>8003</c:v>
                </c:pt>
                <c:pt idx="501">
                  <c:v>8023</c:v>
                </c:pt>
                <c:pt idx="502">
                  <c:v>8033</c:v>
                </c:pt>
                <c:pt idx="503">
                  <c:v>8043</c:v>
                </c:pt>
                <c:pt idx="504">
                  <c:v>8063</c:v>
                </c:pt>
                <c:pt idx="505">
                  <c:v>8073</c:v>
                </c:pt>
                <c:pt idx="506">
                  <c:v>8083</c:v>
                </c:pt>
                <c:pt idx="507">
                  <c:v>8103</c:v>
                </c:pt>
                <c:pt idx="508">
                  <c:v>8123</c:v>
                </c:pt>
                <c:pt idx="509">
                  <c:v>8143</c:v>
                </c:pt>
                <c:pt idx="510">
                  <c:v>8163</c:v>
                </c:pt>
                <c:pt idx="511">
                  <c:v>8183</c:v>
                </c:pt>
                <c:pt idx="512">
                  <c:v>8193</c:v>
                </c:pt>
                <c:pt idx="513">
                  <c:v>8213</c:v>
                </c:pt>
                <c:pt idx="514">
                  <c:v>8233</c:v>
                </c:pt>
                <c:pt idx="515">
                  <c:v>8253</c:v>
                </c:pt>
                <c:pt idx="516">
                  <c:v>8273</c:v>
                </c:pt>
                <c:pt idx="517">
                  <c:v>8293</c:v>
                </c:pt>
                <c:pt idx="518">
                  <c:v>8313</c:v>
                </c:pt>
                <c:pt idx="519">
                  <c:v>8333</c:v>
                </c:pt>
                <c:pt idx="520">
                  <c:v>8353</c:v>
                </c:pt>
                <c:pt idx="521">
                  <c:v>8373</c:v>
                </c:pt>
                <c:pt idx="522">
                  <c:v>8383</c:v>
                </c:pt>
                <c:pt idx="523">
                  <c:v>8403</c:v>
                </c:pt>
                <c:pt idx="524">
                  <c:v>8423</c:v>
                </c:pt>
                <c:pt idx="525">
                  <c:v>8433</c:v>
                </c:pt>
                <c:pt idx="526">
                  <c:v>8453</c:v>
                </c:pt>
                <c:pt idx="527">
                  <c:v>8473</c:v>
                </c:pt>
                <c:pt idx="528">
                  <c:v>8483</c:v>
                </c:pt>
                <c:pt idx="529">
                  <c:v>8503</c:v>
                </c:pt>
                <c:pt idx="530">
                  <c:v>8523</c:v>
                </c:pt>
                <c:pt idx="531">
                  <c:v>8533</c:v>
                </c:pt>
                <c:pt idx="532">
                  <c:v>8553</c:v>
                </c:pt>
                <c:pt idx="533">
                  <c:v>8573</c:v>
                </c:pt>
                <c:pt idx="534">
                  <c:v>8583</c:v>
                </c:pt>
                <c:pt idx="535">
                  <c:v>8593</c:v>
                </c:pt>
                <c:pt idx="536">
                  <c:v>8613</c:v>
                </c:pt>
                <c:pt idx="537">
                  <c:v>8633</c:v>
                </c:pt>
                <c:pt idx="538">
                  <c:v>8643</c:v>
                </c:pt>
                <c:pt idx="539">
                  <c:v>8663</c:v>
                </c:pt>
                <c:pt idx="540">
                  <c:v>8673</c:v>
                </c:pt>
                <c:pt idx="541">
                  <c:v>8683</c:v>
                </c:pt>
                <c:pt idx="542">
                  <c:v>8703</c:v>
                </c:pt>
                <c:pt idx="543">
                  <c:v>8713</c:v>
                </c:pt>
                <c:pt idx="544">
                  <c:v>8733</c:v>
                </c:pt>
                <c:pt idx="545">
                  <c:v>8753</c:v>
                </c:pt>
                <c:pt idx="546">
                  <c:v>8763</c:v>
                </c:pt>
                <c:pt idx="547">
                  <c:v>8783</c:v>
                </c:pt>
                <c:pt idx="548">
                  <c:v>8803</c:v>
                </c:pt>
                <c:pt idx="549">
                  <c:v>8813</c:v>
                </c:pt>
                <c:pt idx="550">
                  <c:v>8833</c:v>
                </c:pt>
                <c:pt idx="551">
                  <c:v>8853</c:v>
                </c:pt>
                <c:pt idx="552">
                  <c:v>8873</c:v>
                </c:pt>
                <c:pt idx="553">
                  <c:v>8893</c:v>
                </c:pt>
                <c:pt idx="554">
                  <c:v>8913</c:v>
                </c:pt>
                <c:pt idx="555">
                  <c:v>8933</c:v>
                </c:pt>
                <c:pt idx="556">
                  <c:v>8943</c:v>
                </c:pt>
                <c:pt idx="557">
                  <c:v>8963</c:v>
                </c:pt>
                <c:pt idx="558">
                  <c:v>8983</c:v>
                </c:pt>
                <c:pt idx="559">
                  <c:v>8993</c:v>
                </c:pt>
                <c:pt idx="560">
                  <c:v>9013</c:v>
                </c:pt>
                <c:pt idx="561">
                  <c:v>9033</c:v>
                </c:pt>
                <c:pt idx="562">
                  <c:v>9043</c:v>
                </c:pt>
                <c:pt idx="563">
                  <c:v>9063</c:v>
                </c:pt>
                <c:pt idx="564">
                  <c:v>9083</c:v>
                </c:pt>
                <c:pt idx="565">
                  <c:v>9093</c:v>
                </c:pt>
                <c:pt idx="566">
                  <c:v>9103</c:v>
                </c:pt>
                <c:pt idx="567">
                  <c:v>9123</c:v>
                </c:pt>
                <c:pt idx="568">
                  <c:v>9133</c:v>
                </c:pt>
                <c:pt idx="569">
                  <c:v>9153</c:v>
                </c:pt>
                <c:pt idx="570">
                  <c:v>9173</c:v>
                </c:pt>
                <c:pt idx="571">
                  <c:v>9193</c:v>
                </c:pt>
                <c:pt idx="572">
                  <c:v>9213</c:v>
                </c:pt>
                <c:pt idx="573">
                  <c:v>9233</c:v>
                </c:pt>
                <c:pt idx="574">
                  <c:v>9243</c:v>
                </c:pt>
                <c:pt idx="575">
                  <c:v>9263</c:v>
                </c:pt>
                <c:pt idx="576">
                  <c:v>9273</c:v>
                </c:pt>
                <c:pt idx="577">
                  <c:v>9293</c:v>
                </c:pt>
                <c:pt idx="578">
                  <c:v>9323</c:v>
                </c:pt>
                <c:pt idx="579">
                  <c:v>9343</c:v>
                </c:pt>
                <c:pt idx="580">
                  <c:v>9363</c:v>
                </c:pt>
                <c:pt idx="581">
                  <c:v>9383</c:v>
                </c:pt>
                <c:pt idx="582">
                  <c:v>9403</c:v>
                </c:pt>
                <c:pt idx="583">
                  <c:v>9413</c:v>
                </c:pt>
                <c:pt idx="584">
                  <c:v>9423</c:v>
                </c:pt>
                <c:pt idx="585">
                  <c:v>9443</c:v>
                </c:pt>
                <c:pt idx="586">
                  <c:v>9453</c:v>
                </c:pt>
                <c:pt idx="587">
                  <c:v>9473</c:v>
                </c:pt>
                <c:pt idx="588">
                  <c:v>9493</c:v>
                </c:pt>
                <c:pt idx="589">
                  <c:v>9503</c:v>
                </c:pt>
                <c:pt idx="590">
                  <c:v>9513</c:v>
                </c:pt>
                <c:pt idx="591">
                  <c:v>9533</c:v>
                </c:pt>
                <c:pt idx="592">
                  <c:v>9543</c:v>
                </c:pt>
                <c:pt idx="593">
                  <c:v>9563</c:v>
                </c:pt>
                <c:pt idx="594">
                  <c:v>9583</c:v>
                </c:pt>
                <c:pt idx="595">
                  <c:v>9593</c:v>
                </c:pt>
                <c:pt idx="596">
                  <c:v>9603</c:v>
                </c:pt>
                <c:pt idx="597">
                  <c:v>9623</c:v>
                </c:pt>
                <c:pt idx="598">
                  <c:v>9643</c:v>
                </c:pt>
                <c:pt idx="599">
                  <c:v>9663</c:v>
                </c:pt>
                <c:pt idx="600">
                  <c:v>9673</c:v>
                </c:pt>
                <c:pt idx="601">
                  <c:v>9693</c:v>
                </c:pt>
                <c:pt idx="602">
                  <c:v>9713</c:v>
                </c:pt>
                <c:pt idx="603">
                  <c:v>9743</c:v>
                </c:pt>
                <c:pt idx="604">
                  <c:v>9753</c:v>
                </c:pt>
                <c:pt idx="605">
                  <c:v>9773</c:v>
                </c:pt>
                <c:pt idx="606">
                  <c:v>9793</c:v>
                </c:pt>
                <c:pt idx="607">
                  <c:v>9813</c:v>
                </c:pt>
                <c:pt idx="608">
                  <c:v>9823</c:v>
                </c:pt>
                <c:pt idx="609">
                  <c:v>9843</c:v>
                </c:pt>
                <c:pt idx="610">
                  <c:v>9853</c:v>
                </c:pt>
                <c:pt idx="611">
                  <c:v>9873</c:v>
                </c:pt>
                <c:pt idx="612">
                  <c:v>9883</c:v>
                </c:pt>
                <c:pt idx="613">
                  <c:v>9903</c:v>
                </c:pt>
                <c:pt idx="614">
                  <c:v>9913</c:v>
                </c:pt>
                <c:pt idx="615">
                  <c:v>9923</c:v>
                </c:pt>
                <c:pt idx="616">
                  <c:v>9943</c:v>
                </c:pt>
                <c:pt idx="617">
                  <c:v>9953</c:v>
                </c:pt>
                <c:pt idx="618">
                  <c:v>9973</c:v>
                </c:pt>
                <c:pt idx="619">
                  <c:v>9983</c:v>
                </c:pt>
                <c:pt idx="620">
                  <c:v>10003</c:v>
                </c:pt>
                <c:pt idx="621">
                  <c:v>10013</c:v>
                </c:pt>
                <c:pt idx="622">
                  <c:v>10033</c:v>
                </c:pt>
                <c:pt idx="623">
                  <c:v>10043</c:v>
                </c:pt>
                <c:pt idx="624">
                  <c:v>10063</c:v>
                </c:pt>
                <c:pt idx="625">
                  <c:v>10073</c:v>
                </c:pt>
                <c:pt idx="626">
                  <c:v>10083</c:v>
                </c:pt>
                <c:pt idx="627">
                  <c:v>10103</c:v>
                </c:pt>
                <c:pt idx="628">
                  <c:v>10113</c:v>
                </c:pt>
                <c:pt idx="629">
                  <c:v>10123</c:v>
                </c:pt>
                <c:pt idx="630">
                  <c:v>10133</c:v>
                </c:pt>
                <c:pt idx="631">
                  <c:v>10143</c:v>
                </c:pt>
                <c:pt idx="632">
                  <c:v>10153</c:v>
                </c:pt>
                <c:pt idx="633">
                  <c:v>10173</c:v>
                </c:pt>
                <c:pt idx="634">
                  <c:v>10183</c:v>
                </c:pt>
                <c:pt idx="635">
                  <c:v>10203</c:v>
                </c:pt>
                <c:pt idx="636">
                  <c:v>10223</c:v>
                </c:pt>
                <c:pt idx="637">
                  <c:v>10233</c:v>
                </c:pt>
                <c:pt idx="638">
                  <c:v>10243</c:v>
                </c:pt>
                <c:pt idx="639">
                  <c:v>10253</c:v>
                </c:pt>
                <c:pt idx="640">
                  <c:v>10273</c:v>
                </c:pt>
                <c:pt idx="641">
                  <c:v>10283</c:v>
                </c:pt>
                <c:pt idx="642">
                  <c:v>10303</c:v>
                </c:pt>
                <c:pt idx="643">
                  <c:v>10323</c:v>
                </c:pt>
                <c:pt idx="644">
                  <c:v>10343</c:v>
                </c:pt>
                <c:pt idx="645">
                  <c:v>10353</c:v>
                </c:pt>
                <c:pt idx="646">
                  <c:v>10373</c:v>
                </c:pt>
                <c:pt idx="647">
                  <c:v>10383</c:v>
                </c:pt>
                <c:pt idx="648">
                  <c:v>10403</c:v>
                </c:pt>
                <c:pt idx="649">
                  <c:v>10423</c:v>
                </c:pt>
                <c:pt idx="650">
                  <c:v>10433</c:v>
                </c:pt>
                <c:pt idx="651">
                  <c:v>10453</c:v>
                </c:pt>
                <c:pt idx="652">
                  <c:v>10463</c:v>
                </c:pt>
                <c:pt idx="653">
                  <c:v>10483</c:v>
                </c:pt>
                <c:pt idx="654">
                  <c:v>10503</c:v>
                </c:pt>
                <c:pt idx="655">
                  <c:v>10513</c:v>
                </c:pt>
                <c:pt idx="656">
                  <c:v>10533</c:v>
                </c:pt>
                <c:pt idx="657">
                  <c:v>10543</c:v>
                </c:pt>
                <c:pt idx="658">
                  <c:v>10563</c:v>
                </c:pt>
                <c:pt idx="659">
                  <c:v>10573</c:v>
                </c:pt>
                <c:pt idx="660">
                  <c:v>10593</c:v>
                </c:pt>
                <c:pt idx="661">
                  <c:v>10603</c:v>
                </c:pt>
                <c:pt idx="662">
                  <c:v>10623</c:v>
                </c:pt>
                <c:pt idx="663">
                  <c:v>10643</c:v>
                </c:pt>
                <c:pt idx="664">
                  <c:v>10663</c:v>
                </c:pt>
                <c:pt idx="665">
                  <c:v>10683</c:v>
                </c:pt>
                <c:pt idx="666">
                  <c:v>10703</c:v>
                </c:pt>
                <c:pt idx="667">
                  <c:v>10723</c:v>
                </c:pt>
                <c:pt idx="668">
                  <c:v>10743</c:v>
                </c:pt>
                <c:pt idx="669">
                  <c:v>10763</c:v>
                </c:pt>
                <c:pt idx="670">
                  <c:v>10783</c:v>
                </c:pt>
                <c:pt idx="671">
                  <c:v>10793</c:v>
                </c:pt>
                <c:pt idx="672">
                  <c:v>10813</c:v>
                </c:pt>
                <c:pt idx="673">
                  <c:v>10823</c:v>
                </c:pt>
                <c:pt idx="674">
                  <c:v>10833</c:v>
                </c:pt>
                <c:pt idx="675">
                  <c:v>10843</c:v>
                </c:pt>
                <c:pt idx="676">
                  <c:v>10863</c:v>
                </c:pt>
                <c:pt idx="677">
                  <c:v>10873</c:v>
                </c:pt>
                <c:pt idx="678">
                  <c:v>10893</c:v>
                </c:pt>
                <c:pt idx="679">
                  <c:v>10913</c:v>
                </c:pt>
                <c:pt idx="680">
                  <c:v>10933</c:v>
                </c:pt>
                <c:pt idx="681">
                  <c:v>10943</c:v>
                </c:pt>
                <c:pt idx="682">
                  <c:v>10953</c:v>
                </c:pt>
                <c:pt idx="683">
                  <c:v>10963</c:v>
                </c:pt>
                <c:pt idx="684">
                  <c:v>10973</c:v>
                </c:pt>
                <c:pt idx="685">
                  <c:v>10993</c:v>
                </c:pt>
                <c:pt idx="686">
                  <c:v>11003</c:v>
                </c:pt>
                <c:pt idx="687">
                  <c:v>11013</c:v>
                </c:pt>
                <c:pt idx="688">
                  <c:v>11023</c:v>
                </c:pt>
                <c:pt idx="689">
                  <c:v>11043</c:v>
                </c:pt>
                <c:pt idx="690">
                  <c:v>11053</c:v>
                </c:pt>
                <c:pt idx="691">
                  <c:v>11073</c:v>
                </c:pt>
                <c:pt idx="692">
                  <c:v>11083</c:v>
                </c:pt>
                <c:pt idx="693">
                  <c:v>11103</c:v>
                </c:pt>
                <c:pt idx="694">
                  <c:v>11113</c:v>
                </c:pt>
                <c:pt idx="695">
                  <c:v>11133</c:v>
                </c:pt>
                <c:pt idx="696">
                  <c:v>11153</c:v>
                </c:pt>
                <c:pt idx="697">
                  <c:v>11163</c:v>
                </c:pt>
                <c:pt idx="698">
                  <c:v>11183</c:v>
                </c:pt>
                <c:pt idx="699">
                  <c:v>11193</c:v>
                </c:pt>
                <c:pt idx="700">
                  <c:v>11223</c:v>
                </c:pt>
                <c:pt idx="701">
                  <c:v>11233</c:v>
                </c:pt>
                <c:pt idx="702">
                  <c:v>11243</c:v>
                </c:pt>
                <c:pt idx="703">
                  <c:v>11263</c:v>
                </c:pt>
                <c:pt idx="704">
                  <c:v>11283</c:v>
                </c:pt>
                <c:pt idx="705">
                  <c:v>11293</c:v>
                </c:pt>
                <c:pt idx="706">
                  <c:v>11313</c:v>
                </c:pt>
                <c:pt idx="707">
                  <c:v>11333</c:v>
                </c:pt>
                <c:pt idx="708">
                  <c:v>11353</c:v>
                </c:pt>
                <c:pt idx="709">
                  <c:v>11363</c:v>
                </c:pt>
                <c:pt idx="710">
                  <c:v>11383</c:v>
                </c:pt>
                <c:pt idx="711">
                  <c:v>11403</c:v>
                </c:pt>
                <c:pt idx="712">
                  <c:v>11423</c:v>
                </c:pt>
                <c:pt idx="713">
                  <c:v>11433</c:v>
                </c:pt>
                <c:pt idx="714">
                  <c:v>11453</c:v>
                </c:pt>
                <c:pt idx="715">
                  <c:v>11473</c:v>
                </c:pt>
                <c:pt idx="716">
                  <c:v>11483</c:v>
                </c:pt>
                <c:pt idx="717">
                  <c:v>11493</c:v>
                </c:pt>
                <c:pt idx="718">
                  <c:v>11513</c:v>
                </c:pt>
                <c:pt idx="719">
                  <c:v>11533</c:v>
                </c:pt>
                <c:pt idx="720">
                  <c:v>11553</c:v>
                </c:pt>
                <c:pt idx="721">
                  <c:v>11563</c:v>
                </c:pt>
                <c:pt idx="722">
                  <c:v>11583</c:v>
                </c:pt>
                <c:pt idx="723">
                  <c:v>11603</c:v>
                </c:pt>
                <c:pt idx="724">
                  <c:v>11613</c:v>
                </c:pt>
                <c:pt idx="725">
                  <c:v>11633</c:v>
                </c:pt>
                <c:pt idx="726">
                  <c:v>11653</c:v>
                </c:pt>
                <c:pt idx="727">
                  <c:v>11663</c:v>
                </c:pt>
                <c:pt idx="728">
                  <c:v>11683</c:v>
                </c:pt>
                <c:pt idx="729">
                  <c:v>11693</c:v>
                </c:pt>
                <c:pt idx="730">
                  <c:v>11713</c:v>
                </c:pt>
                <c:pt idx="731">
                  <c:v>11723</c:v>
                </c:pt>
                <c:pt idx="732">
                  <c:v>11743</c:v>
                </c:pt>
                <c:pt idx="733">
                  <c:v>11753</c:v>
                </c:pt>
                <c:pt idx="734">
                  <c:v>11763</c:v>
                </c:pt>
                <c:pt idx="735">
                  <c:v>11783</c:v>
                </c:pt>
                <c:pt idx="736">
                  <c:v>11803</c:v>
                </c:pt>
              </c:numCache>
            </c:numRef>
          </c:xVal>
          <c:yVal>
            <c:numRef>
              <c:f>flat1!$D$1:$D$737</c:f>
              <c:numCache>
                <c:formatCode>General</c:formatCode>
                <c:ptCount val="737"/>
                <c:pt idx="0">
                  <c:v>0.21516199999999999</c:v>
                </c:pt>
                <c:pt idx="1">
                  <c:v>0.21699299999999999</c:v>
                </c:pt>
                <c:pt idx="2">
                  <c:v>0.21943499999999999</c:v>
                </c:pt>
                <c:pt idx="3">
                  <c:v>0.21967900000000001</c:v>
                </c:pt>
                <c:pt idx="4">
                  <c:v>0.215528</c:v>
                </c:pt>
                <c:pt idx="5">
                  <c:v>0.212843</c:v>
                </c:pt>
                <c:pt idx="6">
                  <c:v>0.216749</c:v>
                </c:pt>
                <c:pt idx="7">
                  <c:v>0.21784800000000001</c:v>
                </c:pt>
                <c:pt idx="8">
                  <c:v>0.210401</c:v>
                </c:pt>
                <c:pt idx="9">
                  <c:v>0.21723700000000001</c:v>
                </c:pt>
                <c:pt idx="10">
                  <c:v>0.21259800000000001</c:v>
                </c:pt>
                <c:pt idx="11">
                  <c:v>0.21272099999999999</c:v>
                </c:pt>
                <c:pt idx="12">
                  <c:v>0.216749</c:v>
                </c:pt>
                <c:pt idx="13">
                  <c:v>0.212232</c:v>
                </c:pt>
                <c:pt idx="14">
                  <c:v>0.21797</c:v>
                </c:pt>
                <c:pt idx="15">
                  <c:v>0.21540599999999999</c:v>
                </c:pt>
                <c:pt idx="16">
                  <c:v>0.21015700000000001</c:v>
                </c:pt>
                <c:pt idx="17">
                  <c:v>0.214063</c:v>
                </c:pt>
                <c:pt idx="18">
                  <c:v>0.213697</c:v>
                </c:pt>
                <c:pt idx="19">
                  <c:v>0.21381900000000001</c:v>
                </c:pt>
                <c:pt idx="20">
                  <c:v>0.21504000000000001</c:v>
                </c:pt>
                <c:pt idx="21">
                  <c:v>0.21699299999999999</c:v>
                </c:pt>
                <c:pt idx="22">
                  <c:v>0.213453</c:v>
                </c:pt>
                <c:pt idx="23">
                  <c:v>0.213453</c:v>
                </c:pt>
                <c:pt idx="24">
                  <c:v>0.20918</c:v>
                </c:pt>
                <c:pt idx="25">
                  <c:v>0.211866</c:v>
                </c:pt>
                <c:pt idx="26">
                  <c:v>0.210645</c:v>
                </c:pt>
                <c:pt idx="27">
                  <c:v>0.21504000000000001</c:v>
                </c:pt>
                <c:pt idx="28">
                  <c:v>0.21357499999999999</c:v>
                </c:pt>
                <c:pt idx="29">
                  <c:v>0.21504000000000001</c:v>
                </c:pt>
                <c:pt idx="30">
                  <c:v>0.21418499999999999</c:v>
                </c:pt>
                <c:pt idx="31">
                  <c:v>0.216139</c:v>
                </c:pt>
                <c:pt idx="32">
                  <c:v>0.21394099999999999</c:v>
                </c:pt>
                <c:pt idx="33">
                  <c:v>0.210645</c:v>
                </c:pt>
                <c:pt idx="34">
                  <c:v>0.213087</c:v>
                </c:pt>
                <c:pt idx="35">
                  <c:v>0.21760399999999999</c:v>
                </c:pt>
                <c:pt idx="36">
                  <c:v>0.21723700000000001</c:v>
                </c:pt>
                <c:pt idx="37">
                  <c:v>0.21088899999999999</c:v>
                </c:pt>
                <c:pt idx="38">
                  <c:v>0.21296499999999999</c:v>
                </c:pt>
                <c:pt idx="39">
                  <c:v>0.21137800000000001</c:v>
                </c:pt>
                <c:pt idx="40">
                  <c:v>0.21381900000000001</c:v>
                </c:pt>
                <c:pt idx="41">
                  <c:v>0.212843</c:v>
                </c:pt>
                <c:pt idx="42">
                  <c:v>0.21149999999999999</c:v>
                </c:pt>
                <c:pt idx="43">
                  <c:v>0.212843</c:v>
                </c:pt>
                <c:pt idx="44">
                  <c:v>0.21443000000000001</c:v>
                </c:pt>
                <c:pt idx="45">
                  <c:v>0.21394099999999999</c:v>
                </c:pt>
                <c:pt idx="46">
                  <c:v>0.213453</c:v>
                </c:pt>
                <c:pt idx="47">
                  <c:v>0.217726</c:v>
                </c:pt>
                <c:pt idx="48">
                  <c:v>0.211011</c:v>
                </c:pt>
                <c:pt idx="49">
                  <c:v>0.21149999999999999</c:v>
                </c:pt>
                <c:pt idx="50">
                  <c:v>0.212843</c:v>
                </c:pt>
                <c:pt idx="51">
                  <c:v>0.20991299999999999</c:v>
                </c:pt>
                <c:pt idx="52">
                  <c:v>0.21699299999999999</c:v>
                </c:pt>
                <c:pt idx="53">
                  <c:v>0.21174399999999999</c:v>
                </c:pt>
                <c:pt idx="54">
                  <c:v>0.213453</c:v>
                </c:pt>
                <c:pt idx="55">
                  <c:v>0.21381900000000001</c:v>
                </c:pt>
                <c:pt idx="56">
                  <c:v>0.211866</c:v>
                </c:pt>
                <c:pt idx="57">
                  <c:v>0.21272099999999999</c:v>
                </c:pt>
                <c:pt idx="58">
                  <c:v>0.21320900000000001</c:v>
                </c:pt>
                <c:pt idx="59">
                  <c:v>0.21723700000000001</c:v>
                </c:pt>
                <c:pt idx="60">
                  <c:v>0.21088899999999999</c:v>
                </c:pt>
                <c:pt idx="61">
                  <c:v>0.21174399999999999</c:v>
                </c:pt>
                <c:pt idx="62">
                  <c:v>0.21333099999999999</c:v>
                </c:pt>
                <c:pt idx="63">
                  <c:v>0.21638299999999999</c:v>
                </c:pt>
                <c:pt idx="64">
                  <c:v>0.214063</c:v>
                </c:pt>
                <c:pt idx="65">
                  <c:v>0.21137800000000001</c:v>
                </c:pt>
                <c:pt idx="66">
                  <c:v>0.21687100000000001</c:v>
                </c:pt>
                <c:pt idx="67">
                  <c:v>0.212476</c:v>
                </c:pt>
                <c:pt idx="68">
                  <c:v>0.216139</c:v>
                </c:pt>
                <c:pt idx="69">
                  <c:v>0.213453</c:v>
                </c:pt>
                <c:pt idx="70">
                  <c:v>0.210035</c:v>
                </c:pt>
                <c:pt idx="71">
                  <c:v>0.212232</c:v>
                </c:pt>
                <c:pt idx="72">
                  <c:v>0.21479599999999999</c:v>
                </c:pt>
                <c:pt idx="73">
                  <c:v>0.21699299999999999</c:v>
                </c:pt>
                <c:pt idx="74">
                  <c:v>0.21198800000000001</c:v>
                </c:pt>
                <c:pt idx="75">
                  <c:v>0.212232</c:v>
                </c:pt>
                <c:pt idx="76">
                  <c:v>0.21259800000000001</c:v>
                </c:pt>
                <c:pt idx="77">
                  <c:v>0.21381900000000001</c:v>
                </c:pt>
                <c:pt idx="78">
                  <c:v>0.21699299999999999</c:v>
                </c:pt>
                <c:pt idx="79">
                  <c:v>0.21662699999999999</c:v>
                </c:pt>
                <c:pt idx="80">
                  <c:v>0.20673900000000001</c:v>
                </c:pt>
                <c:pt idx="81">
                  <c:v>0.215895</c:v>
                </c:pt>
                <c:pt idx="82">
                  <c:v>0.21443000000000001</c:v>
                </c:pt>
                <c:pt idx="83">
                  <c:v>0.21906900000000001</c:v>
                </c:pt>
                <c:pt idx="84">
                  <c:v>0.215284</c:v>
                </c:pt>
                <c:pt idx="85">
                  <c:v>0.21357499999999999</c:v>
                </c:pt>
                <c:pt idx="86">
                  <c:v>0.216139</c:v>
                </c:pt>
                <c:pt idx="87">
                  <c:v>0.211622</c:v>
                </c:pt>
                <c:pt idx="88">
                  <c:v>0.21479599999999999</c:v>
                </c:pt>
                <c:pt idx="89">
                  <c:v>0.21381900000000001</c:v>
                </c:pt>
                <c:pt idx="90">
                  <c:v>0.20954600000000001</c:v>
                </c:pt>
                <c:pt idx="91">
                  <c:v>0.21296499999999999</c:v>
                </c:pt>
                <c:pt idx="92">
                  <c:v>0.21113299999999999</c:v>
                </c:pt>
                <c:pt idx="93">
                  <c:v>0.212232</c:v>
                </c:pt>
                <c:pt idx="94">
                  <c:v>0.21381900000000001</c:v>
                </c:pt>
                <c:pt idx="95">
                  <c:v>0.214308</c:v>
                </c:pt>
                <c:pt idx="96">
                  <c:v>0.214918</c:v>
                </c:pt>
                <c:pt idx="97">
                  <c:v>0.21638299999999999</c:v>
                </c:pt>
                <c:pt idx="98">
                  <c:v>0.21565000000000001</c:v>
                </c:pt>
                <c:pt idx="99">
                  <c:v>0.214674</c:v>
                </c:pt>
                <c:pt idx="100">
                  <c:v>0.21931300000000001</c:v>
                </c:pt>
                <c:pt idx="101">
                  <c:v>0.21149999999999999</c:v>
                </c:pt>
                <c:pt idx="102">
                  <c:v>0.214308</c:v>
                </c:pt>
                <c:pt idx="103">
                  <c:v>0.21235399999999999</c:v>
                </c:pt>
                <c:pt idx="104">
                  <c:v>0.214063</c:v>
                </c:pt>
                <c:pt idx="105">
                  <c:v>0.21577199999999999</c:v>
                </c:pt>
                <c:pt idx="106">
                  <c:v>0.214308</c:v>
                </c:pt>
                <c:pt idx="107">
                  <c:v>0.210645</c:v>
                </c:pt>
                <c:pt idx="108">
                  <c:v>0.21272099999999999</c:v>
                </c:pt>
                <c:pt idx="109">
                  <c:v>0.21418499999999999</c:v>
                </c:pt>
                <c:pt idx="110">
                  <c:v>0.21381900000000001</c:v>
                </c:pt>
                <c:pt idx="111">
                  <c:v>0.213453</c:v>
                </c:pt>
                <c:pt idx="112">
                  <c:v>0.21662699999999999</c:v>
                </c:pt>
                <c:pt idx="113">
                  <c:v>0.21638299999999999</c:v>
                </c:pt>
                <c:pt idx="114">
                  <c:v>0.21504000000000001</c:v>
                </c:pt>
                <c:pt idx="115">
                  <c:v>0.21687100000000001</c:v>
                </c:pt>
                <c:pt idx="116">
                  <c:v>0.21626100000000001</c:v>
                </c:pt>
                <c:pt idx="117">
                  <c:v>0.21516199999999999</c:v>
                </c:pt>
                <c:pt idx="118">
                  <c:v>0.211011</c:v>
                </c:pt>
                <c:pt idx="119">
                  <c:v>0.213697</c:v>
                </c:pt>
                <c:pt idx="120">
                  <c:v>0.21516199999999999</c:v>
                </c:pt>
                <c:pt idx="121">
                  <c:v>0.214918</c:v>
                </c:pt>
                <c:pt idx="122">
                  <c:v>0.21418499999999999</c:v>
                </c:pt>
                <c:pt idx="123">
                  <c:v>0.21479599999999999</c:v>
                </c:pt>
                <c:pt idx="124">
                  <c:v>0.21443000000000001</c:v>
                </c:pt>
                <c:pt idx="125">
                  <c:v>0.21296499999999999</c:v>
                </c:pt>
                <c:pt idx="126">
                  <c:v>0.21333099999999999</c:v>
                </c:pt>
                <c:pt idx="127">
                  <c:v>0.211011</c:v>
                </c:pt>
                <c:pt idx="128">
                  <c:v>0.21394099999999999</c:v>
                </c:pt>
                <c:pt idx="129">
                  <c:v>0.214308</c:v>
                </c:pt>
                <c:pt idx="130">
                  <c:v>0.217115</c:v>
                </c:pt>
                <c:pt idx="131">
                  <c:v>0.214674</c:v>
                </c:pt>
                <c:pt idx="132">
                  <c:v>0.21015700000000001</c:v>
                </c:pt>
                <c:pt idx="133">
                  <c:v>0.21137800000000001</c:v>
                </c:pt>
                <c:pt idx="134">
                  <c:v>0.21699299999999999</c:v>
                </c:pt>
                <c:pt idx="135">
                  <c:v>0.215284</c:v>
                </c:pt>
                <c:pt idx="136">
                  <c:v>0.21381900000000001</c:v>
                </c:pt>
                <c:pt idx="137">
                  <c:v>0.213697</c:v>
                </c:pt>
                <c:pt idx="138">
                  <c:v>0.214308</c:v>
                </c:pt>
                <c:pt idx="139">
                  <c:v>0.21394099999999999</c:v>
                </c:pt>
                <c:pt idx="140">
                  <c:v>0.211256</c:v>
                </c:pt>
                <c:pt idx="141">
                  <c:v>0.21381900000000001</c:v>
                </c:pt>
                <c:pt idx="142">
                  <c:v>0.214063</c:v>
                </c:pt>
                <c:pt idx="143">
                  <c:v>0.21149999999999999</c:v>
                </c:pt>
                <c:pt idx="144">
                  <c:v>0.213087</c:v>
                </c:pt>
                <c:pt idx="145">
                  <c:v>0.211622</c:v>
                </c:pt>
                <c:pt idx="146">
                  <c:v>0.213697</c:v>
                </c:pt>
                <c:pt idx="147">
                  <c:v>0.21626100000000001</c:v>
                </c:pt>
                <c:pt idx="148">
                  <c:v>0.21845800000000001</c:v>
                </c:pt>
                <c:pt idx="149">
                  <c:v>0.215284</c:v>
                </c:pt>
                <c:pt idx="150">
                  <c:v>0.213087</c:v>
                </c:pt>
                <c:pt idx="151">
                  <c:v>0.21076700000000001</c:v>
                </c:pt>
                <c:pt idx="152">
                  <c:v>0.212232</c:v>
                </c:pt>
                <c:pt idx="153">
                  <c:v>0.213453</c:v>
                </c:pt>
                <c:pt idx="154">
                  <c:v>0.212232</c:v>
                </c:pt>
                <c:pt idx="155">
                  <c:v>0.212476</c:v>
                </c:pt>
                <c:pt idx="156">
                  <c:v>0.213453</c:v>
                </c:pt>
                <c:pt idx="157">
                  <c:v>0.21198800000000001</c:v>
                </c:pt>
                <c:pt idx="158">
                  <c:v>0.216749</c:v>
                </c:pt>
                <c:pt idx="159">
                  <c:v>0.21821399999999999</c:v>
                </c:pt>
                <c:pt idx="160">
                  <c:v>0.212476</c:v>
                </c:pt>
                <c:pt idx="161">
                  <c:v>0.21601699999999999</c:v>
                </c:pt>
                <c:pt idx="162">
                  <c:v>0.21394099999999999</c:v>
                </c:pt>
                <c:pt idx="163">
                  <c:v>0.214063</c:v>
                </c:pt>
                <c:pt idx="164">
                  <c:v>0.65305500000000005</c:v>
                </c:pt>
                <c:pt idx="165">
                  <c:v>0.31929400000000002</c:v>
                </c:pt>
                <c:pt idx="166">
                  <c:v>0.30318000000000001</c:v>
                </c:pt>
                <c:pt idx="167">
                  <c:v>0.30537700000000001</c:v>
                </c:pt>
                <c:pt idx="168">
                  <c:v>0.28792000000000001</c:v>
                </c:pt>
                <c:pt idx="169">
                  <c:v>0.112373</c:v>
                </c:pt>
                <c:pt idx="170">
                  <c:v>0.12592300000000001</c:v>
                </c:pt>
                <c:pt idx="171">
                  <c:v>0.21357499999999999</c:v>
                </c:pt>
                <c:pt idx="172">
                  <c:v>0.212476</c:v>
                </c:pt>
                <c:pt idx="173">
                  <c:v>0.212476</c:v>
                </c:pt>
                <c:pt idx="174">
                  <c:v>0.213697</c:v>
                </c:pt>
                <c:pt idx="175">
                  <c:v>0.21333099999999999</c:v>
                </c:pt>
                <c:pt idx="176">
                  <c:v>0.21748100000000001</c:v>
                </c:pt>
                <c:pt idx="177">
                  <c:v>0.21577199999999999</c:v>
                </c:pt>
                <c:pt idx="178">
                  <c:v>0.21540599999999999</c:v>
                </c:pt>
                <c:pt idx="179">
                  <c:v>0.21149999999999999</c:v>
                </c:pt>
                <c:pt idx="180">
                  <c:v>0.20624999999999999</c:v>
                </c:pt>
                <c:pt idx="181">
                  <c:v>0.16803999999999999</c:v>
                </c:pt>
                <c:pt idx="182">
                  <c:v>0.133858</c:v>
                </c:pt>
                <c:pt idx="183">
                  <c:v>0.28828700000000002</c:v>
                </c:pt>
                <c:pt idx="184">
                  <c:v>0.200879</c:v>
                </c:pt>
                <c:pt idx="185">
                  <c:v>0.23530499999999999</c:v>
                </c:pt>
                <c:pt idx="186">
                  <c:v>0.24641399999999999</c:v>
                </c:pt>
                <c:pt idx="187">
                  <c:v>0.24299599999999999</c:v>
                </c:pt>
                <c:pt idx="188">
                  <c:v>0.239089</c:v>
                </c:pt>
                <c:pt idx="189">
                  <c:v>0.252274</c:v>
                </c:pt>
                <c:pt idx="190">
                  <c:v>0.23750199999999999</c:v>
                </c:pt>
                <c:pt idx="191">
                  <c:v>0.22895699999999999</c:v>
                </c:pt>
                <c:pt idx="192">
                  <c:v>0.21381900000000001</c:v>
                </c:pt>
                <c:pt idx="193">
                  <c:v>0.212476</c:v>
                </c:pt>
                <c:pt idx="194">
                  <c:v>0.21455199999999999</c:v>
                </c:pt>
                <c:pt idx="195">
                  <c:v>0.21320900000000001</c:v>
                </c:pt>
                <c:pt idx="196">
                  <c:v>0.21626100000000001</c:v>
                </c:pt>
                <c:pt idx="197">
                  <c:v>0.212843</c:v>
                </c:pt>
                <c:pt idx="198">
                  <c:v>0.21504000000000001</c:v>
                </c:pt>
                <c:pt idx="199">
                  <c:v>0.213453</c:v>
                </c:pt>
                <c:pt idx="200">
                  <c:v>0.21394099999999999</c:v>
                </c:pt>
                <c:pt idx="201">
                  <c:v>0.21272099999999999</c:v>
                </c:pt>
                <c:pt idx="202">
                  <c:v>0.21296499999999999</c:v>
                </c:pt>
                <c:pt idx="203">
                  <c:v>0.21504000000000001</c:v>
                </c:pt>
                <c:pt idx="204">
                  <c:v>0.215284</c:v>
                </c:pt>
                <c:pt idx="205">
                  <c:v>0.21198800000000001</c:v>
                </c:pt>
                <c:pt idx="206">
                  <c:v>0.21272099999999999</c:v>
                </c:pt>
                <c:pt idx="207">
                  <c:v>0.215895</c:v>
                </c:pt>
                <c:pt idx="208">
                  <c:v>0.214918</c:v>
                </c:pt>
                <c:pt idx="209">
                  <c:v>0.216139</c:v>
                </c:pt>
                <c:pt idx="210">
                  <c:v>0.21137800000000001</c:v>
                </c:pt>
                <c:pt idx="211">
                  <c:v>0.21381900000000001</c:v>
                </c:pt>
                <c:pt idx="212">
                  <c:v>0.216749</c:v>
                </c:pt>
                <c:pt idx="213">
                  <c:v>0.21882399999999999</c:v>
                </c:pt>
                <c:pt idx="214">
                  <c:v>0.21272099999999999</c:v>
                </c:pt>
                <c:pt idx="215">
                  <c:v>0.21296499999999999</c:v>
                </c:pt>
                <c:pt idx="216">
                  <c:v>0.216505</c:v>
                </c:pt>
                <c:pt idx="217">
                  <c:v>0.21174399999999999</c:v>
                </c:pt>
                <c:pt idx="218">
                  <c:v>0.214308</c:v>
                </c:pt>
                <c:pt idx="219">
                  <c:v>0.21394099999999999</c:v>
                </c:pt>
                <c:pt idx="220">
                  <c:v>0.21149999999999999</c:v>
                </c:pt>
                <c:pt idx="221">
                  <c:v>0.21357499999999999</c:v>
                </c:pt>
                <c:pt idx="222">
                  <c:v>0.219801</c:v>
                </c:pt>
                <c:pt idx="223">
                  <c:v>0.21113299999999999</c:v>
                </c:pt>
                <c:pt idx="224">
                  <c:v>0.215895</c:v>
                </c:pt>
                <c:pt idx="225">
                  <c:v>0.21540599999999999</c:v>
                </c:pt>
                <c:pt idx="226">
                  <c:v>0.21381900000000001</c:v>
                </c:pt>
                <c:pt idx="227">
                  <c:v>0.21662699999999999</c:v>
                </c:pt>
                <c:pt idx="228">
                  <c:v>0.21015700000000001</c:v>
                </c:pt>
                <c:pt idx="229">
                  <c:v>0.213453</c:v>
                </c:pt>
                <c:pt idx="230">
                  <c:v>0.21626100000000001</c:v>
                </c:pt>
                <c:pt idx="231">
                  <c:v>0.214308</c:v>
                </c:pt>
                <c:pt idx="232">
                  <c:v>0.21333099999999999</c:v>
                </c:pt>
                <c:pt idx="233">
                  <c:v>0.210645</c:v>
                </c:pt>
                <c:pt idx="234">
                  <c:v>0.213453</c:v>
                </c:pt>
                <c:pt idx="235">
                  <c:v>0.211622</c:v>
                </c:pt>
                <c:pt idx="236">
                  <c:v>0.21504000000000001</c:v>
                </c:pt>
                <c:pt idx="237">
                  <c:v>0.21296499999999999</c:v>
                </c:pt>
                <c:pt idx="238">
                  <c:v>0.21357499999999999</c:v>
                </c:pt>
                <c:pt idx="239">
                  <c:v>0.217115</c:v>
                </c:pt>
                <c:pt idx="240">
                  <c:v>0.21540599999999999</c:v>
                </c:pt>
                <c:pt idx="241">
                  <c:v>0.21455199999999999</c:v>
                </c:pt>
                <c:pt idx="242">
                  <c:v>0.21137800000000001</c:v>
                </c:pt>
                <c:pt idx="243">
                  <c:v>0.211256</c:v>
                </c:pt>
                <c:pt idx="244">
                  <c:v>0.21443000000000001</c:v>
                </c:pt>
                <c:pt idx="245">
                  <c:v>0.214063</c:v>
                </c:pt>
                <c:pt idx="246">
                  <c:v>0.217726</c:v>
                </c:pt>
                <c:pt idx="247">
                  <c:v>0.213697</c:v>
                </c:pt>
                <c:pt idx="248">
                  <c:v>0.215284</c:v>
                </c:pt>
                <c:pt idx="249">
                  <c:v>0.21259800000000001</c:v>
                </c:pt>
                <c:pt idx="250">
                  <c:v>0.21601699999999999</c:v>
                </c:pt>
                <c:pt idx="251">
                  <c:v>0.21540599999999999</c:v>
                </c:pt>
                <c:pt idx="252">
                  <c:v>0.211866</c:v>
                </c:pt>
                <c:pt idx="253">
                  <c:v>0.215528</c:v>
                </c:pt>
                <c:pt idx="254">
                  <c:v>0.21320900000000001</c:v>
                </c:pt>
                <c:pt idx="255">
                  <c:v>0.215528</c:v>
                </c:pt>
                <c:pt idx="256">
                  <c:v>0.21504000000000001</c:v>
                </c:pt>
                <c:pt idx="257">
                  <c:v>0.21662699999999999</c:v>
                </c:pt>
                <c:pt idx="258">
                  <c:v>0.21272099999999999</c:v>
                </c:pt>
                <c:pt idx="259">
                  <c:v>0.21455199999999999</c:v>
                </c:pt>
                <c:pt idx="260">
                  <c:v>0.212232</c:v>
                </c:pt>
                <c:pt idx="261">
                  <c:v>0.212476</c:v>
                </c:pt>
                <c:pt idx="262">
                  <c:v>0.21210999999999999</c:v>
                </c:pt>
                <c:pt idx="263">
                  <c:v>0.21272099999999999</c:v>
                </c:pt>
                <c:pt idx="264">
                  <c:v>0.21687100000000001</c:v>
                </c:pt>
                <c:pt idx="265">
                  <c:v>0.21113299999999999</c:v>
                </c:pt>
                <c:pt idx="266">
                  <c:v>0.213697</c:v>
                </c:pt>
                <c:pt idx="267">
                  <c:v>0.21565000000000001</c:v>
                </c:pt>
                <c:pt idx="268">
                  <c:v>0.21210999999999999</c:v>
                </c:pt>
                <c:pt idx="269">
                  <c:v>0.213087</c:v>
                </c:pt>
                <c:pt idx="270">
                  <c:v>0.21565000000000001</c:v>
                </c:pt>
                <c:pt idx="271">
                  <c:v>0.211011</c:v>
                </c:pt>
                <c:pt idx="272">
                  <c:v>0.210645</c:v>
                </c:pt>
                <c:pt idx="273">
                  <c:v>0.211011</c:v>
                </c:pt>
                <c:pt idx="274">
                  <c:v>0.21137800000000001</c:v>
                </c:pt>
                <c:pt idx="275">
                  <c:v>0.21565000000000001</c:v>
                </c:pt>
                <c:pt idx="276">
                  <c:v>0.21320900000000001</c:v>
                </c:pt>
                <c:pt idx="277">
                  <c:v>0.21174399999999999</c:v>
                </c:pt>
                <c:pt idx="278">
                  <c:v>0.20930199999999999</c:v>
                </c:pt>
                <c:pt idx="279">
                  <c:v>0.217359</c:v>
                </c:pt>
                <c:pt idx="280">
                  <c:v>0.21455199999999999</c:v>
                </c:pt>
                <c:pt idx="281">
                  <c:v>0.21235399999999999</c:v>
                </c:pt>
                <c:pt idx="282">
                  <c:v>0.211622</c:v>
                </c:pt>
                <c:pt idx="283">
                  <c:v>0.21235399999999999</c:v>
                </c:pt>
                <c:pt idx="284">
                  <c:v>0.211866</c:v>
                </c:pt>
                <c:pt idx="285">
                  <c:v>0.215895</c:v>
                </c:pt>
                <c:pt idx="286">
                  <c:v>0.213087</c:v>
                </c:pt>
                <c:pt idx="287">
                  <c:v>0.213697</c:v>
                </c:pt>
                <c:pt idx="288">
                  <c:v>0.21455199999999999</c:v>
                </c:pt>
                <c:pt idx="289">
                  <c:v>0.21455199999999999</c:v>
                </c:pt>
                <c:pt idx="290">
                  <c:v>0.21174399999999999</c:v>
                </c:pt>
                <c:pt idx="291">
                  <c:v>0.21381900000000001</c:v>
                </c:pt>
                <c:pt idx="292">
                  <c:v>0.21540599999999999</c:v>
                </c:pt>
                <c:pt idx="293">
                  <c:v>0.21210999999999999</c:v>
                </c:pt>
                <c:pt idx="294">
                  <c:v>0.21601699999999999</c:v>
                </c:pt>
                <c:pt idx="295">
                  <c:v>0.212476</c:v>
                </c:pt>
                <c:pt idx="296">
                  <c:v>0.21137800000000001</c:v>
                </c:pt>
                <c:pt idx="297">
                  <c:v>0.213697</c:v>
                </c:pt>
                <c:pt idx="298">
                  <c:v>0.211256</c:v>
                </c:pt>
                <c:pt idx="299">
                  <c:v>0.211256</c:v>
                </c:pt>
                <c:pt idx="300">
                  <c:v>0.21479599999999999</c:v>
                </c:pt>
                <c:pt idx="301">
                  <c:v>0.214308</c:v>
                </c:pt>
                <c:pt idx="302">
                  <c:v>0.214308</c:v>
                </c:pt>
                <c:pt idx="303">
                  <c:v>0.211256</c:v>
                </c:pt>
                <c:pt idx="304">
                  <c:v>0.21320900000000001</c:v>
                </c:pt>
                <c:pt idx="305">
                  <c:v>0.21320900000000001</c:v>
                </c:pt>
                <c:pt idx="306">
                  <c:v>0.21455199999999999</c:v>
                </c:pt>
                <c:pt idx="307">
                  <c:v>0.214918</c:v>
                </c:pt>
                <c:pt idx="308">
                  <c:v>0.216749</c:v>
                </c:pt>
                <c:pt idx="309">
                  <c:v>0.21662699999999999</c:v>
                </c:pt>
                <c:pt idx="310">
                  <c:v>0.21577199999999999</c:v>
                </c:pt>
                <c:pt idx="311">
                  <c:v>0.21381900000000001</c:v>
                </c:pt>
                <c:pt idx="312">
                  <c:v>0.211622</c:v>
                </c:pt>
                <c:pt idx="313">
                  <c:v>0.21015700000000001</c:v>
                </c:pt>
                <c:pt idx="314">
                  <c:v>0.214918</c:v>
                </c:pt>
                <c:pt idx="315">
                  <c:v>0.21882399999999999</c:v>
                </c:pt>
                <c:pt idx="316">
                  <c:v>0.215895</c:v>
                </c:pt>
                <c:pt idx="317">
                  <c:v>0.214918</c:v>
                </c:pt>
                <c:pt idx="318">
                  <c:v>0.216505</c:v>
                </c:pt>
                <c:pt idx="319">
                  <c:v>0.212232</c:v>
                </c:pt>
                <c:pt idx="320">
                  <c:v>0.21504000000000001</c:v>
                </c:pt>
                <c:pt idx="321">
                  <c:v>0.21418499999999999</c:v>
                </c:pt>
                <c:pt idx="322">
                  <c:v>0.21381900000000001</c:v>
                </c:pt>
                <c:pt idx="323">
                  <c:v>0.21418499999999999</c:v>
                </c:pt>
                <c:pt idx="324">
                  <c:v>0.209424</c:v>
                </c:pt>
                <c:pt idx="325">
                  <c:v>0.214674</c:v>
                </c:pt>
                <c:pt idx="326">
                  <c:v>0.21333099999999999</c:v>
                </c:pt>
                <c:pt idx="327">
                  <c:v>0.21088899999999999</c:v>
                </c:pt>
                <c:pt idx="328">
                  <c:v>0.21027899999999999</c:v>
                </c:pt>
                <c:pt idx="329">
                  <c:v>0.21320900000000001</c:v>
                </c:pt>
                <c:pt idx="330">
                  <c:v>0.21235399999999999</c:v>
                </c:pt>
                <c:pt idx="331">
                  <c:v>0.21479599999999999</c:v>
                </c:pt>
                <c:pt idx="332">
                  <c:v>0.21626100000000001</c:v>
                </c:pt>
                <c:pt idx="333">
                  <c:v>0.20905799999999999</c:v>
                </c:pt>
                <c:pt idx="334">
                  <c:v>0.20844799999999999</c:v>
                </c:pt>
                <c:pt idx="335">
                  <c:v>0.216505</c:v>
                </c:pt>
                <c:pt idx="336">
                  <c:v>0.21198800000000001</c:v>
                </c:pt>
                <c:pt idx="337">
                  <c:v>0.214674</c:v>
                </c:pt>
                <c:pt idx="338">
                  <c:v>0.212476</c:v>
                </c:pt>
                <c:pt idx="339">
                  <c:v>0.211622</c:v>
                </c:pt>
                <c:pt idx="340">
                  <c:v>0.21137800000000001</c:v>
                </c:pt>
                <c:pt idx="341">
                  <c:v>0.21443000000000001</c:v>
                </c:pt>
                <c:pt idx="342">
                  <c:v>0.21504000000000001</c:v>
                </c:pt>
                <c:pt idx="343">
                  <c:v>0.215284</c:v>
                </c:pt>
                <c:pt idx="344">
                  <c:v>0.211622</c:v>
                </c:pt>
                <c:pt idx="345">
                  <c:v>0.21760399999999999</c:v>
                </c:pt>
                <c:pt idx="346">
                  <c:v>0.21565000000000001</c:v>
                </c:pt>
                <c:pt idx="347">
                  <c:v>0.21784800000000001</c:v>
                </c:pt>
                <c:pt idx="348">
                  <c:v>0.21638299999999999</c:v>
                </c:pt>
                <c:pt idx="349">
                  <c:v>0.212476</c:v>
                </c:pt>
                <c:pt idx="350">
                  <c:v>0.21455199999999999</c:v>
                </c:pt>
                <c:pt idx="351">
                  <c:v>0.214308</c:v>
                </c:pt>
                <c:pt idx="352">
                  <c:v>0.212843</c:v>
                </c:pt>
                <c:pt idx="353">
                  <c:v>0.21809200000000001</c:v>
                </c:pt>
                <c:pt idx="354">
                  <c:v>0.21577199999999999</c:v>
                </c:pt>
                <c:pt idx="355">
                  <c:v>0.212476</c:v>
                </c:pt>
                <c:pt idx="356">
                  <c:v>0.213697</c:v>
                </c:pt>
                <c:pt idx="357">
                  <c:v>0.21272099999999999</c:v>
                </c:pt>
                <c:pt idx="358">
                  <c:v>0.21479599999999999</c:v>
                </c:pt>
                <c:pt idx="359">
                  <c:v>0.21418499999999999</c:v>
                </c:pt>
                <c:pt idx="360">
                  <c:v>0.21565000000000001</c:v>
                </c:pt>
                <c:pt idx="361">
                  <c:v>0.21137800000000001</c:v>
                </c:pt>
                <c:pt idx="362">
                  <c:v>0.214308</c:v>
                </c:pt>
                <c:pt idx="363">
                  <c:v>0.21565000000000001</c:v>
                </c:pt>
                <c:pt idx="364">
                  <c:v>0.211866</c:v>
                </c:pt>
                <c:pt idx="365">
                  <c:v>0.21540599999999999</c:v>
                </c:pt>
                <c:pt idx="366">
                  <c:v>0.21088899999999999</c:v>
                </c:pt>
                <c:pt idx="367">
                  <c:v>0.21565000000000001</c:v>
                </c:pt>
                <c:pt idx="368">
                  <c:v>0.213453</c:v>
                </c:pt>
                <c:pt idx="369">
                  <c:v>0.21687100000000001</c:v>
                </c:pt>
                <c:pt idx="370">
                  <c:v>0.21455199999999999</c:v>
                </c:pt>
                <c:pt idx="371">
                  <c:v>0.21540599999999999</c:v>
                </c:pt>
                <c:pt idx="372">
                  <c:v>0.212843</c:v>
                </c:pt>
                <c:pt idx="373">
                  <c:v>0.21504000000000001</c:v>
                </c:pt>
                <c:pt idx="374">
                  <c:v>0.21259800000000001</c:v>
                </c:pt>
                <c:pt idx="375">
                  <c:v>0.21443000000000001</c:v>
                </c:pt>
                <c:pt idx="376">
                  <c:v>0.21333099999999999</c:v>
                </c:pt>
                <c:pt idx="377">
                  <c:v>0.21113299999999999</c:v>
                </c:pt>
                <c:pt idx="378">
                  <c:v>0.21198800000000001</c:v>
                </c:pt>
                <c:pt idx="379">
                  <c:v>0.21479599999999999</c:v>
                </c:pt>
                <c:pt idx="380">
                  <c:v>0.214674</c:v>
                </c:pt>
                <c:pt idx="381">
                  <c:v>0.21797</c:v>
                </c:pt>
                <c:pt idx="382">
                  <c:v>0.21210999999999999</c:v>
                </c:pt>
                <c:pt idx="383">
                  <c:v>0.212476</c:v>
                </c:pt>
                <c:pt idx="384">
                  <c:v>0.21320900000000001</c:v>
                </c:pt>
                <c:pt idx="385">
                  <c:v>0.21662699999999999</c:v>
                </c:pt>
                <c:pt idx="386">
                  <c:v>0.215895</c:v>
                </c:pt>
                <c:pt idx="387">
                  <c:v>0.21479599999999999</c:v>
                </c:pt>
                <c:pt idx="388">
                  <c:v>0.21504000000000001</c:v>
                </c:pt>
                <c:pt idx="389">
                  <c:v>0.212843</c:v>
                </c:pt>
                <c:pt idx="390">
                  <c:v>0.21149999999999999</c:v>
                </c:pt>
                <c:pt idx="391">
                  <c:v>0.21565000000000001</c:v>
                </c:pt>
                <c:pt idx="392">
                  <c:v>0.21455199999999999</c:v>
                </c:pt>
                <c:pt idx="393">
                  <c:v>0.21015700000000001</c:v>
                </c:pt>
                <c:pt idx="394">
                  <c:v>0.21259800000000001</c:v>
                </c:pt>
                <c:pt idx="395">
                  <c:v>0.21320900000000001</c:v>
                </c:pt>
                <c:pt idx="396">
                  <c:v>0.215895</c:v>
                </c:pt>
                <c:pt idx="397">
                  <c:v>0.21662699999999999</c:v>
                </c:pt>
                <c:pt idx="398">
                  <c:v>0.21882399999999999</c:v>
                </c:pt>
                <c:pt idx="399">
                  <c:v>0.213697</c:v>
                </c:pt>
                <c:pt idx="400">
                  <c:v>0.214063</c:v>
                </c:pt>
                <c:pt idx="401">
                  <c:v>0.21516199999999999</c:v>
                </c:pt>
                <c:pt idx="402">
                  <c:v>0.214063</c:v>
                </c:pt>
                <c:pt idx="403">
                  <c:v>0.214918</c:v>
                </c:pt>
                <c:pt idx="404">
                  <c:v>0.21381900000000001</c:v>
                </c:pt>
                <c:pt idx="405">
                  <c:v>0.211256</c:v>
                </c:pt>
                <c:pt idx="406">
                  <c:v>0.214308</c:v>
                </c:pt>
                <c:pt idx="407">
                  <c:v>0.21296499999999999</c:v>
                </c:pt>
                <c:pt idx="408">
                  <c:v>0.212476</c:v>
                </c:pt>
                <c:pt idx="409">
                  <c:v>0.214918</c:v>
                </c:pt>
                <c:pt idx="410">
                  <c:v>0.213697</c:v>
                </c:pt>
                <c:pt idx="411">
                  <c:v>0.21418499999999999</c:v>
                </c:pt>
                <c:pt idx="412">
                  <c:v>0.21210999999999999</c:v>
                </c:pt>
                <c:pt idx="413">
                  <c:v>0.213453</c:v>
                </c:pt>
                <c:pt idx="414">
                  <c:v>0.21394099999999999</c:v>
                </c:pt>
                <c:pt idx="415">
                  <c:v>0.210035</c:v>
                </c:pt>
                <c:pt idx="416">
                  <c:v>0.214308</c:v>
                </c:pt>
                <c:pt idx="417">
                  <c:v>0.21858</c:v>
                </c:pt>
                <c:pt idx="418">
                  <c:v>0.21357499999999999</c:v>
                </c:pt>
                <c:pt idx="419">
                  <c:v>0.21174399999999999</c:v>
                </c:pt>
                <c:pt idx="420">
                  <c:v>0.214674</c:v>
                </c:pt>
                <c:pt idx="421">
                  <c:v>0.21259800000000001</c:v>
                </c:pt>
                <c:pt idx="422">
                  <c:v>0.21381900000000001</c:v>
                </c:pt>
                <c:pt idx="423">
                  <c:v>0.210645</c:v>
                </c:pt>
                <c:pt idx="424">
                  <c:v>0.21296499999999999</c:v>
                </c:pt>
                <c:pt idx="425">
                  <c:v>0.21320900000000001</c:v>
                </c:pt>
                <c:pt idx="426">
                  <c:v>0.21455199999999999</c:v>
                </c:pt>
                <c:pt idx="427">
                  <c:v>0.211622</c:v>
                </c:pt>
                <c:pt idx="428">
                  <c:v>0.21577199999999999</c:v>
                </c:pt>
                <c:pt idx="429">
                  <c:v>0.20930199999999999</c:v>
                </c:pt>
                <c:pt idx="430">
                  <c:v>0.21174399999999999</c:v>
                </c:pt>
                <c:pt idx="431">
                  <c:v>0.21357499999999999</c:v>
                </c:pt>
                <c:pt idx="432">
                  <c:v>0.216749</c:v>
                </c:pt>
                <c:pt idx="433">
                  <c:v>0.21418499999999999</c:v>
                </c:pt>
                <c:pt idx="434">
                  <c:v>0.21272099999999999</c:v>
                </c:pt>
                <c:pt idx="435">
                  <c:v>0.21320900000000001</c:v>
                </c:pt>
                <c:pt idx="436">
                  <c:v>0.212843</c:v>
                </c:pt>
                <c:pt idx="437">
                  <c:v>0.21296499999999999</c:v>
                </c:pt>
                <c:pt idx="438">
                  <c:v>0.21210999999999999</c:v>
                </c:pt>
                <c:pt idx="439">
                  <c:v>0.21259800000000001</c:v>
                </c:pt>
                <c:pt idx="440">
                  <c:v>0.21931300000000001</c:v>
                </c:pt>
                <c:pt idx="441">
                  <c:v>0.21210999999999999</c:v>
                </c:pt>
                <c:pt idx="442">
                  <c:v>0.212476</c:v>
                </c:pt>
                <c:pt idx="443">
                  <c:v>0.212476</c:v>
                </c:pt>
                <c:pt idx="444">
                  <c:v>0.212843</c:v>
                </c:pt>
                <c:pt idx="445">
                  <c:v>0.211256</c:v>
                </c:pt>
                <c:pt idx="446">
                  <c:v>0.213453</c:v>
                </c:pt>
                <c:pt idx="447">
                  <c:v>0.21259800000000001</c:v>
                </c:pt>
                <c:pt idx="448">
                  <c:v>0.21015700000000001</c:v>
                </c:pt>
                <c:pt idx="449">
                  <c:v>0.213697</c:v>
                </c:pt>
                <c:pt idx="450">
                  <c:v>0.214063</c:v>
                </c:pt>
                <c:pt idx="451">
                  <c:v>0.21259800000000001</c:v>
                </c:pt>
                <c:pt idx="452">
                  <c:v>0.20954600000000001</c:v>
                </c:pt>
                <c:pt idx="453">
                  <c:v>0.20991299999999999</c:v>
                </c:pt>
                <c:pt idx="454">
                  <c:v>0.21272099999999999</c:v>
                </c:pt>
                <c:pt idx="455">
                  <c:v>0.21809200000000001</c:v>
                </c:pt>
                <c:pt idx="456">
                  <c:v>0.21455199999999999</c:v>
                </c:pt>
                <c:pt idx="457">
                  <c:v>0.216749</c:v>
                </c:pt>
                <c:pt idx="458">
                  <c:v>0.21357499999999999</c:v>
                </c:pt>
                <c:pt idx="459">
                  <c:v>0.210401</c:v>
                </c:pt>
                <c:pt idx="460">
                  <c:v>0.213087</c:v>
                </c:pt>
                <c:pt idx="461">
                  <c:v>0.217115</c:v>
                </c:pt>
                <c:pt idx="462">
                  <c:v>0.21601699999999999</c:v>
                </c:pt>
                <c:pt idx="463">
                  <c:v>0.21259800000000001</c:v>
                </c:pt>
                <c:pt idx="464">
                  <c:v>0.21198800000000001</c:v>
                </c:pt>
                <c:pt idx="465">
                  <c:v>0.21210999999999999</c:v>
                </c:pt>
                <c:pt idx="466">
                  <c:v>0.210401</c:v>
                </c:pt>
                <c:pt idx="467">
                  <c:v>0.216749</c:v>
                </c:pt>
                <c:pt idx="468">
                  <c:v>0.213453</c:v>
                </c:pt>
                <c:pt idx="469">
                  <c:v>0.21516199999999999</c:v>
                </c:pt>
                <c:pt idx="470">
                  <c:v>0.21357499999999999</c:v>
                </c:pt>
                <c:pt idx="471">
                  <c:v>0.21626100000000001</c:v>
                </c:pt>
                <c:pt idx="472">
                  <c:v>0.214308</c:v>
                </c:pt>
                <c:pt idx="473">
                  <c:v>0.211622</c:v>
                </c:pt>
                <c:pt idx="474">
                  <c:v>0.213087</c:v>
                </c:pt>
                <c:pt idx="475">
                  <c:v>0.217726</c:v>
                </c:pt>
                <c:pt idx="476">
                  <c:v>0.21479599999999999</c:v>
                </c:pt>
                <c:pt idx="477">
                  <c:v>0.21333099999999999</c:v>
                </c:pt>
                <c:pt idx="478">
                  <c:v>0.213087</c:v>
                </c:pt>
                <c:pt idx="479">
                  <c:v>0.21235399999999999</c:v>
                </c:pt>
                <c:pt idx="480">
                  <c:v>0.214308</c:v>
                </c:pt>
                <c:pt idx="481">
                  <c:v>0.21333099999999999</c:v>
                </c:pt>
                <c:pt idx="482">
                  <c:v>0.216505</c:v>
                </c:pt>
                <c:pt idx="483">
                  <c:v>0.21296499999999999</c:v>
                </c:pt>
                <c:pt idx="484">
                  <c:v>0.20966899999999999</c:v>
                </c:pt>
                <c:pt idx="485">
                  <c:v>0.217726</c:v>
                </c:pt>
                <c:pt idx="486">
                  <c:v>0.210401</c:v>
                </c:pt>
                <c:pt idx="487">
                  <c:v>0.21333099999999999</c:v>
                </c:pt>
                <c:pt idx="488">
                  <c:v>0.21259800000000001</c:v>
                </c:pt>
                <c:pt idx="489">
                  <c:v>0.215528</c:v>
                </c:pt>
                <c:pt idx="490">
                  <c:v>0.21235399999999999</c:v>
                </c:pt>
                <c:pt idx="491">
                  <c:v>0.21540599999999999</c:v>
                </c:pt>
                <c:pt idx="492">
                  <c:v>0.21357499999999999</c:v>
                </c:pt>
                <c:pt idx="493">
                  <c:v>0.21198800000000001</c:v>
                </c:pt>
                <c:pt idx="494">
                  <c:v>0.211866</c:v>
                </c:pt>
                <c:pt idx="495">
                  <c:v>0.21687100000000001</c:v>
                </c:pt>
                <c:pt idx="496">
                  <c:v>0.21113299999999999</c:v>
                </c:pt>
                <c:pt idx="497">
                  <c:v>0.21577199999999999</c:v>
                </c:pt>
                <c:pt idx="498">
                  <c:v>0.21394099999999999</c:v>
                </c:pt>
                <c:pt idx="499">
                  <c:v>0.211011</c:v>
                </c:pt>
                <c:pt idx="500">
                  <c:v>0.21210999999999999</c:v>
                </c:pt>
                <c:pt idx="501">
                  <c:v>0.21272099999999999</c:v>
                </c:pt>
                <c:pt idx="502">
                  <c:v>0.21638299999999999</c:v>
                </c:pt>
                <c:pt idx="503">
                  <c:v>0.212843</c:v>
                </c:pt>
                <c:pt idx="504">
                  <c:v>0.214674</c:v>
                </c:pt>
                <c:pt idx="505">
                  <c:v>0.215284</c:v>
                </c:pt>
                <c:pt idx="506">
                  <c:v>0.21381900000000001</c:v>
                </c:pt>
                <c:pt idx="507">
                  <c:v>0.21540599999999999</c:v>
                </c:pt>
                <c:pt idx="508">
                  <c:v>0.21272099999999999</c:v>
                </c:pt>
                <c:pt idx="509">
                  <c:v>0.214674</c:v>
                </c:pt>
                <c:pt idx="510">
                  <c:v>0.220167</c:v>
                </c:pt>
                <c:pt idx="511">
                  <c:v>0.21272099999999999</c:v>
                </c:pt>
                <c:pt idx="512">
                  <c:v>0.21272099999999999</c:v>
                </c:pt>
                <c:pt idx="513">
                  <c:v>0.211866</c:v>
                </c:pt>
                <c:pt idx="514">
                  <c:v>0.21333099999999999</c:v>
                </c:pt>
                <c:pt idx="515">
                  <c:v>0.21479599999999999</c:v>
                </c:pt>
                <c:pt idx="516">
                  <c:v>0.21967900000000001</c:v>
                </c:pt>
                <c:pt idx="517">
                  <c:v>0.21443000000000001</c:v>
                </c:pt>
                <c:pt idx="518">
                  <c:v>0.215895</c:v>
                </c:pt>
                <c:pt idx="519">
                  <c:v>0.21516199999999999</c:v>
                </c:pt>
                <c:pt idx="520">
                  <c:v>0.21198800000000001</c:v>
                </c:pt>
                <c:pt idx="521">
                  <c:v>0.215284</c:v>
                </c:pt>
                <c:pt idx="522">
                  <c:v>0.211866</c:v>
                </c:pt>
                <c:pt idx="523">
                  <c:v>0.21210999999999999</c:v>
                </c:pt>
                <c:pt idx="524">
                  <c:v>0.21821399999999999</c:v>
                </c:pt>
                <c:pt idx="525">
                  <c:v>0.211256</c:v>
                </c:pt>
                <c:pt idx="526">
                  <c:v>0.21357499999999999</c:v>
                </c:pt>
                <c:pt idx="527">
                  <c:v>0.21027899999999999</c:v>
                </c:pt>
                <c:pt idx="528">
                  <c:v>0.213453</c:v>
                </c:pt>
                <c:pt idx="529">
                  <c:v>0.21626100000000001</c:v>
                </c:pt>
                <c:pt idx="530">
                  <c:v>0.21443000000000001</c:v>
                </c:pt>
                <c:pt idx="531">
                  <c:v>0.21906900000000001</c:v>
                </c:pt>
                <c:pt idx="532">
                  <c:v>0.21504000000000001</c:v>
                </c:pt>
                <c:pt idx="533">
                  <c:v>0.21137800000000001</c:v>
                </c:pt>
                <c:pt idx="534">
                  <c:v>0.216505</c:v>
                </c:pt>
                <c:pt idx="535">
                  <c:v>0.21809200000000001</c:v>
                </c:pt>
                <c:pt idx="536">
                  <c:v>0.211256</c:v>
                </c:pt>
                <c:pt idx="537">
                  <c:v>0.21272099999999999</c:v>
                </c:pt>
                <c:pt idx="538">
                  <c:v>0.21235399999999999</c:v>
                </c:pt>
                <c:pt idx="539">
                  <c:v>0.21259800000000001</c:v>
                </c:pt>
                <c:pt idx="540">
                  <c:v>0.215528</c:v>
                </c:pt>
                <c:pt idx="541">
                  <c:v>0.211866</c:v>
                </c:pt>
                <c:pt idx="542">
                  <c:v>0.21626100000000001</c:v>
                </c:pt>
                <c:pt idx="543">
                  <c:v>0.21272099999999999</c:v>
                </c:pt>
                <c:pt idx="544">
                  <c:v>0.214918</c:v>
                </c:pt>
                <c:pt idx="545">
                  <c:v>0.214674</c:v>
                </c:pt>
                <c:pt idx="546">
                  <c:v>0.21638299999999999</c:v>
                </c:pt>
                <c:pt idx="547">
                  <c:v>0.213087</c:v>
                </c:pt>
                <c:pt idx="548">
                  <c:v>0.215284</c:v>
                </c:pt>
                <c:pt idx="549">
                  <c:v>0.21210999999999999</c:v>
                </c:pt>
                <c:pt idx="550">
                  <c:v>0.215528</c:v>
                </c:pt>
                <c:pt idx="551">
                  <c:v>0.214308</c:v>
                </c:pt>
                <c:pt idx="552">
                  <c:v>0.21333099999999999</c:v>
                </c:pt>
                <c:pt idx="553">
                  <c:v>0.217726</c:v>
                </c:pt>
                <c:pt idx="554">
                  <c:v>0.214308</c:v>
                </c:pt>
                <c:pt idx="555">
                  <c:v>0.211622</c:v>
                </c:pt>
                <c:pt idx="556">
                  <c:v>0.20991299999999999</c:v>
                </c:pt>
                <c:pt idx="557">
                  <c:v>0.21259800000000001</c:v>
                </c:pt>
                <c:pt idx="558">
                  <c:v>0.210401</c:v>
                </c:pt>
                <c:pt idx="559">
                  <c:v>0.213697</c:v>
                </c:pt>
                <c:pt idx="560">
                  <c:v>0.212843</c:v>
                </c:pt>
                <c:pt idx="561">
                  <c:v>0.21198800000000001</c:v>
                </c:pt>
                <c:pt idx="562">
                  <c:v>0.21418499999999999</c:v>
                </c:pt>
                <c:pt idx="563">
                  <c:v>0.215284</c:v>
                </c:pt>
                <c:pt idx="564">
                  <c:v>0.21113299999999999</c:v>
                </c:pt>
                <c:pt idx="565">
                  <c:v>0.21565000000000001</c:v>
                </c:pt>
                <c:pt idx="566">
                  <c:v>0.21418499999999999</c:v>
                </c:pt>
                <c:pt idx="567">
                  <c:v>0.214308</c:v>
                </c:pt>
                <c:pt idx="568">
                  <c:v>0.21662699999999999</c:v>
                </c:pt>
                <c:pt idx="569">
                  <c:v>0.21699299999999999</c:v>
                </c:pt>
                <c:pt idx="570">
                  <c:v>0.21259800000000001</c:v>
                </c:pt>
                <c:pt idx="571">
                  <c:v>0.21455199999999999</c:v>
                </c:pt>
                <c:pt idx="572">
                  <c:v>0.21381900000000001</c:v>
                </c:pt>
                <c:pt idx="573">
                  <c:v>0.21418499999999999</c:v>
                </c:pt>
                <c:pt idx="574">
                  <c:v>0.21784800000000001</c:v>
                </c:pt>
                <c:pt idx="575">
                  <c:v>0.21333099999999999</c:v>
                </c:pt>
                <c:pt idx="576">
                  <c:v>0.215284</c:v>
                </c:pt>
                <c:pt idx="577">
                  <c:v>0.21601699999999999</c:v>
                </c:pt>
                <c:pt idx="578">
                  <c:v>0.21272099999999999</c:v>
                </c:pt>
                <c:pt idx="579">
                  <c:v>0.21662699999999999</c:v>
                </c:pt>
                <c:pt idx="580">
                  <c:v>0.21601699999999999</c:v>
                </c:pt>
                <c:pt idx="581">
                  <c:v>0.21601699999999999</c:v>
                </c:pt>
                <c:pt idx="582">
                  <c:v>0.21821399999999999</c:v>
                </c:pt>
                <c:pt idx="583">
                  <c:v>0.211622</c:v>
                </c:pt>
                <c:pt idx="584">
                  <c:v>0.20905799999999999</c:v>
                </c:pt>
                <c:pt idx="585">
                  <c:v>0.214308</c:v>
                </c:pt>
                <c:pt idx="586">
                  <c:v>0.21577199999999999</c:v>
                </c:pt>
                <c:pt idx="587">
                  <c:v>0.21504000000000001</c:v>
                </c:pt>
                <c:pt idx="588">
                  <c:v>0.21577199999999999</c:v>
                </c:pt>
                <c:pt idx="589">
                  <c:v>0.21320900000000001</c:v>
                </c:pt>
                <c:pt idx="590">
                  <c:v>0.21516199999999999</c:v>
                </c:pt>
                <c:pt idx="591">
                  <c:v>0.215528</c:v>
                </c:pt>
                <c:pt idx="592">
                  <c:v>0.21638299999999999</c:v>
                </c:pt>
                <c:pt idx="593">
                  <c:v>0.21272099999999999</c:v>
                </c:pt>
                <c:pt idx="594">
                  <c:v>0.21174399999999999</c:v>
                </c:pt>
                <c:pt idx="595">
                  <c:v>0.215895</c:v>
                </c:pt>
                <c:pt idx="596">
                  <c:v>0.213697</c:v>
                </c:pt>
                <c:pt idx="597">
                  <c:v>0.215284</c:v>
                </c:pt>
                <c:pt idx="598">
                  <c:v>0.21198800000000001</c:v>
                </c:pt>
                <c:pt idx="599">
                  <c:v>0.21052299999999999</c:v>
                </c:pt>
                <c:pt idx="600">
                  <c:v>0.219191</c:v>
                </c:pt>
                <c:pt idx="601">
                  <c:v>0.21540599999999999</c:v>
                </c:pt>
                <c:pt idx="602">
                  <c:v>0.212476</c:v>
                </c:pt>
                <c:pt idx="603">
                  <c:v>0.214308</c:v>
                </c:pt>
                <c:pt idx="604">
                  <c:v>0.21357499999999999</c:v>
                </c:pt>
                <c:pt idx="605">
                  <c:v>0.21565000000000001</c:v>
                </c:pt>
                <c:pt idx="606">
                  <c:v>0.21174399999999999</c:v>
                </c:pt>
                <c:pt idx="607">
                  <c:v>0.21076700000000001</c:v>
                </c:pt>
                <c:pt idx="608">
                  <c:v>0.20979100000000001</c:v>
                </c:pt>
                <c:pt idx="609">
                  <c:v>0.21381900000000001</c:v>
                </c:pt>
                <c:pt idx="610">
                  <c:v>0.21235399999999999</c:v>
                </c:pt>
                <c:pt idx="611">
                  <c:v>0.213453</c:v>
                </c:pt>
                <c:pt idx="612">
                  <c:v>0.220778</c:v>
                </c:pt>
                <c:pt idx="613">
                  <c:v>0.21394099999999999</c:v>
                </c:pt>
                <c:pt idx="614">
                  <c:v>0.21601699999999999</c:v>
                </c:pt>
                <c:pt idx="615">
                  <c:v>0.21259800000000001</c:v>
                </c:pt>
                <c:pt idx="616">
                  <c:v>0.21320900000000001</c:v>
                </c:pt>
                <c:pt idx="617">
                  <c:v>0.21760399999999999</c:v>
                </c:pt>
                <c:pt idx="618">
                  <c:v>0.21394099999999999</c:v>
                </c:pt>
                <c:pt idx="619">
                  <c:v>0.21626100000000001</c:v>
                </c:pt>
                <c:pt idx="620">
                  <c:v>0.213453</c:v>
                </c:pt>
                <c:pt idx="621">
                  <c:v>0.21943499999999999</c:v>
                </c:pt>
                <c:pt idx="622">
                  <c:v>0.213087</c:v>
                </c:pt>
                <c:pt idx="623">
                  <c:v>0.214918</c:v>
                </c:pt>
                <c:pt idx="624">
                  <c:v>0.215528</c:v>
                </c:pt>
                <c:pt idx="625">
                  <c:v>0.21626100000000001</c:v>
                </c:pt>
                <c:pt idx="626">
                  <c:v>0.212843</c:v>
                </c:pt>
                <c:pt idx="627">
                  <c:v>0.21320900000000001</c:v>
                </c:pt>
                <c:pt idx="628">
                  <c:v>0.21320900000000001</c:v>
                </c:pt>
                <c:pt idx="629">
                  <c:v>0.21198800000000001</c:v>
                </c:pt>
                <c:pt idx="630">
                  <c:v>0.21113299999999999</c:v>
                </c:pt>
                <c:pt idx="631">
                  <c:v>0.212232</c:v>
                </c:pt>
                <c:pt idx="632">
                  <c:v>0.214063</c:v>
                </c:pt>
                <c:pt idx="633">
                  <c:v>0.21638299999999999</c:v>
                </c:pt>
                <c:pt idx="634">
                  <c:v>0.21784800000000001</c:v>
                </c:pt>
                <c:pt idx="635">
                  <c:v>0.21504000000000001</c:v>
                </c:pt>
                <c:pt idx="636">
                  <c:v>0.21381900000000001</c:v>
                </c:pt>
                <c:pt idx="637">
                  <c:v>0.21638299999999999</c:v>
                </c:pt>
                <c:pt idx="638">
                  <c:v>0.21333099999999999</c:v>
                </c:pt>
                <c:pt idx="639">
                  <c:v>0.21870200000000001</c:v>
                </c:pt>
                <c:pt idx="640">
                  <c:v>0.21504000000000001</c:v>
                </c:pt>
                <c:pt idx="641">
                  <c:v>0.211011</c:v>
                </c:pt>
                <c:pt idx="642">
                  <c:v>0.21540599999999999</c:v>
                </c:pt>
                <c:pt idx="643">
                  <c:v>0.217359</c:v>
                </c:pt>
                <c:pt idx="644">
                  <c:v>0.215528</c:v>
                </c:pt>
                <c:pt idx="645">
                  <c:v>0.21113299999999999</c:v>
                </c:pt>
                <c:pt idx="646">
                  <c:v>0.21320900000000001</c:v>
                </c:pt>
                <c:pt idx="647">
                  <c:v>0.21479599999999999</c:v>
                </c:pt>
                <c:pt idx="648">
                  <c:v>0.21357499999999999</c:v>
                </c:pt>
                <c:pt idx="649">
                  <c:v>0.21296499999999999</c:v>
                </c:pt>
                <c:pt idx="650">
                  <c:v>0.212843</c:v>
                </c:pt>
                <c:pt idx="651">
                  <c:v>0.21235399999999999</c:v>
                </c:pt>
                <c:pt idx="652">
                  <c:v>0.214674</c:v>
                </c:pt>
                <c:pt idx="653">
                  <c:v>0.21418499999999999</c:v>
                </c:pt>
                <c:pt idx="654">
                  <c:v>0.21626100000000001</c:v>
                </c:pt>
                <c:pt idx="655">
                  <c:v>0.21174399999999999</c:v>
                </c:pt>
                <c:pt idx="656">
                  <c:v>0.215284</c:v>
                </c:pt>
                <c:pt idx="657">
                  <c:v>0.21577199999999999</c:v>
                </c:pt>
                <c:pt idx="658">
                  <c:v>0.21296499999999999</c:v>
                </c:pt>
                <c:pt idx="659">
                  <c:v>0.214308</c:v>
                </c:pt>
                <c:pt idx="660">
                  <c:v>0.21320900000000001</c:v>
                </c:pt>
                <c:pt idx="661">
                  <c:v>0.211622</c:v>
                </c:pt>
                <c:pt idx="662">
                  <c:v>0.21455199999999999</c:v>
                </c:pt>
                <c:pt idx="663">
                  <c:v>0.21320900000000001</c:v>
                </c:pt>
                <c:pt idx="664">
                  <c:v>0.21210999999999999</c:v>
                </c:pt>
                <c:pt idx="665">
                  <c:v>0.213697</c:v>
                </c:pt>
                <c:pt idx="666">
                  <c:v>0.21418499999999999</c:v>
                </c:pt>
                <c:pt idx="667">
                  <c:v>0.21357499999999999</c:v>
                </c:pt>
                <c:pt idx="668">
                  <c:v>0.21479599999999999</c:v>
                </c:pt>
                <c:pt idx="669">
                  <c:v>0.215895</c:v>
                </c:pt>
                <c:pt idx="670">
                  <c:v>0.20979100000000001</c:v>
                </c:pt>
                <c:pt idx="671">
                  <c:v>0.21443000000000001</c:v>
                </c:pt>
                <c:pt idx="672">
                  <c:v>0.21479599999999999</c:v>
                </c:pt>
                <c:pt idx="673">
                  <c:v>0.214918</c:v>
                </c:pt>
                <c:pt idx="674">
                  <c:v>0.214674</c:v>
                </c:pt>
                <c:pt idx="675">
                  <c:v>0.212843</c:v>
                </c:pt>
                <c:pt idx="676">
                  <c:v>0.21504000000000001</c:v>
                </c:pt>
                <c:pt idx="677">
                  <c:v>0.21540599999999999</c:v>
                </c:pt>
                <c:pt idx="678">
                  <c:v>0.213697</c:v>
                </c:pt>
                <c:pt idx="679">
                  <c:v>0.21540599999999999</c:v>
                </c:pt>
                <c:pt idx="680">
                  <c:v>0.212843</c:v>
                </c:pt>
                <c:pt idx="681">
                  <c:v>0.21210999999999999</c:v>
                </c:pt>
                <c:pt idx="682">
                  <c:v>0.21259800000000001</c:v>
                </c:pt>
                <c:pt idx="683">
                  <c:v>0.21381900000000001</c:v>
                </c:pt>
                <c:pt idx="684">
                  <c:v>0.21210999999999999</c:v>
                </c:pt>
                <c:pt idx="685">
                  <c:v>0.20979100000000001</c:v>
                </c:pt>
                <c:pt idx="686">
                  <c:v>0.21296499999999999</c:v>
                </c:pt>
                <c:pt idx="687">
                  <c:v>0.21259800000000001</c:v>
                </c:pt>
                <c:pt idx="688">
                  <c:v>0.216505</c:v>
                </c:pt>
                <c:pt idx="689">
                  <c:v>0.212843</c:v>
                </c:pt>
                <c:pt idx="690">
                  <c:v>0.218336</c:v>
                </c:pt>
                <c:pt idx="691">
                  <c:v>0.21320900000000001</c:v>
                </c:pt>
                <c:pt idx="692">
                  <c:v>0.214918</c:v>
                </c:pt>
                <c:pt idx="693">
                  <c:v>0.21540599999999999</c:v>
                </c:pt>
                <c:pt idx="694">
                  <c:v>0.21479599999999999</c:v>
                </c:pt>
                <c:pt idx="695">
                  <c:v>0.212232</c:v>
                </c:pt>
                <c:pt idx="696">
                  <c:v>0.214308</c:v>
                </c:pt>
                <c:pt idx="697">
                  <c:v>0.21381900000000001</c:v>
                </c:pt>
                <c:pt idx="698">
                  <c:v>0.21235399999999999</c:v>
                </c:pt>
                <c:pt idx="699">
                  <c:v>0.214308</c:v>
                </c:pt>
                <c:pt idx="700">
                  <c:v>0.21259800000000001</c:v>
                </c:pt>
                <c:pt idx="701">
                  <c:v>0.21149999999999999</c:v>
                </c:pt>
                <c:pt idx="702">
                  <c:v>0.214063</c:v>
                </c:pt>
                <c:pt idx="703">
                  <c:v>0.21540599999999999</c:v>
                </c:pt>
                <c:pt idx="704">
                  <c:v>0.21723700000000001</c:v>
                </c:pt>
                <c:pt idx="705">
                  <c:v>0.21845800000000001</c:v>
                </c:pt>
                <c:pt idx="706">
                  <c:v>0.21394099999999999</c:v>
                </c:pt>
                <c:pt idx="707">
                  <c:v>0.21259800000000001</c:v>
                </c:pt>
                <c:pt idx="708">
                  <c:v>0.211866</c:v>
                </c:pt>
                <c:pt idx="709">
                  <c:v>0.21565000000000001</c:v>
                </c:pt>
                <c:pt idx="710">
                  <c:v>0.214063</c:v>
                </c:pt>
                <c:pt idx="711">
                  <c:v>0.21626100000000001</c:v>
                </c:pt>
                <c:pt idx="712">
                  <c:v>0.21455199999999999</c:v>
                </c:pt>
                <c:pt idx="713">
                  <c:v>0.21638299999999999</c:v>
                </c:pt>
                <c:pt idx="714">
                  <c:v>0.21296499999999999</c:v>
                </c:pt>
                <c:pt idx="715">
                  <c:v>0.21748100000000001</c:v>
                </c:pt>
                <c:pt idx="716">
                  <c:v>0.20991299999999999</c:v>
                </c:pt>
                <c:pt idx="717">
                  <c:v>0.210645</c:v>
                </c:pt>
                <c:pt idx="718">
                  <c:v>0.213453</c:v>
                </c:pt>
                <c:pt idx="719">
                  <c:v>0.214918</c:v>
                </c:pt>
                <c:pt idx="720">
                  <c:v>0.21259800000000001</c:v>
                </c:pt>
                <c:pt idx="721">
                  <c:v>0.21455199999999999</c:v>
                </c:pt>
                <c:pt idx="722">
                  <c:v>0.215284</c:v>
                </c:pt>
                <c:pt idx="723">
                  <c:v>0.21394099999999999</c:v>
                </c:pt>
                <c:pt idx="724">
                  <c:v>0.215284</c:v>
                </c:pt>
                <c:pt idx="725">
                  <c:v>0.21418499999999999</c:v>
                </c:pt>
                <c:pt idx="726">
                  <c:v>0.214918</c:v>
                </c:pt>
                <c:pt idx="727">
                  <c:v>0.212843</c:v>
                </c:pt>
                <c:pt idx="728">
                  <c:v>0.20954600000000001</c:v>
                </c:pt>
                <c:pt idx="729">
                  <c:v>0.21113299999999999</c:v>
                </c:pt>
                <c:pt idx="730">
                  <c:v>0.214063</c:v>
                </c:pt>
                <c:pt idx="731">
                  <c:v>0.21259800000000001</c:v>
                </c:pt>
                <c:pt idx="732">
                  <c:v>0.214674</c:v>
                </c:pt>
                <c:pt idx="733">
                  <c:v>0.21357499999999999</c:v>
                </c:pt>
                <c:pt idx="734">
                  <c:v>0.21320900000000001</c:v>
                </c:pt>
                <c:pt idx="735">
                  <c:v>0.21333099999999999</c:v>
                </c:pt>
                <c:pt idx="736">
                  <c:v>0.21687100000000001</c:v>
                </c:pt>
              </c:numCache>
            </c:numRef>
          </c:yVal>
          <c:smooth val="0"/>
          <c:extLst>
            <c:ext xmlns:c16="http://schemas.microsoft.com/office/drawing/2014/chart" uri="{C3380CC4-5D6E-409C-BE32-E72D297353CC}">
              <c16:uniqueId val="{00000002-2C3E-4BEA-98AC-E86433B1ED1E}"/>
            </c:ext>
          </c:extLst>
        </c:ser>
        <c:dLbls>
          <c:showLegendKey val="0"/>
          <c:showVal val="0"/>
          <c:showCatName val="0"/>
          <c:showSerName val="0"/>
          <c:showPercent val="0"/>
          <c:showBubbleSize val="0"/>
        </c:dLbls>
        <c:axId val="1829677775"/>
        <c:axId val="1829676111"/>
      </c:scatterChart>
      <c:valAx>
        <c:axId val="18296777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676111"/>
        <c:crosses val="autoZero"/>
        <c:crossBetween val="midCat"/>
      </c:valAx>
      <c:valAx>
        <c:axId val="1829676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677775"/>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flat 2</a:t>
            </a:r>
            <a:r>
              <a:rPr lang="en-US" baseline="0"/>
              <a:t> </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flat2!$A$1:$A$788</c:f>
              <c:numCache>
                <c:formatCode>General</c:formatCode>
                <c:ptCount val="788"/>
                <c:pt idx="0">
                  <c:v>14</c:v>
                </c:pt>
                <c:pt idx="1">
                  <c:v>44</c:v>
                </c:pt>
                <c:pt idx="2">
                  <c:v>54</c:v>
                </c:pt>
                <c:pt idx="3">
                  <c:v>74</c:v>
                </c:pt>
                <c:pt idx="4">
                  <c:v>94</c:v>
                </c:pt>
                <c:pt idx="5">
                  <c:v>114</c:v>
                </c:pt>
                <c:pt idx="6">
                  <c:v>134</c:v>
                </c:pt>
                <c:pt idx="7">
                  <c:v>144</c:v>
                </c:pt>
                <c:pt idx="8">
                  <c:v>164</c:v>
                </c:pt>
                <c:pt idx="9">
                  <c:v>174</c:v>
                </c:pt>
                <c:pt idx="10">
                  <c:v>184</c:v>
                </c:pt>
                <c:pt idx="11">
                  <c:v>194</c:v>
                </c:pt>
                <c:pt idx="12">
                  <c:v>214</c:v>
                </c:pt>
                <c:pt idx="13">
                  <c:v>244</c:v>
                </c:pt>
                <c:pt idx="14">
                  <c:v>254</c:v>
                </c:pt>
                <c:pt idx="15">
                  <c:v>264</c:v>
                </c:pt>
                <c:pt idx="16">
                  <c:v>284</c:v>
                </c:pt>
                <c:pt idx="17">
                  <c:v>294</c:v>
                </c:pt>
                <c:pt idx="18">
                  <c:v>304</c:v>
                </c:pt>
                <c:pt idx="19">
                  <c:v>324</c:v>
                </c:pt>
                <c:pt idx="20">
                  <c:v>334</c:v>
                </c:pt>
                <c:pt idx="21">
                  <c:v>354</c:v>
                </c:pt>
                <c:pt idx="22">
                  <c:v>374</c:v>
                </c:pt>
                <c:pt idx="23">
                  <c:v>384</c:v>
                </c:pt>
                <c:pt idx="24">
                  <c:v>394</c:v>
                </c:pt>
                <c:pt idx="25">
                  <c:v>414</c:v>
                </c:pt>
                <c:pt idx="26">
                  <c:v>424</c:v>
                </c:pt>
                <c:pt idx="27">
                  <c:v>444</c:v>
                </c:pt>
                <c:pt idx="28">
                  <c:v>464</c:v>
                </c:pt>
                <c:pt idx="29">
                  <c:v>484</c:v>
                </c:pt>
                <c:pt idx="30">
                  <c:v>494</c:v>
                </c:pt>
                <c:pt idx="31">
                  <c:v>514</c:v>
                </c:pt>
                <c:pt idx="32">
                  <c:v>534</c:v>
                </c:pt>
                <c:pt idx="33">
                  <c:v>554</c:v>
                </c:pt>
                <c:pt idx="34">
                  <c:v>574</c:v>
                </c:pt>
                <c:pt idx="35">
                  <c:v>594</c:v>
                </c:pt>
                <c:pt idx="36">
                  <c:v>614</c:v>
                </c:pt>
                <c:pt idx="37">
                  <c:v>624</c:v>
                </c:pt>
                <c:pt idx="38">
                  <c:v>644</c:v>
                </c:pt>
                <c:pt idx="39">
                  <c:v>664</c:v>
                </c:pt>
                <c:pt idx="40">
                  <c:v>684</c:v>
                </c:pt>
                <c:pt idx="41">
                  <c:v>704</c:v>
                </c:pt>
                <c:pt idx="42">
                  <c:v>724</c:v>
                </c:pt>
                <c:pt idx="43">
                  <c:v>744</c:v>
                </c:pt>
                <c:pt idx="44">
                  <c:v>764</c:v>
                </c:pt>
                <c:pt idx="45">
                  <c:v>774</c:v>
                </c:pt>
                <c:pt idx="46">
                  <c:v>785</c:v>
                </c:pt>
                <c:pt idx="47">
                  <c:v>796</c:v>
                </c:pt>
                <c:pt idx="48">
                  <c:v>816</c:v>
                </c:pt>
                <c:pt idx="49">
                  <c:v>826</c:v>
                </c:pt>
                <c:pt idx="50">
                  <c:v>836</c:v>
                </c:pt>
                <c:pt idx="51">
                  <c:v>856</c:v>
                </c:pt>
                <c:pt idx="52">
                  <c:v>866</c:v>
                </c:pt>
                <c:pt idx="53">
                  <c:v>876</c:v>
                </c:pt>
                <c:pt idx="54">
                  <c:v>886</c:v>
                </c:pt>
                <c:pt idx="55">
                  <c:v>906</c:v>
                </c:pt>
                <c:pt idx="56">
                  <c:v>916</c:v>
                </c:pt>
                <c:pt idx="57">
                  <c:v>926</c:v>
                </c:pt>
                <c:pt idx="58">
                  <c:v>936</c:v>
                </c:pt>
                <c:pt idx="59">
                  <c:v>956</c:v>
                </c:pt>
                <c:pt idx="60">
                  <c:v>966</c:v>
                </c:pt>
                <c:pt idx="61">
                  <c:v>986</c:v>
                </c:pt>
                <c:pt idx="62">
                  <c:v>996</c:v>
                </c:pt>
                <c:pt idx="63">
                  <c:v>1016</c:v>
                </c:pt>
                <c:pt idx="64">
                  <c:v>1026</c:v>
                </c:pt>
                <c:pt idx="65">
                  <c:v>1046</c:v>
                </c:pt>
                <c:pt idx="66">
                  <c:v>1066</c:v>
                </c:pt>
                <c:pt idx="67">
                  <c:v>1076</c:v>
                </c:pt>
                <c:pt idx="68">
                  <c:v>1096</c:v>
                </c:pt>
                <c:pt idx="69">
                  <c:v>1116</c:v>
                </c:pt>
                <c:pt idx="70">
                  <c:v>1136</c:v>
                </c:pt>
                <c:pt idx="71">
                  <c:v>1146</c:v>
                </c:pt>
                <c:pt idx="72">
                  <c:v>1166</c:v>
                </c:pt>
                <c:pt idx="73">
                  <c:v>1176</c:v>
                </c:pt>
                <c:pt idx="74">
                  <c:v>1196</c:v>
                </c:pt>
                <c:pt idx="75">
                  <c:v>1216</c:v>
                </c:pt>
                <c:pt idx="76">
                  <c:v>1236</c:v>
                </c:pt>
                <c:pt idx="77">
                  <c:v>1246</c:v>
                </c:pt>
                <c:pt idx="78">
                  <c:v>1266</c:v>
                </c:pt>
                <c:pt idx="79">
                  <c:v>1276</c:v>
                </c:pt>
                <c:pt idx="80">
                  <c:v>1296</c:v>
                </c:pt>
                <c:pt idx="81">
                  <c:v>1316</c:v>
                </c:pt>
                <c:pt idx="82">
                  <c:v>1336</c:v>
                </c:pt>
                <c:pt idx="83">
                  <c:v>1346</c:v>
                </c:pt>
                <c:pt idx="84">
                  <c:v>1366</c:v>
                </c:pt>
                <c:pt idx="85">
                  <c:v>1376</c:v>
                </c:pt>
                <c:pt idx="86">
                  <c:v>1396</c:v>
                </c:pt>
                <c:pt idx="87">
                  <c:v>1416</c:v>
                </c:pt>
                <c:pt idx="88">
                  <c:v>1446</c:v>
                </c:pt>
                <c:pt idx="89">
                  <c:v>1466</c:v>
                </c:pt>
                <c:pt idx="90">
                  <c:v>1476</c:v>
                </c:pt>
                <c:pt idx="91">
                  <c:v>1496</c:v>
                </c:pt>
                <c:pt idx="92">
                  <c:v>1516</c:v>
                </c:pt>
                <c:pt idx="93">
                  <c:v>1536</c:v>
                </c:pt>
                <c:pt idx="94">
                  <c:v>1556</c:v>
                </c:pt>
                <c:pt idx="95">
                  <c:v>1566</c:v>
                </c:pt>
                <c:pt idx="96">
                  <c:v>1586</c:v>
                </c:pt>
                <c:pt idx="97">
                  <c:v>1596</c:v>
                </c:pt>
                <c:pt idx="98">
                  <c:v>1616</c:v>
                </c:pt>
                <c:pt idx="99">
                  <c:v>1626</c:v>
                </c:pt>
                <c:pt idx="100">
                  <c:v>1646</c:v>
                </c:pt>
                <c:pt idx="101">
                  <c:v>1666</c:v>
                </c:pt>
                <c:pt idx="102">
                  <c:v>1676</c:v>
                </c:pt>
                <c:pt idx="103">
                  <c:v>1686</c:v>
                </c:pt>
                <c:pt idx="104">
                  <c:v>1706</c:v>
                </c:pt>
                <c:pt idx="105">
                  <c:v>1716</c:v>
                </c:pt>
                <c:pt idx="106">
                  <c:v>1726</c:v>
                </c:pt>
                <c:pt idx="107">
                  <c:v>1746</c:v>
                </c:pt>
                <c:pt idx="108">
                  <c:v>1766</c:v>
                </c:pt>
                <c:pt idx="109">
                  <c:v>1776</c:v>
                </c:pt>
                <c:pt idx="110">
                  <c:v>1796</c:v>
                </c:pt>
                <c:pt idx="111">
                  <c:v>1816</c:v>
                </c:pt>
                <c:pt idx="112">
                  <c:v>1836</c:v>
                </c:pt>
                <c:pt idx="113">
                  <c:v>1846</c:v>
                </c:pt>
                <c:pt idx="114">
                  <c:v>1866</c:v>
                </c:pt>
                <c:pt idx="115">
                  <c:v>1886</c:v>
                </c:pt>
                <c:pt idx="116">
                  <c:v>1916</c:v>
                </c:pt>
                <c:pt idx="117">
                  <c:v>1936</c:v>
                </c:pt>
                <c:pt idx="118">
                  <c:v>1956</c:v>
                </c:pt>
                <c:pt idx="119">
                  <c:v>1966</c:v>
                </c:pt>
                <c:pt idx="120">
                  <c:v>1996</c:v>
                </c:pt>
                <c:pt idx="121">
                  <c:v>2006</c:v>
                </c:pt>
                <c:pt idx="122">
                  <c:v>2036</c:v>
                </c:pt>
                <c:pt idx="123">
                  <c:v>2056</c:v>
                </c:pt>
                <c:pt idx="124">
                  <c:v>2066</c:v>
                </c:pt>
                <c:pt idx="125">
                  <c:v>2086</c:v>
                </c:pt>
                <c:pt idx="126">
                  <c:v>2106</c:v>
                </c:pt>
                <c:pt idx="127">
                  <c:v>2116</c:v>
                </c:pt>
                <c:pt idx="128">
                  <c:v>2136</c:v>
                </c:pt>
                <c:pt idx="129">
                  <c:v>2156</c:v>
                </c:pt>
                <c:pt idx="130">
                  <c:v>2166</c:v>
                </c:pt>
                <c:pt idx="131">
                  <c:v>2186</c:v>
                </c:pt>
                <c:pt idx="132">
                  <c:v>2206</c:v>
                </c:pt>
                <c:pt idx="133">
                  <c:v>2216</c:v>
                </c:pt>
                <c:pt idx="134">
                  <c:v>2226</c:v>
                </c:pt>
                <c:pt idx="135">
                  <c:v>2236</c:v>
                </c:pt>
                <c:pt idx="136">
                  <c:v>2246</c:v>
                </c:pt>
                <c:pt idx="137">
                  <c:v>2266</c:v>
                </c:pt>
                <c:pt idx="138">
                  <c:v>2286</c:v>
                </c:pt>
                <c:pt idx="139">
                  <c:v>2296</c:v>
                </c:pt>
                <c:pt idx="140">
                  <c:v>2316</c:v>
                </c:pt>
                <c:pt idx="141">
                  <c:v>2336</c:v>
                </c:pt>
                <c:pt idx="142">
                  <c:v>2356</c:v>
                </c:pt>
                <c:pt idx="143">
                  <c:v>2366</c:v>
                </c:pt>
                <c:pt idx="144">
                  <c:v>2376</c:v>
                </c:pt>
                <c:pt idx="145">
                  <c:v>2396</c:v>
                </c:pt>
                <c:pt idx="146">
                  <c:v>2416</c:v>
                </c:pt>
                <c:pt idx="147">
                  <c:v>2426</c:v>
                </c:pt>
                <c:pt idx="148">
                  <c:v>2436</c:v>
                </c:pt>
                <c:pt idx="149">
                  <c:v>2456</c:v>
                </c:pt>
                <c:pt idx="150">
                  <c:v>2466</c:v>
                </c:pt>
                <c:pt idx="151">
                  <c:v>2486</c:v>
                </c:pt>
                <c:pt idx="152">
                  <c:v>2496</c:v>
                </c:pt>
                <c:pt idx="153">
                  <c:v>2516</c:v>
                </c:pt>
                <c:pt idx="154">
                  <c:v>2526</c:v>
                </c:pt>
                <c:pt idx="155">
                  <c:v>2536</c:v>
                </c:pt>
                <c:pt idx="156">
                  <c:v>2556</c:v>
                </c:pt>
                <c:pt idx="157">
                  <c:v>2566</c:v>
                </c:pt>
                <c:pt idx="158">
                  <c:v>2586</c:v>
                </c:pt>
                <c:pt idx="159">
                  <c:v>2606</c:v>
                </c:pt>
                <c:pt idx="160">
                  <c:v>2616</c:v>
                </c:pt>
                <c:pt idx="161">
                  <c:v>2636</c:v>
                </c:pt>
                <c:pt idx="162">
                  <c:v>2656</c:v>
                </c:pt>
                <c:pt idx="163">
                  <c:v>2666</c:v>
                </c:pt>
                <c:pt idx="164">
                  <c:v>2686</c:v>
                </c:pt>
                <c:pt idx="165">
                  <c:v>2706</c:v>
                </c:pt>
                <c:pt idx="166">
                  <c:v>2716</c:v>
                </c:pt>
                <c:pt idx="167">
                  <c:v>2726</c:v>
                </c:pt>
                <c:pt idx="168">
                  <c:v>2746</c:v>
                </c:pt>
                <c:pt idx="169">
                  <c:v>2766</c:v>
                </c:pt>
                <c:pt idx="170">
                  <c:v>2786</c:v>
                </c:pt>
                <c:pt idx="171">
                  <c:v>2806</c:v>
                </c:pt>
                <c:pt idx="172">
                  <c:v>2816</c:v>
                </c:pt>
                <c:pt idx="173">
                  <c:v>2836</c:v>
                </c:pt>
                <c:pt idx="174">
                  <c:v>2856</c:v>
                </c:pt>
                <c:pt idx="175">
                  <c:v>2866</c:v>
                </c:pt>
                <c:pt idx="176">
                  <c:v>2876</c:v>
                </c:pt>
                <c:pt idx="177">
                  <c:v>2896</c:v>
                </c:pt>
                <c:pt idx="178">
                  <c:v>2916</c:v>
                </c:pt>
                <c:pt idx="179">
                  <c:v>2926</c:v>
                </c:pt>
                <c:pt idx="180">
                  <c:v>2936</c:v>
                </c:pt>
                <c:pt idx="181">
                  <c:v>2956</c:v>
                </c:pt>
                <c:pt idx="182">
                  <c:v>2966</c:v>
                </c:pt>
                <c:pt idx="183">
                  <c:v>2976</c:v>
                </c:pt>
                <c:pt idx="184">
                  <c:v>2996</c:v>
                </c:pt>
                <c:pt idx="185">
                  <c:v>3016</c:v>
                </c:pt>
                <c:pt idx="186">
                  <c:v>3036</c:v>
                </c:pt>
                <c:pt idx="187">
                  <c:v>3046</c:v>
                </c:pt>
                <c:pt idx="188">
                  <c:v>3066</c:v>
                </c:pt>
                <c:pt idx="189">
                  <c:v>3076</c:v>
                </c:pt>
                <c:pt idx="190">
                  <c:v>3096</c:v>
                </c:pt>
                <c:pt idx="191">
                  <c:v>3116</c:v>
                </c:pt>
                <c:pt idx="192">
                  <c:v>3126</c:v>
                </c:pt>
                <c:pt idx="193">
                  <c:v>3136</c:v>
                </c:pt>
                <c:pt idx="194">
                  <c:v>3156</c:v>
                </c:pt>
                <c:pt idx="195">
                  <c:v>3166</c:v>
                </c:pt>
                <c:pt idx="196">
                  <c:v>3186</c:v>
                </c:pt>
                <c:pt idx="197">
                  <c:v>3196</c:v>
                </c:pt>
                <c:pt idx="198">
                  <c:v>3216</c:v>
                </c:pt>
                <c:pt idx="199">
                  <c:v>3226</c:v>
                </c:pt>
                <c:pt idx="200">
                  <c:v>3236</c:v>
                </c:pt>
                <c:pt idx="201">
                  <c:v>3246</c:v>
                </c:pt>
                <c:pt idx="202">
                  <c:v>3266</c:v>
                </c:pt>
                <c:pt idx="203">
                  <c:v>3276</c:v>
                </c:pt>
                <c:pt idx="204">
                  <c:v>3296</c:v>
                </c:pt>
                <c:pt idx="205">
                  <c:v>3316</c:v>
                </c:pt>
                <c:pt idx="206">
                  <c:v>3326</c:v>
                </c:pt>
                <c:pt idx="207">
                  <c:v>3346</c:v>
                </c:pt>
                <c:pt idx="208">
                  <c:v>3366</c:v>
                </c:pt>
                <c:pt idx="209">
                  <c:v>3376</c:v>
                </c:pt>
                <c:pt idx="210">
                  <c:v>3386</c:v>
                </c:pt>
                <c:pt idx="211">
                  <c:v>3406</c:v>
                </c:pt>
                <c:pt idx="212">
                  <c:v>3416</c:v>
                </c:pt>
                <c:pt idx="213">
                  <c:v>3436</c:v>
                </c:pt>
                <c:pt idx="214">
                  <c:v>3446</c:v>
                </c:pt>
                <c:pt idx="215">
                  <c:v>3466</c:v>
                </c:pt>
                <c:pt idx="216">
                  <c:v>3476</c:v>
                </c:pt>
                <c:pt idx="217">
                  <c:v>3486</c:v>
                </c:pt>
                <c:pt idx="218">
                  <c:v>3506</c:v>
                </c:pt>
                <c:pt idx="219">
                  <c:v>3526</c:v>
                </c:pt>
                <c:pt idx="220">
                  <c:v>3546</c:v>
                </c:pt>
                <c:pt idx="221">
                  <c:v>3566</c:v>
                </c:pt>
                <c:pt idx="222">
                  <c:v>3576</c:v>
                </c:pt>
                <c:pt idx="223">
                  <c:v>3596</c:v>
                </c:pt>
                <c:pt idx="224">
                  <c:v>3616</c:v>
                </c:pt>
                <c:pt idx="225">
                  <c:v>3626</c:v>
                </c:pt>
                <c:pt idx="226">
                  <c:v>3646</c:v>
                </c:pt>
                <c:pt idx="227">
                  <c:v>3666</c:v>
                </c:pt>
                <c:pt idx="228">
                  <c:v>3686</c:v>
                </c:pt>
                <c:pt idx="229">
                  <c:v>3696</c:v>
                </c:pt>
                <c:pt idx="230">
                  <c:v>3706</c:v>
                </c:pt>
                <c:pt idx="231">
                  <c:v>3726</c:v>
                </c:pt>
                <c:pt idx="232">
                  <c:v>3736</c:v>
                </c:pt>
                <c:pt idx="233">
                  <c:v>3756</c:v>
                </c:pt>
                <c:pt idx="234">
                  <c:v>3766</c:v>
                </c:pt>
                <c:pt idx="235">
                  <c:v>3786</c:v>
                </c:pt>
                <c:pt idx="236">
                  <c:v>3796</c:v>
                </c:pt>
                <c:pt idx="237">
                  <c:v>3816</c:v>
                </c:pt>
                <c:pt idx="238">
                  <c:v>3836</c:v>
                </c:pt>
                <c:pt idx="239">
                  <c:v>3856</c:v>
                </c:pt>
                <c:pt idx="240">
                  <c:v>3866</c:v>
                </c:pt>
                <c:pt idx="241">
                  <c:v>3876</c:v>
                </c:pt>
                <c:pt idx="242">
                  <c:v>3886</c:v>
                </c:pt>
                <c:pt idx="243">
                  <c:v>3906</c:v>
                </c:pt>
                <c:pt idx="244">
                  <c:v>3916</c:v>
                </c:pt>
                <c:pt idx="245">
                  <c:v>3936</c:v>
                </c:pt>
                <c:pt idx="246">
                  <c:v>3956</c:v>
                </c:pt>
                <c:pt idx="247">
                  <c:v>3966</c:v>
                </c:pt>
                <c:pt idx="248">
                  <c:v>3976</c:v>
                </c:pt>
                <c:pt idx="249">
                  <c:v>4006</c:v>
                </c:pt>
                <c:pt idx="250">
                  <c:v>4016</c:v>
                </c:pt>
                <c:pt idx="251">
                  <c:v>4036</c:v>
                </c:pt>
                <c:pt idx="252">
                  <c:v>4046</c:v>
                </c:pt>
                <c:pt idx="253">
                  <c:v>4066</c:v>
                </c:pt>
                <c:pt idx="254">
                  <c:v>4086</c:v>
                </c:pt>
                <c:pt idx="255">
                  <c:v>4096</c:v>
                </c:pt>
                <c:pt idx="256">
                  <c:v>4116</c:v>
                </c:pt>
                <c:pt idx="257">
                  <c:v>4136</c:v>
                </c:pt>
                <c:pt idx="258">
                  <c:v>4156</c:v>
                </c:pt>
                <c:pt idx="259">
                  <c:v>4166</c:v>
                </c:pt>
                <c:pt idx="260">
                  <c:v>4186</c:v>
                </c:pt>
                <c:pt idx="261">
                  <c:v>4206</c:v>
                </c:pt>
                <c:pt idx="262">
                  <c:v>4216</c:v>
                </c:pt>
                <c:pt idx="263">
                  <c:v>4236</c:v>
                </c:pt>
                <c:pt idx="264">
                  <c:v>4256</c:v>
                </c:pt>
                <c:pt idx="265">
                  <c:v>4266</c:v>
                </c:pt>
                <c:pt idx="266">
                  <c:v>4286</c:v>
                </c:pt>
                <c:pt idx="267">
                  <c:v>4306</c:v>
                </c:pt>
                <c:pt idx="268">
                  <c:v>4316</c:v>
                </c:pt>
                <c:pt idx="269">
                  <c:v>4336</c:v>
                </c:pt>
                <c:pt idx="270">
                  <c:v>4356</c:v>
                </c:pt>
                <c:pt idx="271">
                  <c:v>4376</c:v>
                </c:pt>
                <c:pt idx="272">
                  <c:v>4396</c:v>
                </c:pt>
                <c:pt idx="273">
                  <c:v>4416</c:v>
                </c:pt>
                <c:pt idx="274">
                  <c:v>4426</c:v>
                </c:pt>
                <c:pt idx="275">
                  <c:v>4446</c:v>
                </c:pt>
                <c:pt idx="276">
                  <c:v>4466</c:v>
                </c:pt>
                <c:pt idx="277">
                  <c:v>4486</c:v>
                </c:pt>
                <c:pt idx="278">
                  <c:v>4506</c:v>
                </c:pt>
                <c:pt idx="279">
                  <c:v>4516</c:v>
                </c:pt>
                <c:pt idx="280">
                  <c:v>4526</c:v>
                </c:pt>
                <c:pt idx="281">
                  <c:v>4546</c:v>
                </c:pt>
                <c:pt idx="282">
                  <c:v>4556</c:v>
                </c:pt>
                <c:pt idx="283">
                  <c:v>4566</c:v>
                </c:pt>
                <c:pt idx="284">
                  <c:v>4586</c:v>
                </c:pt>
                <c:pt idx="285">
                  <c:v>4596</c:v>
                </c:pt>
                <c:pt idx="286">
                  <c:v>4616</c:v>
                </c:pt>
                <c:pt idx="287">
                  <c:v>4636</c:v>
                </c:pt>
                <c:pt idx="288">
                  <c:v>4656</c:v>
                </c:pt>
                <c:pt idx="289">
                  <c:v>4666</c:v>
                </c:pt>
                <c:pt idx="290">
                  <c:v>4676</c:v>
                </c:pt>
                <c:pt idx="291">
                  <c:v>4686</c:v>
                </c:pt>
                <c:pt idx="292">
                  <c:v>4706</c:v>
                </c:pt>
                <c:pt idx="293">
                  <c:v>4726</c:v>
                </c:pt>
                <c:pt idx="294">
                  <c:v>4736</c:v>
                </c:pt>
                <c:pt idx="295">
                  <c:v>4756</c:v>
                </c:pt>
                <c:pt idx="296">
                  <c:v>4766</c:v>
                </c:pt>
                <c:pt idx="297">
                  <c:v>4786</c:v>
                </c:pt>
                <c:pt idx="298">
                  <c:v>4806</c:v>
                </c:pt>
                <c:pt idx="299">
                  <c:v>4816</c:v>
                </c:pt>
                <c:pt idx="300">
                  <c:v>4827</c:v>
                </c:pt>
                <c:pt idx="301">
                  <c:v>4838</c:v>
                </c:pt>
                <c:pt idx="302">
                  <c:v>4849</c:v>
                </c:pt>
                <c:pt idx="303">
                  <c:v>4864</c:v>
                </c:pt>
                <c:pt idx="304">
                  <c:v>4884</c:v>
                </c:pt>
                <c:pt idx="305">
                  <c:v>4894</c:v>
                </c:pt>
                <c:pt idx="306">
                  <c:v>4914</c:v>
                </c:pt>
                <c:pt idx="307">
                  <c:v>4924</c:v>
                </c:pt>
                <c:pt idx="308">
                  <c:v>4934</c:v>
                </c:pt>
                <c:pt idx="309">
                  <c:v>4954</c:v>
                </c:pt>
                <c:pt idx="310">
                  <c:v>4964</c:v>
                </c:pt>
                <c:pt idx="311">
                  <c:v>4974</c:v>
                </c:pt>
                <c:pt idx="312">
                  <c:v>4984</c:v>
                </c:pt>
                <c:pt idx="313">
                  <c:v>5004</c:v>
                </c:pt>
                <c:pt idx="314">
                  <c:v>5014</c:v>
                </c:pt>
                <c:pt idx="315">
                  <c:v>5034</c:v>
                </c:pt>
                <c:pt idx="316">
                  <c:v>5054</c:v>
                </c:pt>
                <c:pt idx="317">
                  <c:v>5064</c:v>
                </c:pt>
                <c:pt idx="318">
                  <c:v>5084</c:v>
                </c:pt>
                <c:pt idx="319">
                  <c:v>5104</c:v>
                </c:pt>
                <c:pt idx="320">
                  <c:v>5124</c:v>
                </c:pt>
                <c:pt idx="321">
                  <c:v>5144</c:v>
                </c:pt>
                <c:pt idx="322">
                  <c:v>5154</c:v>
                </c:pt>
                <c:pt idx="323">
                  <c:v>5174</c:v>
                </c:pt>
                <c:pt idx="324">
                  <c:v>5194</c:v>
                </c:pt>
                <c:pt idx="325">
                  <c:v>5214</c:v>
                </c:pt>
                <c:pt idx="326">
                  <c:v>5224</c:v>
                </c:pt>
                <c:pt idx="327">
                  <c:v>5244</c:v>
                </c:pt>
                <c:pt idx="328">
                  <c:v>5264</c:v>
                </c:pt>
                <c:pt idx="329">
                  <c:v>5284</c:v>
                </c:pt>
                <c:pt idx="330">
                  <c:v>5294</c:v>
                </c:pt>
                <c:pt idx="331">
                  <c:v>5314</c:v>
                </c:pt>
                <c:pt idx="332">
                  <c:v>5334</c:v>
                </c:pt>
                <c:pt idx="333">
                  <c:v>5344</c:v>
                </c:pt>
                <c:pt idx="334">
                  <c:v>5364</c:v>
                </c:pt>
                <c:pt idx="335">
                  <c:v>5374</c:v>
                </c:pt>
                <c:pt idx="336">
                  <c:v>5394</c:v>
                </c:pt>
                <c:pt idx="337">
                  <c:v>5414</c:v>
                </c:pt>
                <c:pt idx="338">
                  <c:v>5424</c:v>
                </c:pt>
                <c:pt idx="339">
                  <c:v>5434</c:v>
                </c:pt>
                <c:pt idx="340">
                  <c:v>5454</c:v>
                </c:pt>
                <c:pt idx="341">
                  <c:v>5474</c:v>
                </c:pt>
                <c:pt idx="342">
                  <c:v>5494</c:v>
                </c:pt>
                <c:pt idx="343">
                  <c:v>5514</c:v>
                </c:pt>
                <c:pt idx="344">
                  <c:v>5534</c:v>
                </c:pt>
                <c:pt idx="345">
                  <c:v>5544</c:v>
                </c:pt>
                <c:pt idx="346">
                  <c:v>5564</c:v>
                </c:pt>
                <c:pt idx="347">
                  <c:v>5574</c:v>
                </c:pt>
                <c:pt idx="348">
                  <c:v>5594</c:v>
                </c:pt>
                <c:pt idx="349">
                  <c:v>5604</c:v>
                </c:pt>
                <c:pt idx="350">
                  <c:v>5624</c:v>
                </c:pt>
                <c:pt idx="351">
                  <c:v>5644</c:v>
                </c:pt>
                <c:pt idx="352">
                  <c:v>5664</c:v>
                </c:pt>
                <c:pt idx="353">
                  <c:v>5684</c:v>
                </c:pt>
                <c:pt idx="354">
                  <c:v>5704</c:v>
                </c:pt>
                <c:pt idx="355">
                  <c:v>5714</c:v>
                </c:pt>
                <c:pt idx="356">
                  <c:v>5734</c:v>
                </c:pt>
                <c:pt idx="357">
                  <c:v>5754</c:v>
                </c:pt>
                <c:pt idx="358">
                  <c:v>5774</c:v>
                </c:pt>
                <c:pt idx="359">
                  <c:v>5785</c:v>
                </c:pt>
                <c:pt idx="360">
                  <c:v>5795</c:v>
                </c:pt>
                <c:pt idx="361">
                  <c:v>5815</c:v>
                </c:pt>
                <c:pt idx="362">
                  <c:v>5825</c:v>
                </c:pt>
                <c:pt idx="363">
                  <c:v>5845</c:v>
                </c:pt>
                <c:pt idx="364">
                  <c:v>5855</c:v>
                </c:pt>
                <c:pt idx="365">
                  <c:v>5875</c:v>
                </c:pt>
                <c:pt idx="366">
                  <c:v>5895</c:v>
                </c:pt>
                <c:pt idx="367">
                  <c:v>5905</c:v>
                </c:pt>
                <c:pt idx="368">
                  <c:v>5925</c:v>
                </c:pt>
                <c:pt idx="369">
                  <c:v>5945</c:v>
                </c:pt>
                <c:pt idx="370">
                  <c:v>5955</c:v>
                </c:pt>
                <c:pt idx="371">
                  <c:v>5965</c:v>
                </c:pt>
                <c:pt idx="372">
                  <c:v>5985</c:v>
                </c:pt>
                <c:pt idx="373">
                  <c:v>6005</c:v>
                </c:pt>
                <c:pt idx="374">
                  <c:v>6015</c:v>
                </c:pt>
                <c:pt idx="375">
                  <c:v>6035</c:v>
                </c:pt>
                <c:pt idx="376">
                  <c:v>6055</c:v>
                </c:pt>
                <c:pt idx="377">
                  <c:v>6075</c:v>
                </c:pt>
                <c:pt idx="378">
                  <c:v>6085</c:v>
                </c:pt>
                <c:pt idx="379">
                  <c:v>6105</c:v>
                </c:pt>
                <c:pt idx="380">
                  <c:v>6115</c:v>
                </c:pt>
                <c:pt idx="381">
                  <c:v>6135</c:v>
                </c:pt>
                <c:pt idx="382">
                  <c:v>6155</c:v>
                </c:pt>
                <c:pt idx="383">
                  <c:v>6165</c:v>
                </c:pt>
                <c:pt idx="384">
                  <c:v>6185</c:v>
                </c:pt>
                <c:pt idx="385">
                  <c:v>6205</c:v>
                </c:pt>
                <c:pt idx="386">
                  <c:v>6225</c:v>
                </c:pt>
                <c:pt idx="387">
                  <c:v>6245</c:v>
                </c:pt>
                <c:pt idx="388">
                  <c:v>6265</c:v>
                </c:pt>
                <c:pt idx="389">
                  <c:v>6285</c:v>
                </c:pt>
                <c:pt idx="390">
                  <c:v>6295</c:v>
                </c:pt>
                <c:pt idx="391">
                  <c:v>6305</c:v>
                </c:pt>
                <c:pt idx="392">
                  <c:v>6325</c:v>
                </c:pt>
                <c:pt idx="393">
                  <c:v>6345</c:v>
                </c:pt>
                <c:pt idx="394">
                  <c:v>6365</c:v>
                </c:pt>
                <c:pt idx="395">
                  <c:v>6385</c:v>
                </c:pt>
                <c:pt idx="396">
                  <c:v>6395</c:v>
                </c:pt>
                <c:pt idx="397">
                  <c:v>6405</c:v>
                </c:pt>
                <c:pt idx="398">
                  <c:v>6415</c:v>
                </c:pt>
                <c:pt idx="399">
                  <c:v>6435</c:v>
                </c:pt>
                <c:pt idx="400">
                  <c:v>6455</c:v>
                </c:pt>
                <c:pt idx="401">
                  <c:v>6465</c:v>
                </c:pt>
                <c:pt idx="402">
                  <c:v>6475</c:v>
                </c:pt>
                <c:pt idx="403">
                  <c:v>6495</c:v>
                </c:pt>
                <c:pt idx="404">
                  <c:v>6505</c:v>
                </c:pt>
                <c:pt idx="405">
                  <c:v>6525</c:v>
                </c:pt>
                <c:pt idx="406">
                  <c:v>6535</c:v>
                </c:pt>
                <c:pt idx="407">
                  <c:v>6545</c:v>
                </c:pt>
                <c:pt idx="408">
                  <c:v>6565</c:v>
                </c:pt>
                <c:pt idx="409">
                  <c:v>6575</c:v>
                </c:pt>
                <c:pt idx="410">
                  <c:v>6585</c:v>
                </c:pt>
                <c:pt idx="411">
                  <c:v>6595</c:v>
                </c:pt>
                <c:pt idx="412">
                  <c:v>6615</c:v>
                </c:pt>
                <c:pt idx="413">
                  <c:v>6635</c:v>
                </c:pt>
                <c:pt idx="414">
                  <c:v>6655</c:v>
                </c:pt>
                <c:pt idx="415">
                  <c:v>6665</c:v>
                </c:pt>
                <c:pt idx="416">
                  <c:v>6675</c:v>
                </c:pt>
                <c:pt idx="417">
                  <c:v>6695</c:v>
                </c:pt>
                <c:pt idx="418">
                  <c:v>6705</c:v>
                </c:pt>
                <c:pt idx="419">
                  <c:v>6725</c:v>
                </c:pt>
                <c:pt idx="420">
                  <c:v>6735</c:v>
                </c:pt>
                <c:pt idx="421">
                  <c:v>6765</c:v>
                </c:pt>
                <c:pt idx="422">
                  <c:v>6775</c:v>
                </c:pt>
                <c:pt idx="423">
                  <c:v>6795</c:v>
                </c:pt>
                <c:pt idx="424">
                  <c:v>6805</c:v>
                </c:pt>
                <c:pt idx="425">
                  <c:v>6815</c:v>
                </c:pt>
                <c:pt idx="426">
                  <c:v>6835</c:v>
                </c:pt>
                <c:pt idx="427">
                  <c:v>6855</c:v>
                </c:pt>
                <c:pt idx="428">
                  <c:v>6865</c:v>
                </c:pt>
                <c:pt idx="429">
                  <c:v>6885</c:v>
                </c:pt>
                <c:pt idx="430">
                  <c:v>6905</c:v>
                </c:pt>
                <c:pt idx="431">
                  <c:v>6915</c:v>
                </c:pt>
                <c:pt idx="432">
                  <c:v>6925</c:v>
                </c:pt>
                <c:pt idx="433">
                  <c:v>6945</c:v>
                </c:pt>
                <c:pt idx="434">
                  <c:v>6975</c:v>
                </c:pt>
                <c:pt idx="435">
                  <c:v>6995</c:v>
                </c:pt>
                <c:pt idx="436">
                  <c:v>7015</c:v>
                </c:pt>
                <c:pt idx="437">
                  <c:v>7025</c:v>
                </c:pt>
                <c:pt idx="438">
                  <c:v>7035</c:v>
                </c:pt>
                <c:pt idx="439">
                  <c:v>7055</c:v>
                </c:pt>
                <c:pt idx="440">
                  <c:v>7065</c:v>
                </c:pt>
                <c:pt idx="441">
                  <c:v>7085</c:v>
                </c:pt>
                <c:pt idx="442">
                  <c:v>7095</c:v>
                </c:pt>
                <c:pt idx="443">
                  <c:v>7115</c:v>
                </c:pt>
                <c:pt idx="444">
                  <c:v>7125</c:v>
                </c:pt>
                <c:pt idx="445">
                  <c:v>7145</c:v>
                </c:pt>
                <c:pt idx="446">
                  <c:v>7155</c:v>
                </c:pt>
                <c:pt idx="447">
                  <c:v>7175</c:v>
                </c:pt>
                <c:pt idx="448">
                  <c:v>7195</c:v>
                </c:pt>
                <c:pt idx="449">
                  <c:v>7215</c:v>
                </c:pt>
                <c:pt idx="450">
                  <c:v>7225</c:v>
                </c:pt>
                <c:pt idx="451">
                  <c:v>7235</c:v>
                </c:pt>
                <c:pt idx="452">
                  <c:v>7245</c:v>
                </c:pt>
                <c:pt idx="453">
                  <c:v>7255</c:v>
                </c:pt>
                <c:pt idx="454">
                  <c:v>7275</c:v>
                </c:pt>
                <c:pt idx="455">
                  <c:v>7295</c:v>
                </c:pt>
                <c:pt idx="456">
                  <c:v>7325</c:v>
                </c:pt>
                <c:pt idx="457">
                  <c:v>7345</c:v>
                </c:pt>
                <c:pt idx="458">
                  <c:v>7365</c:v>
                </c:pt>
                <c:pt idx="459">
                  <c:v>7385</c:v>
                </c:pt>
                <c:pt idx="460">
                  <c:v>7415</c:v>
                </c:pt>
                <c:pt idx="461">
                  <c:v>7425</c:v>
                </c:pt>
                <c:pt idx="462">
                  <c:v>7445</c:v>
                </c:pt>
                <c:pt idx="463">
                  <c:v>7465</c:v>
                </c:pt>
                <c:pt idx="464">
                  <c:v>7475</c:v>
                </c:pt>
                <c:pt idx="465">
                  <c:v>7495</c:v>
                </c:pt>
                <c:pt idx="466">
                  <c:v>7515</c:v>
                </c:pt>
                <c:pt idx="467">
                  <c:v>7535</c:v>
                </c:pt>
                <c:pt idx="468">
                  <c:v>7555</c:v>
                </c:pt>
                <c:pt idx="469">
                  <c:v>7575</c:v>
                </c:pt>
                <c:pt idx="470">
                  <c:v>7585</c:v>
                </c:pt>
                <c:pt idx="471">
                  <c:v>7605</c:v>
                </c:pt>
                <c:pt idx="472">
                  <c:v>7615</c:v>
                </c:pt>
                <c:pt idx="473">
                  <c:v>7635</c:v>
                </c:pt>
                <c:pt idx="474">
                  <c:v>7655</c:v>
                </c:pt>
                <c:pt idx="475">
                  <c:v>7675</c:v>
                </c:pt>
                <c:pt idx="476">
                  <c:v>7695</c:v>
                </c:pt>
                <c:pt idx="477">
                  <c:v>7705</c:v>
                </c:pt>
                <c:pt idx="478">
                  <c:v>7725</c:v>
                </c:pt>
                <c:pt idx="479">
                  <c:v>7735</c:v>
                </c:pt>
                <c:pt idx="480">
                  <c:v>7755</c:v>
                </c:pt>
                <c:pt idx="481">
                  <c:v>7775</c:v>
                </c:pt>
                <c:pt idx="482">
                  <c:v>7785</c:v>
                </c:pt>
                <c:pt idx="483">
                  <c:v>7795</c:v>
                </c:pt>
                <c:pt idx="484">
                  <c:v>7815</c:v>
                </c:pt>
                <c:pt idx="485">
                  <c:v>7835</c:v>
                </c:pt>
                <c:pt idx="486">
                  <c:v>7855</c:v>
                </c:pt>
                <c:pt idx="487">
                  <c:v>7875</c:v>
                </c:pt>
                <c:pt idx="488">
                  <c:v>7895</c:v>
                </c:pt>
                <c:pt idx="489">
                  <c:v>7915</c:v>
                </c:pt>
                <c:pt idx="490">
                  <c:v>7925</c:v>
                </c:pt>
                <c:pt idx="491">
                  <c:v>7945</c:v>
                </c:pt>
                <c:pt idx="492">
                  <c:v>7965</c:v>
                </c:pt>
                <c:pt idx="493">
                  <c:v>7985</c:v>
                </c:pt>
                <c:pt idx="494">
                  <c:v>7995</c:v>
                </c:pt>
                <c:pt idx="495">
                  <c:v>8015</c:v>
                </c:pt>
                <c:pt idx="496">
                  <c:v>8025</c:v>
                </c:pt>
                <c:pt idx="497">
                  <c:v>8045</c:v>
                </c:pt>
                <c:pt idx="498">
                  <c:v>8065</c:v>
                </c:pt>
                <c:pt idx="499">
                  <c:v>8085</c:v>
                </c:pt>
                <c:pt idx="500">
                  <c:v>8095</c:v>
                </c:pt>
                <c:pt idx="501">
                  <c:v>8115</c:v>
                </c:pt>
                <c:pt idx="502">
                  <c:v>8135</c:v>
                </c:pt>
                <c:pt idx="503">
                  <c:v>8145</c:v>
                </c:pt>
                <c:pt idx="504">
                  <c:v>8165</c:v>
                </c:pt>
                <c:pt idx="505">
                  <c:v>8185</c:v>
                </c:pt>
                <c:pt idx="506">
                  <c:v>8195</c:v>
                </c:pt>
                <c:pt idx="507">
                  <c:v>8215</c:v>
                </c:pt>
                <c:pt idx="508">
                  <c:v>8235</c:v>
                </c:pt>
                <c:pt idx="509">
                  <c:v>8245</c:v>
                </c:pt>
                <c:pt idx="510">
                  <c:v>8265</c:v>
                </c:pt>
                <c:pt idx="511">
                  <c:v>8275</c:v>
                </c:pt>
                <c:pt idx="512">
                  <c:v>8295</c:v>
                </c:pt>
                <c:pt idx="513">
                  <c:v>8315</c:v>
                </c:pt>
                <c:pt idx="514">
                  <c:v>8325</c:v>
                </c:pt>
                <c:pt idx="515">
                  <c:v>8345</c:v>
                </c:pt>
                <c:pt idx="516">
                  <c:v>8355</c:v>
                </c:pt>
                <c:pt idx="517">
                  <c:v>8375</c:v>
                </c:pt>
                <c:pt idx="518">
                  <c:v>8385</c:v>
                </c:pt>
                <c:pt idx="519">
                  <c:v>8415</c:v>
                </c:pt>
                <c:pt idx="520">
                  <c:v>8435</c:v>
                </c:pt>
                <c:pt idx="521">
                  <c:v>8455</c:v>
                </c:pt>
                <c:pt idx="522">
                  <c:v>8475</c:v>
                </c:pt>
                <c:pt idx="523">
                  <c:v>8485</c:v>
                </c:pt>
                <c:pt idx="524">
                  <c:v>8505</c:v>
                </c:pt>
                <c:pt idx="525">
                  <c:v>8515</c:v>
                </c:pt>
                <c:pt idx="526">
                  <c:v>8535</c:v>
                </c:pt>
                <c:pt idx="527">
                  <c:v>8545</c:v>
                </c:pt>
                <c:pt idx="528">
                  <c:v>8565</c:v>
                </c:pt>
                <c:pt idx="529">
                  <c:v>8575</c:v>
                </c:pt>
                <c:pt idx="530">
                  <c:v>8595</c:v>
                </c:pt>
                <c:pt idx="531">
                  <c:v>8605</c:v>
                </c:pt>
                <c:pt idx="532">
                  <c:v>8625</c:v>
                </c:pt>
                <c:pt idx="533">
                  <c:v>8635</c:v>
                </c:pt>
                <c:pt idx="534">
                  <c:v>8645</c:v>
                </c:pt>
                <c:pt idx="535">
                  <c:v>8665</c:v>
                </c:pt>
                <c:pt idx="536">
                  <c:v>8685</c:v>
                </c:pt>
                <c:pt idx="537">
                  <c:v>8695</c:v>
                </c:pt>
                <c:pt idx="538">
                  <c:v>8715</c:v>
                </c:pt>
                <c:pt idx="539">
                  <c:v>8735</c:v>
                </c:pt>
                <c:pt idx="540">
                  <c:v>8745</c:v>
                </c:pt>
                <c:pt idx="541">
                  <c:v>8765</c:v>
                </c:pt>
                <c:pt idx="542">
                  <c:v>8775</c:v>
                </c:pt>
                <c:pt idx="543">
                  <c:v>8795</c:v>
                </c:pt>
                <c:pt idx="544">
                  <c:v>8815</c:v>
                </c:pt>
                <c:pt idx="545">
                  <c:v>8835</c:v>
                </c:pt>
                <c:pt idx="546">
                  <c:v>8845</c:v>
                </c:pt>
                <c:pt idx="547">
                  <c:v>8865</c:v>
                </c:pt>
                <c:pt idx="548">
                  <c:v>8885</c:v>
                </c:pt>
                <c:pt idx="549">
                  <c:v>8895</c:v>
                </c:pt>
                <c:pt idx="550">
                  <c:v>8905</c:v>
                </c:pt>
                <c:pt idx="551">
                  <c:v>8925</c:v>
                </c:pt>
                <c:pt idx="552">
                  <c:v>8955</c:v>
                </c:pt>
                <c:pt idx="553">
                  <c:v>8965</c:v>
                </c:pt>
                <c:pt idx="554">
                  <c:v>8985</c:v>
                </c:pt>
                <c:pt idx="555">
                  <c:v>8995</c:v>
                </c:pt>
                <c:pt idx="556">
                  <c:v>9005</c:v>
                </c:pt>
                <c:pt idx="557">
                  <c:v>9015</c:v>
                </c:pt>
                <c:pt idx="558">
                  <c:v>9035</c:v>
                </c:pt>
                <c:pt idx="559">
                  <c:v>9045</c:v>
                </c:pt>
                <c:pt idx="560">
                  <c:v>9055</c:v>
                </c:pt>
                <c:pt idx="561">
                  <c:v>9075</c:v>
                </c:pt>
                <c:pt idx="562">
                  <c:v>9085</c:v>
                </c:pt>
                <c:pt idx="563">
                  <c:v>9095</c:v>
                </c:pt>
                <c:pt idx="564">
                  <c:v>9115</c:v>
                </c:pt>
                <c:pt idx="565">
                  <c:v>9125</c:v>
                </c:pt>
                <c:pt idx="566">
                  <c:v>9145</c:v>
                </c:pt>
                <c:pt idx="567">
                  <c:v>9165</c:v>
                </c:pt>
                <c:pt idx="568">
                  <c:v>9185</c:v>
                </c:pt>
                <c:pt idx="569">
                  <c:v>9195</c:v>
                </c:pt>
                <c:pt idx="570">
                  <c:v>9215</c:v>
                </c:pt>
                <c:pt idx="571">
                  <c:v>9225</c:v>
                </c:pt>
                <c:pt idx="572">
                  <c:v>9245</c:v>
                </c:pt>
                <c:pt idx="573">
                  <c:v>9255</c:v>
                </c:pt>
                <c:pt idx="574">
                  <c:v>9275</c:v>
                </c:pt>
                <c:pt idx="575">
                  <c:v>9295</c:v>
                </c:pt>
                <c:pt idx="576">
                  <c:v>9305</c:v>
                </c:pt>
                <c:pt idx="577">
                  <c:v>9315</c:v>
                </c:pt>
                <c:pt idx="578">
                  <c:v>9335</c:v>
                </c:pt>
                <c:pt idx="579">
                  <c:v>9355</c:v>
                </c:pt>
                <c:pt idx="580">
                  <c:v>9375</c:v>
                </c:pt>
                <c:pt idx="581">
                  <c:v>9395</c:v>
                </c:pt>
                <c:pt idx="582">
                  <c:v>9405</c:v>
                </c:pt>
                <c:pt idx="583">
                  <c:v>9415</c:v>
                </c:pt>
                <c:pt idx="584">
                  <c:v>9435</c:v>
                </c:pt>
                <c:pt idx="585">
                  <c:v>9455</c:v>
                </c:pt>
                <c:pt idx="586">
                  <c:v>9475</c:v>
                </c:pt>
                <c:pt idx="587">
                  <c:v>9495</c:v>
                </c:pt>
                <c:pt idx="588">
                  <c:v>9515</c:v>
                </c:pt>
                <c:pt idx="589">
                  <c:v>9525</c:v>
                </c:pt>
                <c:pt idx="590">
                  <c:v>9545</c:v>
                </c:pt>
                <c:pt idx="591">
                  <c:v>9555</c:v>
                </c:pt>
                <c:pt idx="592">
                  <c:v>9575</c:v>
                </c:pt>
                <c:pt idx="593">
                  <c:v>9585</c:v>
                </c:pt>
                <c:pt idx="594">
                  <c:v>9595</c:v>
                </c:pt>
                <c:pt idx="595">
                  <c:v>9615</c:v>
                </c:pt>
                <c:pt idx="596">
                  <c:v>9625</c:v>
                </c:pt>
                <c:pt idx="597">
                  <c:v>9635</c:v>
                </c:pt>
                <c:pt idx="598">
                  <c:v>9655</c:v>
                </c:pt>
                <c:pt idx="599">
                  <c:v>9675</c:v>
                </c:pt>
                <c:pt idx="600">
                  <c:v>9695</c:v>
                </c:pt>
                <c:pt idx="601">
                  <c:v>9705</c:v>
                </c:pt>
                <c:pt idx="602">
                  <c:v>9715</c:v>
                </c:pt>
                <c:pt idx="603">
                  <c:v>9725</c:v>
                </c:pt>
                <c:pt idx="604">
                  <c:v>9745</c:v>
                </c:pt>
                <c:pt idx="605">
                  <c:v>9755</c:v>
                </c:pt>
                <c:pt idx="606">
                  <c:v>9765</c:v>
                </c:pt>
                <c:pt idx="607">
                  <c:v>9775</c:v>
                </c:pt>
                <c:pt idx="608">
                  <c:v>9795</c:v>
                </c:pt>
                <c:pt idx="609">
                  <c:v>9815</c:v>
                </c:pt>
                <c:pt idx="610">
                  <c:v>9825</c:v>
                </c:pt>
                <c:pt idx="611">
                  <c:v>9835</c:v>
                </c:pt>
                <c:pt idx="612">
                  <c:v>9845</c:v>
                </c:pt>
                <c:pt idx="613">
                  <c:v>9865</c:v>
                </c:pt>
                <c:pt idx="614">
                  <c:v>9875</c:v>
                </c:pt>
                <c:pt idx="615">
                  <c:v>9895</c:v>
                </c:pt>
                <c:pt idx="616">
                  <c:v>9915</c:v>
                </c:pt>
                <c:pt idx="617">
                  <c:v>9925</c:v>
                </c:pt>
                <c:pt idx="618">
                  <c:v>9945</c:v>
                </c:pt>
                <c:pt idx="619">
                  <c:v>9955</c:v>
                </c:pt>
                <c:pt idx="620">
                  <c:v>9965</c:v>
                </c:pt>
                <c:pt idx="621">
                  <c:v>9985</c:v>
                </c:pt>
                <c:pt idx="622">
                  <c:v>10005</c:v>
                </c:pt>
                <c:pt idx="623">
                  <c:v>10025</c:v>
                </c:pt>
                <c:pt idx="624">
                  <c:v>10045</c:v>
                </c:pt>
                <c:pt idx="625">
                  <c:v>10055</c:v>
                </c:pt>
                <c:pt idx="626">
                  <c:v>10075</c:v>
                </c:pt>
                <c:pt idx="627">
                  <c:v>10085</c:v>
                </c:pt>
                <c:pt idx="628">
                  <c:v>10105</c:v>
                </c:pt>
                <c:pt idx="629">
                  <c:v>10115</c:v>
                </c:pt>
                <c:pt idx="630">
                  <c:v>10135</c:v>
                </c:pt>
                <c:pt idx="631">
                  <c:v>10145</c:v>
                </c:pt>
                <c:pt idx="632">
                  <c:v>10165</c:v>
                </c:pt>
                <c:pt idx="633">
                  <c:v>10185</c:v>
                </c:pt>
                <c:pt idx="634">
                  <c:v>10195</c:v>
                </c:pt>
                <c:pt idx="635">
                  <c:v>10215</c:v>
                </c:pt>
                <c:pt idx="636">
                  <c:v>10235</c:v>
                </c:pt>
                <c:pt idx="637">
                  <c:v>10245</c:v>
                </c:pt>
                <c:pt idx="638">
                  <c:v>10255</c:v>
                </c:pt>
                <c:pt idx="639">
                  <c:v>10275</c:v>
                </c:pt>
                <c:pt idx="640">
                  <c:v>10295</c:v>
                </c:pt>
                <c:pt idx="641">
                  <c:v>10315</c:v>
                </c:pt>
                <c:pt idx="642">
                  <c:v>10335</c:v>
                </c:pt>
                <c:pt idx="643">
                  <c:v>10355</c:v>
                </c:pt>
                <c:pt idx="644">
                  <c:v>10365</c:v>
                </c:pt>
                <c:pt idx="645">
                  <c:v>10375</c:v>
                </c:pt>
                <c:pt idx="646">
                  <c:v>10395</c:v>
                </c:pt>
                <c:pt idx="647">
                  <c:v>10425</c:v>
                </c:pt>
                <c:pt idx="648">
                  <c:v>10435</c:v>
                </c:pt>
                <c:pt idx="649">
                  <c:v>10455</c:v>
                </c:pt>
                <c:pt idx="650">
                  <c:v>10475</c:v>
                </c:pt>
                <c:pt idx="651">
                  <c:v>10495</c:v>
                </c:pt>
                <c:pt idx="652">
                  <c:v>10515</c:v>
                </c:pt>
                <c:pt idx="653">
                  <c:v>10525</c:v>
                </c:pt>
                <c:pt idx="654">
                  <c:v>10545</c:v>
                </c:pt>
                <c:pt idx="655">
                  <c:v>10565</c:v>
                </c:pt>
                <c:pt idx="656">
                  <c:v>10575</c:v>
                </c:pt>
                <c:pt idx="657">
                  <c:v>10595</c:v>
                </c:pt>
                <c:pt idx="658">
                  <c:v>10605</c:v>
                </c:pt>
                <c:pt idx="659">
                  <c:v>10625</c:v>
                </c:pt>
                <c:pt idx="660">
                  <c:v>10635</c:v>
                </c:pt>
                <c:pt idx="661">
                  <c:v>10655</c:v>
                </c:pt>
                <c:pt idx="662">
                  <c:v>10665</c:v>
                </c:pt>
                <c:pt idx="663">
                  <c:v>10685</c:v>
                </c:pt>
                <c:pt idx="664">
                  <c:v>10705</c:v>
                </c:pt>
                <c:pt idx="665">
                  <c:v>10715</c:v>
                </c:pt>
                <c:pt idx="666">
                  <c:v>10735</c:v>
                </c:pt>
                <c:pt idx="667">
                  <c:v>10755</c:v>
                </c:pt>
                <c:pt idx="668">
                  <c:v>10775</c:v>
                </c:pt>
                <c:pt idx="669">
                  <c:v>10785</c:v>
                </c:pt>
                <c:pt idx="670">
                  <c:v>10805</c:v>
                </c:pt>
                <c:pt idx="671">
                  <c:v>10825</c:v>
                </c:pt>
                <c:pt idx="672">
                  <c:v>10845</c:v>
                </c:pt>
                <c:pt idx="673">
                  <c:v>10865</c:v>
                </c:pt>
                <c:pt idx="674">
                  <c:v>10875</c:v>
                </c:pt>
                <c:pt idx="675">
                  <c:v>10885</c:v>
                </c:pt>
                <c:pt idx="676">
                  <c:v>10905</c:v>
                </c:pt>
                <c:pt idx="677">
                  <c:v>10915</c:v>
                </c:pt>
                <c:pt idx="678">
                  <c:v>10925</c:v>
                </c:pt>
                <c:pt idx="679">
                  <c:v>10935</c:v>
                </c:pt>
                <c:pt idx="680">
                  <c:v>10955</c:v>
                </c:pt>
                <c:pt idx="681">
                  <c:v>10975</c:v>
                </c:pt>
                <c:pt idx="682">
                  <c:v>10995</c:v>
                </c:pt>
                <c:pt idx="683">
                  <c:v>11005</c:v>
                </c:pt>
                <c:pt idx="684">
                  <c:v>11025</c:v>
                </c:pt>
                <c:pt idx="685">
                  <c:v>11035</c:v>
                </c:pt>
                <c:pt idx="686">
                  <c:v>11055</c:v>
                </c:pt>
                <c:pt idx="687">
                  <c:v>11065</c:v>
                </c:pt>
                <c:pt idx="688">
                  <c:v>11075</c:v>
                </c:pt>
                <c:pt idx="689">
                  <c:v>11085</c:v>
                </c:pt>
                <c:pt idx="690">
                  <c:v>11105</c:v>
                </c:pt>
                <c:pt idx="691">
                  <c:v>11115</c:v>
                </c:pt>
                <c:pt idx="692">
                  <c:v>11135</c:v>
                </c:pt>
                <c:pt idx="693">
                  <c:v>11145</c:v>
                </c:pt>
                <c:pt idx="694">
                  <c:v>11155</c:v>
                </c:pt>
                <c:pt idx="695">
                  <c:v>11175</c:v>
                </c:pt>
                <c:pt idx="696">
                  <c:v>11195</c:v>
                </c:pt>
                <c:pt idx="697">
                  <c:v>11215</c:v>
                </c:pt>
                <c:pt idx="698">
                  <c:v>11225</c:v>
                </c:pt>
                <c:pt idx="699">
                  <c:v>11235</c:v>
                </c:pt>
                <c:pt idx="700">
                  <c:v>11245</c:v>
                </c:pt>
                <c:pt idx="701">
                  <c:v>11265</c:v>
                </c:pt>
                <c:pt idx="702">
                  <c:v>11275</c:v>
                </c:pt>
                <c:pt idx="703">
                  <c:v>11285</c:v>
                </c:pt>
                <c:pt idx="704">
                  <c:v>11305</c:v>
                </c:pt>
                <c:pt idx="705">
                  <c:v>11315</c:v>
                </c:pt>
                <c:pt idx="706">
                  <c:v>11335</c:v>
                </c:pt>
                <c:pt idx="707">
                  <c:v>11345</c:v>
                </c:pt>
                <c:pt idx="708">
                  <c:v>11365</c:v>
                </c:pt>
                <c:pt idx="709">
                  <c:v>11385</c:v>
                </c:pt>
                <c:pt idx="710">
                  <c:v>11395</c:v>
                </c:pt>
                <c:pt idx="711">
                  <c:v>11405</c:v>
                </c:pt>
                <c:pt idx="712">
                  <c:v>11415</c:v>
                </c:pt>
                <c:pt idx="713">
                  <c:v>11435</c:v>
                </c:pt>
                <c:pt idx="714">
                  <c:v>11465</c:v>
                </c:pt>
                <c:pt idx="715">
                  <c:v>11475</c:v>
                </c:pt>
                <c:pt idx="716">
                  <c:v>11495</c:v>
                </c:pt>
                <c:pt idx="717">
                  <c:v>11505</c:v>
                </c:pt>
                <c:pt idx="718">
                  <c:v>11515</c:v>
                </c:pt>
                <c:pt idx="719">
                  <c:v>11525</c:v>
                </c:pt>
                <c:pt idx="720">
                  <c:v>11535</c:v>
                </c:pt>
                <c:pt idx="721">
                  <c:v>11555</c:v>
                </c:pt>
                <c:pt idx="722">
                  <c:v>11575</c:v>
                </c:pt>
                <c:pt idx="723">
                  <c:v>11595</c:v>
                </c:pt>
                <c:pt idx="724">
                  <c:v>11615</c:v>
                </c:pt>
                <c:pt idx="725">
                  <c:v>11636</c:v>
                </c:pt>
                <c:pt idx="726">
                  <c:v>11655</c:v>
                </c:pt>
                <c:pt idx="727">
                  <c:v>11665</c:v>
                </c:pt>
                <c:pt idx="728">
                  <c:v>11675</c:v>
                </c:pt>
                <c:pt idx="729">
                  <c:v>11695</c:v>
                </c:pt>
                <c:pt idx="730">
                  <c:v>11705</c:v>
                </c:pt>
                <c:pt idx="731">
                  <c:v>11725</c:v>
                </c:pt>
                <c:pt idx="732">
                  <c:v>11735</c:v>
                </c:pt>
                <c:pt idx="733">
                  <c:v>11755</c:v>
                </c:pt>
                <c:pt idx="734">
                  <c:v>11775</c:v>
                </c:pt>
                <c:pt idx="735">
                  <c:v>11785</c:v>
                </c:pt>
                <c:pt idx="736">
                  <c:v>11805</c:v>
                </c:pt>
                <c:pt idx="737">
                  <c:v>11825</c:v>
                </c:pt>
                <c:pt idx="738">
                  <c:v>11835</c:v>
                </c:pt>
                <c:pt idx="739">
                  <c:v>11845</c:v>
                </c:pt>
                <c:pt idx="740">
                  <c:v>11865</c:v>
                </c:pt>
                <c:pt idx="741">
                  <c:v>11875</c:v>
                </c:pt>
                <c:pt idx="742">
                  <c:v>11885</c:v>
                </c:pt>
                <c:pt idx="743">
                  <c:v>11905</c:v>
                </c:pt>
                <c:pt idx="744">
                  <c:v>11925</c:v>
                </c:pt>
                <c:pt idx="745">
                  <c:v>11935</c:v>
                </c:pt>
                <c:pt idx="746">
                  <c:v>11955</c:v>
                </c:pt>
                <c:pt idx="747">
                  <c:v>11975</c:v>
                </c:pt>
                <c:pt idx="748">
                  <c:v>11995</c:v>
                </c:pt>
                <c:pt idx="749">
                  <c:v>12005</c:v>
                </c:pt>
                <c:pt idx="750">
                  <c:v>12026</c:v>
                </c:pt>
                <c:pt idx="751">
                  <c:v>12045</c:v>
                </c:pt>
                <c:pt idx="752">
                  <c:v>12055</c:v>
                </c:pt>
                <c:pt idx="753">
                  <c:v>12075</c:v>
                </c:pt>
                <c:pt idx="754">
                  <c:v>12095</c:v>
                </c:pt>
                <c:pt idx="755">
                  <c:v>12105</c:v>
                </c:pt>
                <c:pt idx="756">
                  <c:v>12115</c:v>
                </c:pt>
                <c:pt idx="757">
                  <c:v>12135</c:v>
                </c:pt>
                <c:pt idx="758">
                  <c:v>12155</c:v>
                </c:pt>
                <c:pt idx="759">
                  <c:v>12165</c:v>
                </c:pt>
                <c:pt idx="760">
                  <c:v>12175</c:v>
                </c:pt>
                <c:pt idx="761">
                  <c:v>12195</c:v>
                </c:pt>
                <c:pt idx="762">
                  <c:v>12205</c:v>
                </c:pt>
                <c:pt idx="763">
                  <c:v>12225</c:v>
                </c:pt>
                <c:pt idx="764">
                  <c:v>12245</c:v>
                </c:pt>
                <c:pt idx="765">
                  <c:v>12255</c:v>
                </c:pt>
                <c:pt idx="766">
                  <c:v>12265</c:v>
                </c:pt>
                <c:pt idx="767">
                  <c:v>12285</c:v>
                </c:pt>
                <c:pt idx="768">
                  <c:v>12305</c:v>
                </c:pt>
                <c:pt idx="769">
                  <c:v>12325</c:v>
                </c:pt>
                <c:pt idx="770">
                  <c:v>12345</c:v>
                </c:pt>
                <c:pt idx="771">
                  <c:v>12355</c:v>
                </c:pt>
                <c:pt idx="772">
                  <c:v>12375</c:v>
                </c:pt>
                <c:pt idx="773">
                  <c:v>12405</c:v>
                </c:pt>
                <c:pt idx="774">
                  <c:v>12415</c:v>
                </c:pt>
                <c:pt idx="775">
                  <c:v>12445</c:v>
                </c:pt>
                <c:pt idx="776">
                  <c:v>12455</c:v>
                </c:pt>
                <c:pt idx="777">
                  <c:v>12475</c:v>
                </c:pt>
                <c:pt idx="778">
                  <c:v>12485</c:v>
                </c:pt>
                <c:pt idx="779">
                  <c:v>12505</c:v>
                </c:pt>
                <c:pt idx="780">
                  <c:v>12525</c:v>
                </c:pt>
                <c:pt idx="781">
                  <c:v>12545</c:v>
                </c:pt>
                <c:pt idx="782">
                  <c:v>12565</c:v>
                </c:pt>
                <c:pt idx="783">
                  <c:v>12585</c:v>
                </c:pt>
                <c:pt idx="784">
                  <c:v>12605</c:v>
                </c:pt>
                <c:pt idx="785">
                  <c:v>12635</c:v>
                </c:pt>
                <c:pt idx="786">
                  <c:v>12655</c:v>
                </c:pt>
                <c:pt idx="787">
                  <c:v>12665</c:v>
                </c:pt>
              </c:numCache>
            </c:numRef>
          </c:xVal>
          <c:yVal>
            <c:numRef>
              <c:f>flat2!$B$1:$B$788</c:f>
              <c:numCache>
                <c:formatCode>General</c:formatCode>
                <c:ptCount val="788"/>
                <c:pt idx="0">
                  <c:v>2.3987999999999999E-2</c:v>
                </c:pt>
                <c:pt idx="1">
                  <c:v>2.4354000000000001E-2</c:v>
                </c:pt>
                <c:pt idx="2">
                  <c:v>2.4965000000000001E-2</c:v>
                </c:pt>
                <c:pt idx="3">
                  <c:v>2.6186000000000001E-2</c:v>
                </c:pt>
                <c:pt idx="4">
                  <c:v>2.6551999999999999E-2</c:v>
                </c:pt>
                <c:pt idx="5">
                  <c:v>2.7650999999999998E-2</c:v>
                </c:pt>
                <c:pt idx="6">
                  <c:v>2.2157E-2</c:v>
                </c:pt>
                <c:pt idx="7">
                  <c:v>2.3377999999999999E-2</c:v>
                </c:pt>
                <c:pt idx="8">
                  <c:v>2.4109999999999999E-2</c:v>
                </c:pt>
                <c:pt idx="9">
                  <c:v>2.3622000000000001E-2</c:v>
                </c:pt>
                <c:pt idx="10">
                  <c:v>2.2279E-2</c:v>
                </c:pt>
                <c:pt idx="11">
                  <c:v>2.3865999999999998E-2</c:v>
                </c:pt>
                <c:pt idx="12">
                  <c:v>2.2034999999999999E-2</c:v>
                </c:pt>
                <c:pt idx="13">
                  <c:v>2.4354000000000001E-2</c:v>
                </c:pt>
                <c:pt idx="14">
                  <c:v>2.2644999999999998E-2</c:v>
                </c:pt>
                <c:pt idx="15">
                  <c:v>2.3622000000000001E-2</c:v>
                </c:pt>
                <c:pt idx="16">
                  <c:v>2.2523000000000001E-2</c:v>
                </c:pt>
                <c:pt idx="17">
                  <c:v>2.4476999999999999E-2</c:v>
                </c:pt>
                <c:pt idx="18">
                  <c:v>2.5087000000000002E-2</c:v>
                </c:pt>
                <c:pt idx="19">
                  <c:v>2.2768E-2</c:v>
                </c:pt>
                <c:pt idx="20">
                  <c:v>2.4354000000000001E-2</c:v>
                </c:pt>
                <c:pt idx="21">
                  <c:v>2.3133999999999998E-2</c:v>
                </c:pt>
                <c:pt idx="22">
                  <c:v>2.1791000000000001E-2</c:v>
                </c:pt>
                <c:pt idx="23">
                  <c:v>2.2890000000000001E-2</c:v>
                </c:pt>
                <c:pt idx="24">
                  <c:v>1.9838000000000001E-2</c:v>
                </c:pt>
                <c:pt idx="25">
                  <c:v>2.1912999999999998E-2</c:v>
                </c:pt>
                <c:pt idx="26">
                  <c:v>2.6186000000000001E-2</c:v>
                </c:pt>
                <c:pt idx="27">
                  <c:v>2.3377999999999999E-2</c:v>
                </c:pt>
                <c:pt idx="28">
                  <c:v>2.3012000000000001E-2</c:v>
                </c:pt>
                <c:pt idx="29">
                  <c:v>2.1180999999999998E-2</c:v>
                </c:pt>
                <c:pt idx="30">
                  <c:v>2.3377999999999999E-2</c:v>
                </c:pt>
                <c:pt idx="31">
                  <c:v>2.2644999999999998E-2</c:v>
                </c:pt>
                <c:pt idx="32">
                  <c:v>2.6796E-2</c:v>
                </c:pt>
                <c:pt idx="33">
                  <c:v>1.9959999999999999E-2</c:v>
                </c:pt>
                <c:pt idx="34">
                  <c:v>2.0326E-2</c:v>
                </c:pt>
                <c:pt idx="35">
                  <c:v>2.3987999999999999E-2</c:v>
                </c:pt>
                <c:pt idx="36">
                  <c:v>2.0691999999999999E-2</c:v>
                </c:pt>
                <c:pt idx="37">
                  <c:v>2.4109999999999999E-2</c:v>
                </c:pt>
                <c:pt idx="38">
                  <c:v>3.0457999999999999E-2</c:v>
                </c:pt>
                <c:pt idx="39">
                  <c:v>2.2890000000000001E-2</c:v>
                </c:pt>
                <c:pt idx="40">
                  <c:v>1.8983E-2</c:v>
                </c:pt>
                <c:pt idx="41">
                  <c:v>1.9592999999999999E-2</c:v>
                </c:pt>
                <c:pt idx="42">
                  <c:v>2.4843E-2</c:v>
                </c:pt>
                <c:pt idx="43">
                  <c:v>2.2279E-2</c:v>
                </c:pt>
                <c:pt idx="44">
                  <c:v>2.4109999999999999E-2</c:v>
                </c:pt>
                <c:pt idx="45">
                  <c:v>2.3622000000000001E-2</c:v>
                </c:pt>
                <c:pt idx="46">
                  <c:v>2.3622000000000001E-2</c:v>
                </c:pt>
                <c:pt idx="47">
                  <c:v>2.1669000000000001E-2</c:v>
                </c:pt>
                <c:pt idx="48">
                  <c:v>2.3133999999999998E-2</c:v>
                </c:pt>
                <c:pt idx="49">
                  <c:v>2.0813999999999999E-2</c:v>
                </c:pt>
                <c:pt idx="50">
                  <c:v>2.4354000000000001E-2</c:v>
                </c:pt>
                <c:pt idx="51">
                  <c:v>2.4476999999999999E-2</c:v>
                </c:pt>
                <c:pt idx="52">
                  <c:v>2.2279E-2</c:v>
                </c:pt>
                <c:pt idx="53">
                  <c:v>2.3255999999999999E-2</c:v>
                </c:pt>
                <c:pt idx="54">
                  <c:v>2.5330999999999999E-2</c:v>
                </c:pt>
                <c:pt idx="55">
                  <c:v>2.0691999999999999E-2</c:v>
                </c:pt>
                <c:pt idx="56">
                  <c:v>2.5087000000000002E-2</c:v>
                </c:pt>
                <c:pt idx="57">
                  <c:v>2.5453E-2</c:v>
                </c:pt>
                <c:pt idx="58">
                  <c:v>2.6918000000000001E-2</c:v>
                </c:pt>
                <c:pt idx="59">
                  <c:v>2.5819000000000002E-2</c:v>
                </c:pt>
                <c:pt idx="60">
                  <c:v>2.2523000000000001E-2</c:v>
                </c:pt>
                <c:pt idx="61">
                  <c:v>2.6429999999999999E-2</c:v>
                </c:pt>
                <c:pt idx="62">
                  <c:v>2.4476999999999999E-2</c:v>
                </c:pt>
                <c:pt idx="63">
                  <c:v>2.3622000000000001E-2</c:v>
                </c:pt>
                <c:pt idx="64">
                  <c:v>2.5697000000000001E-2</c:v>
                </c:pt>
                <c:pt idx="65">
                  <c:v>2.6674E-2</c:v>
                </c:pt>
                <c:pt idx="66">
                  <c:v>2.5819000000000002E-2</c:v>
                </c:pt>
                <c:pt idx="67">
                  <c:v>2.3987999999999999E-2</c:v>
                </c:pt>
                <c:pt idx="68">
                  <c:v>2.3865999999999998E-2</c:v>
                </c:pt>
                <c:pt idx="69">
                  <c:v>2.3255999999999999E-2</c:v>
                </c:pt>
                <c:pt idx="70">
                  <c:v>2.4354000000000001E-2</c:v>
                </c:pt>
                <c:pt idx="71">
                  <c:v>1.9592999999999999E-2</c:v>
                </c:pt>
                <c:pt idx="72">
                  <c:v>2.0204E-2</c:v>
                </c:pt>
                <c:pt idx="73">
                  <c:v>2.2401000000000001E-2</c:v>
                </c:pt>
                <c:pt idx="74">
                  <c:v>1.8860999999999999E-2</c:v>
                </c:pt>
                <c:pt idx="75">
                  <c:v>2.4109999999999999E-2</c:v>
                </c:pt>
                <c:pt idx="76">
                  <c:v>2.2279E-2</c:v>
                </c:pt>
                <c:pt idx="77">
                  <c:v>2.0448000000000001E-2</c:v>
                </c:pt>
                <c:pt idx="78">
                  <c:v>2.2768E-2</c:v>
                </c:pt>
                <c:pt idx="79">
                  <c:v>2.2157E-2</c:v>
                </c:pt>
                <c:pt idx="80">
                  <c:v>2.2644999999999998E-2</c:v>
                </c:pt>
                <c:pt idx="81">
                  <c:v>2.3987999999999999E-2</c:v>
                </c:pt>
                <c:pt idx="82">
                  <c:v>2.1180999999999998E-2</c:v>
                </c:pt>
                <c:pt idx="83">
                  <c:v>2.3133999999999998E-2</c:v>
                </c:pt>
                <c:pt idx="84">
                  <c:v>2.6429999999999999E-2</c:v>
                </c:pt>
                <c:pt idx="85">
                  <c:v>2.3133999999999998E-2</c:v>
                </c:pt>
                <c:pt idx="86">
                  <c:v>2.5819000000000002E-2</c:v>
                </c:pt>
                <c:pt idx="87">
                  <c:v>2.5697000000000001E-2</c:v>
                </c:pt>
                <c:pt idx="88">
                  <c:v>2.0936E-2</c:v>
                </c:pt>
                <c:pt idx="89">
                  <c:v>2.5940999999999999E-2</c:v>
                </c:pt>
                <c:pt idx="90">
                  <c:v>2.2523000000000001E-2</c:v>
                </c:pt>
                <c:pt idx="91">
                  <c:v>2.4598999999999999E-2</c:v>
                </c:pt>
                <c:pt idx="92">
                  <c:v>2.4721E-2</c:v>
                </c:pt>
                <c:pt idx="93">
                  <c:v>2.0570000000000001E-2</c:v>
                </c:pt>
                <c:pt idx="94">
                  <c:v>2.3865999999999998E-2</c:v>
                </c:pt>
                <c:pt idx="95">
                  <c:v>2.4843E-2</c:v>
                </c:pt>
                <c:pt idx="96">
                  <c:v>2.5330999999999999E-2</c:v>
                </c:pt>
                <c:pt idx="97">
                  <c:v>2.3255999999999999E-2</c:v>
                </c:pt>
                <c:pt idx="98">
                  <c:v>2.5575000000000001E-2</c:v>
                </c:pt>
                <c:pt idx="99">
                  <c:v>2.3622000000000001E-2</c:v>
                </c:pt>
                <c:pt idx="100">
                  <c:v>2.1058E-2</c:v>
                </c:pt>
                <c:pt idx="101">
                  <c:v>2.6429999999999999E-2</c:v>
                </c:pt>
                <c:pt idx="102">
                  <c:v>2.1302999999999999E-2</c:v>
                </c:pt>
                <c:pt idx="103">
                  <c:v>2.3987999999999999E-2</c:v>
                </c:pt>
                <c:pt idx="104">
                  <c:v>2.4598999999999999E-2</c:v>
                </c:pt>
                <c:pt idx="105">
                  <c:v>2.6186000000000001E-2</c:v>
                </c:pt>
                <c:pt idx="106">
                  <c:v>2.2279E-2</c:v>
                </c:pt>
                <c:pt idx="107">
                  <c:v>2.8504999999999999E-2</c:v>
                </c:pt>
                <c:pt idx="108">
                  <c:v>2.4965000000000001E-2</c:v>
                </c:pt>
                <c:pt idx="109">
                  <c:v>2.4843E-2</c:v>
                </c:pt>
                <c:pt idx="110">
                  <c:v>2.5819000000000002E-2</c:v>
                </c:pt>
                <c:pt idx="111">
                  <c:v>2.3744000000000001E-2</c:v>
                </c:pt>
                <c:pt idx="112">
                  <c:v>2.3012000000000001E-2</c:v>
                </c:pt>
                <c:pt idx="113">
                  <c:v>2.5087000000000002E-2</c:v>
                </c:pt>
                <c:pt idx="114">
                  <c:v>2.3865999999999998E-2</c:v>
                </c:pt>
                <c:pt idx="115">
                  <c:v>2.2523000000000001E-2</c:v>
                </c:pt>
                <c:pt idx="116">
                  <c:v>2.3865999999999998E-2</c:v>
                </c:pt>
                <c:pt idx="117">
                  <c:v>2.5087000000000002E-2</c:v>
                </c:pt>
                <c:pt idx="118">
                  <c:v>2.5453E-2</c:v>
                </c:pt>
                <c:pt idx="119">
                  <c:v>2.3744000000000001E-2</c:v>
                </c:pt>
                <c:pt idx="120">
                  <c:v>2.3377999999999999E-2</c:v>
                </c:pt>
                <c:pt idx="121">
                  <c:v>2.1547E-2</c:v>
                </c:pt>
                <c:pt idx="122">
                  <c:v>2.2890000000000001E-2</c:v>
                </c:pt>
                <c:pt idx="123">
                  <c:v>2.5330999999999999E-2</c:v>
                </c:pt>
                <c:pt idx="124">
                  <c:v>2.5453E-2</c:v>
                </c:pt>
                <c:pt idx="125">
                  <c:v>2.5697000000000001E-2</c:v>
                </c:pt>
                <c:pt idx="126">
                  <c:v>2.4354000000000001E-2</c:v>
                </c:pt>
                <c:pt idx="127">
                  <c:v>2.8627E-2</c:v>
                </c:pt>
                <c:pt idx="128">
                  <c:v>2.7650999999999998E-2</c:v>
                </c:pt>
                <c:pt idx="129">
                  <c:v>2.3987999999999999E-2</c:v>
                </c:pt>
                <c:pt idx="130">
                  <c:v>2.2157E-2</c:v>
                </c:pt>
                <c:pt idx="131">
                  <c:v>2.0326E-2</c:v>
                </c:pt>
                <c:pt idx="132">
                  <c:v>2.6186000000000001E-2</c:v>
                </c:pt>
                <c:pt idx="133">
                  <c:v>2.2523000000000001E-2</c:v>
                </c:pt>
                <c:pt idx="134">
                  <c:v>2.3255999999999999E-2</c:v>
                </c:pt>
                <c:pt idx="135">
                  <c:v>2.3987999999999999E-2</c:v>
                </c:pt>
                <c:pt idx="136">
                  <c:v>2.6186000000000001E-2</c:v>
                </c:pt>
                <c:pt idx="137">
                  <c:v>2.3622000000000001E-2</c:v>
                </c:pt>
                <c:pt idx="138">
                  <c:v>2.6308000000000002E-2</c:v>
                </c:pt>
                <c:pt idx="139">
                  <c:v>2.3987999999999999E-2</c:v>
                </c:pt>
                <c:pt idx="140">
                  <c:v>2.2890000000000001E-2</c:v>
                </c:pt>
                <c:pt idx="141">
                  <c:v>2.0936E-2</c:v>
                </c:pt>
                <c:pt idx="142">
                  <c:v>2.6064E-2</c:v>
                </c:pt>
                <c:pt idx="143">
                  <c:v>2.3255999999999999E-2</c:v>
                </c:pt>
                <c:pt idx="144">
                  <c:v>2.2644999999999998E-2</c:v>
                </c:pt>
                <c:pt idx="145">
                  <c:v>2.3377999999999999E-2</c:v>
                </c:pt>
                <c:pt idx="146">
                  <c:v>2.3012000000000001E-2</c:v>
                </c:pt>
                <c:pt idx="147">
                  <c:v>2.4843E-2</c:v>
                </c:pt>
                <c:pt idx="148">
                  <c:v>2.2890000000000001E-2</c:v>
                </c:pt>
                <c:pt idx="149">
                  <c:v>2.2157E-2</c:v>
                </c:pt>
                <c:pt idx="150">
                  <c:v>2.1180999999999998E-2</c:v>
                </c:pt>
                <c:pt idx="151">
                  <c:v>2.35E-2</c:v>
                </c:pt>
                <c:pt idx="152">
                  <c:v>2.3133999999999998E-2</c:v>
                </c:pt>
                <c:pt idx="153">
                  <c:v>2.0936E-2</c:v>
                </c:pt>
                <c:pt idx="154">
                  <c:v>1.8006000000000001E-2</c:v>
                </c:pt>
                <c:pt idx="155">
                  <c:v>2.1180999999999998E-2</c:v>
                </c:pt>
                <c:pt idx="156">
                  <c:v>2.1791000000000001E-2</c:v>
                </c:pt>
                <c:pt idx="157">
                  <c:v>2.0081999999999999E-2</c:v>
                </c:pt>
                <c:pt idx="158">
                  <c:v>2.3865999999999998E-2</c:v>
                </c:pt>
                <c:pt idx="159">
                  <c:v>2.0813999999999999E-2</c:v>
                </c:pt>
                <c:pt idx="160">
                  <c:v>2.2157E-2</c:v>
                </c:pt>
                <c:pt idx="161">
                  <c:v>2.2523000000000001E-2</c:v>
                </c:pt>
                <c:pt idx="162">
                  <c:v>2.3865999999999998E-2</c:v>
                </c:pt>
                <c:pt idx="163">
                  <c:v>2.1058E-2</c:v>
                </c:pt>
                <c:pt idx="164">
                  <c:v>2.3622000000000001E-2</c:v>
                </c:pt>
                <c:pt idx="165">
                  <c:v>2.3255999999999999E-2</c:v>
                </c:pt>
                <c:pt idx="166">
                  <c:v>2.5208999999999999E-2</c:v>
                </c:pt>
                <c:pt idx="167">
                  <c:v>2.2034999999999999E-2</c:v>
                </c:pt>
                <c:pt idx="168">
                  <c:v>2.5453E-2</c:v>
                </c:pt>
                <c:pt idx="169">
                  <c:v>2.35E-2</c:v>
                </c:pt>
                <c:pt idx="170">
                  <c:v>2.2890000000000001E-2</c:v>
                </c:pt>
                <c:pt idx="171">
                  <c:v>2.4476999999999999E-2</c:v>
                </c:pt>
                <c:pt idx="172">
                  <c:v>2.1425E-2</c:v>
                </c:pt>
                <c:pt idx="173">
                  <c:v>2.3255999999999999E-2</c:v>
                </c:pt>
                <c:pt idx="174">
                  <c:v>2.8139000000000001E-2</c:v>
                </c:pt>
                <c:pt idx="175">
                  <c:v>2.3012000000000001E-2</c:v>
                </c:pt>
                <c:pt idx="176">
                  <c:v>2.4109999999999999E-2</c:v>
                </c:pt>
                <c:pt idx="177">
                  <c:v>2.6918000000000001E-2</c:v>
                </c:pt>
                <c:pt idx="178">
                  <c:v>1.9959999999999999E-2</c:v>
                </c:pt>
                <c:pt idx="179">
                  <c:v>2.4598999999999999E-2</c:v>
                </c:pt>
                <c:pt idx="180">
                  <c:v>2.4721E-2</c:v>
                </c:pt>
                <c:pt idx="181">
                  <c:v>2.6186000000000001E-2</c:v>
                </c:pt>
                <c:pt idx="182">
                  <c:v>2.5330999999999999E-2</c:v>
                </c:pt>
                <c:pt idx="183">
                  <c:v>2.2401000000000001E-2</c:v>
                </c:pt>
                <c:pt idx="184">
                  <c:v>1.9838000000000001E-2</c:v>
                </c:pt>
                <c:pt idx="185">
                  <c:v>2.3622000000000001E-2</c:v>
                </c:pt>
                <c:pt idx="186">
                  <c:v>2.0448000000000001E-2</c:v>
                </c:pt>
                <c:pt idx="187">
                  <c:v>2.3377999999999999E-2</c:v>
                </c:pt>
                <c:pt idx="188">
                  <c:v>2.2890000000000001E-2</c:v>
                </c:pt>
                <c:pt idx="189">
                  <c:v>2.4721E-2</c:v>
                </c:pt>
                <c:pt idx="190">
                  <c:v>2.6918000000000001E-2</c:v>
                </c:pt>
                <c:pt idx="191">
                  <c:v>2.6064E-2</c:v>
                </c:pt>
                <c:pt idx="192">
                  <c:v>2.8504999999999999E-2</c:v>
                </c:pt>
                <c:pt idx="193">
                  <c:v>2.6064E-2</c:v>
                </c:pt>
                <c:pt idx="194">
                  <c:v>2.0570000000000001E-2</c:v>
                </c:pt>
                <c:pt idx="195">
                  <c:v>2.5940999999999999E-2</c:v>
                </c:pt>
                <c:pt idx="196">
                  <c:v>2.1912999999999998E-2</c:v>
                </c:pt>
                <c:pt idx="197">
                  <c:v>2.1547E-2</c:v>
                </c:pt>
                <c:pt idx="198">
                  <c:v>2.35E-2</c:v>
                </c:pt>
                <c:pt idx="199">
                  <c:v>2.6308000000000002E-2</c:v>
                </c:pt>
                <c:pt idx="200">
                  <c:v>2.5330999999999999E-2</c:v>
                </c:pt>
                <c:pt idx="201">
                  <c:v>2.2523000000000001E-2</c:v>
                </c:pt>
                <c:pt idx="202">
                  <c:v>2.4476999999999999E-2</c:v>
                </c:pt>
                <c:pt idx="203">
                  <c:v>2.1912999999999998E-2</c:v>
                </c:pt>
                <c:pt idx="204">
                  <c:v>2.1912999999999998E-2</c:v>
                </c:pt>
                <c:pt idx="205">
                  <c:v>2.5453E-2</c:v>
                </c:pt>
                <c:pt idx="206">
                  <c:v>2.4109999999999999E-2</c:v>
                </c:pt>
                <c:pt idx="207">
                  <c:v>2.5697000000000001E-2</c:v>
                </c:pt>
                <c:pt idx="208">
                  <c:v>2.1669000000000001E-2</c:v>
                </c:pt>
                <c:pt idx="209">
                  <c:v>2.6064E-2</c:v>
                </c:pt>
                <c:pt idx="210">
                  <c:v>2.3255999999999999E-2</c:v>
                </c:pt>
                <c:pt idx="211">
                  <c:v>2.5330999999999999E-2</c:v>
                </c:pt>
                <c:pt idx="212">
                  <c:v>2.2279E-2</c:v>
                </c:pt>
                <c:pt idx="213">
                  <c:v>2.3744000000000001E-2</c:v>
                </c:pt>
                <c:pt idx="214">
                  <c:v>2.7650999999999998E-2</c:v>
                </c:pt>
                <c:pt idx="215">
                  <c:v>2.3865999999999998E-2</c:v>
                </c:pt>
                <c:pt idx="216">
                  <c:v>2.0570000000000001E-2</c:v>
                </c:pt>
                <c:pt idx="217">
                  <c:v>2.4965000000000001E-2</c:v>
                </c:pt>
                <c:pt idx="218">
                  <c:v>2.1058E-2</c:v>
                </c:pt>
                <c:pt idx="219">
                  <c:v>1.2024999999999999E-2</c:v>
                </c:pt>
                <c:pt idx="220">
                  <c:v>2.1302999999999999E-2</c:v>
                </c:pt>
                <c:pt idx="221">
                  <c:v>1.8128999999999999E-2</c:v>
                </c:pt>
                <c:pt idx="222">
                  <c:v>2.4598999999999999E-2</c:v>
                </c:pt>
                <c:pt idx="223">
                  <c:v>2.6064E-2</c:v>
                </c:pt>
                <c:pt idx="224">
                  <c:v>2.5940999999999999E-2</c:v>
                </c:pt>
                <c:pt idx="225">
                  <c:v>2.2401000000000001E-2</c:v>
                </c:pt>
                <c:pt idx="226">
                  <c:v>2.0448000000000001E-2</c:v>
                </c:pt>
                <c:pt idx="227">
                  <c:v>2.9603999999999998E-2</c:v>
                </c:pt>
                <c:pt idx="228">
                  <c:v>2.7283999999999999E-2</c:v>
                </c:pt>
                <c:pt idx="229">
                  <c:v>2.5697000000000001E-2</c:v>
                </c:pt>
                <c:pt idx="230">
                  <c:v>2.5697000000000001E-2</c:v>
                </c:pt>
                <c:pt idx="231">
                  <c:v>2.2401000000000001E-2</c:v>
                </c:pt>
                <c:pt idx="232">
                  <c:v>1.8983E-2</c:v>
                </c:pt>
                <c:pt idx="233">
                  <c:v>2.4721E-2</c:v>
                </c:pt>
                <c:pt idx="234">
                  <c:v>2.6186000000000001E-2</c:v>
                </c:pt>
                <c:pt idx="235">
                  <c:v>2.5575000000000001E-2</c:v>
                </c:pt>
                <c:pt idx="236">
                  <c:v>2.3622000000000001E-2</c:v>
                </c:pt>
                <c:pt idx="237">
                  <c:v>2.5575000000000001E-2</c:v>
                </c:pt>
                <c:pt idx="238">
                  <c:v>2.1058E-2</c:v>
                </c:pt>
                <c:pt idx="239">
                  <c:v>2.5087000000000002E-2</c:v>
                </c:pt>
                <c:pt idx="240">
                  <c:v>2.7895E-2</c:v>
                </c:pt>
                <c:pt idx="241">
                  <c:v>2.1912999999999998E-2</c:v>
                </c:pt>
                <c:pt idx="242">
                  <c:v>2.7161999999999999E-2</c:v>
                </c:pt>
                <c:pt idx="243">
                  <c:v>2.6429999999999999E-2</c:v>
                </c:pt>
                <c:pt idx="244">
                  <c:v>2.4232E-2</c:v>
                </c:pt>
                <c:pt idx="245">
                  <c:v>2.0204E-2</c:v>
                </c:pt>
                <c:pt idx="246">
                  <c:v>2.7040000000000002E-2</c:v>
                </c:pt>
                <c:pt idx="247">
                  <c:v>2.5697000000000001E-2</c:v>
                </c:pt>
                <c:pt idx="248">
                  <c:v>2.5697000000000001E-2</c:v>
                </c:pt>
                <c:pt idx="249">
                  <c:v>2.4598999999999999E-2</c:v>
                </c:pt>
                <c:pt idx="250">
                  <c:v>3.7905000000000001E-2</c:v>
                </c:pt>
                <c:pt idx="251">
                  <c:v>3.0946999999999999E-2</c:v>
                </c:pt>
                <c:pt idx="252">
                  <c:v>3.0581000000000001E-2</c:v>
                </c:pt>
                <c:pt idx="253">
                  <c:v>1.9592999999999999E-2</c:v>
                </c:pt>
                <c:pt idx="254">
                  <c:v>2.7650999999999998E-2</c:v>
                </c:pt>
                <c:pt idx="255">
                  <c:v>2.2279E-2</c:v>
                </c:pt>
                <c:pt idx="256">
                  <c:v>2.5453E-2</c:v>
                </c:pt>
                <c:pt idx="257">
                  <c:v>2.6064E-2</c:v>
                </c:pt>
                <c:pt idx="258">
                  <c:v>1.9716000000000001E-2</c:v>
                </c:pt>
                <c:pt idx="259">
                  <c:v>2.0813999999999999E-2</c:v>
                </c:pt>
                <c:pt idx="260">
                  <c:v>2.1912999999999998E-2</c:v>
                </c:pt>
                <c:pt idx="261">
                  <c:v>2.2523000000000001E-2</c:v>
                </c:pt>
                <c:pt idx="262">
                  <c:v>2.35E-2</c:v>
                </c:pt>
                <c:pt idx="263">
                  <c:v>2.3744000000000001E-2</c:v>
                </c:pt>
                <c:pt idx="264">
                  <c:v>2.2401000000000001E-2</c:v>
                </c:pt>
                <c:pt idx="265">
                  <c:v>2.4354000000000001E-2</c:v>
                </c:pt>
                <c:pt idx="266">
                  <c:v>1.9105E-2</c:v>
                </c:pt>
                <c:pt idx="267">
                  <c:v>2.6064E-2</c:v>
                </c:pt>
                <c:pt idx="268">
                  <c:v>2.0081999999999999E-2</c:v>
                </c:pt>
                <c:pt idx="269">
                  <c:v>2.0813999999999999E-2</c:v>
                </c:pt>
                <c:pt idx="270">
                  <c:v>2.4598999999999999E-2</c:v>
                </c:pt>
                <c:pt idx="271">
                  <c:v>2.5453E-2</c:v>
                </c:pt>
                <c:pt idx="272">
                  <c:v>2.1547E-2</c:v>
                </c:pt>
                <c:pt idx="273">
                  <c:v>2.8261000000000001E-2</c:v>
                </c:pt>
                <c:pt idx="274">
                  <c:v>2.1547E-2</c:v>
                </c:pt>
                <c:pt idx="275">
                  <c:v>2.4965000000000001E-2</c:v>
                </c:pt>
                <c:pt idx="276">
                  <c:v>2.1547E-2</c:v>
                </c:pt>
                <c:pt idx="277">
                  <c:v>2.2401000000000001E-2</c:v>
                </c:pt>
                <c:pt idx="278">
                  <c:v>2.4476999999999999E-2</c:v>
                </c:pt>
                <c:pt idx="279">
                  <c:v>2.3255999999999999E-2</c:v>
                </c:pt>
                <c:pt idx="280">
                  <c:v>2.1912999999999998E-2</c:v>
                </c:pt>
                <c:pt idx="281">
                  <c:v>2.2034999999999999E-2</c:v>
                </c:pt>
                <c:pt idx="282">
                  <c:v>2.3133999999999998E-2</c:v>
                </c:pt>
                <c:pt idx="283">
                  <c:v>2.2279E-2</c:v>
                </c:pt>
                <c:pt idx="284">
                  <c:v>2.3987999999999999E-2</c:v>
                </c:pt>
                <c:pt idx="285">
                  <c:v>2.4354000000000001E-2</c:v>
                </c:pt>
                <c:pt idx="286">
                  <c:v>2.0936E-2</c:v>
                </c:pt>
                <c:pt idx="287">
                  <c:v>2.6551999999999999E-2</c:v>
                </c:pt>
                <c:pt idx="288">
                  <c:v>2.5453E-2</c:v>
                </c:pt>
                <c:pt idx="289">
                  <c:v>2.5819000000000002E-2</c:v>
                </c:pt>
                <c:pt idx="290">
                  <c:v>2.4232E-2</c:v>
                </c:pt>
                <c:pt idx="291">
                  <c:v>2.3744000000000001E-2</c:v>
                </c:pt>
                <c:pt idx="292">
                  <c:v>2.4109999999999999E-2</c:v>
                </c:pt>
                <c:pt idx="293">
                  <c:v>2.4476999999999999E-2</c:v>
                </c:pt>
                <c:pt idx="294">
                  <c:v>2.4965000000000001E-2</c:v>
                </c:pt>
                <c:pt idx="295">
                  <c:v>2.5087000000000002E-2</c:v>
                </c:pt>
                <c:pt idx="296">
                  <c:v>2.2157E-2</c:v>
                </c:pt>
                <c:pt idx="297">
                  <c:v>2.35E-2</c:v>
                </c:pt>
                <c:pt idx="298">
                  <c:v>2.4598999999999999E-2</c:v>
                </c:pt>
                <c:pt idx="299">
                  <c:v>2.3012000000000001E-2</c:v>
                </c:pt>
                <c:pt idx="300">
                  <c:v>2.1302999999999999E-2</c:v>
                </c:pt>
                <c:pt idx="301">
                  <c:v>2.4109999999999999E-2</c:v>
                </c:pt>
                <c:pt idx="302">
                  <c:v>2.3377999999999999E-2</c:v>
                </c:pt>
                <c:pt idx="303">
                  <c:v>2.1425E-2</c:v>
                </c:pt>
                <c:pt idx="304">
                  <c:v>2.3744000000000001E-2</c:v>
                </c:pt>
                <c:pt idx="305">
                  <c:v>2.2034999999999999E-2</c:v>
                </c:pt>
                <c:pt idx="306">
                  <c:v>2.3133999999999998E-2</c:v>
                </c:pt>
                <c:pt idx="307">
                  <c:v>2.3622000000000001E-2</c:v>
                </c:pt>
                <c:pt idx="308">
                  <c:v>2.3987999999999999E-2</c:v>
                </c:pt>
                <c:pt idx="309">
                  <c:v>2.1425E-2</c:v>
                </c:pt>
                <c:pt idx="310">
                  <c:v>1.9105E-2</c:v>
                </c:pt>
                <c:pt idx="311">
                  <c:v>2.5087000000000002E-2</c:v>
                </c:pt>
                <c:pt idx="312">
                  <c:v>2.3622000000000001E-2</c:v>
                </c:pt>
                <c:pt idx="313">
                  <c:v>2.35E-2</c:v>
                </c:pt>
                <c:pt idx="314">
                  <c:v>2.4476999999999999E-2</c:v>
                </c:pt>
                <c:pt idx="315">
                  <c:v>2.0204E-2</c:v>
                </c:pt>
                <c:pt idx="316">
                  <c:v>2.0813999999999999E-2</c:v>
                </c:pt>
                <c:pt idx="317">
                  <c:v>2.8871000000000001E-2</c:v>
                </c:pt>
                <c:pt idx="318">
                  <c:v>1.9592999999999999E-2</c:v>
                </c:pt>
                <c:pt idx="319">
                  <c:v>2.6551999999999999E-2</c:v>
                </c:pt>
                <c:pt idx="320">
                  <c:v>2.5330999999999999E-2</c:v>
                </c:pt>
                <c:pt idx="321">
                  <c:v>2.3255999999999999E-2</c:v>
                </c:pt>
                <c:pt idx="322">
                  <c:v>2.3987999999999999E-2</c:v>
                </c:pt>
                <c:pt idx="323">
                  <c:v>2.3865999999999998E-2</c:v>
                </c:pt>
                <c:pt idx="324">
                  <c:v>2.4476999999999999E-2</c:v>
                </c:pt>
                <c:pt idx="325">
                  <c:v>2.2768E-2</c:v>
                </c:pt>
                <c:pt idx="326">
                  <c:v>2.7529000000000001E-2</c:v>
                </c:pt>
                <c:pt idx="327">
                  <c:v>2.1912999999999998E-2</c:v>
                </c:pt>
                <c:pt idx="328">
                  <c:v>2.2768E-2</c:v>
                </c:pt>
                <c:pt idx="329">
                  <c:v>2.4109999999999999E-2</c:v>
                </c:pt>
                <c:pt idx="330">
                  <c:v>1.9716000000000001E-2</c:v>
                </c:pt>
                <c:pt idx="331">
                  <c:v>2.2768E-2</c:v>
                </c:pt>
                <c:pt idx="332">
                  <c:v>2.2523000000000001E-2</c:v>
                </c:pt>
                <c:pt idx="333">
                  <c:v>2.6918000000000001E-2</c:v>
                </c:pt>
                <c:pt idx="334">
                  <c:v>2.2890000000000001E-2</c:v>
                </c:pt>
                <c:pt idx="335">
                  <c:v>2.3012000000000001E-2</c:v>
                </c:pt>
                <c:pt idx="336">
                  <c:v>2.7529000000000001E-2</c:v>
                </c:pt>
                <c:pt idx="337">
                  <c:v>2.1425E-2</c:v>
                </c:pt>
                <c:pt idx="338">
                  <c:v>2.3865999999999998E-2</c:v>
                </c:pt>
                <c:pt idx="339">
                  <c:v>2.3133999999999998E-2</c:v>
                </c:pt>
                <c:pt idx="340">
                  <c:v>2.6064E-2</c:v>
                </c:pt>
                <c:pt idx="341">
                  <c:v>2.7406E-2</c:v>
                </c:pt>
                <c:pt idx="342">
                  <c:v>2.7406E-2</c:v>
                </c:pt>
                <c:pt idx="343">
                  <c:v>2.3255999999999999E-2</c:v>
                </c:pt>
                <c:pt idx="344">
                  <c:v>2.4598999999999999E-2</c:v>
                </c:pt>
                <c:pt idx="345">
                  <c:v>2.4598999999999999E-2</c:v>
                </c:pt>
                <c:pt idx="346">
                  <c:v>2.1302999999999999E-2</c:v>
                </c:pt>
                <c:pt idx="347">
                  <c:v>2.2523000000000001E-2</c:v>
                </c:pt>
                <c:pt idx="348">
                  <c:v>2.2768E-2</c:v>
                </c:pt>
                <c:pt idx="349">
                  <c:v>2.35E-2</c:v>
                </c:pt>
                <c:pt idx="350">
                  <c:v>2.5208999999999999E-2</c:v>
                </c:pt>
                <c:pt idx="351">
                  <c:v>2.3622000000000001E-2</c:v>
                </c:pt>
                <c:pt idx="352">
                  <c:v>2.5087000000000002E-2</c:v>
                </c:pt>
                <c:pt idx="353">
                  <c:v>2.5940999999999999E-2</c:v>
                </c:pt>
                <c:pt idx="354">
                  <c:v>2.4354000000000001E-2</c:v>
                </c:pt>
                <c:pt idx="355">
                  <c:v>2.2034999999999999E-2</c:v>
                </c:pt>
                <c:pt idx="356">
                  <c:v>2.2644999999999998E-2</c:v>
                </c:pt>
                <c:pt idx="357">
                  <c:v>2.6308000000000002E-2</c:v>
                </c:pt>
                <c:pt idx="358">
                  <c:v>2.4965000000000001E-2</c:v>
                </c:pt>
                <c:pt idx="359">
                  <c:v>2.35E-2</c:v>
                </c:pt>
                <c:pt idx="360">
                  <c:v>2.6551999999999999E-2</c:v>
                </c:pt>
                <c:pt idx="361">
                  <c:v>2.4476999999999999E-2</c:v>
                </c:pt>
                <c:pt idx="362">
                  <c:v>2.0570000000000001E-2</c:v>
                </c:pt>
                <c:pt idx="363">
                  <c:v>2.2644999999999998E-2</c:v>
                </c:pt>
                <c:pt idx="364">
                  <c:v>2.4598999999999999E-2</c:v>
                </c:pt>
                <c:pt idx="365">
                  <c:v>2.5940999999999999E-2</c:v>
                </c:pt>
                <c:pt idx="366">
                  <c:v>2.2279E-2</c:v>
                </c:pt>
                <c:pt idx="367">
                  <c:v>2.6551999999999999E-2</c:v>
                </c:pt>
                <c:pt idx="368">
                  <c:v>2.2890000000000001E-2</c:v>
                </c:pt>
                <c:pt idx="369">
                  <c:v>2.1425E-2</c:v>
                </c:pt>
                <c:pt idx="370">
                  <c:v>2.1425E-2</c:v>
                </c:pt>
                <c:pt idx="371">
                  <c:v>2.2279E-2</c:v>
                </c:pt>
                <c:pt idx="372">
                  <c:v>2.4232E-2</c:v>
                </c:pt>
                <c:pt idx="373">
                  <c:v>2.1058E-2</c:v>
                </c:pt>
                <c:pt idx="374">
                  <c:v>2.6551999999999999E-2</c:v>
                </c:pt>
                <c:pt idx="375">
                  <c:v>2.3377999999999999E-2</c:v>
                </c:pt>
                <c:pt idx="376">
                  <c:v>2.3622000000000001E-2</c:v>
                </c:pt>
                <c:pt idx="377">
                  <c:v>2.3622000000000001E-2</c:v>
                </c:pt>
                <c:pt idx="378">
                  <c:v>2.6186000000000001E-2</c:v>
                </c:pt>
                <c:pt idx="379">
                  <c:v>2.3865999999999998E-2</c:v>
                </c:pt>
                <c:pt idx="380">
                  <c:v>2.2401000000000001E-2</c:v>
                </c:pt>
                <c:pt idx="381">
                  <c:v>2.4354000000000001E-2</c:v>
                </c:pt>
                <c:pt idx="382">
                  <c:v>2.1302999999999999E-2</c:v>
                </c:pt>
                <c:pt idx="383">
                  <c:v>2.4232E-2</c:v>
                </c:pt>
                <c:pt idx="384">
                  <c:v>2.3987999999999999E-2</c:v>
                </c:pt>
                <c:pt idx="385">
                  <c:v>2.1547E-2</c:v>
                </c:pt>
                <c:pt idx="386">
                  <c:v>2.3744000000000001E-2</c:v>
                </c:pt>
                <c:pt idx="387">
                  <c:v>2.4476999999999999E-2</c:v>
                </c:pt>
                <c:pt idx="388">
                  <c:v>2.0204E-2</c:v>
                </c:pt>
                <c:pt idx="389">
                  <c:v>2.4232E-2</c:v>
                </c:pt>
                <c:pt idx="390">
                  <c:v>2.4721E-2</c:v>
                </c:pt>
                <c:pt idx="391">
                  <c:v>2.2034999999999999E-2</c:v>
                </c:pt>
                <c:pt idx="392">
                  <c:v>2.2401000000000001E-2</c:v>
                </c:pt>
                <c:pt idx="393">
                  <c:v>2.3865999999999998E-2</c:v>
                </c:pt>
                <c:pt idx="394">
                  <c:v>2.2644999999999998E-2</c:v>
                </c:pt>
                <c:pt idx="395">
                  <c:v>2.1180999999999998E-2</c:v>
                </c:pt>
                <c:pt idx="396">
                  <c:v>2.6918000000000001E-2</c:v>
                </c:pt>
                <c:pt idx="397">
                  <c:v>2.3865999999999998E-2</c:v>
                </c:pt>
                <c:pt idx="398">
                  <c:v>2.5087000000000002E-2</c:v>
                </c:pt>
                <c:pt idx="399">
                  <c:v>2.2644999999999998E-2</c:v>
                </c:pt>
                <c:pt idx="400">
                  <c:v>2.4232E-2</c:v>
                </c:pt>
                <c:pt idx="401">
                  <c:v>2.1912999999999998E-2</c:v>
                </c:pt>
                <c:pt idx="402">
                  <c:v>2.0936E-2</c:v>
                </c:pt>
                <c:pt idx="403">
                  <c:v>2.0448000000000001E-2</c:v>
                </c:pt>
                <c:pt idx="404">
                  <c:v>2.3255999999999999E-2</c:v>
                </c:pt>
                <c:pt idx="405">
                  <c:v>2.5330999999999999E-2</c:v>
                </c:pt>
                <c:pt idx="406">
                  <c:v>2.4721E-2</c:v>
                </c:pt>
                <c:pt idx="407">
                  <c:v>2.5575000000000001E-2</c:v>
                </c:pt>
                <c:pt idx="408">
                  <c:v>2.1058E-2</c:v>
                </c:pt>
                <c:pt idx="409">
                  <c:v>3.0092000000000001E-2</c:v>
                </c:pt>
                <c:pt idx="410">
                  <c:v>2.4965000000000001E-2</c:v>
                </c:pt>
                <c:pt idx="411">
                  <c:v>2.0326E-2</c:v>
                </c:pt>
                <c:pt idx="412">
                  <c:v>2.2890000000000001E-2</c:v>
                </c:pt>
                <c:pt idx="413">
                  <c:v>2.6674E-2</c:v>
                </c:pt>
                <c:pt idx="414">
                  <c:v>2.0936E-2</c:v>
                </c:pt>
                <c:pt idx="415">
                  <c:v>2.2768E-2</c:v>
                </c:pt>
                <c:pt idx="416">
                  <c:v>2.2034999999999999E-2</c:v>
                </c:pt>
                <c:pt idx="417">
                  <c:v>2.2890000000000001E-2</c:v>
                </c:pt>
                <c:pt idx="418">
                  <c:v>2.6186000000000001E-2</c:v>
                </c:pt>
                <c:pt idx="419">
                  <c:v>2.35E-2</c:v>
                </c:pt>
                <c:pt idx="420">
                  <c:v>2.3865999999999998E-2</c:v>
                </c:pt>
                <c:pt idx="421">
                  <c:v>2.0448000000000001E-2</c:v>
                </c:pt>
                <c:pt idx="422">
                  <c:v>2.4476999999999999E-2</c:v>
                </c:pt>
                <c:pt idx="423">
                  <c:v>2.3012000000000001E-2</c:v>
                </c:pt>
                <c:pt idx="424">
                  <c:v>2.5208999999999999E-2</c:v>
                </c:pt>
                <c:pt idx="425">
                  <c:v>2.3987999999999999E-2</c:v>
                </c:pt>
                <c:pt idx="426">
                  <c:v>2.4843E-2</c:v>
                </c:pt>
                <c:pt idx="427">
                  <c:v>2.3255999999999999E-2</c:v>
                </c:pt>
                <c:pt idx="428">
                  <c:v>2.1425E-2</c:v>
                </c:pt>
                <c:pt idx="429">
                  <c:v>2.2644999999999998E-2</c:v>
                </c:pt>
                <c:pt idx="430">
                  <c:v>2.7161999999999999E-2</c:v>
                </c:pt>
                <c:pt idx="431">
                  <c:v>2.4843E-2</c:v>
                </c:pt>
                <c:pt idx="432">
                  <c:v>2.4109999999999999E-2</c:v>
                </c:pt>
                <c:pt idx="433">
                  <c:v>2.3622000000000001E-2</c:v>
                </c:pt>
                <c:pt idx="434">
                  <c:v>2.0326E-2</c:v>
                </c:pt>
                <c:pt idx="435">
                  <c:v>2.2157E-2</c:v>
                </c:pt>
                <c:pt idx="436">
                  <c:v>2.5819000000000002E-2</c:v>
                </c:pt>
                <c:pt idx="437">
                  <c:v>2.5819000000000002E-2</c:v>
                </c:pt>
                <c:pt idx="438">
                  <c:v>2.2768E-2</c:v>
                </c:pt>
                <c:pt idx="439">
                  <c:v>2.3744000000000001E-2</c:v>
                </c:pt>
                <c:pt idx="440">
                  <c:v>2.7529000000000001E-2</c:v>
                </c:pt>
                <c:pt idx="441">
                  <c:v>2.3012000000000001E-2</c:v>
                </c:pt>
                <c:pt idx="442">
                  <c:v>2.3865999999999998E-2</c:v>
                </c:pt>
                <c:pt idx="443">
                  <c:v>2.4232E-2</c:v>
                </c:pt>
                <c:pt idx="444">
                  <c:v>2.8017E-2</c:v>
                </c:pt>
                <c:pt idx="445">
                  <c:v>2.5453E-2</c:v>
                </c:pt>
                <c:pt idx="446">
                  <c:v>2.0813999999999999E-2</c:v>
                </c:pt>
                <c:pt idx="447">
                  <c:v>2.0936E-2</c:v>
                </c:pt>
                <c:pt idx="448">
                  <c:v>2.3744000000000001E-2</c:v>
                </c:pt>
                <c:pt idx="449">
                  <c:v>1.9592999999999999E-2</c:v>
                </c:pt>
                <c:pt idx="450">
                  <c:v>2.5575000000000001E-2</c:v>
                </c:pt>
                <c:pt idx="451">
                  <c:v>2.3744000000000001E-2</c:v>
                </c:pt>
                <c:pt idx="452">
                  <c:v>2.5453E-2</c:v>
                </c:pt>
                <c:pt idx="453">
                  <c:v>2.5697000000000001E-2</c:v>
                </c:pt>
                <c:pt idx="454">
                  <c:v>2.2644999999999998E-2</c:v>
                </c:pt>
                <c:pt idx="455">
                  <c:v>2.2034999999999999E-2</c:v>
                </c:pt>
                <c:pt idx="456">
                  <c:v>2.4843E-2</c:v>
                </c:pt>
                <c:pt idx="457">
                  <c:v>2.3987999999999999E-2</c:v>
                </c:pt>
                <c:pt idx="458">
                  <c:v>2.5819000000000002E-2</c:v>
                </c:pt>
                <c:pt idx="459">
                  <c:v>2.1180999999999998E-2</c:v>
                </c:pt>
                <c:pt idx="460">
                  <c:v>2.4109999999999999E-2</c:v>
                </c:pt>
                <c:pt idx="461">
                  <c:v>2.0813999999999999E-2</c:v>
                </c:pt>
                <c:pt idx="462">
                  <c:v>2.2890000000000001E-2</c:v>
                </c:pt>
                <c:pt idx="463">
                  <c:v>2.5208999999999999E-2</c:v>
                </c:pt>
                <c:pt idx="464">
                  <c:v>2.3377999999999999E-2</c:v>
                </c:pt>
                <c:pt idx="465">
                  <c:v>2.4721E-2</c:v>
                </c:pt>
                <c:pt idx="466">
                  <c:v>2.3377999999999999E-2</c:v>
                </c:pt>
                <c:pt idx="467">
                  <c:v>2.3012000000000001E-2</c:v>
                </c:pt>
                <c:pt idx="468">
                  <c:v>2.4109999999999999E-2</c:v>
                </c:pt>
                <c:pt idx="469">
                  <c:v>2.4598999999999999E-2</c:v>
                </c:pt>
                <c:pt idx="470">
                  <c:v>2.2768E-2</c:v>
                </c:pt>
                <c:pt idx="471">
                  <c:v>2.4843E-2</c:v>
                </c:pt>
                <c:pt idx="472">
                  <c:v>2.2644999999999998E-2</c:v>
                </c:pt>
                <c:pt idx="473">
                  <c:v>1.8860999999999999E-2</c:v>
                </c:pt>
                <c:pt idx="474">
                  <c:v>2.1425E-2</c:v>
                </c:pt>
                <c:pt idx="475">
                  <c:v>2.3622000000000001E-2</c:v>
                </c:pt>
                <c:pt idx="476">
                  <c:v>2.1547E-2</c:v>
                </c:pt>
                <c:pt idx="477">
                  <c:v>2.4843E-2</c:v>
                </c:pt>
                <c:pt idx="478">
                  <c:v>1.9470999999999999E-2</c:v>
                </c:pt>
                <c:pt idx="479">
                  <c:v>2.5330999999999999E-2</c:v>
                </c:pt>
                <c:pt idx="480">
                  <c:v>2.3987999999999999E-2</c:v>
                </c:pt>
                <c:pt idx="481">
                  <c:v>2.2401000000000001E-2</c:v>
                </c:pt>
                <c:pt idx="482">
                  <c:v>2.4721E-2</c:v>
                </c:pt>
                <c:pt idx="483">
                  <c:v>2.3133999999999998E-2</c:v>
                </c:pt>
                <c:pt idx="484">
                  <c:v>2.2523000000000001E-2</c:v>
                </c:pt>
                <c:pt idx="485">
                  <c:v>2.2890000000000001E-2</c:v>
                </c:pt>
                <c:pt idx="486">
                  <c:v>2.3744000000000001E-2</c:v>
                </c:pt>
                <c:pt idx="487">
                  <c:v>2.5453E-2</c:v>
                </c:pt>
                <c:pt idx="488">
                  <c:v>2.1425E-2</c:v>
                </c:pt>
                <c:pt idx="489">
                  <c:v>1.9838000000000001E-2</c:v>
                </c:pt>
                <c:pt idx="490">
                  <c:v>2.0691999999999999E-2</c:v>
                </c:pt>
                <c:pt idx="491">
                  <c:v>2.4232E-2</c:v>
                </c:pt>
                <c:pt idx="492">
                  <c:v>2.3133999999999998E-2</c:v>
                </c:pt>
                <c:pt idx="493">
                  <c:v>2.0204E-2</c:v>
                </c:pt>
                <c:pt idx="494">
                  <c:v>2.3987999999999999E-2</c:v>
                </c:pt>
                <c:pt idx="495">
                  <c:v>2.3255999999999999E-2</c:v>
                </c:pt>
                <c:pt idx="496">
                  <c:v>2.1547E-2</c:v>
                </c:pt>
                <c:pt idx="497">
                  <c:v>2.3744000000000001E-2</c:v>
                </c:pt>
                <c:pt idx="498">
                  <c:v>2.2890000000000001E-2</c:v>
                </c:pt>
                <c:pt idx="499">
                  <c:v>2.3133999999999998E-2</c:v>
                </c:pt>
                <c:pt idx="500">
                  <c:v>2.1302999999999999E-2</c:v>
                </c:pt>
                <c:pt idx="501">
                  <c:v>2.2279E-2</c:v>
                </c:pt>
                <c:pt idx="502">
                  <c:v>2.2279E-2</c:v>
                </c:pt>
                <c:pt idx="503">
                  <c:v>2.0813999999999999E-2</c:v>
                </c:pt>
                <c:pt idx="504">
                  <c:v>2.6429999999999999E-2</c:v>
                </c:pt>
                <c:pt idx="505">
                  <c:v>2.4354000000000001E-2</c:v>
                </c:pt>
                <c:pt idx="506">
                  <c:v>2.1791000000000001E-2</c:v>
                </c:pt>
                <c:pt idx="507">
                  <c:v>2.5453E-2</c:v>
                </c:pt>
                <c:pt idx="508">
                  <c:v>2.2644999999999998E-2</c:v>
                </c:pt>
                <c:pt idx="509">
                  <c:v>2.0204E-2</c:v>
                </c:pt>
                <c:pt idx="510">
                  <c:v>2.1547E-2</c:v>
                </c:pt>
                <c:pt idx="511">
                  <c:v>2.5330999999999999E-2</c:v>
                </c:pt>
                <c:pt idx="512">
                  <c:v>2.6429999999999999E-2</c:v>
                </c:pt>
                <c:pt idx="513">
                  <c:v>2.3744000000000001E-2</c:v>
                </c:pt>
                <c:pt idx="514">
                  <c:v>2.4598999999999999E-2</c:v>
                </c:pt>
                <c:pt idx="515">
                  <c:v>2.3987999999999999E-2</c:v>
                </c:pt>
                <c:pt idx="516">
                  <c:v>2.2279E-2</c:v>
                </c:pt>
                <c:pt idx="517">
                  <c:v>2.5697000000000001E-2</c:v>
                </c:pt>
                <c:pt idx="518">
                  <c:v>2.35E-2</c:v>
                </c:pt>
                <c:pt idx="519">
                  <c:v>2.2890000000000001E-2</c:v>
                </c:pt>
                <c:pt idx="520">
                  <c:v>2.5208999999999999E-2</c:v>
                </c:pt>
                <c:pt idx="521">
                  <c:v>2.1425E-2</c:v>
                </c:pt>
                <c:pt idx="522">
                  <c:v>2.0081999999999999E-2</c:v>
                </c:pt>
                <c:pt idx="523">
                  <c:v>2.4598999999999999E-2</c:v>
                </c:pt>
                <c:pt idx="524">
                  <c:v>2.3622000000000001E-2</c:v>
                </c:pt>
                <c:pt idx="525">
                  <c:v>2.1669000000000001E-2</c:v>
                </c:pt>
                <c:pt idx="526">
                  <c:v>2.1912999999999998E-2</c:v>
                </c:pt>
                <c:pt idx="527">
                  <c:v>2.1912999999999998E-2</c:v>
                </c:pt>
                <c:pt idx="528">
                  <c:v>2.4232E-2</c:v>
                </c:pt>
                <c:pt idx="529">
                  <c:v>2.3133999999999998E-2</c:v>
                </c:pt>
                <c:pt idx="530">
                  <c:v>2.3744000000000001E-2</c:v>
                </c:pt>
                <c:pt idx="531">
                  <c:v>2.6674E-2</c:v>
                </c:pt>
                <c:pt idx="532">
                  <c:v>2.2034999999999999E-2</c:v>
                </c:pt>
                <c:pt idx="533">
                  <c:v>2.2034999999999999E-2</c:v>
                </c:pt>
                <c:pt idx="534">
                  <c:v>2.5087000000000002E-2</c:v>
                </c:pt>
                <c:pt idx="535">
                  <c:v>2.7161999999999999E-2</c:v>
                </c:pt>
                <c:pt idx="536">
                  <c:v>2.2890000000000001E-2</c:v>
                </c:pt>
                <c:pt idx="537">
                  <c:v>2.3744000000000001E-2</c:v>
                </c:pt>
                <c:pt idx="538">
                  <c:v>2.1912999999999998E-2</c:v>
                </c:pt>
                <c:pt idx="539">
                  <c:v>2.3255999999999999E-2</c:v>
                </c:pt>
                <c:pt idx="540">
                  <c:v>2.2644999999999998E-2</c:v>
                </c:pt>
                <c:pt idx="541">
                  <c:v>2.1791000000000001E-2</c:v>
                </c:pt>
                <c:pt idx="542">
                  <c:v>2.7161999999999999E-2</c:v>
                </c:pt>
                <c:pt idx="543">
                  <c:v>2.7161999999999999E-2</c:v>
                </c:pt>
                <c:pt idx="544">
                  <c:v>2.1912999999999998E-2</c:v>
                </c:pt>
                <c:pt idx="545">
                  <c:v>2.6186000000000001E-2</c:v>
                </c:pt>
                <c:pt idx="546">
                  <c:v>2.4232E-2</c:v>
                </c:pt>
                <c:pt idx="547">
                  <c:v>2.5330999999999999E-2</c:v>
                </c:pt>
                <c:pt idx="548">
                  <c:v>2.4843E-2</c:v>
                </c:pt>
                <c:pt idx="549">
                  <c:v>2.4109999999999999E-2</c:v>
                </c:pt>
                <c:pt idx="550">
                  <c:v>2.4476999999999999E-2</c:v>
                </c:pt>
                <c:pt idx="551">
                  <c:v>2.2768E-2</c:v>
                </c:pt>
                <c:pt idx="552">
                  <c:v>2.4109999999999999E-2</c:v>
                </c:pt>
                <c:pt idx="553">
                  <c:v>2.4965000000000001E-2</c:v>
                </c:pt>
                <c:pt idx="554">
                  <c:v>2.5819000000000002E-2</c:v>
                </c:pt>
                <c:pt idx="555">
                  <c:v>2.2157E-2</c:v>
                </c:pt>
                <c:pt idx="556">
                  <c:v>2.4965000000000001E-2</c:v>
                </c:pt>
                <c:pt idx="557">
                  <c:v>2.6064E-2</c:v>
                </c:pt>
                <c:pt idx="558">
                  <c:v>2.5575000000000001E-2</c:v>
                </c:pt>
                <c:pt idx="559">
                  <c:v>2.7529000000000001E-2</c:v>
                </c:pt>
                <c:pt idx="560">
                  <c:v>2.6186000000000001E-2</c:v>
                </c:pt>
                <c:pt idx="561">
                  <c:v>2.3377999999999999E-2</c:v>
                </c:pt>
                <c:pt idx="562">
                  <c:v>2.2157E-2</c:v>
                </c:pt>
                <c:pt idx="563">
                  <c:v>2.4843E-2</c:v>
                </c:pt>
                <c:pt idx="564">
                  <c:v>2.0326E-2</c:v>
                </c:pt>
                <c:pt idx="565">
                  <c:v>2.4598999999999999E-2</c:v>
                </c:pt>
                <c:pt idx="566">
                  <c:v>2.6551999999999999E-2</c:v>
                </c:pt>
                <c:pt idx="567">
                  <c:v>2.8749E-2</c:v>
                </c:pt>
                <c:pt idx="568">
                  <c:v>2.9725999999999999E-2</c:v>
                </c:pt>
                <c:pt idx="569">
                  <c:v>2.2279E-2</c:v>
                </c:pt>
                <c:pt idx="570">
                  <c:v>2.0204E-2</c:v>
                </c:pt>
                <c:pt idx="571">
                  <c:v>2.4476999999999999E-2</c:v>
                </c:pt>
                <c:pt idx="572">
                  <c:v>2.7650999999999998E-2</c:v>
                </c:pt>
                <c:pt idx="573">
                  <c:v>2.8139000000000001E-2</c:v>
                </c:pt>
                <c:pt idx="574">
                  <c:v>2.7283999999999999E-2</c:v>
                </c:pt>
                <c:pt idx="575">
                  <c:v>2.4354000000000001E-2</c:v>
                </c:pt>
                <c:pt idx="576">
                  <c:v>2.5208999999999999E-2</c:v>
                </c:pt>
                <c:pt idx="577">
                  <c:v>2.3622000000000001E-2</c:v>
                </c:pt>
                <c:pt idx="578">
                  <c:v>2.1302999999999999E-2</c:v>
                </c:pt>
                <c:pt idx="579">
                  <c:v>2.4721E-2</c:v>
                </c:pt>
                <c:pt idx="580">
                  <c:v>2.5575000000000001E-2</c:v>
                </c:pt>
                <c:pt idx="581">
                  <c:v>2.2401000000000001E-2</c:v>
                </c:pt>
                <c:pt idx="582">
                  <c:v>2.5575000000000001E-2</c:v>
                </c:pt>
                <c:pt idx="583">
                  <c:v>2.2768E-2</c:v>
                </c:pt>
                <c:pt idx="584">
                  <c:v>2.3865999999999998E-2</c:v>
                </c:pt>
                <c:pt idx="585">
                  <c:v>0.28901900000000003</c:v>
                </c:pt>
                <c:pt idx="586">
                  <c:v>0.103949</c:v>
                </c:pt>
                <c:pt idx="587">
                  <c:v>3.6074000000000002E-2</c:v>
                </c:pt>
                <c:pt idx="588">
                  <c:v>5.4900000000000001E-4</c:v>
                </c:pt>
                <c:pt idx="589">
                  <c:v>-6.9523000000000001E-2</c:v>
                </c:pt>
                <c:pt idx="590">
                  <c:v>-6.2321000000000001E-2</c:v>
                </c:pt>
                <c:pt idx="591">
                  <c:v>-7.0012000000000005E-2</c:v>
                </c:pt>
                <c:pt idx="592">
                  <c:v>-7.8435000000000005E-2</c:v>
                </c:pt>
                <c:pt idx="593">
                  <c:v>1.9227000000000001E-2</c:v>
                </c:pt>
                <c:pt idx="594">
                  <c:v>2.1791000000000001E-2</c:v>
                </c:pt>
                <c:pt idx="595">
                  <c:v>2.997E-2</c:v>
                </c:pt>
                <c:pt idx="596">
                  <c:v>2.7772999999999999E-2</c:v>
                </c:pt>
                <c:pt idx="597">
                  <c:v>2.6918000000000001E-2</c:v>
                </c:pt>
                <c:pt idx="598">
                  <c:v>2.3865999999999998E-2</c:v>
                </c:pt>
                <c:pt idx="599">
                  <c:v>2.7406E-2</c:v>
                </c:pt>
                <c:pt idx="600">
                  <c:v>2.6796E-2</c:v>
                </c:pt>
                <c:pt idx="601">
                  <c:v>2.2157E-2</c:v>
                </c:pt>
                <c:pt idx="602">
                  <c:v>2.3865999999999998E-2</c:v>
                </c:pt>
                <c:pt idx="603">
                  <c:v>2.35E-2</c:v>
                </c:pt>
                <c:pt idx="604">
                  <c:v>2.2890000000000001E-2</c:v>
                </c:pt>
                <c:pt idx="605">
                  <c:v>2.1302999999999999E-2</c:v>
                </c:pt>
                <c:pt idx="606">
                  <c:v>2.5208999999999999E-2</c:v>
                </c:pt>
                <c:pt idx="607">
                  <c:v>2.7040000000000002E-2</c:v>
                </c:pt>
                <c:pt idx="608">
                  <c:v>2.5697000000000001E-2</c:v>
                </c:pt>
                <c:pt idx="609">
                  <c:v>2.0936E-2</c:v>
                </c:pt>
                <c:pt idx="610">
                  <c:v>2.5819000000000002E-2</c:v>
                </c:pt>
                <c:pt idx="611">
                  <c:v>2.6308000000000002E-2</c:v>
                </c:pt>
                <c:pt idx="612">
                  <c:v>2.3377999999999999E-2</c:v>
                </c:pt>
                <c:pt idx="613">
                  <c:v>1.9716000000000001E-2</c:v>
                </c:pt>
                <c:pt idx="614">
                  <c:v>1.9838000000000001E-2</c:v>
                </c:pt>
                <c:pt idx="615">
                  <c:v>1.9349000000000002E-2</c:v>
                </c:pt>
                <c:pt idx="616">
                  <c:v>2.7161999999999999E-2</c:v>
                </c:pt>
                <c:pt idx="617">
                  <c:v>2.2768E-2</c:v>
                </c:pt>
                <c:pt idx="618">
                  <c:v>2.35E-2</c:v>
                </c:pt>
                <c:pt idx="619">
                  <c:v>2.3865999999999998E-2</c:v>
                </c:pt>
                <c:pt idx="620">
                  <c:v>2.2401000000000001E-2</c:v>
                </c:pt>
                <c:pt idx="621">
                  <c:v>2.3622000000000001E-2</c:v>
                </c:pt>
                <c:pt idx="622">
                  <c:v>2.3865999999999998E-2</c:v>
                </c:pt>
                <c:pt idx="623">
                  <c:v>2.3255999999999999E-2</c:v>
                </c:pt>
                <c:pt idx="624">
                  <c:v>2.2523000000000001E-2</c:v>
                </c:pt>
                <c:pt idx="625">
                  <c:v>2.35E-2</c:v>
                </c:pt>
                <c:pt idx="626">
                  <c:v>2.35E-2</c:v>
                </c:pt>
                <c:pt idx="627">
                  <c:v>2.5453E-2</c:v>
                </c:pt>
                <c:pt idx="628">
                  <c:v>2.4354000000000001E-2</c:v>
                </c:pt>
                <c:pt idx="629">
                  <c:v>2.6674E-2</c:v>
                </c:pt>
                <c:pt idx="630">
                  <c:v>2.4476999999999999E-2</c:v>
                </c:pt>
                <c:pt idx="631">
                  <c:v>2.1058E-2</c:v>
                </c:pt>
                <c:pt idx="632">
                  <c:v>1.9716000000000001E-2</c:v>
                </c:pt>
                <c:pt idx="633">
                  <c:v>2.5819000000000002E-2</c:v>
                </c:pt>
                <c:pt idx="634">
                  <c:v>2.2157E-2</c:v>
                </c:pt>
                <c:pt idx="635">
                  <c:v>2.7650999999999998E-2</c:v>
                </c:pt>
                <c:pt idx="636">
                  <c:v>2.1791000000000001E-2</c:v>
                </c:pt>
                <c:pt idx="637">
                  <c:v>2.2157E-2</c:v>
                </c:pt>
                <c:pt idx="638">
                  <c:v>2.1912999999999998E-2</c:v>
                </c:pt>
                <c:pt idx="639">
                  <c:v>2.3622000000000001E-2</c:v>
                </c:pt>
                <c:pt idx="640">
                  <c:v>2.2401000000000001E-2</c:v>
                </c:pt>
                <c:pt idx="641">
                  <c:v>2.2279E-2</c:v>
                </c:pt>
                <c:pt idx="642">
                  <c:v>2.4476999999999999E-2</c:v>
                </c:pt>
                <c:pt idx="643">
                  <c:v>2.2523000000000001E-2</c:v>
                </c:pt>
                <c:pt idx="644">
                  <c:v>2.4109999999999999E-2</c:v>
                </c:pt>
                <c:pt idx="645">
                  <c:v>2.6308000000000002E-2</c:v>
                </c:pt>
                <c:pt idx="646">
                  <c:v>2.6429999999999999E-2</c:v>
                </c:pt>
                <c:pt idx="647">
                  <c:v>2.0570000000000001E-2</c:v>
                </c:pt>
                <c:pt idx="648">
                  <c:v>2.1912999999999998E-2</c:v>
                </c:pt>
                <c:pt idx="649">
                  <c:v>1.9349000000000002E-2</c:v>
                </c:pt>
                <c:pt idx="650">
                  <c:v>1.9592999999999999E-2</c:v>
                </c:pt>
                <c:pt idx="651">
                  <c:v>2.2890000000000001E-2</c:v>
                </c:pt>
                <c:pt idx="652">
                  <c:v>2.6551999999999999E-2</c:v>
                </c:pt>
                <c:pt idx="653">
                  <c:v>2.4843E-2</c:v>
                </c:pt>
                <c:pt idx="654">
                  <c:v>2.6064E-2</c:v>
                </c:pt>
                <c:pt idx="655">
                  <c:v>2.2401000000000001E-2</c:v>
                </c:pt>
                <c:pt idx="656">
                  <c:v>2.3377999999999999E-2</c:v>
                </c:pt>
                <c:pt idx="657">
                  <c:v>2.4843E-2</c:v>
                </c:pt>
                <c:pt idx="658">
                  <c:v>2.3255999999999999E-2</c:v>
                </c:pt>
                <c:pt idx="659">
                  <c:v>2.3865999999999998E-2</c:v>
                </c:pt>
                <c:pt idx="660">
                  <c:v>2.5087000000000002E-2</c:v>
                </c:pt>
                <c:pt idx="661">
                  <c:v>2.2279E-2</c:v>
                </c:pt>
                <c:pt idx="662">
                  <c:v>2.5330999999999999E-2</c:v>
                </c:pt>
                <c:pt idx="663">
                  <c:v>2.9603999999999998E-2</c:v>
                </c:pt>
                <c:pt idx="664">
                  <c:v>2.1791000000000001E-2</c:v>
                </c:pt>
                <c:pt idx="665">
                  <c:v>1.7274000000000001E-2</c:v>
                </c:pt>
                <c:pt idx="666">
                  <c:v>1.8495000000000001E-2</c:v>
                </c:pt>
                <c:pt idx="667">
                  <c:v>1.6907999999999999E-2</c:v>
                </c:pt>
                <c:pt idx="668">
                  <c:v>2.2644999999999998E-2</c:v>
                </c:pt>
                <c:pt idx="669">
                  <c:v>2.5087000000000002E-2</c:v>
                </c:pt>
                <c:pt idx="670">
                  <c:v>2.9725999999999999E-2</c:v>
                </c:pt>
                <c:pt idx="671">
                  <c:v>2.1547E-2</c:v>
                </c:pt>
                <c:pt idx="672">
                  <c:v>2.2523000000000001E-2</c:v>
                </c:pt>
                <c:pt idx="673">
                  <c:v>2.1547E-2</c:v>
                </c:pt>
                <c:pt idx="674">
                  <c:v>2.2523000000000001E-2</c:v>
                </c:pt>
                <c:pt idx="675">
                  <c:v>1.8373E-2</c:v>
                </c:pt>
                <c:pt idx="676">
                  <c:v>2.0081999999999999E-2</c:v>
                </c:pt>
                <c:pt idx="677">
                  <c:v>2.5575000000000001E-2</c:v>
                </c:pt>
                <c:pt idx="678">
                  <c:v>2.3377999999999999E-2</c:v>
                </c:pt>
                <c:pt idx="679">
                  <c:v>2.0813999999999999E-2</c:v>
                </c:pt>
                <c:pt idx="680">
                  <c:v>2.4476999999999999E-2</c:v>
                </c:pt>
                <c:pt idx="681">
                  <c:v>2.2644999999999998E-2</c:v>
                </c:pt>
                <c:pt idx="682">
                  <c:v>2.5330999999999999E-2</c:v>
                </c:pt>
                <c:pt idx="683">
                  <c:v>2.2401000000000001E-2</c:v>
                </c:pt>
                <c:pt idx="684">
                  <c:v>1.8983E-2</c:v>
                </c:pt>
                <c:pt idx="685">
                  <c:v>1.9470999999999999E-2</c:v>
                </c:pt>
                <c:pt idx="686">
                  <c:v>2.1425E-2</c:v>
                </c:pt>
                <c:pt idx="687">
                  <c:v>2.0813999999999999E-2</c:v>
                </c:pt>
                <c:pt idx="688">
                  <c:v>2.0936E-2</c:v>
                </c:pt>
                <c:pt idx="689">
                  <c:v>2.1302999999999999E-2</c:v>
                </c:pt>
                <c:pt idx="690">
                  <c:v>2.1912999999999998E-2</c:v>
                </c:pt>
                <c:pt idx="691">
                  <c:v>2.3865999999999998E-2</c:v>
                </c:pt>
                <c:pt idx="692">
                  <c:v>2.1669000000000001E-2</c:v>
                </c:pt>
                <c:pt idx="693">
                  <c:v>2.3987999999999999E-2</c:v>
                </c:pt>
                <c:pt idx="694">
                  <c:v>2.2523000000000001E-2</c:v>
                </c:pt>
                <c:pt idx="695">
                  <c:v>2.6186000000000001E-2</c:v>
                </c:pt>
                <c:pt idx="696">
                  <c:v>2.0204E-2</c:v>
                </c:pt>
                <c:pt idx="697">
                  <c:v>2.4232E-2</c:v>
                </c:pt>
                <c:pt idx="698">
                  <c:v>2.6674E-2</c:v>
                </c:pt>
                <c:pt idx="699">
                  <c:v>2.2890000000000001E-2</c:v>
                </c:pt>
                <c:pt idx="700">
                  <c:v>2.4109999999999999E-2</c:v>
                </c:pt>
                <c:pt idx="701">
                  <c:v>2.6918000000000001E-2</c:v>
                </c:pt>
                <c:pt idx="702">
                  <c:v>2.5208999999999999E-2</c:v>
                </c:pt>
                <c:pt idx="703">
                  <c:v>2.4721E-2</c:v>
                </c:pt>
                <c:pt idx="704">
                  <c:v>2.1058E-2</c:v>
                </c:pt>
                <c:pt idx="705">
                  <c:v>2.0813999999999999E-2</c:v>
                </c:pt>
                <c:pt idx="706">
                  <c:v>2.0081999999999999E-2</c:v>
                </c:pt>
                <c:pt idx="707">
                  <c:v>2.5453E-2</c:v>
                </c:pt>
                <c:pt idx="708">
                  <c:v>2.5819000000000002E-2</c:v>
                </c:pt>
                <c:pt idx="709">
                  <c:v>2.9116E-2</c:v>
                </c:pt>
                <c:pt idx="710">
                  <c:v>2.6796E-2</c:v>
                </c:pt>
                <c:pt idx="711">
                  <c:v>2.2523000000000001E-2</c:v>
                </c:pt>
                <c:pt idx="712">
                  <c:v>2.3377999999999999E-2</c:v>
                </c:pt>
                <c:pt idx="713">
                  <c:v>2.3865999999999998E-2</c:v>
                </c:pt>
                <c:pt idx="714">
                  <c:v>2.1912999999999998E-2</c:v>
                </c:pt>
                <c:pt idx="715">
                  <c:v>2.2157E-2</c:v>
                </c:pt>
                <c:pt idx="716">
                  <c:v>1.8006000000000001E-2</c:v>
                </c:pt>
                <c:pt idx="717">
                  <c:v>2.7283999999999999E-2</c:v>
                </c:pt>
                <c:pt idx="718">
                  <c:v>2.35E-2</c:v>
                </c:pt>
                <c:pt idx="719">
                  <c:v>2.6429999999999999E-2</c:v>
                </c:pt>
                <c:pt idx="720">
                  <c:v>2.3987999999999999E-2</c:v>
                </c:pt>
                <c:pt idx="721">
                  <c:v>2.5940999999999999E-2</c:v>
                </c:pt>
                <c:pt idx="722">
                  <c:v>2.4598999999999999E-2</c:v>
                </c:pt>
                <c:pt idx="723">
                  <c:v>2.35E-2</c:v>
                </c:pt>
                <c:pt idx="724">
                  <c:v>2.5453E-2</c:v>
                </c:pt>
                <c:pt idx="725">
                  <c:v>2.5697000000000001E-2</c:v>
                </c:pt>
                <c:pt idx="726">
                  <c:v>1.9470999999999999E-2</c:v>
                </c:pt>
                <c:pt idx="727">
                  <c:v>2.5087000000000002E-2</c:v>
                </c:pt>
                <c:pt idx="728">
                  <c:v>2.1669000000000001E-2</c:v>
                </c:pt>
                <c:pt idx="729">
                  <c:v>2.3987999999999999E-2</c:v>
                </c:pt>
                <c:pt idx="730">
                  <c:v>2.3744000000000001E-2</c:v>
                </c:pt>
                <c:pt idx="731">
                  <c:v>2.5697000000000001E-2</c:v>
                </c:pt>
                <c:pt idx="732">
                  <c:v>2.3133999999999998E-2</c:v>
                </c:pt>
                <c:pt idx="733">
                  <c:v>2.6796E-2</c:v>
                </c:pt>
                <c:pt idx="734">
                  <c:v>3.0092000000000001E-2</c:v>
                </c:pt>
                <c:pt idx="735">
                  <c:v>1.8128999999999999E-2</c:v>
                </c:pt>
                <c:pt idx="736">
                  <c:v>2.3012000000000001E-2</c:v>
                </c:pt>
                <c:pt idx="737">
                  <c:v>2.0570000000000001E-2</c:v>
                </c:pt>
                <c:pt idx="738">
                  <c:v>2.6796E-2</c:v>
                </c:pt>
                <c:pt idx="739">
                  <c:v>2.6308000000000002E-2</c:v>
                </c:pt>
                <c:pt idx="740">
                  <c:v>2.0204E-2</c:v>
                </c:pt>
                <c:pt idx="741">
                  <c:v>2.0936E-2</c:v>
                </c:pt>
                <c:pt idx="742">
                  <c:v>2.2401000000000001E-2</c:v>
                </c:pt>
                <c:pt idx="743">
                  <c:v>2.0448000000000001E-2</c:v>
                </c:pt>
                <c:pt idx="744">
                  <c:v>2.5453E-2</c:v>
                </c:pt>
                <c:pt idx="745">
                  <c:v>2.2523000000000001E-2</c:v>
                </c:pt>
                <c:pt idx="746">
                  <c:v>2.5575000000000001E-2</c:v>
                </c:pt>
                <c:pt idx="747">
                  <c:v>2.9603999999999998E-2</c:v>
                </c:pt>
                <c:pt idx="748">
                  <c:v>2.5940999999999999E-2</c:v>
                </c:pt>
                <c:pt idx="749">
                  <c:v>2.3744000000000001E-2</c:v>
                </c:pt>
                <c:pt idx="750">
                  <c:v>2.5330999999999999E-2</c:v>
                </c:pt>
                <c:pt idx="751">
                  <c:v>2.5453E-2</c:v>
                </c:pt>
                <c:pt idx="752">
                  <c:v>2.1912999999999998E-2</c:v>
                </c:pt>
                <c:pt idx="753">
                  <c:v>2.1180999999999998E-2</c:v>
                </c:pt>
                <c:pt idx="754">
                  <c:v>2.0691999999999999E-2</c:v>
                </c:pt>
                <c:pt idx="755">
                  <c:v>2.5453E-2</c:v>
                </c:pt>
                <c:pt idx="756">
                  <c:v>2.4354000000000001E-2</c:v>
                </c:pt>
                <c:pt idx="757">
                  <c:v>2.7772999999999999E-2</c:v>
                </c:pt>
                <c:pt idx="758">
                  <c:v>2.2279E-2</c:v>
                </c:pt>
                <c:pt idx="759">
                  <c:v>2.0570000000000001E-2</c:v>
                </c:pt>
                <c:pt idx="760">
                  <c:v>2.2279E-2</c:v>
                </c:pt>
                <c:pt idx="761">
                  <c:v>2.3622000000000001E-2</c:v>
                </c:pt>
                <c:pt idx="762">
                  <c:v>2.8139000000000001E-2</c:v>
                </c:pt>
                <c:pt idx="763">
                  <c:v>2.5087000000000002E-2</c:v>
                </c:pt>
                <c:pt idx="764">
                  <c:v>2.4965000000000001E-2</c:v>
                </c:pt>
                <c:pt idx="765">
                  <c:v>2.1912999999999998E-2</c:v>
                </c:pt>
                <c:pt idx="766">
                  <c:v>2.3012000000000001E-2</c:v>
                </c:pt>
                <c:pt idx="767">
                  <c:v>2.6429999999999999E-2</c:v>
                </c:pt>
                <c:pt idx="768">
                  <c:v>2.6796E-2</c:v>
                </c:pt>
                <c:pt idx="769">
                  <c:v>2.4843E-2</c:v>
                </c:pt>
                <c:pt idx="770">
                  <c:v>2.1180999999999998E-2</c:v>
                </c:pt>
                <c:pt idx="771">
                  <c:v>1.9592999999999999E-2</c:v>
                </c:pt>
                <c:pt idx="772">
                  <c:v>1.8617000000000002E-2</c:v>
                </c:pt>
                <c:pt idx="773">
                  <c:v>2.1302999999999999E-2</c:v>
                </c:pt>
                <c:pt idx="774">
                  <c:v>2.1302999999999999E-2</c:v>
                </c:pt>
                <c:pt idx="775">
                  <c:v>2.5453E-2</c:v>
                </c:pt>
                <c:pt idx="776">
                  <c:v>2.7895E-2</c:v>
                </c:pt>
                <c:pt idx="777">
                  <c:v>2.8627E-2</c:v>
                </c:pt>
                <c:pt idx="778">
                  <c:v>2.4843E-2</c:v>
                </c:pt>
                <c:pt idx="779">
                  <c:v>1.5321E-2</c:v>
                </c:pt>
                <c:pt idx="780">
                  <c:v>2.5697000000000001E-2</c:v>
                </c:pt>
                <c:pt idx="781">
                  <c:v>2.2523000000000001E-2</c:v>
                </c:pt>
                <c:pt idx="782">
                  <c:v>2.2768E-2</c:v>
                </c:pt>
                <c:pt idx="783">
                  <c:v>2.4476999999999999E-2</c:v>
                </c:pt>
                <c:pt idx="784">
                  <c:v>2.2768E-2</c:v>
                </c:pt>
                <c:pt idx="785">
                  <c:v>1.9592999999999999E-2</c:v>
                </c:pt>
                <c:pt idx="786">
                  <c:v>2.0813999999999999E-2</c:v>
                </c:pt>
                <c:pt idx="787">
                  <c:v>2.8139000000000001E-2</c:v>
                </c:pt>
              </c:numCache>
            </c:numRef>
          </c:yVal>
          <c:smooth val="0"/>
          <c:extLst>
            <c:ext xmlns:c16="http://schemas.microsoft.com/office/drawing/2014/chart" uri="{C3380CC4-5D6E-409C-BE32-E72D297353CC}">
              <c16:uniqueId val="{00000000-DFC1-4F5B-ADF8-CA2F1BF90821}"/>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flat2!$A$1:$A$788</c:f>
              <c:numCache>
                <c:formatCode>General</c:formatCode>
                <c:ptCount val="788"/>
                <c:pt idx="0">
                  <c:v>14</c:v>
                </c:pt>
                <c:pt idx="1">
                  <c:v>44</c:v>
                </c:pt>
                <c:pt idx="2">
                  <c:v>54</c:v>
                </c:pt>
                <c:pt idx="3">
                  <c:v>74</c:v>
                </c:pt>
                <c:pt idx="4">
                  <c:v>94</c:v>
                </c:pt>
                <c:pt idx="5">
                  <c:v>114</c:v>
                </c:pt>
                <c:pt idx="6">
                  <c:v>134</c:v>
                </c:pt>
                <c:pt idx="7">
                  <c:v>144</c:v>
                </c:pt>
                <c:pt idx="8">
                  <c:v>164</c:v>
                </c:pt>
                <c:pt idx="9">
                  <c:v>174</c:v>
                </c:pt>
                <c:pt idx="10">
                  <c:v>184</c:v>
                </c:pt>
                <c:pt idx="11">
                  <c:v>194</c:v>
                </c:pt>
                <c:pt idx="12">
                  <c:v>214</c:v>
                </c:pt>
                <c:pt idx="13">
                  <c:v>244</c:v>
                </c:pt>
                <c:pt idx="14">
                  <c:v>254</c:v>
                </c:pt>
                <c:pt idx="15">
                  <c:v>264</c:v>
                </c:pt>
                <c:pt idx="16">
                  <c:v>284</c:v>
                </c:pt>
                <c:pt idx="17">
                  <c:v>294</c:v>
                </c:pt>
                <c:pt idx="18">
                  <c:v>304</c:v>
                </c:pt>
                <c:pt idx="19">
                  <c:v>324</c:v>
                </c:pt>
                <c:pt idx="20">
                  <c:v>334</c:v>
                </c:pt>
                <c:pt idx="21">
                  <c:v>354</c:v>
                </c:pt>
                <c:pt idx="22">
                  <c:v>374</c:v>
                </c:pt>
                <c:pt idx="23">
                  <c:v>384</c:v>
                </c:pt>
                <c:pt idx="24">
                  <c:v>394</c:v>
                </c:pt>
                <c:pt idx="25">
                  <c:v>414</c:v>
                </c:pt>
                <c:pt idx="26">
                  <c:v>424</c:v>
                </c:pt>
                <c:pt idx="27">
                  <c:v>444</c:v>
                </c:pt>
                <c:pt idx="28">
                  <c:v>464</c:v>
                </c:pt>
                <c:pt idx="29">
                  <c:v>484</c:v>
                </c:pt>
                <c:pt idx="30">
                  <c:v>494</c:v>
                </c:pt>
                <c:pt idx="31">
                  <c:v>514</c:v>
                </c:pt>
                <c:pt idx="32">
                  <c:v>534</c:v>
                </c:pt>
                <c:pt idx="33">
                  <c:v>554</c:v>
                </c:pt>
                <c:pt idx="34">
                  <c:v>574</c:v>
                </c:pt>
                <c:pt idx="35">
                  <c:v>594</c:v>
                </c:pt>
                <c:pt idx="36">
                  <c:v>614</c:v>
                </c:pt>
                <c:pt idx="37">
                  <c:v>624</c:v>
                </c:pt>
                <c:pt idx="38">
                  <c:v>644</c:v>
                </c:pt>
                <c:pt idx="39">
                  <c:v>664</c:v>
                </c:pt>
                <c:pt idx="40">
                  <c:v>684</c:v>
                </c:pt>
                <c:pt idx="41">
                  <c:v>704</c:v>
                </c:pt>
                <c:pt idx="42">
                  <c:v>724</c:v>
                </c:pt>
                <c:pt idx="43">
                  <c:v>744</c:v>
                </c:pt>
                <c:pt idx="44">
                  <c:v>764</c:v>
                </c:pt>
                <c:pt idx="45">
                  <c:v>774</c:v>
                </c:pt>
                <c:pt idx="46">
                  <c:v>785</c:v>
                </c:pt>
                <c:pt idx="47">
                  <c:v>796</c:v>
                </c:pt>
                <c:pt idx="48">
                  <c:v>816</c:v>
                </c:pt>
                <c:pt idx="49">
                  <c:v>826</c:v>
                </c:pt>
                <c:pt idx="50">
                  <c:v>836</c:v>
                </c:pt>
                <c:pt idx="51">
                  <c:v>856</c:v>
                </c:pt>
                <c:pt idx="52">
                  <c:v>866</c:v>
                </c:pt>
                <c:pt idx="53">
                  <c:v>876</c:v>
                </c:pt>
                <c:pt idx="54">
                  <c:v>886</c:v>
                </c:pt>
                <c:pt idx="55">
                  <c:v>906</c:v>
                </c:pt>
                <c:pt idx="56">
                  <c:v>916</c:v>
                </c:pt>
                <c:pt idx="57">
                  <c:v>926</c:v>
                </c:pt>
                <c:pt idx="58">
                  <c:v>936</c:v>
                </c:pt>
                <c:pt idx="59">
                  <c:v>956</c:v>
                </c:pt>
                <c:pt idx="60">
                  <c:v>966</c:v>
                </c:pt>
                <c:pt idx="61">
                  <c:v>986</c:v>
                </c:pt>
                <c:pt idx="62">
                  <c:v>996</c:v>
                </c:pt>
                <c:pt idx="63">
                  <c:v>1016</c:v>
                </c:pt>
                <c:pt idx="64">
                  <c:v>1026</c:v>
                </c:pt>
                <c:pt idx="65">
                  <c:v>1046</c:v>
                </c:pt>
                <c:pt idx="66">
                  <c:v>1066</c:v>
                </c:pt>
                <c:pt idx="67">
                  <c:v>1076</c:v>
                </c:pt>
                <c:pt idx="68">
                  <c:v>1096</c:v>
                </c:pt>
                <c:pt idx="69">
                  <c:v>1116</c:v>
                </c:pt>
                <c:pt idx="70">
                  <c:v>1136</c:v>
                </c:pt>
                <c:pt idx="71">
                  <c:v>1146</c:v>
                </c:pt>
                <c:pt idx="72">
                  <c:v>1166</c:v>
                </c:pt>
                <c:pt idx="73">
                  <c:v>1176</c:v>
                </c:pt>
                <c:pt idx="74">
                  <c:v>1196</c:v>
                </c:pt>
                <c:pt idx="75">
                  <c:v>1216</c:v>
                </c:pt>
                <c:pt idx="76">
                  <c:v>1236</c:v>
                </c:pt>
                <c:pt idx="77">
                  <c:v>1246</c:v>
                </c:pt>
                <c:pt idx="78">
                  <c:v>1266</c:v>
                </c:pt>
                <c:pt idx="79">
                  <c:v>1276</c:v>
                </c:pt>
                <c:pt idx="80">
                  <c:v>1296</c:v>
                </c:pt>
                <c:pt idx="81">
                  <c:v>1316</c:v>
                </c:pt>
                <c:pt idx="82">
                  <c:v>1336</c:v>
                </c:pt>
                <c:pt idx="83">
                  <c:v>1346</c:v>
                </c:pt>
                <c:pt idx="84">
                  <c:v>1366</c:v>
                </c:pt>
                <c:pt idx="85">
                  <c:v>1376</c:v>
                </c:pt>
                <c:pt idx="86">
                  <c:v>1396</c:v>
                </c:pt>
                <c:pt idx="87">
                  <c:v>1416</c:v>
                </c:pt>
                <c:pt idx="88">
                  <c:v>1446</c:v>
                </c:pt>
                <c:pt idx="89">
                  <c:v>1466</c:v>
                </c:pt>
                <c:pt idx="90">
                  <c:v>1476</c:v>
                </c:pt>
                <c:pt idx="91">
                  <c:v>1496</c:v>
                </c:pt>
                <c:pt idx="92">
                  <c:v>1516</c:v>
                </c:pt>
                <c:pt idx="93">
                  <c:v>1536</c:v>
                </c:pt>
                <c:pt idx="94">
                  <c:v>1556</c:v>
                </c:pt>
                <c:pt idx="95">
                  <c:v>1566</c:v>
                </c:pt>
                <c:pt idx="96">
                  <c:v>1586</c:v>
                </c:pt>
                <c:pt idx="97">
                  <c:v>1596</c:v>
                </c:pt>
                <c:pt idx="98">
                  <c:v>1616</c:v>
                </c:pt>
                <c:pt idx="99">
                  <c:v>1626</c:v>
                </c:pt>
                <c:pt idx="100">
                  <c:v>1646</c:v>
                </c:pt>
                <c:pt idx="101">
                  <c:v>1666</c:v>
                </c:pt>
                <c:pt idx="102">
                  <c:v>1676</c:v>
                </c:pt>
                <c:pt idx="103">
                  <c:v>1686</c:v>
                </c:pt>
                <c:pt idx="104">
                  <c:v>1706</c:v>
                </c:pt>
                <c:pt idx="105">
                  <c:v>1716</c:v>
                </c:pt>
                <c:pt idx="106">
                  <c:v>1726</c:v>
                </c:pt>
                <c:pt idx="107">
                  <c:v>1746</c:v>
                </c:pt>
                <c:pt idx="108">
                  <c:v>1766</c:v>
                </c:pt>
                <c:pt idx="109">
                  <c:v>1776</c:v>
                </c:pt>
                <c:pt idx="110">
                  <c:v>1796</c:v>
                </c:pt>
                <c:pt idx="111">
                  <c:v>1816</c:v>
                </c:pt>
                <c:pt idx="112">
                  <c:v>1836</c:v>
                </c:pt>
                <c:pt idx="113">
                  <c:v>1846</c:v>
                </c:pt>
                <c:pt idx="114">
                  <c:v>1866</c:v>
                </c:pt>
                <c:pt idx="115">
                  <c:v>1886</c:v>
                </c:pt>
                <c:pt idx="116">
                  <c:v>1916</c:v>
                </c:pt>
                <c:pt idx="117">
                  <c:v>1936</c:v>
                </c:pt>
                <c:pt idx="118">
                  <c:v>1956</c:v>
                </c:pt>
                <c:pt idx="119">
                  <c:v>1966</c:v>
                </c:pt>
                <c:pt idx="120">
                  <c:v>1996</c:v>
                </c:pt>
                <c:pt idx="121">
                  <c:v>2006</c:v>
                </c:pt>
                <c:pt idx="122">
                  <c:v>2036</c:v>
                </c:pt>
                <c:pt idx="123">
                  <c:v>2056</c:v>
                </c:pt>
                <c:pt idx="124">
                  <c:v>2066</c:v>
                </c:pt>
                <c:pt idx="125">
                  <c:v>2086</c:v>
                </c:pt>
                <c:pt idx="126">
                  <c:v>2106</c:v>
                </c:pt>
                <c:pt idx="127">
                  <c:v>2116</c:v>
                </c:pt>
                <c:pt idx="128">
                  <c:v>2136</c:v>
                </c:pt>
                <c:pt idx="129">
                  <c:v>2156</c:v>
                </c:pt>
                <c:pt idx="130">
                  <c:v>2166</c:v>
                </c:pt>
                <c:pt idx="131">
                  <c:v>2186</c:v>
                </c:pt>
                <c:pt idx="132">
                  <c:v>2206</c:v>
                </c:pt>
                <c:pt idx="133">
                  <c:v>2216</c:v>
                </c:pt>
                <c:pt idx="134">
                  <c:v>2226</c:v>
                </c:pt>
                <c:pt idx="135">
                  <c:v>2236</c:v>
                </c:pt>
                <c:pt idx="136">
                  <c:v>2246</c:v>
                </c:pt>
                <c:pt idx="137">
                  <c:v>2266</c:v>
                </c:pt>
                <c:pt idx="138">
                  <c:v>2286</c:v>
                </c:pt>
                <c:pt idx="139">
                  <c:v>2296</c:v>
                </c:pt>
                <c:pt idx="140">
                  <c:v>2316</c:v>
                </c:pt>
                <c:pt idx="141">
                  <c:v>2336</c:v>
                </c:pt>
                <c:pt idx="142">
                  <c:v>2356</c:v>
                </c:pt>
                <c:pt idx="143">
                  <c:v>2366</c:v>
                </c:pt>
                <c:pt idx="144">
                  <c:v>2376</c:v>
                </c:pt>
                <c:pt idx="145">
                  <c:v>2396</c:v>
                </c:pt>
                <c:pt idx="146">
                  <c:v>2416</c:v>
                </c:pt>
                <c:pt idx="147">
                  <c:v>2426</c:v>
                </c:pt>
                <c:pt idx="148">
                  <c:v>2436</c:v>
                </c:pt>
                <c:pt idx="149">
                  <c:v>2456</c:v>
                </c:pt>
                <c:pt idx="150">
                  <c:v>2466</c:v>
                </c:pt>
                <c:pt idx="151">
                  <c:v>2486</c:v>
                </c:pt>
                <c:pt idx="152">
                  <c:v>2496</c:v>
                </c:pt>
                <c:pt idx="153">
                  <c:v>2516</c:v>
                </c:pt>
                <c:pt idx="154">
                  <c:v>2526</c:v>
                </c:pt>
                <c:pt idx="155">
                  <c:v>2536</c:v>
                </c:pt>
                <c:pt idx="156">
                  <c:v>2556</c:v>
                </c:pt>
                <c:pt idx="157">
                  <c:v>2566</c:v>
                </c:pt>
                <c:pt idx="158">
                  <c:v>2586</c:v>
                </c:pt>
                <c:pt idx="159">
                  <c:v>2606</c:v>
                </c:pt>
                <c:pt idx="160">
                  <c:v>2616</c:v>
                </c:pt>
                <c:pt idx="161">
                  <c:v>2636</c:v>
                </c:pt>
                <c:pt idx="162">
                  <c:v>2656</c:v>
                </c:pt>
                <c:pt idx="163">
                  <c:v>2666</c:v>
                </c:pt>
                <c:pt idx="164">
                  <c:v>2686</c:v>
                </c:pt>
                <c:pt idx="165">
                  <c:v>2706</c:v>
                </c:pt>
                <c:pt idx="166">
                  <c:v>2716</c:v>
                </c:pt>
                <c:pt idx="167">
                  <c:v>2726</c:v>
                </c:pt>
                <c:pt idx="168">
                  <c:v>2746</c:v>
                </c:pt>
                <c:pt idx="169">
                  <c:v>2766</c:v>
                </c:pt>
                <c:pt idx="170">
                  <c:v>2786</c:v>
                </c:pt>
                <c:pt idx="171">
                  <c:v>2806</c:v>
                </c:pt>
                <c:pt idx="172">
                  <c:v>2816</c:v>
                </c:pt>
                <c:pt idx="173">
                  <c:v>2836</c:v>
                </c:pt>
                <c:pt idx="174">
                  <c:v>2856</c:v>
                </c:pt>
                <c:pt idx="175">
                  <c:v>2866</c:v>
                </c:pt>
                <c:pt idx="176">
                  <c:v>2876</c:v>
                </c:pt>
                <c:pt idx="177">
                  <c:v>2896</c:v>
                </c:pt>
                <c:pt idx="178">
                  <c:v>2916</c:v>
                </c:pt>
                <c:pt idx="179">
                  <c:v>2926</c:v>
                </c:pt>
                <c:pt idx="180">
                  <c:v>2936</c:v>
                </c:pt>
                <c:pt idx="181">
                  <c:v>2956</c:v>
                </c:pt>
                <c:pt idx="182">
                  <c:v>2966</c:v>
                </c:pt>
                <c:pt idx="183">
                  <c:v>2976</c:v>
                </c:pt>
                <c:pt idx="184">
                  <c:v>2996</c:v>
                </c:pt>
                <c:pt idx="185">
                  <c:v>3016</c:v>
                </c:pt>
                <c:pt idx="186">
                  <c:v>3036</c:v>
                </c:pt>
                <c:pt idx="187">
                  <c:v>3046</c:v>
                </c:pt>
                <c:pt idx="188">
                  <c:v>3066</c:v>
                </c:pt>
                <c:pt idx="189">
                  <c:v>3076</c:v>
                </c:pt>
                <c:pt idx="190">
                  <c:v>3096</c:v>
                </c:pt>
                <c:pt idx="191">
                  <c:v>3116</c:v>
                </c:pt>
                <c:pt idx="192">
                  <c:v>3126</c:v>
                </c:pt>
                <c:pt idx="193">
                  <c:v>3136</c:v>
                </c:pt>
                <c:pt idx="194">
                  <c:v>3156</c:v>
                </c:pt>
                <c:pt idx="195">
                  <c:v>3166</c:v>
                </c:pt>
                <c:pt idx="196">
                  <c:v>3186</c:v>
                </c:pt>
                <c:pt idx="197">
                  <c:v>3196</c:v>
                </c:pt>
                <c:pt idx="198">
                  <c:v>3216</c:v>
                </c:pt>
                <c:pt idx="199">
                  <c:v>3226</c:v>
                </c:pt>
                <c:pt idx="200">
                  <c:v>3236</c:v>
                </c:pt>
                <c:pt idx="201">
                  <c:v>3246</c:v>
                </c:pt>
                <c:pt idx="202">
                  <c:v>3266</c:v>
                </c:pt>
                <c:pt idx="203">
                  <c:v>3276</c:v>
                </c:pt>
                <c:pt idx="204">
                  <c:v>3296</c:v>
                </c:pt>
                <c:pt idx="205">
                  <c:v>3316</c:v>
                </c:pt>
                <c:pt idx="206">
                  <c:v>3326</c:v>
                </c:pt>
                <c:pt idx="207">
                  <c:v>3346</c:v>
                </c:pt>
                <c:pt idx="208">
                  <c:v>3366</c:v>
                </c:pt>
                <c:pt idx="209">
                  <c:v>3376</c:v>
                </c:pt>
                <c:pt idx="210">
                  <c:v>3386</c:v>
                </c:pt>
                <c:pt idx="211">
                  <c:v>3406</c:v>
                </c:pt>
                <c:pt idx="212">
                  <c:v>3416</c:v>
                </c:pt>
                <c:pt idx="213">
                  <c:v>3436</c:v>
                </c:pt>
                <c:pt idx="214">
                  <c:v>3446</c:v>
                </c:pt>
                <c:pt idx="215">
                  <c:v>3466</c:v>
                </c:pt>
                <c:pt idx="216">
                  <c:v>3476</c:v>
                </c:pt>
                <c:pt idx="217">
                  <c:v>3486</c:v>
                </c:pt>
                <c:pt idx="218">
                  <c:v>3506</c:v>
                </c:pt>
                <c:pt idx="219">
                  <c:v>3526</c:v>
                </c:pt>
                <c:pt idx="220">
                  <c:v>3546</c:v>
                </c:pt>
                <c:pt idx="221">
                  <c:v>3566</c:v>
                </c:pt>
                <c:pt idx="222">
                  <c:v>3576</c:v>
                </c:pt>
                <c:pt idx="223">
                  <c:v>3596</c:v>
                </c:pt>
                <c:pt idx="224">
                  <c:v>3616</c:v>
                </c:pt>
                <c:pt idx="225">
                  <c:v>3626</c:v>
                </c:pt>
                <c:pt idx="226">
                  <c:v>3646</c:v>
                </c:pt>
                <c:pt idx="227">
                  <c:v>3666</c:v>
                </c:pt>
                <c:pt idx="228">
                  <c:v>3686</c:v>
                </c:pt>
                <c:pt idx="229">
                  <c:v>3696</c:v>
                </c:pt>
                <c:pt idx="230">
                  <c:v>3706</c:v>
                </c:pt>
                <c:pt idx="231">
                  <c:v>3726</c:v>
                </c:pt>
                <c:pt idx="232">
                  <c:v>3736</c:v>
                </c:pt>
                <c:pt idx="233">
                  <c:v>3756</c:v>
                </c:pt>
                <c:pt idx="234">
                  <c:v>3766</c:v>
                </c:pt>
                <c:pt idx="235">
                  <c:v>3786</c:v>
                </c:pt>
                <c:pt idx="236">
                  <c:v>3796</c:v>
                </c:pt>
                <c:pt idx="237">
                  <c:v>3816</c:v>
                </c:pt>
                <c:pt idx="238">
                  <c:v>3836</c:v>
                </c:pt>
                <c:pt idx="239">
                  <c:v>3856</c:v>
                </c:pt>
                <c:pt idx="240">
                  <c:v>3866</c:v>
                </c:pt>
                <c:pt idx="241">
                  <c:v>3876</c:v>
                </c:pt>
                <c:pt idx="242">
                  <c:v>3886</c:v>
                </c:pt>
                <c:pt idx="243">
                  <c:v>3906</c:v>
                </c:pt>
                <c:pt idx="244">
                  <c:v>3916</c:v>
                </c:pt>
                <c:pt idx="245">
                  <c:v>3936</c:v>
                </c:pt>
                <c:pt idx="246">
                  <c:v>3956</c:v>
                </c:pt>
                <c:pt idx="247">
                  <c:v>3966</c:v>
                </c:pt>
                <c:pt idx="248">
                  <c:v>3976</c:v>
                </c:pt>
                <c:pt idx="249">
                  <c:v>4006</c:v>
                </c:pt>
                <c:pt idx="250">
                  <c:v>4016</c:v>
                </c:pt>
                <c:pt idx="251">
                  <c:v>4036</c:v>
                </c:pt>
                <c:pt idx="252">
                  <c:v>4046</c:v>
                </c:pt>
                <c:pt idx="253">
                  <c:v>4066</c:v>
                </c:pt>
                <c:pt idx="254">
                  <c:v>4086</c:v>
                </c:pt>
                <c:pt idx="255">
                  <c:v>4096</c:v>
                </c:pt>
                <c:pt idx="256">
                  <c:v>4116</c:v>
                </c:pt>
                <c:pt idx="257">
                  <c:v>4136</c:v>
                </c:pt>
                <c:pt idx="258">
                  <c:v>4156</c:v>
                </c:pt>
                <c:pt idx="259">
                  <c:v>4166</c:v>
                </c:pt>
                <c:pt idx="260">
                  <c:v>4186</c:v>
                </c:pt>
                <c:pt idx="261">
                  <c:v>4206</c:v>
                </c:pt>
                <c:pt idx="262">
                  <c:v>4216</c:v>
                </c:pt>
                <c:pt idx="263">
                  <c:v>4236</c:v>
                </c:pt>
                <c:pt idx="264">
                  <c:v>4256</c:v>
                </c:pt>
                <c:pt idx="265">
                  <c:v>4266</c:v>
                </c:pt>
                <c:pt idx="266">
                  <c:v>4286</c:v>
                </c:pt>
                <c:pt idx="267">
                  <c:v>4306</c:v>
                </c:pt>
                <c:pt idx="268">
                  <c:v>4316</c:v>
                </c:pt>
                <c:pt idx="269">
                  <c:v>4336</c:v>
                </c:pt>
                <c:pt idx="270">
                  <c:v>4356</c:v>
                </c:pt>
                <c:pt idx="271">
                  <c:v>4376</c:v>
                </c:pt>
                <c:pt idx="272">
                  <c:v>4396</c:v>
                </c:pt>
                <c:pt idx="273">
                  <c:v>4416</c:v>
                </c:pt>
                <c:pt idx="274">
                  <c:v>4426</c:v>
                </c:pt>
                <c:pt idx="275">
                  <c:v>4446</c:v>
                </c:pt>
                <c:pt idx="276">
                  <c:v>4466</c:v>
                </c:pt>
                <c:pt idx="277">
                  <c:v>4486</c:v>
                </c:pt>
                <c:pt idx="278">
                  <c:v>4506</c:v>
                </c:pt>
                <c:pt idx="279">
                  <c:v>4516</c:v>
                </c:pt>
                <c:pt idx="280">
                  <c:v>4526</c:v>
                </c:pt>
                <c:pt idx="281">
                  <c:v>4546</c:v>
                </c:pt>
                <c:pt idx="282">
                  <c:v>4556</c:v>
                </c:pt>
                <c:pt idx="283">
                  <c:v>4566</c:v>
                </c:pt>
                <c:pt idx="284">
                  <c:v>4586</c:v>
                </c:pt>
                <c:pt idx="285">
                  <c:v>4596</c:v>
                </c:pt>
                <c:pt idx="286">
                  <c:v>4616</c:v>
                </c:pt>
                <c:pt idx="287">
                  <c:v>4636</c:v>
                </c:pt>
                <c:pt idx="288">
                  <c:v>4656</c:v>
                </c:pt>
                <c:pt idx="289">
                  <c:v>4666</c:v>
                </c:pt>
                <c:pt idx="290">
                  <c:v>4676</c:v>
                </c:pt>
                <c:pt idx="291">
                  <c:v>4686</c:v>
                </c:pt>
                <c:pt idx="292">
                  <c:v>4706</c:v>
                </c:pt>
                <c:pt idx="293">
                  <c:v>4726</c:v>
                </c:pt>
                <c:pt idx="294">
                  <c:v>4736</c:v>
                </c:pt>
                <c:pt idx="295">
                  <c:v>4756</c:v>
                </c:pt>
                <c:pt idx="296">
                  <c:v>4766</c:v>
                </c:pt>
                <c:pt idx="297">
                  <c:v>4786</c:v>
                </c:pt>
                <c:pt idx="298">
                  <c:v>4806</c:v>
                </c:pt>
                <c:pt idx="299">
                  <c:v>4816</c:v>
                </c:pt>
                <c:pt idx="300">
                  <c:v>4827</c:v>
                </c:pt>
                <c:pt idx="301">
                  <c:v>4838</c:v>
                </c:pt>
                <c:pt idx="302">
                  <c:v>4849</c:v>
                </c:pt>
                <c:pt idx="303">
                  <c:v>4864</c:v>
                </c:pt>
                <c:pt idx="304">
                  <c:v>4884</c:v>
                </c:pt>
                <c:pt idx="305">
                  <c:v>4894</c:v>
                </c:pt>
                <c:pt idx="306">
                  <c:v>4914</c:v>
                </c:pt>
                <c:pt idx="307">
                  <c:v>4924</c:v>
                </c:pt>
                <c:pt idx="308">
                  <c:v>4934</c:v>
                </c:pt>
                <c:pt idx="309">
                  <c:v>4954</c:v>
                </c:pt>
                <c:pt idx="310">
                  <c:v>4964</c:v>
                </c:pt>
                <c:pt idx="311">
                  <c:v>4974</c:v>
                </c:pt>
                <c:pt idx="312">
                  <c:v>4984</c:v>
                </c:pt>
                <c:pt idx="313">
                  <c:v>5004</c:v>
                </c:pt>
                <c:pt idx="314">
                  <c:v>5014</c:v>
                </c:pt>
                <c:pt idx="315">
                  <c:v>5034</c:v>
                </c:pt>
                <c:pt idx="316">
                  <c:v>5054</c:v>
                </c:pt>
                <c:pt idx="317">
                  <c:v>5064</c:v>
                </c:pt>
                <c:pt idx="318">
                  <c:v>5084</c:v>
                </c:pt>
                <c:pt idx="319">
                  <c:v>5104</c:v>
                </c:pt>
                <c:pt idx="320">
                  <c:v>5124</c:v>
                </c:pt>
                <c:pt idx="321">
                  <c:v>5144</c:v>
                </c:pt>
                <c:pt idx="322">
                  <c:v>5154</c:v>
                </c:pt>
                <c:pt idx="323">
                  <c:v>5174</c:v>
                </c:pt>
                <c:pt idx="324">
                  <c:v>5194</c:v>
                </c:pt>
                <c:pt idx="325">
                  <c:v>5214</c:v>
                </c:pt>
                <c:pt idx="326">
                  <c:v>5224</c:v>
                </c:pt>
                <c:pt idx="327">
                  <c:v>5244</c:v>
                </c:pt>
                <c:pt idx="328">
                  <c:v>5264</c:v>
                </c:pt>
                <c:pt idx="329">
                  <c:v>5284</c:v>
                </c:pt>
                <c:pt idx="330">
                  <c:v>5294</c:v>
                </c:pt>
                <c:pt idx="331">
                  <c:v>5314</c:v>
                </c:pt>
                <c:pt idx="332">
                  <c:v>5334</c:v>
                </c:pt>
                <c:pt idx="333">
                  <c:v>5344</c:v>
                </c:pt>
                <c:pt idx="334">
                  <c:v>5364</c:v>
                </c:pt>
                <c:pt idx="335">
                  <c:v>5374</c:v>
                </c:pt>
                <c:pt idx="336">
                  <c:v>5394</c:v>
                </c:pt>
                <c:pt idx="337">
                  <c:v>5414</c:v>
                </c:pt>
                <c:pt idx="338">
                  <c:v>5424</c:v>
                </c:pt>
                <c:pt idx="339">
                  <c:v>5434</c:v>
                </c:pt>
                <c:pt idx="340">
                  <c:v>5454</c:v>
                </c:pt>
                <c:pt idx="341">
                  <c:v>5474</c:v>
                </c:pt>
                <c:pt idx="342">
                  <c:v>5494</c:v>
                </c:pt>
                <c:pt idx="343">
                  <c:v>5514</c:v>
                </c:pt>
                <c:pt idx="344">
                  <c:v>5534</c:v>
                </c:pt>
                <c:pt idx="345">
                  <c:v>5544</c:v>
                </c:pt>
                <c:pt idx="346">
                  <c:v>5564</c:v>
                </c:pt>
                <c:pt idx="347">
                  <c:v>5574</c:v>
                </c:pt>
                <c:pt idx="348">
                  <c:v>5594</c:v>
                </c:pt>
                <c:pt idx="349">
                  <c:v>5604</c:v>
                </c:pt>
                <c:pt idx="350">
                  <c:v>5624</c:v>
                </c:pt>
                <c:pt idx="351">
                  <c:v>5644</c:v>
                </c:pt>
                <c:pt idx="352">
                  <c:v>5664</c:v>
                </c:pt>
                <c:pt idx="353">
                  <c:v>5684</c:v>
                </c:pt>
                <c:pt idx="354">
                  <c:v>5704</c:v>
                </c:pt>
                <c:pt idx="355">
                  <c:v>5714</c:v>
                </c:pt>
                <c:pt idx="356">
                  <c:v>5734</c:v>
                </c:pt>
                <c:pt idx="357">
                  <c:v>5754</c:v>
                </c:pt>
                <c:pt idx="358">
                  <c:v>5774</c:v>
                </c:pt>
                <c:pt idx="359">
                  <c:v>5785</c:v>
                </c:pt>
                <c:pt idx="360">
                  <c:v>5795</c:v>
                </c:pt>
                <c:pt idx="361">
                  <c:v>5815</c:v>
                </c:pt>
                <c:pt idx="362">
                  <c:v>5825</c:v>
                </c:pt>
                <c:pt idx="363">
                  <c:v>5845</c:v>
                </c:pt>
                <c:pt idx="364">
                  <c:v>5855</c:v>
                </c:pt>
                <c:pt idx="365">
                  <c:v>5875</c:v>
                </c:pt>
                <c:pt idx="366">
                  <c:v>5895</c:v>
                </c:pt>
                <c:pt idx="367">
                  <c:v>5905</c:v>
                </c:pt>
                <c:pt idx="368">
                  <c:v>5925</c:v>
                </c:pt>
                <c:pt idx="369">
                  <c:v>5945</c:v>
                </c:pt>
                <c:pt idx="370">
                  <c:v>5955</c:v>
                </c:pt>
                <c:pt idx="371">
                  <c:v>5965</c:v>
                </c:pt>
                <c:pt idx="372">
                  <c:v>5985</c:v>
                </c:pt>
                <c:pt idx="373">
                  <c:v>6005</c:v>
                </c:pt>
                <c:pt idx="374">
                  <c:v>6015</c:v>
                </c:pt>
                <c:pt idx="375">
                  <c:v>6035</c:v>
                </c:pt>
                <c:pt idx="376">
                  <c:v>6055</c:v>
                </c:pt>
                <c:pt idx="377">
                  <c:v>6075</c:v>
                </c:pt>
                <c:pt idx="378">
                  <c:v>6085</c:v>
                </c:pt>
                <c:pt idx="379">
                  <c:v>6105</c:v>
                </c:pt>
                <c:pt idx="380">
                  <c:v>6115</c:v>
                </c:pt>
                <c:pt idx="381">
                  <c:v>6135</c:v>
                </c:pt>
                <c:pt idx="382">
                  <c:v>6155</c:v>
                </c:pt>
                <c:pt idx="383">
                  <c:v>6165</c:v>
                </c:pt>
                <c:pt idx="384">
                  <c:v>6185</c:v>
                </c:pt>
                <c:pt idx="385">
                  <c:v>6205</c:v>
                </c:pt>
                <c:pt idx="386">
                  <c:v>6225</c:v>
                </c:pt>
                <c:pt idx="387">
                  <c:v>6245</c:v>
                </c:pt>
                <c:pt idx="388">
                  <c:v>6265</c:v>
                </c:pt>
                <c:pt idx="389">
                  <c:v>6285</c:v>
                </c:pt>
                <c:pt idx="390">
                  <c:v>6295</c:v>
                </c:pt>
                <c:pt idx="391">
                  <c:v>6305</c:v>
                </c:pt>
                <c:pt idx="392">
                  <c:v>6325</c:v>
                </c:pt>
                <c:pt idx="393">
                  <c:v>6345</c:v>
                </c:pt>
                <c:pt idx="394">
                  <c:v>6365</c:v>
                </c:pt>
                <c:pt idx="395">
                  <c:v>6385</c:v>
                </c:pt>
                <c:pt idx="396">
                  <c:v>6395</c:v>
                </c:pt>
                <c:pt idx="397">
                  <c:v>6405</c:v>
                </c:pt>
                <c:pt idx="398">
                  <c:v>6415</c:v>
                </c:pt>
                <c:pt idx="399">
                  <c:v>6435</c:v>
                </c:pt>
                <c:pt idx="400">
                  <c:v>6455</c:v>
                </c:pt>
                <c:pt idx="401">
                  <c:v>6465</c:v>
                </c:pt>
                <c:pt idx="402">
                  <c:v>6475</c:v>
                </c:pt>
                <c:pt idx="403">
                  <c:v>6495</c:v>
                </c:pt>
                <c:pt idx="404">
                  <c:v>6505</c:v>
                </c:pt>
                <c:pt idx="405">
                  <c:v>6525</c:v>
                </c:pt>
                <c:pt idx="406">
                  <c:v>6535</c:v>
                </c:pt>
                <c:pt idx="407">
                  <c:v>6545</c:v>
                </c:pt>
                <c:pt idx="408">
                  <c:v>6565</c:v>
                </c:pt>
                <c:pt idx="409">
                  <c:v>6575</c:v>
                </c:pt>
                <c:pt idx="410">
                  <c:v>6585</c:v>
                </c:pt>
                <c:pt idx="411">
                  <c:v>6595</c:v>
                </c:pt>
                <c:pt idx="412">
                  <c:v>6615</c:v>
                </c:pt>
                <c:pt idx="413">
                  <c:v>6635</c:v>
                </c:pt>
                <c:pt idx="414">
                  <c:v>6655</c:v>
                </c:pt>
                <c:pt idx="415">
                  <c:v>6665</c:v>
                </c:pt>
                <c:pt idx="416">
                  <c:v>6675</c:v>
                </c:pt>
                <c:pt idx="417">
                  <c:v>6695</c:v>
                </c:pt>
                <c:pt idx="418">
                  <c:v>6705</c:v>
                </c:pt>
                <c:pt idx="419">
                  <c:v>6725</c:v>
                </c:pt>
                <c:pt idx="420">
                  <c:v>6735</c:v>
                </c:pt>
                <c:pt idx="421">
                  <c:v>6765</c:v>
                </c:pt>
                <c:pt idx="422">
                  <c:v>6775</c:v>
                </c:pt>
                <c:pt idx="423">
                  <c:v>6795</c:v>
                </c:pt>
                <c:pt idx="424">
                  <c:v>6805</c:v>
                </c:pt>
                <c:pt idx="425">
                  <c:v>6815</c:v>
                </c:pt>
                <c:pt idx="426">
                  <c:v>6835</c:v>
                </c:pt>
                <c:pt idx="427">
                  <c:v>6855</c:v>
                </c:pt>
                <c:pt idx="428">
                  <c:v>6865</c:v>
                </c:pt>
                <c:pt idx="429">
                  <c:v>6885</c:v>
                </c:pt>
                <c:pt idx="430">
                  <c:v>6905</c:v>
                </c:pt>
                <c:pt idx="431">
                  <c:v>6915</c:v>
                </c:pt>
                <c:pt idx="432">
                  <c:v>6925</c:v>
                </c:pt>
                <c:pt idx="433">
                  <c:v>6945</c:v>
                </c:pt>
                <c:pt idx="434">
                  <c:v>6975</c:v>
                </c:pt>
                <c:pt idx="435">
                  <c:v>6995</c:v>
                </c:pt>
                <c:pt idx="436">
                  <c:v>7015</c:v>
                </c:pt>
                <c:pt idx="437">
                  <c:v>7025</c:v>
                </c:pt>
                <c:pt idx="438">
                  <c:v>7035</c:v>
                </c:pt>
                <c:pt idx="439">
                  <c:v>7055</c:v>
                </c:pt>
                <c:pt idx="440">
                  <c:v>7065</c:v>
                </c:pt>
                <c:pt idx="441">
                  <c:v>7085</c:v>
                </c:pt>
                <c:pt idx="442">
                  <c:v>7095</c:v>
                </c:pt>
                <c:pt idx="443">
                  <c:v>7115</c:v>
                </c:pt>
                <c:pt idx="444">
                  <c:v>7125</c:v>
                </c:pt>
                <c:pt idx="445">
                  <c:v>7145</c:v>
                </c:pt>
                <c:pt idx="446">
                  <c:v>7155</c:v>
                </c:pt>
                <c:pt idx="447">
                  <c:v>7175</c:v>
                </c:pt>
                <c:pt idx="448">
                  <c:v>7195</c:v>
                </c:pt>
                <c:pt idx="449">
                  <c:v>7215</c:v>
                </c:pt>
                <c:pt idx="450">
                  <c:v>7225</c:v>
                </c:pt>
                <c:pt idx="451">
                  <c:v>7235</c:v>
                </c:pt>
                <c:pt idx="452">
                  <c:v>7245</c:v>
                </c:pt>
                <c:pt idx="453">
                  <c:v>7255</c:v>
                </c:pt>
                <c:pt idx="454">
                  <c:v>7275</c:v>
                </c:pt>
                <c:pt idx="455">
                  <c:v>7295</c:v>
                </c:pt>
                <c:pt idx="456">
                  <c:v>7325</c:v>
                </c:pt>
                <c:pt idx="457">
                  <c:v>7345</c:v>
                </c:pt>
                <c:pt idx="458">
                  <c:v>7365</c:v>
                </c:pt>
                <c:pt idx="459">
                  <c:v>7385</c:v>
                </c:pt>
                <c:pt idx="460">
                  <c:v>7415</c:v>
                </c:pt>
                <c:pt idx="461">
                  <c:v>7425</c:v>
                </c:pt>
                <c:pt idx="462">
                  <c:v>7445</c:v>
                </c:pt>
                <c:pt idx="463">
                  <c:v>7465</c:v>
                </c:pt>
                <c:pt idx="464">
                  <c:v>7475</c:v>
                </c:pt>
                <c:pt idx="465">
                  <c:v>7495</c:v>
                </c:pt>
                <c:pt idx="466">
                  <c:v>7515</c:v>
                </c:pt>
                <c:pt idx="467">
                  <c:v>7535</c:v>
                </c:pt>
                <c:pt idx="468">
                  <c:v>7555</c:v>
                </c:pt>
                <c:pt idx="469">
                  <c:v>7575</c:v>
                </c:pt>
                <c:pt idx="470">
                  <c:v>7585</c:v>
                </c:pt>
                <c:pt idx="471">
                  <c:v>7605</c:v>
                </c:pt>
                <c:pt idx="472">
                  <c:v>7615</c:v>
                </c:pt>
                <c:pt idx="473">
                  <c:v>7635</c:v>
                </c:pt>
                <c:pt idx="474">
                  <c:v>7655</c:v>
                </c:pt>
                <c:pt idx="475">
                  <c:v>7675</c:v>
                </c:pt>
                <c:pt idx="476">
                  <c:v>7695</c:v>
                </c:pt>
                <c:pt idx="477">
                  <c:v>7705</c:v>
                </c:pt>
                <c:pt idx="478">
                  <c:v>7725</c:v>
                </c:pt>
                <c:pt idx="479">
                  <c:v>7735</c:v>
                </c:pt>
                <c:pt idx="480">
                  <c:v>7755</c:v>
                </c:pt>
                <c:pt idx="481">
                  <c:v>7775</c:v>
                </c:pt>
                <c:pt idx="482">
                  <c:v>7785</c:v>
                </c:pt>
                <c:pt idx="483">
                  <c:v>7795</c:v>
                </c:pt>
                <c:pt idx="484">
                  <c:v>7815</c:v>
                </c:pt>
                <c:pt idx="485">
                  <c:v>7835</c:v>
                </c:pt>
                <c:pt idx="486">
                  <c:v>7855</c:v>
                </c:pt>
                <c:pt idx="487">
                  <c:v>7875</c:v>
                </c:pt>
                <c:pt idx="488">
                  <c:v>7895</c:v>
                </c:pt>
                <c:pt idx="489">
                  <c:v>7915</c:v>
                </c:pt>
                <c:pt idx="490">
                  <c:v>7925</c:v>
                </c:pt>
                <c:pt idx="491">
                  <c:v>7945</c:v>
                </c:pt>
                <c:pt idx="492">
                  <c:v>7965</c:v>
                </c:pt>
                <c:pt idx="493">
                  <c:v>7985</c:v>
                </c:pt>
                <c:pt idx="494">
                  <c:v>7995</c:v>
                </c:pt>
                <c:pt idx="495">
                  <c:v>8015</c:v>
                </c:pt>
                <c:pt idx="496">
                  <c:v>8025</c:v>
                </c:pt>
                <c:pt idx="497">
                  <c:v>8045</c:v>
                </c:pt>
                <c:pt idx="498">
                  <c:v>8065</c:v>
                </c:pt>
                <c:pt idx="499">
                  <c:v>8085</c:v>
                </c:pt>
                <c:pt idx="500">
                  <c:v>8095</c:v>
                </c:pt>
                <c:pt idx="501">
                  <c:v>8115</c:v>
                </c:pt>
                <c:pt idx="502">
                  <c:v>8135</c:v>
                </c:pt>
                <c:pt idx="503">
                  <c:v>8145</c:v>
                </c:pt>
                <c:pt idx="504">
                  <c:v>8165</c:v>
                </c:pt>
                <c:pt idx="505">
                  <c:v>8185</c:v>
                </c:pt>
                <c:pt idx="506">
                  <c:v>8195</c:v>
                </c:pt>
                <c:pt idx="507">
                  <c:v>8215</c:v>
                </c:pt>
                <c:pt idx="508">
                  <c:v>8235</c:v>
                </c:pt>
                <c:pt idx="509">
                  <c:v>8245</c:v>
                </c:pt>
                <c:pt idx="510">
                  <c:v>8265</c:v>
                </c:pt>
                <c:pt idx="511">
                  <c:v>8275</c:v>
                </c:pt>
                <c:pt idx="512">
                  <c:v>8295</c:v>
                </c:pt>
                <c:pt idx="513">
                  <c:v>8315</c:v>
                </c:pt>
                <c:pt idx="514">
                  <c:v>8325</c:v>
                </c:pt>
                <c:pt idx="515">
                  <c:v>8345</c:v>
                </c:pt>
                <c:pt idx="516">
                  <c:v>8355</c:v>
                </c:pt>
                <c:pt idx="517">
                  <c:v>8375</c:v>
                </c:pt>
                <c:pt idx="518">
                  <c:v>8385</c:v>
                </c:pt>
                <c:pt idx="519">
                  <c:v>8415</c:v>
                </c:pt>
                <c:pt idx="520">
                  <c:v>8435</c:v>
                </c:pt>
                <c:pt idx="521">
                  <c:v>8455</c:v>
                </c:pt>
                <c:pt idx="522">
                  <c:v>8475</c:v>
                </c:pt>
                <c:pt idx="523">
                  <c:v>8485</c:v>
                </c:pt>
                <c:pt idx="524">
                  <c:v>8505</c:v>
                </c:pt>
                <c:pt idx="525">
                  <c:v>8515</c:v>
                </c:pt>
                <c:pt idx="526">
                  <c:v>8535</c:v>
                </c:pt>
                <c:pt idx="527">
                  <c:v>8545</c:v>
                </c:pt>
                <c:pt idx="528">
                  <c:v>8565</c:v>
                </c:pt>
                <c:pt idx="529">
                  <c:v>8575</c:v>
                </c:pt>
                <c:pt idx="530">
                  <c:v>8595</c:v>
                </c:pt>
                <c:pt idx="531">
                  <c:v>8605</c:v>
                </c:pt>
                <c:pt idx="532">
                  <c:v>8625</c:v>
                </c:pt>
                <c:pt idx="533">
                  <c:v>8635</c:v>
                </c:pt>
                <c:pt idx="534">
                  <c:v>8645</c:v>
                </c:pt>
                <c:pt idx="535">
                  <c:v>8665</c:v>
                </c:pt>
                <c:pt idx="536">
                  <c:v>8685</c:v>
                </c:pt>
                <c:pt idx="537">
                  <c:v>8695</c:v>
                </c:pt>
                <c:pt idx="538">
                  <c:v>8715</c:v>
                </c:pt>
                <c:pt idx="539">
                  <c:v>8735</c:v>
                </c:pt>
                <c:pt idx="540">
                  <c:v>8745</c:v>
                </c:pt>
                <c:pt idx="541">
                  <c:v>8765</c:v>
                </c:pt>
                <c:pt idx="542">
                  <c:v>8775</c:v>
                </c:pt>
                <c:pt idx="543">
                  <c:v>8795</c:v>
                </c:pt>
                <c:pt idx="544">
                  <c:v>8815</c:v>
                </c:pt>
                <c:pt idx="545">
                  <c:v>8835</c:v>
                </c:pt>
                <c:pt idx="546">
                  <c:v>8845</c:v>
                </c:pt>
                <c:pt idx="547">
                  <c:v>8865</c:v>
                </c:pt>
                <c:pt idx="548">
                  <c:v>8885</c:v>
                </c:pt>
                <c:pt idx="549">
                  <c:v>8895</c:v>
                </c:pt>
                <c:pt idx="550">
                  <c:v>8905</c:v>
                </c:pt>
                <c:pt idx="551">
                  <c:v>8925</c:v>
                </c:pt>
                <c:pt idx="552">
                  <c:v>8955</c:v>
                </c:pt>
                <c:pt idx="553">
                  <c:v>8965</c:v>
                </c:pt>
                <c:pt idx="554">
                  <c:v>8985</c:v>
                </c:pt>
                <c:pt idx="555">
                  <c:v>8995</c:v>
                </c:pt>
                <c:pt idx="556">
                  <c:v>9005</c:v>
                </c:pt>
                <c:pt idx="557">
                  <c:v>9015</c:v>
                </c:pt>
                <c:pt idx="558">
                  <c:v>9035</c:v>
                </c:pt>
                <c:pt idx="559">
                  <c:v>9045</c:v>
                </c:pt>
                <c:pt idx="560">
                  <c:v>9055</c:v>
                </c:pt>
                <c:pt idx="561">
                  <c:v>9075</c:v>
                </c:pt>
                <c:pt idx="562">
                  <c:v>9085</c:v>
                </c:pt>
                <c:pt idx="563">
                  <c:v>9095</c:v>
                </c:pt>
                <c:pt idx="564">
                  <c:v>9115</c:v>
                </c:pt>
                <c:pt idx="565">
                  <c:v>9125</c:v>
                </c:pt>
                <c:pt idx="566">
                  <c:v>9145</c:v>
                </c:pt>
                <c:pt idx="567">
                  <c:v>9165</c:v>
                </c:pt>
                <c:pt idx="568">
                  <c:v>9185</c:v>
                </c:pt>
                <c:pt idx="569">
                  <c:v>9195</c:v>
                </c:pt>
                <c:pt idx="570">
                  <c:v>9215</c:v>
                </c:pt>
                <c:pt idx="571">
                  <c:v>9225</c:v>
                </c:pt>
                <c:pt idx="572">
                  <c:v>9245</c:v>
                </c:pt>
                <c:pt idx="573">
                  <c:v>9255</c:v>
                </c:pt>
                <c:pt idx="574">
                  <c:v>9275</c:v>
                </c:pt>
                <c:pt idx="575">
                  <c:v>9295</c:v>
                </c:pt>
                <c:pt idx="576">
                  <c:v>9305</c:v>
                </c:pt>
                <c:pt idx="577">
                  <c:v>9315</c:v>
                </c:pt>
                <c:pt idx="578">
                  <c:v>9335</c:v>
                </c:pt>
                <c:pt idx="579">
                  <c:v>9355</c:v>
                </c:pt>
                <c:pt idx="580">
                  <c:v>9375</c:v>
                </c:pt>
                <c:pt idx="581">
                  <c:v>9395</c:v>
                </c:pt>
                <c:pt idx="582">
                  <c:v>9405</c:v>
                </c:pt>
                <c:pt idx="583">
                  <c:v>9415</c:v>
                </c:pt>
                <c:pt idx="584">
                  <c:v>9435</c:v>
                </c:pt>
                <c:pt idx="585">
                  <c:v>9455</c:v>
                </c:pt>
                <c:pt idx="586">
                  <c:v>9475</c:v>
                </c:pt>
                <c:pt idx="587">
                  <c:v>9495</c:v>
                </c:pt>
                <c:pt idx="588">
                  <c:v>9515</c:v>
                </c:pt>
                <c:pt idx="589">
                  <c:v>9525</c:v>
                </c:pt>
                <c:pt idx="590">
                  <c:v>9545</c:v>
                </c:pt>
                <c:pt idx="591">
                  <c:v>9555</c:v>
                </c:pt>
                <c:pt idx="592">
                  <c:v>9575</c:v>
                </c:pt>
                <c:pt idx="593">
                  <c:v>9585</c:v>
                </c:pt>
                <c:pt idx="594">
                  <c:v>9595</c:v>
                </c:pt>
                <c:pt idx="595">
                  <c:v>9615</c:v>
                </c:pt>
                <c:pt idx="596">
                  <c:v>9625</c:v>
                </c:pt>
                <c:pt idx="597">
                  <c:v>9635</c:v>
                </c:pt>
                <c:pt idx="598">
                  <c:v>9655</c:v>
                </c:pt>
                <c:pt idx="599">
                  <c:v>9675</c:v>
                </c:pt>
                <c:pt idx="600">
                  <c:v>9695</c:v>
                </c:pt>
                <c:pt idx="601">
                  <c:v>9705</c:v>
                </c:pt>
                <c:pt idx="602">
                  <c:v>9715</c:v>
                </c:pt>
                <c:pt idx="603">
                  <c:v>9725</c:v>
                </c:pt>
                <c:pt idx="604">
                  <c:v>9745</c:v>
                </c:pt>
                <c:pt idx="605">
                  <c:v>9755</c:v>
                </c:pt>
                <c:pt idx="606">
                  <c:v>9765</c:v>
                </c:pt>
                <c:pt idx="607">
                  <c:v>9775</c:v>
                </c:pt>
                <c:pt idx="608">
                  <c:v>9795</c:v>
                </c:pt>
                <c:pt idx="609">
                  <c:v>9815</c:v>
                </c:pt>
                <c:pt idx="610">
                  <c:v>9825</c:v>
                </c:pt>
                <c:pt idx="611">
                  <c:v>9835</c:v>
                </c:pt>
                <c:pt idx="612">
                  <c:v>9845</c:v>
                </c:pt>
                <c:pt idx="613">
                  <c:v>9865</c:v>
                </c:pt>
                <c:pt idx="614">
                  <c:v>9875</c:v>
                </c:pt>
                <c:pt idx="615">
                  <c:v>9895</c:v>
                </c:pt>
                <c:pt idx="616">
                  <c:v>9915</c:v>
                </c:pt>
                <c:pt idx="617">
                  <c:v>9925</c:v>
                </c:pt>
                <c:pt idx="618">
                  <c:v>9945</c:v>
                </c:pt>
                <c:pt idx="619">
                  <c:v>9955</c:v>
                </c:pt>
                <c:pt idx="620">
                  <c:v>9965</c:v>
                </c:pt>
                <c:pt idx="621">
                  <c:v>9985</c:v>
                </c:pt>
                <c:pt idx="622">
                  <c:v>10005</c:v>
                </c:pt>
                <c:pt idx="623">
                  <c:v>10025</c:v>
                </c:pt>
                <c:pt idx="624">
                  <c:v>10045</c:v>
                </c:pt>
                <c:pt idx="625">
                  <c:v>10055</c:v>
                </c:pt>
                <c:pt idx="626">
                  <c:v>10075</c:v>
                </c:pt>
                <c:pt idx="627">
                  <c:v>10085</c:v>
                </c:pt>
                <c:pt idx="628">
                  <c:v>10105</c:v>
                </c:pt>
                <c:pt idx="629">
                  <c:v>10115</c:v>
                </c:pt>
                <c:pt idx="630">
                  <c:v>10135</c:v>
                </c:pt>
                <c:pt idx="631">
                  <c:v>10145</c:v>
                </c:pt>
                <c:pt idx="632">
                  <c:v>10165</c:v>
                </c:pt>
                <c:pt idx="633">
                  <c:v>10185</c:v>
                </c:pt>
                <c:pt idx="634">
                  <c:v>10195</c:v>
                </c:pt>
                <c:pt idx="635">
                  <c:v>10215</c:v>
                </c:pt>
                <c:pt idx="636">
                  <c:v>10235</c:v>
                </c:pt>
                <c:pt idx="637">
                  <c:v>10245</c:v>
                </c:pt>
                <c:pt idx="638">
                  <c:v>10255</c:v>
                </c:pt>
                <c:pt idx="639">
                  <c:v>10275</c:v>
                </c:pt>
                <c:pt idx="640">
                  <c:v>10295</c:v>
                </c:pt>
                <c:pt idx="641">
                  <c:v>10315</c:v>
                </c:pt>
                <c:pt idx="642">
                  <c:v>10335</c:v>
                </c:pt>
                <c:pt idx="643">
                  <c:v>10355</c:v>
                </c:pt>
                <c:pt idx="644">
                  <c:v>10365</c:v>
                </c:pt>
                <c:pt idx="645">
                  <c:v>10375</c:v>
                </c:pt>
                <c:pt idx="646">
                  <c:v>10395</c:v>
                </c:pt>
                <c:pt idx="647">
                  <c:v>10425</c:v>
                </c:pt>
                <c:pt idx="648">
                  <c:v>10435</c:v>
                </c:pt>
                <c:pt idx="649">
                  <c:v>10455</c:v>
                </c:pt>
                <c:pt idx="650">
                  <c:v>10475</c:v>
                </c:pt>
                <c:pt idx="651">
                  <c:v>10495</c:v>
                </c:pt>
                <c:pt idx="652">
                  <c:v>10515</c:v>
                </c:pt>
                <c:pt idx="653">
                  <c:v>10525</c:v>
                </c:pt>
                <c:pt idx="654">
                  <c:v>10545</c:v>
                </c:pt>
                <c:pt idx="655">
                  <c:v>10565</c:v>
                </c:pt>
                <c:pt idx="656">
                  <c:v>10575</c:v>
                </c:pt>
                <c:pt idx="657">
                  <c:v>10595</c:v>
                </c:pt>
                <c:pt idx="658">
                  <c:v>10605</c:v>
                </c:pt>
                <c:pt idx="659">
                  <c:v>10625</c:v>
                </c:pt>
                <c:pt idx="660">
                  <c:v>10635</c:v>
                </c:pt>
                <c:pt idx="661">
                  <c:v>10655</c:v>
                </c:pt>
                <c:pt idx="662">
                  <c:v>10665</c:v>
                </c:pt>
                <c:pt idx="663">
                  <c:v>10685</c:v>
                </c:pt>
                <c:pt idx="664">
                  <c:v>10705</c:v>
                </c:pt>
                <c:pt idx="665">
                  <c:v>10715</c:v>
                </c:pt>
                <c:pt idx="666">
                  <c:v>10735</c:v>
                </c:pt>
                <c:pt idx="667">
                  <c:v>10755</c:v>
                </c:pt>
                <c:pt idx="668">
                  <c:v>10775</c:v>
                </c:pt>
                <c:pt idx="669">
                  <c:v>10785</c:v>
                </c:pt>
                <c:pt idx="670">
                  <c:v>10805</c:v>
                </c:pt>
                <c:pt idx="671">
                  <c:v>10825</c:v>
                </c:pt>
                <c:pt idx="672">
                  <c:v>10845</c:v>
                </c:pt>
                <c:pt idx="673">
                  <c:v>10865</c:v>
                </c:pt>
                <c:pt idx="674">
                  <c:v>10875</c:v>
                </c:pt>
                <c:pt idx="675">
                  <c:v>10885</c:v>
                </c:pt>
                <c:pt idx="676">
                  <c:v>10905</c:v>
                </c:pt>
                <c:pt idx="677">
                  <c:v>10915</c:v>
                </c:pt>
                <c:pt idx="678">
                  <c:v>10925</c:v>
                </c:pt>
                <c:pt idx="679">
                  <c:v>10935</c:v>
                </c:pt>
                <c:pt idx="680">
                  <c:v>10955</c:v>
                </c:pt>
                <c:pt idx="681">
                  <c:v>10975</c:v>
                </c:pt>
                <c:pt idx="682">
                  <c:v>10995</c:v>
                </c:pt>
                <c:pt idx="683">
                  <c:v>11005</c:v>
                </c:pt>
                <c:pt idx="684">
                  <c:v>11025</c:v>
                </c:pt>
                <c:pt idx="685">
                  <c:v>11035</c:v>
                </c:pt>
                <c:pt idx="686">
                  <c:v>11055</c:v>
                </c:pt>
                <c:pt idx="687">
                  <c:v>11065</c:v>
                </c:pt>
                <c:pt idx="688">
                  <c:v>11075</c:v>
                </c:pt>
                <c:pt idx="689">
                  <c:v>11085</c:v>
                </c:pt>
                <c:pt idx="690">
                  <c:v>11105</c:v>
                </c:pt>
                <c:pt idx="691">
                  <c:v>11115</c:v>
                </c:pt>
                <c:pt idx="692">
                  <c:v>11135</c:v>
                </c:pt>
                <c:pt idx="693">
                  <c:v>11145</c:v>
                </c:pt>
                <c:pt idx="694">
                  <c:v>11155</c:v>
                </c:pt>
                <c:pt idx="695">
                  <c:v>11175</c:v>
                </c:pt>
                <c:pt idx="696">
                  <c:v>11195</c:v>
                </c:pt>
                <c:pt idx="697">
                  <c:v>11215</c:v>
                </c:pt>
                <c:pt idx="698">
                  <c:v>11225</c:v>
                </c:pt>
                <c:pt idx="699">
                  <c:v>11235</c:v>
                </c:pt>
                <c:pt idx="700">
                  <c:v>11245</c:v>
                </c:pt>
                <c:pt idx="701">
                  <c:v>11265</c:v>
                </c:pt>
                <c:pt idx="702">
                  <c:v>11275</c:v>
                </c:pt>
                <c:pt idx="703">
                  <c:v>11285</c:v>
                </c:pt>
                <c:pt idx="704">
                  <c:v>11305</c:v>
                </c:pt>
                <c:pt idx="705">
                  <c:v>11315</c:v>
                </c:pt>
                <c:pt idx="706">
                  <c:v>11335</c:v>
                </c:pt>
                <c:pt idx="707">
                  <c:v>11345</c:v>
                </c:pt>
                <c:pt idx="708">
                  <c:v>11365</c:v>
                </c:pt>
                <c:pt idx="709">
                  <c:v>11385</c:v>
                </c:pt>
                <c:pt idx="710">
                  <c:v>11395</c:v>
                </c:pt>
                <c:pt idx="711">
                  <c:v>11405</c:v>
                </c:pt>
                <c:pt idx="712">
                  <c:v>11415</c:v>
                </c:pt>
                <c:pt idx="713">
                  <c:v>11435</c:v>
                </c:pt>
                <c:pt idx="714">
                  <c:v>11465</c:v>
                </c:pt>
                <c:pt idx="715">
                  <c:v>11475</c:v>
                </c:pt>
                <c:pt idx="716">
                  <c:v>11495</c:v>
                </c:pt>
                <c:pt idx="717">
                  <c:v>11505</c:v>
                </c:pt>
                <c:pt idx="718">
                  <c:v>11515</c:v>
                </c:pt>
                <c:pt idx="719">
                  <c:v>11525</c:v>
                </c:pt>
                <c:pt idx="720">
                  <c:v>11535</c:v>
                </c:pt>
                <c:pt idx="721">
                  <c:v>11555</c:v>
                </c:pt>
                <c:pt idx="722">
                  <c:v>11575</c:v>
                </c:pt>
                <c:pt idx="723">
                  <c:v>11595</c:v>
                </c:pt>
                <c:pt idx="724">
                  <c:v>11615</c:v>
                </c:pt>
                <c:pt idx="725">
                  <c:v>11636</c:v>
                </c:pt>
                <c:pt idx="726">
                  <c:v>11655</c:v>
                </c:pt>
                <c:pt idx="727">
                  <c:v>11665</c:v>
                </c:pt>
                <c:pt idx="728">
                  <c:v>11675</c:v>
                </c:pt>
                <c:pt idx="729">
                  <c:v>11695</c:v>
                </c:pt>
                <c:pt idx="730">
                  <c:v>11705</c:v>
                </c:pt>
                <c:pt idx="731">
                  <c:v>11725</c:v>
                </c:pt>
                <c:pt idx="732">
                  <c:v>11735</c:v>
                </c:pt>
                <c:pt idx="733">
                  <c:v>11755</c:v>
                </c:pt>
                <c:pt idx="734">
                  <c:v>11775</c:v>
                </c:pt>
                <c:pt idx="735">
                  <c:v>11785</c:v>
                </c:pt>
                <c:pt idx="736">
                  <c:v>11805</c:v>
                </c:pt>
                <c:pt idx="737">
                  <c:v>11825</c:v>
                </c:pt>
                <c:pt idx="738">
                  <c:v>11835</c:v>
                </c:pt>
                <c:pt idx="739">
                  <c:v>11845</c:v>
                </c:pt>
                <c:pt idx="740">
                  <c:v>11865</c:v>
                </c:pt>
                <c:pt idx="741">
                  <c:v>11875</c:v>
                </c:pt>
                <c:pt idx="742">
                  <c:v>11885</c:v>
                </c:pt>
                <c:pt idx="743">
                  <c:v>11905</c:v>
                </c:pt>
                <c:pt idx="744">
                  <c:v>11925</c:v>
                </c:pt>
                <c:pt idx="745">
                  <c:v>11935</c:v>
                </c:pt>
                <c:pt idx="746">
                  <c:v>11955</c:v>
                </c:pt>
                <c:pt idx="747">
                  <c:v>11975</c:v>
                </c:pt>
                <c:pt idx="748">
                  <c:v>11995</c:v>
                </c:pt>
                <c:pt idx="749">
                  <c:v>12005</c:v>
                </c:pt>
                <c:pt idx="750">
                  <c:v>12026</c:v>
                </c:pt>
                <c:pt idx="751">
                  <c:v>12045</c:v>
                </c:pt>
                <c:pt idx="752">
                  <c:v>12055</c:v>
                </c:pt>
                <c:pt idx="753">
                  <c:v>12075</c:v>
                </c:pt>
                <c:pt idx="754">
                  <c:v>12095</c:v>
                </c:pt>
                <c:pt idx="755">
                  <c:v>12105</c:v>
                </c:pt>
                <c:pt idx="756">
                  <c:v>12115</c:v>
                </c:pt>
                <c:pt idx="757">
                  <c:v>12135</c:v>
                </c:pt>
                <c:pt idx="758">
                  <c:v>12155</c:v>
                </c:pt>
                <c:pt idx="759">
                  <c:v>12165</c:v>
                </c:pt>
                <c:pt idx="760">
                  <c:v>12175</c:v>
                </c:pt>
                <c:pt idx="761">
                  <c:v>12195</c:v>
                </c:pt>
                <c:pt idx="762">
                  <c:v>12205</c:v>
                </c:pt>
                <c:pt idx="763">
                  <c:v>12225</c:v>
                </c:pt>
                <c:pt idx="764">
                  <c:v>12245</c:v>
                </c:pt>
                <c:pt idx="765">
                  <c:v>12255</c:v>
                </c:pt>
                <c:pt idx="766">
                  <c:v>12265</c:v>
                </c:pt>
                <c:pt idx="767">
                  <c:v>12285</c:v>
                </c:pt>
                <c:pt idx="768">
                  <c:v>12305</c:v>
                </c:pt>
                <c:pt idx="769">
                  <c:v>12325</c:v>
                </c:pt>
                <c:pt idx="770">
                  <c:v>12345</c:v>
                </c:pt>
                <c:pt idx="771">
                  <c:v>12355</c:v>
                </c:pt>
                <c:pt idx="772">
                  <c:v>12375</c:v>
                </c:pt>
                <c:pt idx="773">
                  <c:v>12405</c:v>
                </c:pt>
                <c:pt idx="774">
                  <c:v>12415</c:v>
                </c:pt>
                <c:pt idx="775">
                  <c:v>12445</c:v>
                </c:pt>
                <c:pt idx="776">
                  <c:v>12455</c:v>
                </c:pt>
                <c:pt idx="777">
                  <c:v>12475</c:v>
                </c:pt>
                <c:pt idx="778">
                  <c:v>12485</c:v>
                </c:pt>
                <c:pt idx="779">
                  <c:v>12505</c:v>
                </c:pt>
                <c:pt idx="780">
                  <c:v>12525</c:v>
                </c:pt>
                <c:pt idx="781">
                  <c:v>12545</c:v>
                </c:pt>
                <c:pt idx="782">
                  <c:v>12565</c:v>
                </c:pt>
                <c:pt idx="783">
                  <c:v>12585</c:v>
                </c:pt>
                <c:pt idx="784">
                  <c:v>12605</c:v>
                </c:pt>
                <c:pt idx="785">
                  <c:v>12635</c:v>
                </c:pt>
                <c:pt idx="786">
                  <c:v>12655</c:v>
                </c:pt>
                <c:pt idx="787">
                  <c:v>12665</c:v>
                </c:pt>
              </c:numCache>
            </c:numRef>
          </c:xVal>
          <c:yVal>
            <c:numRef>
              <c:f>flat2!$C$1:$C$788</c:f>
              <c:numCache>
                <c:formatCode>General</c:formatCode>
                <c:ptCount val="788"/>
                <c:pt idx="0">
                  <c:v>0.97228800000000004</c:v>
                </c:pt>
                <c:pt idx="1">
                  <c:v>0.97436400000000001</c:v>
                </c:pt>
                <c:pt idx="2">
                  <c:v>0.98229900000000003</c:v>
                </c:pt>
                <c:pt idx="3">
                  <c:v>0.98669399999999996</c:v>
                </c:pt>
                <c:pt idx="4">
                  <c:v>0.98608300000000004</c:v>
                </c:pt>
                <c:pt idx="5">
                  <c:v>0.98486200000000002</c:v>
                </c:pt>
                <c:pt idx="6">
                  <c:v>0.97814800000000002</c:v>
                </c:pt>
                <c:pt idx="7">
                  <c:v>0.96996899999999997</c:v>
                </c:pt>
                <c:pt idx="8">
                  <c:v>0.97070100000000004</c:v>
                </c:pt>
                <c:pt idx="9">
                  <c:v>0.97363100000000002</c:v>
                </c:pt>
                <c:pt idx="10">
                  <c:v>0.97717100000000001</c:v>
                </c:pt>
                <c:pt idx="11">
                  <c:v>0.98278699999999997</c:v>
                </c:pt>
                <c:pt idx="12">
                  <c:v>0.98327500000000001</c:v>
                </c:pt>
                <c:pt idx="13">
                  <c:v>0.98437399999999997</c:v>
                </c:pt>
                <c:pt idx="14">
                  <c:v>0.97900299999999996</c:v>
                </c:pt>
                <c:pt idx="15">
                  <c:v>0.97692699999999999</c:v>
                </c:pt>
                <c:pt idx="16">
                  <c:v>0.97924699999999998</c:v>
                </c:pt>
                <c:pt idx="17">
                  <c:v>0.98071200000000003</c:v>
                </c:pt>
                <c:pt idx="18">
                  <c:v>0.98095600000000005</c:v>
                </c:pt>
                <c:pt idx="19">
                  <c:v>0.98156600000000005</c:v>
                </c:pt>
                <c:pt idx="20">
                  <c:v>0.97497400000000001</c:v>
                </c:pt>
                <c:pt idx="21">
                  <c:v>0.97741599999999995</c:v>
                </c:pt>
                <c:pt idx="22">
                  <c:v>0.97558400000000001</c:v>
                </c:pt>
                <c:pt idx="23">
                  <c:v>0.98547300000000004</c:v>
                </c:pt>
                <c:pt idx="24">
                  <c:v>0.98229900000000003</c:v>
                </c:pt>
                <c:pt idx="25">
                  <c:v>0.97387500000000005</c:v>
                </c:pt>
                <c:pt idx="26">
                  <c:v>0.97936900000000005</c:v>
                </c:pt>
                <c:pt idx="27">
                  <c:v>0.980101</c:v>
                </c:pt>
                <c:pt idx="28">
                  <c:v>0.98058999999999996</c:v>
                </c:pt>
                <c:pt idx="29">
                  <c:v>0.97863599999999995</c:v>
                </c:pt>
                <c:pt idx="30">
                  <c:v>0.98022299999999996</c:v>
                </c:pt>
                <c:pt idx="31">
                  <c:v>0.98034500000000002</c:v>
                </c:pt>
                <c:pt idx="32">
                  <c:v>0.98303099999999999</c:v>
                </c:pt>
                <c:pt idx="33">
                  <c:v>0.97997900000000004</c:v>
                </c:pt>
                <c:pt idx="34">
                  <c:v>0.97826999999999997</c:v>
                </c:pt>
                <c:pt idx="35">
                  <c:v>0.978881</c:v>
                </c:pt>
                <c:pt idx="36">
                  <c:v>0.97216599999999997</c:v>
                </c:pt>
                <c:pt idx="37">
                  <c:v>0.98083399999999998</c:v>
                </c:pt>
                <c:pt idx="38">
                  <c:v>0.99267499999999997</c:v>
                </c:pt>
                <c:pt idx="39">
                  <c:v>0.97985699999999998</c:v>
                </c:pt>
                <c:pt idx="40">
                  <c:v>0.97717100000000001</c:v>
                </c:pt>
                <c:pt idx="41">
                  <c:v>0.97778200000000004</c:v>
                </c:pt>
                <c:pt idx="42">
                  <c:v>0.97582899999999995</c:v>
                </c:pt>
                <c:pt idx="43">
                  <c:v>0.97509599999999996</c:v>
                </c:pt>
                <c:pt idx="44">
                  <c:v>0.97729299999999997</c:v>
                </c:pt>
                <c:pt idx="45">
                  <c:v>0.97717100000000001</c:v>
                </c:pt>
                <c:pt idx="46">
                  <c:v>0.98034500000000002</c:v>
                </c:pt>
                <c:pt idx="47">
                  <c:v>0.97936900000000005</c:v>
                </c:pt>
                <c:pt idx="48">
                  <c:v>0.97863599999999995</c:v>
                </c:pt>
                <c:pt idx="49">
                  <c:v>0.980101</c:v>
                </c:pt>
                <c:pt idx="50">
                  <c:v>0.98205500000000001</c:v>
                </c:pt>
                <c:pt idx="51">
                  <c:v>0.98168800000000001</c:v>
                </c:pt>
                <c:pt idx="52">
                  <c:v>0.97521800000000003</c:v>
                </c:pt>
                <c:pt idx="53">
                  <c:v>0.97753800000000002</c:v>
                </c:pt>
                <c:pt idx="54">
                  <c:v>0.98022299999999996</c:v>
                </c:pt>
                <c:pt idx="55">
                  <c:v>0.977904</c:v>
                </c:pt>
                <c:pt idx="56">
                  <c:v>0.98339699999999997</c:v>
                </c:pt>
                <c:pt idx="57">
                  <c:v>0.97851399999999999</c:v>
                </c:pt>
                <c:pt idx="58">
                  <c:v>0.979491</c:v>
                </c:pt>
                <c:pt idx="59">
                  <c:v>0.97912500000000002</c:v>
                </c:pt>
                <c:pt idx="60">
                  <c:v>0.98107800000000001</c:v>
                </c:pt>
                <c:pt idx="61">
                  <c:v>0.98058999999999996</c:v>
                </c:pt>
                <c:pt idx="62">
                  <c:v>0.98132200000000003</c:v>
                </c:pt>
                <c:pt idx="63">
                  <c:v>0.98119999999999996</c:v>
                </c:pt>
                <c:pt idx="64">
                  <c:v>0.98156600000000005</c:v>
                </c:pt>
                <c:pt idx="65">
                  <c:v>0.97814800000000002</c:v>
                </c:pt>
                <c:pt idx="66">
                  <c:v>0.97826999999999997</c:v>
                </c:pt>
                <c:pt idx="67">
                  <c:v>0.98278699999999997</c:v>
                </c:pt>
                <c:pt idx="68">
                  <c:v>0.97875800000000002</c:v>
                </c:pt>
                <c:pt idx="69">
                  <c:v>0.98242099999999999</c:v>
                </c:pt>
                <c:pt idx="70">
                  <c:v>0.98095600000000005</c:v>
                </c:pt>
                <c:pt idx="71">
                  <c:v>0.98046800000000001</c:v>
                </c:pt>
                <c:pt idx="72">
                  <c:v>0.98107800000000001</c:v>
                </c:pt>
                <c:pt idx="73">
                  <c:v>0.98046800000000001</c:v>
                </c:pt>
                <c:pt idx="74">
                  <c:v>0.97973500000000002</c:v>
                </c:pt>
                <c:pt idx="75">
                  <c:v>0.98095600000000005</c:v>
                </c:pt>
                <c:pt idx="76">
                  <c:v>0.97570699999999999</c:v>
                </c:pt>
                <c:pt idx="77">
                  <c:v>0.97985699999999998</c:v>
                </c:pt>
                <c:pt idx="78">
                  <c:v>0.98132200000000003</c:v>
                </c:pt>
                <c:pt idx="79">
                  <c:v>0.97729299999999997</c:v>
                </c:pt>
                <c:pt idx="80">
                  <c:v>0.97546200000000005</c:v>
                </c:pt>
                <c:pt idx="81">
                  <c:v>0.98058999999999996</c:v>
                </c:pt>
                <c:pt idx="82">
                  <c:v>0.98205500000000001</c:v>
                </c:pt>
                <c:pt idx="83">
                  <c:v>0.97802599999999995</c:v>
                </c:pt>
                <c:pt idx="84">
                  <c:v>0.97497400000000001</c:v>
                </c:pt>
                <c:pt idx="85">
                  <c:v>0.98144399999999998</c:v>
                </c:pt>
                <c:pt idx="86">
                  <c:v>0.98083399999999998</c:v>
                </c:pt>
                <c:pt idx="87">
                  <c:v>0.98168800000000001</c:v>
                </c:pt>
                <c:pt idx="88">
                  <c:v>0.97253299999999998</c:v>
                </c:pt>
                <c:pt idx="89">
                  <c:v>0.98058999999999996</c:v>
                </c:pt>
                <c:pt idx="90">
                  <c:v>0.97973500000000002</c:v>
                </c:pt>
                <c:pt idx="91">
                  <c:v>0.97765999999999997</c:v>
                </c:pt>
                <c:pt idx="92">
                  <c:v>0.977904</c:v>
                </c:pt>
                <c:pt idx="93">
                  <c:v>0.98083399999999998</c:v>
                </c:pt>
                <c:pt idx="94">
                  <c:v>0.98449600000000004</c:v>
                </c:pt>
                <c:pt idx="95">
                  <c:v>0.97533999999999998</c:v>
                </c:pt>
                <c:pt idx="96">
                  <c:v>0.98498399999999997</c:v>
                </c:pt>
                <c:pt idx="97">
                  <c:v>0.98535099999999998</c:v>
                </c:pt>
                <c:pt idx="98">
                  <c:v>0.97619500000000003</c:v>
                </c:pt>
                <c:pt idx="99">
                  <c:v>0.97875800000000002</c:v>
                </c:pt>
                <c:pt idx="100">
                  <c:v>0.98022299999999996</c:v>
                </c:pt>
                <c:pt idx="101">
                  <c:v>0.97778200000000004</c:v>
                </c:pt>
                <c:pt idx="102">
                  <c:v>0.97997900000000004</c:v>
                </c:pt>
                <c:pt idx="103">
                  <c:v>0.97765999999999997</c:v>
                </c:pt>
                <c:pt idx="104">
                  <c:v>0.97656100000000001</c:v>
                </c:pt>
                <c:pt idx="105">
                  <c:v>0.98058999999999996</c:v>
                </c:pt>
                <c:pt idx="106">
                  <c:v>0.97680500000000003</c:v>
                </c:pt>
                <c:pt idx="107">
                  <c:v>0.98547300000000004</c:v>
                </c:pt>
                <c:pt idx="108">
                  <c:v>0.98046800000000001</c:v>
                </c:pt>
                <c:pt idx="109">
                  <c:v>0.97826999999999997</c:v>
                </c:pt>
                <c:pt idx="110">
                  <c:v>0.97741599999999995</c:v>
                </c:pt>
                <c:pt idx="111">
                  <c:v>0.97533999999999998</c:v>
                </c:pt>
                <c:pt idx="112">
                  <c:v>0.97814800000000002</c:v>
                </c:pt>
                <c:pt idx="113">
                  <c:v>0.98071200000000003</c:v>
                </c:pt>
                <c:pt idx="114">
                  <c:v>0.97619500000000003</c:v>
                </c:pt>
                <c:pt idx="115">
                  <c:v>0.97802599999999995</c:v>
                </c:pt>
                <c:pt idx="116">
                  <c:v>0.97741599999999995</c:v>
                </c:pt>
                <c:pt idx="117">
                  <c:v>0.97472999999999999</c:v>
                </c:pt>
                <c:pt idx="118">
                  <c:v>0.97973500000000002</c:v>
                </c:pt>
                <c:pt idx="119">
                  <c:v>0.97558400000000001</c:v>
                </c:pt>
                <c:pt idx="120">
                  <c:v>0.97961299999999996</c:v>
                </c:pt>
                <c:pt idx="121">
                  <c:v>0.978881</c:v>
                </c:pt>
                <c:pt idx="122">
                  <c:v>0.98205500000000001</c:v>
                </c:pt>
                <c:pt idx="123">
                  <c:v>0.98095600000000005</c:v>
                </c:pt>
                <c:pt idx="124">
                  <c:v>0.98266500000000001</c:v>
                </c:pt>
                <c:pt idx="125">
                  <c:v>0.97814800000000002</c:v>
                </c:pt>
                <c:pt idx="126">
                  <c:v>0.980101</c:v>
                </c:pt>
                <c:pt idx="127">
                  <c:v>0.98437399999999997</c:v>
                </c:pt>
                <c:pt idx="128">
                  <c:v>0.98364200000000002</c:v>
                </c:pt>
                <c:pt idx="129">
                  <c:v>0.98278699999999997</c:v>
                </c:pt>
                <c:pt idx="130">
                  <c:v>0.97717100000000001</c:v>
                </c:pt>
                <c:pt idx="131">
                  <c:v>0.98034500000000002</c:v>
                </c:pt>
                <c:pt idx="132">
                  <c:v>0.97704899999999995</c:v>
                </c:pt>
                <c:pt idx="133">
                  <c:v>0.97814800000000002</c:v>
                </c:pt>
                <c:pt idx="134">
                  <c:v>0.97997900000000004</c:v>
                </c:pt>
                <c:pt idx="135">
                  <c:v>0.98119999999999996</c:v>
                </c:pt>
                <c:pt idx="136">
                  <c:v>0.978881</c:v>
                </c:pt>
                <c:pt idx="137">
                  <c:v>0.97363100000000002</c:v>
                </c:pt>
                <c:pt idx="138">
                  <c:v>0.97863599999999995</c:v>
                </c:pt>
                <c:pt idx="139">
                  <c:v>0.98229900000000003</c:v>
                </c:pt>
                <c:pt idx="140">
                  <c:v>0.978881</c:v>
                </c:pt>
                <c:pt idx="141">
                  <c:v>0.98168800000000001</c:v>
                </c:pt>
                <c:pt idx="142">
                  <c:v>0.97839200000000004</c:v>
                </c:pt>
                <c:pt idx="143">
                  <c:v>0.97802599999999995</c:v>
                </c:pt>
                <c:pt idx="144">
                  <c:v>0.97656100000000001</c:v>
                </c:pt>
                <c:pt idx="145">
                  <c:v>0.98303099999999999</c:v>
                </c:pt>
                <c:pt idx="146">
                  <c:v>0.98119999999999996</c:v>
                </c:pt>
                <c:pt idx="147">
                  <c:v>0.97985699999999998</c:v>
                </c:pt>
                <c:pt idx="148">
                  <c:v>0.98071200000000003</c:v>
                </c:pt>
                <c:pt idx="149">
                  <c:v>0.980101</c:v>
                </c:pt>
                <c:pt idx="150">
                  <c:v>0.98034500000000002</c:v>
                </c:pt>
                <c:pt idx="151">
                  <c:v>0.97595100000000001</c:v>
                </c:pt>
                <c:pt idx="152">
                  <c:v>0.97900299999999996</c:v>
                </c:pt>
                <c:pt idx="153">
                  <c:v>0.98071200000000003</c:v>
                </c:pt>
                <c:pt idx="154">
                  <c:v>0.97741599999999995</c:v>
                </c:pt>
                <c:pt idx="155">
                  <c:v>0.97863599999999995</c:v>
                </c:pt>
                <c:pt idx="156">
                  <c:v>0.978881</c:v>
                </c:pt>
                <c:pt idx="157">
                  <c:v>0.97839200000000004</c:v>
                </c:pt>
                <c:pt idx="158">
                  <c:v>0.98034500000000002</c:v>
                </c:pt>
                <c:pt idx="159">
                  <c:v>0.97582899999999995</c:v>
                </c:pt>
                <c:pt idx="160">
                  <c:v>0.977904</c:v>
                </c:pt>
                <c:pt idx="161">
                  <c:v>0.979491</c:v>
                </c:pt>
                <c:pt idx="162">
                  <c:v>0.97729299999999997</c:v>
                </c:pt>
                <c:pt idx="163">
                  <c:v>0.98083399999999998</c:v>
                </c:pt>
                <c:pt idx="164">
                  <c:v>0.98022299999999996</c:v>
                </c:pt>
                <c:pt idx="165">
                  <c:v>0.98290900000000003</c:v>
                </c:pt>
                <c:pt idx="166">
                  <c:v>0.97985699999999998</c:v>
                </c:pt>
                <c:pt idx="167">
                  <c:v>0.97753800000000002</c:v>
                </c:pt>
                <c:pt idx="168">
                  <c:v>0.98254300000000006</c:v>
                </c:pt>
                <c:pt idx="169">
                  <c:v>0.98242099999999999</c:v>
                </c:pt>
                <c:pt idx="170">
                  <c:v>0.98144399999999998</c:v>
                </c:pt>
                <c:pt idx="171">
                  <c:v>0.97656100000000001</c:v>
                </c:pt>
                <c:pt idx="172">
                  <c:v>0.97753800000000002</c:v>
                </c:pt>
                <c:pt idx="173">
                  <c:v>0.98242099999999999</c:v>
                </c:pt>
                <c:pt idx="174">
                  <c:v>0.97851399999999999</c:v>
                </c:pt>
                <c:pt idx="175">
                  <c:v>0.979491</c:v>
                </c:pt>
                <c:pt idx="176">
                  <c:v>0.97961299999999996</c:v>
                </c:pt>
                <c:pt idx="177">
                  <c:v>0.98046800000000001</c:v>
                </c:pt>
                <c:pt idx="178">
                  <c:v>0.97863599999999995</c:v>
                </c:pt>
                <c:pt idx="179">
                  <c:v>0.97546200000000005</c:v>
                </c:pt>
                <c:pt idx="180">
                  <c:v>0.98205500000000001</c:v>
                </c:pt>
                <c:pt idx="181">
                  <c:v>0.980101</c:v>
                </c:pt>
                <c:pt idx="182">
                  <c:v>0.98046800000000001</c:v>
                </c:pt>
                <c:pt idx="183">
                  <c:v>0.97802599999999995</c:v>
                </c:pt>
                <c:pt idx="184">
                  <c:v>0.97680500000000003</c:v>
                </c:pt>
                <c:pt idx="185">
                  <c:v>0.98303099999999999</c:v>
                </c:pt>
                <c:pt idx="186">
                  <c:v>0.98254300000000006</c:v>
                </c:pt>
                <c:pt idx="187">
                  <c:v>0.98132200000000003</c:v>
                </c:pt>
                <c:pt idx="188">
                  <c:v>0.97863599999999995</c:v>
                </c:pt>
                <c:pt idx="189">
                  <c:v>0.97826999999999997</c:v>
                </c:pt>
                <c:pt idx="190">
                  <c:v>0.97973500000000002</c:v>
                </c:pt>
                <c:pt idx="191">
                  <c:v>0.98522900000000002</c:v>
                </c:pt>
                <c:pt idx="192">
                  <c:v>0.97656100000000001</c:v>
                </c:pt>
                <c:pt idx="193">
                  <c:v>0.97973500000000002</c:v>
                </c:pt>
                <c:pt idx="194">
                  <c:v>0.97741599999999995</c:v>
                </c:pt>
                <c:pt idx="195">
                  <c:v>0.97997900000000004</c:v>
                </c:pt>
                <c:pt idx="196">
                  <c:v>0.98119999999999996</c:v>
                </c:pt>
                <c:pt idx="197">
                  <c:v>0.97985699999999998</c:v>
                </c:pt>
                <c:pt idx="198">
                  <c:v>0.97778200000000004</c:v>
                </c:pt>
                <c:pt idx="199">
                  <c:v>0.97985699999999998</c:v>
                </c:pt>
                <c:pt idx="200">
                  <c:v>0.98303099999999999</c:v>
                </c:pt>
                <c:pt idx="201">
                  <c:v>0.97668299999999997</c:v>
                </c:pt>
                <c:pt idx="202">
                  <c:v>0.98180999999999996</c:v>
                </c:pt>
                <c:pt idx="203">
                  <c:v>0.98107800000000001</c:v>
                </c:pt>
                <c:pt idx="204">
                  <c:v>0.979491</c:v>
                </c:pt>
                <c:pt idx="205">
                  <c:v>0.98290900000000003</c:v>
                </c:pt>
                <c:pt idx="206">
                  <c:v>0.98083399999999998</c:v>
                </c:pt>
                <c:pt idx="207">
                  <c:v>0.97680500000000003</c:v>
                </c:pt>
                <c:pt idx="208">
                  <c:v>0.97765999999999997</c:v>
                </c:pt>
                <c:pt idx="209">
                  <c:v>0.98034500000000002</c:v>
                </c:pt>
                <c:pt idx="210">
                  <c:v>0.97875800000000002</c:v>
                </c:pt>
                <c:pt idx="211">
                  <c:v>0.98205500000000001</c:v>
                </c:pt>
                <c:pt idx="212">
                  <c:v>0.98022299999999996</c:v>
                </c:pt>
                <c:pt idx="213">
                  <c:v>0.977904</c:v>
                </c:pt>
                <c:pt idx="214">
                  <c:v>0.98339699999999997</c:v>
                </c:pt>
                <c:pt idx="215">
                  <c:v>0.98327500000000001</c:v>
                </c:pt>
                <c:pt idx="216">
                  <c:v>0.97387500000000005</c:v>
                </c:pt>
                <c:pt idx="217">
                  <c:v>0.99011199999999999</c:v>
                </c:pt>
                <c:pt idx="218">
                  <c:v>0.96911400000000003</c:v>
                </c:pt>
                <c:pt idx="219">
                  <c:v>0.96423099999999995</c:v>
                </c:pt>
                <c:pt idx="220">
                  <c:v>1</c:v>
                </c:pt>
                <c:pt idx="221">
                  <c:v>0.97057899999999997</c:v>
                </c:pt>
                <c:pt idx="222">
                  <c:v>0.98657099999999998</c:v>
                </c:pt>
                <c:pt idx="223">
                  <c:v>0.97216599999999997</c:v>
                </c:pt>
                <c:pt idx="224">
                  <c:v>0.97448599999999996</c:v>
                </c:pt>
                <c:pt idx="225">
                  <c:v>0.98156600000000005</c:v>
                </c:pt>
                <c:pt idx="226">
                  <c:v>0.98022299999999996</c:v>
                </c:pt>
                <c:pt idx="227">
                  <c:v>0.97668299999999997</c:v>
                </c:pt>
                <c:pt idx="228">
                  <c:v>0.98168800000000001</c:v>
                </c:pt>
                <c:pt idx="229">
                  <c:v>0.97997900000000004</c:v>
                </c:pt>
                <c:pt idx="230">
                  <c:v>0.97912500000000002</c:v>
                </c:pt>
                <c:pt idx="231">
                  <c:v>0.97961299999999996</c:v>
                </c:pt>
                <c:pt idx="232">
                  <c:v>0.98034500000000002</c:v>
                </c:pt>
                <c:pt idx="233">
                  <c:v>0.97509599999999996</c:v>
                </c:pt>
                <c:pt idx="234">
                  <c:v>0.97985699999999998</c:v>
                </c:pt>
                <c:pt idx="235">
                  <c:v>0.97973500000000002</c:v>
                </c:pt>
                <c:pt idx="236">
                  <c:v>0.99084399999999995</c:v>
                </c:pt>
                <c:pt idx="237">
                  <c:v>0.98132200000000003</c:v>
                </c:pt>
                <c:pt idx="238">
                  <c:v>0.97973500000000002</c:v>
                </c:pt>
                <c:pt idx="239">
                  <c:v>0.980101</c:v>
                </c:pt>
                <c:pt idx="240">
                  <c:v>0.97741599999999995</c:v>
                </c:pt>
                <c:pt idx="241">
                  <c:v>0.977904</c:v>
                </c:pt>
                <c:pt idx="242">
                  <c:v>0.97607299999999997</c:v>
                </c:pt>
                <c:pt idx="243">
                  <c:v>0.97912500000000002</c:v>
                </c:pt>
                <c:pt idx="244">
                  <c:v>0.97753800000000002</c:v>
                </c:pt>
                <c:pt idx="245">
                  <c:v>0.97619500000000003</c:v>
                </c:pt>
                <c:pt idx="246">
                  <c:v>0.98156600000000005</c:v>
                </c:pt>
                <c:pt idx="247">
                  <c:v>0.97753800000000002</c:v>
                </c:pt>
                <c:pt idx="248">
                  <c:v>0.97631699999999999</c:v>
                </c:pt>
                <c:pt idx="249">
                  <c:v>0.97973500000000002</c:v>
                </c:pt>
                <c:pt idx="250">
                  <c:v>0.98156600000000005</c:v>
                </c:pt>
                <c:pt idx="251">
                  <c:v>0.98168800000000001</c:v>
                </c:pt>
                <c:pt idx="252">
                  <c:v>0.98046800000000001</c:v>
                </c:pt>
                <c:pt idx="253">
                  <c:v>0.977904</c:v>
                </c:pt>
                <c:pt idx="254">
                  <c:v>0.97851399999999999</c:v>
                </c:pt>
                <c:pt idx="255">
                  <c:v>0.97631699999999999</c:v>
                </c:pt>
                <c:pt idx="256">
                  <c:v>0.98156600000000005</c:v>
                </c:pt>
                <c:pt idx="257">
                  <c:v>0.97875800000000002</c:v>
                </c:pt>
                <c:pt idx="258">
                  <c:v>0.97656100000000001</c:v>
                </c:pt>
                <c:pt idx="259">
                  <c:v>0.98180999999999996</c:v>
                </c:pt>
                <c:pt idx="260">
                  <c:v>0.97692699999999999</c:v>
                </c:pt>
                <c:pt idx="261">
                  <c:v>0.98022299999999996</c:v>
                </c:pt>
                <c:pt idx="262">
                  <c:v>0.98278699999999997</c:v>
                </c:pt>
                <c:pt idx="263">
                  <c:v>0.98034500000000002</c:v>
                </c:pt>
                <c:pt idx="264">
                  <c:v>0.98083399999999998</c:v>
                </c:pt>
                <c:pt idx="265">
                  <c:v>0.97680500000000003</c:v>
                </c:pt>
                <c:pt idx="266">
                  <c:v>0.97741599999999995</c:v>
                </c:pt>
                <c:pt idx="267">
                  <c:v>0.97704899999999995</c:v>
                </c:pt>
                <c:pt idx="268">
                  <c:v>0.97558400000000001</c:v>
                </c:pt>
                <c:pt idx="269">
                  <c:v>0.98754799999999998</c:v>
                </c:pt>
                <c:pt idx="270">
                  <c:v>0.97570699999999999</c:v>
                </c:pt>
                <c:pt idx="271">
                  <c:v>0.973997</c:v>
                </c:pt>
                <c:pt idx="272">
                  <c:v>0.978881</c:v>
                </c:pt>
                <c:pt idx="273">
                  <c:v>0.98046800000000001</c:v>
                </c:pt>
                <c:pt idx="274">
                  <c:v>0.98132200000000003</c:v>
                </c:pt>
                <c:pt idx="275">
                  <c:v>0.98632699999999995</c:v>
                </c:pt>
                <c:pt idx="276">
                  <c:v>0.97826999999999997</c:v>
                </c:pt>
                <c:pt idx="277">
                  <c:v>0.98217699999999997</c:v>
                </c:pt>
                <c:pt idx="278">
                  <c:v>0.97826999999999997</c:v>
                </c:pt>
                <c:pt idx="279">
                  <c:v>0.97839200000000004</c:v>
                </c:pt>
                <c:pt idx="280">
                  <c:v>0.98205500000000001</c:v>
                </c:pt>
                <c:pt idx="281">
                  <c:v>0.97839200000000004</c:v>
                </c:pt>
                <c:pt idx="282">
                  <c:v>0.97717100000000001</c:v>
                </c:pt>
                <c:pt idx="283">
                  <c:v>0.98242099999999999</c:v>
                </c:pt>
                <c:pt idx="284">
                  <c:v>0.97936900000000005</c:v>
                </c:pt>
                <c:pt idx="285">
                  <c:v>0.98315300000000005</c:v>
                </c:pt>
                <c:pt idx="286">
                  <c:v>0.98473999999999995</c:v>
                </c:pt>
                <c:pt idx="287">
                  <c:v>0.98022299999999996</c:v>
                </c:pt>
                <c:pt idx="288">
                  <c:v>0.97985699999999998</c:v>
                </c:pt>
                <c:pt idx="289">
                  <c:v>0.97875800000000002</c:v>
                </c:pt>
                <c:pt idx="290">
                  <c:v>0.98034500000000002</c:v>
                </c:pt>
                <c:pt idx="291">
                  <c:v>0.98217699999999997</c:v>
                </c:pt>
                <c:pt idx="292">
                  <c:v>0.98266500000000001</c:v>
                </c:pt>
                <c:pt idx="293">
                  <c:v>0.97570699999999999</c:v>
                </c:pt>
                <c:pt idx="294">
                  <c:v>0.98229900000000003</c:v>
                </c:pt>
                <c:pt idx="295">
                  <c:v>0.97704899999999995</c:v>
                </c:pt>
                <c:pt idx="296">
                  <c:v>0.98388600000000004</c:v>
                </c:pt>
                <c:pt idx="297">
                  <c:v>0.97912500000000002</c:v>
                </c:pt>
                <c:pt idx="298">
                  <c:v>0.97546200000000005</c:v>
                </c:pt>
                <c:pt idx="299">
                  <c:v>0.98461799999999999</c:v>
                </c:pt>
                <c:pt idx="300">
                  <c:v>0.97839200000000004</c:v>
                </c:pt>
                <c:pt idx="301">
                  <c:v>0.97973500000000002</c:v>
                </c:pt>
                <c:pt idx="302">
                  <c:v>0.97839200000000004</c:v>
                </c:pt>
                <c:pt idx="303">
                  <c:v>0.97814800000000002</c:v>
                </c:pt>
                <c:pt idx="304">
                  <c:v>0.97973500000000002</c:v>
                </c:pt>
                <c:pt idx="305">
                  <c:v>0.97704899999999995</c:v>
                </c:pt>
                <c:pt idx="306">
                  <c:v>0.97619500000000003</c:v>
                </c:pt>
                <c:pt idx="307">
                  <c:v>0.97607299999999997</c:v>
                </c:pt>
                <c:pt idx="308">
                  <c:v>0.98290900000000003</c:v>
                </c:pt>
                <c:pt idx="309">
                  <c:v>0.97485200000000005</c:v>
                </c:pt>
                <c:pt idx="310">
                  <c:v>0.980101</c:v>
                </c:pt>
                <c:pt idx="311">
                  <c:v>0.98034500000000002</c:v>
                </c:pt>
                <c:pt idx="312">
                  <c:v>0.97936900000000005</c:v>
                </c:pt>
                <c:pt idx="313">
                  <c:v>0.97753800000000002</c:v>
                </c:pt>
                <c:pt idx="314">
                  <c:v>0.98071200000000003</c:v>
                </c:pt>
                <c:pt idx="315">
                  <c:v>0.97924699999999998</c:v>
                </c:pt>
                <c:pt idx="316">
                  <c:v>0.97973500000000002</c:v>
                </c:pt>
                <c:pt idx="317">
                  <c:v>0.98144399999999998</c:v>
                </c:pt>
                <c:pt idx="318">
                  <c:v>0.97997900000000004</c:v>
                </c:pt>
                <c:pt idx="319">
                  <c:v>0.97863599999999995</c:v>
                </c:pt>
                <c:pt idx="320">
                  <c:v>0.97961299999999996</c:v>
                </c:pt>
                <c:pt idx="321">
                  <c:v>0.98193299999999994</c:v>
                </c:pt>
                <c:pt idx="322">
                  <c:v>0.97985699999999998</c:v>
                </c:pt>
                <c:pt idx="323">
                  <c:v>0.97826999999999997</c:v>
                </c:pt>
                <c:pt idx="324">
                  <c:v>0.98046800000000001</c:v>
                </c:pt>
                <c:pt idx="325">
                  <c:v>0.98156600000000005</c:v>
                </c:pt>
                <c:pt idx="326">
                  <c:v>0.98168800000000001</c:v>
                </c:pt>
                <c:pt idx="327">
                  <c:v>0.97936900000000005</c:v>
                </c:pt>
                <c:pt idx="328">
                  <c:v>0.97643899999999995</c:v>
                </c:pt>
                <c:pt idx="329">
                  <c:v>0.98144399999999998</c:v>
                </c:pt>
                <c:pt idx="330">
                  <c:v>0.98034500000000002</c:v>
                </c:pt>
                <c:pt idx="331">
                  <c:v>0.97704899999999995</c:v>
                </c:pt>
                <c:pt idx="332">
                  <c:v>0.977904</c:v>
                </c:pt>
                <c:pt idx="333">
                  <c:v>0.97900299999999996</c:v>
                </c:pt>
                <c:pt idx="334">
                  <c:v>0.98046800000000001</c:v>
                </c:pt>
                <c:pt idx="335">
                  <c:v>0.98364200000000002</c:v>
                </c:pt>
                <c:pt idx="336">
                  <c:v>0.98412999999999995</c:v>
                </c:pt>
                <c:pt idx="337">
                  <c:v>0.97985699999999998</c:v>
                </c:pt>
                <c:pt idx="338">
                  <c:v>0.97985699999999998</c:v>
                </c:pt>
                <c:pt idx="339">
                  <c:v>0.98132200000000003</c:v>
                </c:pt>
                <c:pt idx="340">
                  <c:v>0.978881</c:v>
                </c:pt>
                <c:pt idx="341">
                  <c:v>0.98156600000000005</c:v>
                </c:pt>
                <c:pt idx="342">
                  <c:v>0.98376399999999997</c:v>
                </c:pt>
                <c:pt idx="343">
                  <c:v>0.97619500000000003</c:v>
                </c:pt>
                <c:pt idx="344">
                  <c:v>0.98107800000000001</c:v>
                </c:pt>
                <c:pt idx="345">
                  <c:v>0.97424200000000005</c:v>
                </c:pt>
                <c:pt idx="346">
                  <c:v>0.98156600000000005</c:v>
                </c:pt>
                <c:pt idx="347">
                  <c:v>0.977904</c:v>
                </c:pt>
                <c:pt idx="348">
                  <c:v>0.97241</c:v>
                </c:pt>
                <c:pt idx="349">
                  <c:v>0.98058999999999996</c:v>
                </c:pt>
                <c:pt idx="350">
                  <c:v>0.97314299999999998</c:v>
                </c:pt>
                <c:pt idx="351">
                  <c:v>0.98193299999999994</c:v>
                </c:pt>
                <c:pt idx="352">
                  <c:v>0.98022299999999996</c:v>
                </c:pt>
                <c:pt idx="353">
                  <c:v>0.97851399999999999</c:v>
                </c:pt>
                <c:pt idx="354">
                  <c:v>0.97985699999999998</c:v>
                </c:pt>
                <c:pt idx="355">
                  <c:v>0.97595100000000001</c:v>
                </c:pt>
                <c:pt idx="356">
                  <c:v>0.97924699999999998</c:v>
                </c:pt>
                <c:pt idx="357">
                  <c:v>0.98132200000000003</c:v>
                </c:pt>
                <c:pt idx="358">
                  <c:v>0.97546200000000005</c:v>
                </c:pt>
                <c:pt idx="359">
                  <c:v>0.97558400000000001</c:v>
                </c:pt>
                <c:pt idx="360">
                  <c:v>0.97656100000000001</c:v>
                </c:pt>
                <c:pt idx="361">
                  <c:v>0.97778200000000004</c:v>
                </c:pt>
                <c:pt idx="362">
                  <c:v>0.98412999999999995</c:v>
                </c:pt>
                <c:pt idx="363">
                  <c:v>0.98046800000000001</c:v>
                </c:pt>
                <c:pt idx="364">
                  <c:v>0.97765999999999997</c:v>
                </c:pt>
                <c:pt idx="365">
                  <c:v>0.97448599999999996</c:v>
                </c:pt>
                <c:pt idx="366">
                  <c:v>0.97839200000000004</c:v>
                </c:pt>
                <c:pt idx="367">
                  <c:v>0.98034500000000002</c:v>
                </c:pt>
                <c:pt idx="368">
                  <c:v>0.980101</c:v>
                </c:pt>
                <c:pt idx="369">
                  <c:v>0.97875800000000002</c:v>
                </c:pt>
                <c:pt idx="370">
                  <c:v>0.97875800000000002</c:v>
                </c:pt>
                <c:pt idx="371">
                  <c:v>0.972777</c:v>
                </c:pt>
                <c:pt idx="372">
                  <c:v>0.97350899999999996</c:v>
                </c:pt>
                <c:pt idx="373">
                  <c:v>0.98400799999999999</c:v>
                </c:pt>
                <c:pt idx="374">
                  <c:v>0.97619500000000003</c:v>
                </c:pt>
                <c:pt idx="375">
                  <c:v>0.97973500000000002</c:v>
                </c:pt>
                <c:pt idx="376">
                  <c:v>0.98461799999999999</c:v>
                </c:pt>
                <c:pt idx="377">
                  <c:v>0.97448599999999996</c:v>
                </c:pt>
                <c:pt idx="378">
                  <c:v>0.979491</c:v>
                </c:pt>
                <c:pt idx="379">
                  <c:v>0.97741599999999995</c:v>
                </c:pt>
                <c:pt idx="380">
                  <c:v>0.98144399999999998</c:v>
                </c:pt>
                <c:pt idx="381">
                  <c:v>0.97839200000000004</c:v>
                </c:pt>
                <c:pt idx="382">
                  <c:v>0.977904</c:v>
                </c:pt>
                <c:pt idx="383">
                  <c:v>0.98119999999999996</c:v>
                </c:pt>
                <c:pt idx="384">
                  <c:v>0.98278699999999997</c:v>
                </c:pt>
                <c:pt idx="385">
                  <c:v>0.98107800000000001</c:v>
                </c:pt>
                <c:pt idx="386">
                  <c:v>0.98034500000000002</c:v>
                </c:pt>
                <c:pt idx="387">
                  <c:v>0.98119999999999996</c:v>
                </c:pt>
                <c:pt idx="388">
                  <c:v>0.97131199999999995</c:v>
                </c:pt>
                <c:pt idx="389">
                  <c:v>0.98034500000000002</c:v>
                </c:pt>
                <c:pt idx="390">
                  <c:v>0.98229900000000003</c:v>
                </c:pt>
                <c:pt idx="391">
                  <c:v>0.98071200000000003</c:v>
                </c:pt>
                <c:pt idx="392">
                  <c:v>0.98217699999999997</c:v>
                </c:pt>
                <c:pt idx="393">
                  <c:v>0.97350899999999996</c:v>
                </c:pt>
                <c:pt idx="394">
                  <c:v>0.97692699999999999</c:v>
                </c:pt>
                <c:pt idx="395">
                  <c:v>0.97546200000000005</c:v>
                </c:pt>
                <c:pt idx="396">
                  <c:v>0.98071200000000003</c:v>
                </c:pt>
                <c:pt idx="397">
                  <c:v>0.98327500000000001</c:v>
                </c:pt>
                <c:pt idx="398">
                  <c:v>0.97595100000000001</c:v>
                </c:pt>
                <c:pt idx="399">
                  <c:v>0.98229900000000003</c:v>
                </c:pt>
                <c:pt idx="400">
                  <c:v>0.98242099999999999</c:v>
                </c:pt>
                <c:pt idx="401">
                  <c:v>0.98205500000000001</c:v>
                </c:pt>
                <c:pt idx="402">
                  <c:v>0.98669399999999996</c:v>
                </c:pt>
                <c:pt idx="403">
                  <c:v>0.98095600000000005</c:v>
                </c:pt>
                <c:pt idx="404">
                  <c:v>0.97839200000000004</c:v>
                </c:pt>
                <c:pt idx="405">
                  <c:v>0.98168800000000001</c:v>
                </c:pt>
                <c:pt idx="406">
                  <c:v>0.97692699999999999</c:v>
                </c:pt>
                <c:pt idx="407">
                  <c:v>0.97839200000000004</c:v>
                </c:pt>
                <c:pt idx="408">
                  <c:v>0.980101</c:v>
                </c:pt>
                <c:pt idx="409">
                  <c:v>0.98510600000000004</c:v>
                </c:pt>
                <c:pt idx="410">
                  <c:v>0.98547300000000004</c:v>
                </c:pt>
                <c:pt idx="411">
                  <c:v>0.97595100000000001</c:v>
                </c:pt>
                <c:pt idx="412">
                  <c:v>0.97717100000000001</c:v>
                </c:pt>
                <c:pt idx="413">
                  <c:v>0.98071200000000003</c:v>
                </c:pt>
                <c:pt idx="414">
                  <c:v>0.97765999999999997</c:v>
                </c:pt>
                <c:pt idx="415">
                  <c:v>0.97375299999999998</c:v>
                </c:pt>
                <c:pt idx="416">
                  <c:v>0.97961299999999996</c:v>
                </c:pt>
                <c:pt idx="417">
                  <c:v>0.98144399999999998</c:v>
                </c:pt>
                <c:pt idx="418">
                  <c:v>0.97985699999999998</c:v>
                </c:pt>
                <c:pt idx="419">
                  <c:v>0.98339699999999997</c:v>
                </c:pt>
                <c:pt idx="420">
                  <c:v>0.97533999999999998</c:v>
                </c:pt>
                <c:pt idx="421">
                  <c:v>0.97668299999999997</c:v>
                </c:pt>
                <c:pt idx="422">
                  <c:v>0.97729299999999997</c:v>
                </c:pt>
                <c:pt idx="423">
                  <c:v>0.97717100000000001</c:v>
                </c:pt>
                <c:pt idx="424">
                  <c:v>0.98144399999999998</c:v>
                </c:pt>
                <c:pt idx="425">
                  <c:v>0.979491</c:v>
                </c:pt>
                <c:pt idx="426">
                  <c:v>0.98437399999999997</c:v>
                </c:pt>
                <c:pt idx="427">
                  <c:v>0.98046800000000001</c:v>
                </c:pt>
                <c:pt idx="428">
                  <c:v>0.98107800000000001</c:v>
                </c:pt>
                <c:pt idx="429">
                  <c:v>0.98193299999999994</c:v>
                </c:pt>
                <c:pt idx="430">
                  <c:v>0.98193299999999994</c:v>
                </c:pt>
                <c:pt idx="431">
                  <c:v>0.97668299999999997</c:v>
                </c:pt>
                <c:pt idx="432">
                  <c:v>0.978881</c:v>
                </c:pt>
                <c:pt idx="433">
                  <c:v>0.979491</c:v>
                </c:pt>
                <c:pt idx="434">
                  <c:v>0.97607299999999997</c:v>
                </c:pt>
                <c:pt idx="435">
                  <c:v>0.980101</c:v>
                </c:pt>
                <c:pt idx="436">
                  <c:v>0.98217699999999997</c:v>
                </c:pt>
                <c:pt idx="437">
                  <c:v>0.98364200000000002</c:v>
                </c:pt>
                <c:pt idx="438">
                  <c:v>0.97778200000000004</c:v>
                </c:pt>
                <c:pt idx="439">
                  <c:v>0.97668299999999997</c:v>
                </c:pt>
                <c:pt idx="440">
                  <c:v>0.97448599999999996</c:v>
                </c:pt>
                <c:pt idx="441">
                  <c:v>0.97863599999999995</c:v>
                </c:pt>
                <c:pt idx="442">
                  <c:v>0.98571699999999995</c:v>
                </c:pt>
                <c:pt idx="443">
                  <c:v>0.97643899999999995</c:v>
                </c:pt>
                <c:pt idx="444">
                  <c:v>0.98278699999999997</c:v>
                </c:pt>
                <c:pt idx="445">
                  <c:v>0.97509599999999996</c:v>
                </c:pt>
                <c:pt idx="446">
                  <c:v>0.97765999999999997</c:v>
                </c:pt>
                <c:pt idx="447">
                  <c:v>0.97619500000000003</c:v>
                </c:pt>
                <c:pt idx="448">
                  <c:v>0.98095600000000005</c:v>
                </c:pt>
                <c:pt idx="449">
                  <c:v>0.97582899999999995</c:v>
                </c:pt>
                <c:pt idx="450">
                  <c:v>0.98046800000000001</c:v>
                </c:pt>
                <c:pt idx="451">
                  <c:v>0.97997900000000004</c:v>
                </c:pt>
                <c:pt idx="452">
                  <c:v>0.97814800000000002</c:v>
                </c:pt>
                <c:pt idx="453">
                  <c:v>0.97741599999999995</c:v>
                </c:pt>
                <c:pt idx="454">
                  <c:v>0.98107800000000001</c:v>
                </c:pt>
                <c:pt idx="455">
                  <c:v>0.977904</c:v>
                </c:pt>
                <c:pt idx="456">
                  <c:v>0.97973500000000002</c:v>
                </c:pt>
                <c:pt idx="457">
                  <c:v>0.98242099999999999</c:v>
                </c:pt>
                <c:pt idx="458">
                  <c:v>0.97961299999999996</c:v>
                </c:pt>
                <c:pt idx="459">
                  <c:v>0.980101</c:v>
                </c:pt>
                <c:pt idx="460">
                  <c:v>0.98315300000000005</c:v>
                </c:pt>
                <c:pt idx="461">
                  <c:v>0.98083399999999998</c:v>
                </c:pt>
                <c:pt idx="462">
                  <c:v>0.97753800000000002</c:v>
                </c:pt>
                <c:pt idx="463">
                  <c:v>0.97765999999999997</c:v>
                </c:pt>
                <c:pt idx="464">
                  <c:v>0.97924699999999998</c:v>
                </c:pt>
                <c:pt idx="465">
                  <c:v>0.98449600000000004</c:v>
                </c:pt>
                <c:pt idx="466">
                  <c:v>0.97485200000000005</c:v>
                </c:pt>
                <c:pt idx="467">
                  <c:v>0.98132200000000003</c:v>
                </c:pt>
                <c:pt idx="468">
                  <c:v>0.97839200000000004</c:v>
                </c:pt>
                <c:pt idx="469">
                  <c:v>0.98034500000000002</c:v>
                </c:pt>
                <c:pt idx="470">
                  <c:v>0.97680500000000003</c:v>
                </c:pt>
                <c:pt idx="471">
                  <c:v>0.98217699999999997</c:v>
                </c:pt>
                <c:pt idx="472">
                  <c:v>0.97668299999999997</c:v>
                </c:pt>
                <c:pt idx="473">
                  <c:v>0.98119999999999996</c:v>
                </c:pt>
                <c:pt idx="474">
                  <c:v>0.98400799999999999</c:v>
                </c:pt>
                <c:pt idx="475">
                  <c:v>0.98571699999999995</c:v>
                </c:pt>
                <c:pt idx="476">
                  <c:v>0.98266500000000001</c:v>
                </c:pt>
                <c:pt idx="477">
                  <c:v>0.97497400000000001</c:v>
                </c:pt>
                <c:pt idx="478">
                  <c:v>0.97839200000000004</c:v>
                </c:pt>
                <c:pt idx="479">
                  <c:v>0.97668299999999997</c:v>
                </c:pt>
                <c:pt idx="480">
                  <c:v>0.97839200000000004</c:v>
                </c:pt>
                <c:pt idx="481">
                  <c:v>0.97656100000000001</c:v>
                </c:pt>
                <c:pt idx="482">
                  <c:v>0.97216599999999997</c:v>
                </c:pt>
                <c:pt idx="483">
                  <c:v>0.97863599999999995</c:v>
                </c:pt>
                <c:pt idx="484">
                  <c:v>0.98193299999999994</c:v>
                </c:pt>
                <c:pt idx="485">
                  <c:v>0.97875800000000002</c:v>
                </c:pt>
                <c:pt idx="486">
                  <c:v>0.98388600000000004</c:v>
                </c:pt>
                <c:pt idx="487">
                  <c:v>0.98132200000000003</c:v>
                </c:pt>
                <c:pt idx="488">
                  <c:v>0.97729299999999997</c:v>
                </c:pt>
                <c:pt idx="489">
                  <c:v>0.97631699999999999</c:v>
                </c:pt>
                <c:pt idx="490">
                  <c:v>0.98046800000000001</c:v>
                </c:pt>
                <c:pt idx="491">
                  <c:v>0.98351999999999995</c:v>
                </c:pt>
                <c:pt idx="492">
                  <c:v>0.97472999999999999</c:v>
                </c:pt>
                <c:pt idx="493">
                  <c:v>0.97558400000000001</c:v>
                </c:pt>
                <c:pt idx="494">
                  <c:v>0.97875800000000002</c:v>
                </c:pt>
                <c:pt idx="495">
                  <c:v>0.98339699999999997</c:v>
                </c:pt>
                <c:pt idx="496">
                  <c:v>0.98547300000000004</c:v>
                </c:pt>
                <c:pt idx="497">
                  <c:v>0.98071200000000003</c:v>
                </c:pt>
                <c:pt idx="498">
                  <c:v>0.97643899999999995</c:v>
                </c:pt>
                <c:pt idx="499">
                  <c:v>0.97717100000000001</c:v>
                </c:pt>
                <c:pt idx="500">
                  <c:v>0.98071200000000003</c:v>
                </c:pt>
                <c:pt idx="501">
                  <c:v>0.98022299999999996</c:v>
                </c:pt>
                <c:pt idx="502">
                  <c:v>0.97839200000000004</c:v>
                </c:pt>
                <c:pt idx="503">
                  <c:v>0.979491</c:v>
                </c:pt>
                <c:pt idx="504">
                  <c:v>0.97485200000000005</c:v>
                </c:pt>
                <c:pt idx="505">
                  <c:v>0.98180999999999996</c:v>
                </c:pt>
                <c:pt idx="506">
                  <c:v>0.98083399999999998</c:v>
                </c:pt>
                <c:pt idx="507">
                  <c:v>0.97985699999999998</c:v>
                </c:pt>
                <c:pt idx="508">
                  <c:v>0.97814800000000002</c:v>
                </c:pt>
                <c:pt idx="509">
                  <c:v>0.98168800000000001</c:v>
                </c:pt>
                <c:pt idx="510">
                  <c:v>0.97936900000000005</c:v>
                </c:pt>
                <c:pt idx="511">
                  <c:v>0.987792</c:v>
                </c:pt>
                <c:pt idx="512">
                  <c:v>0.978881</c:v>
                </c:pt>
                <c:pt idx="513">
                  <c:v>0.97692699999999999</c:v>
                </c:pt>
                <c:pt idx="514">
                  <c:v>0.98095600000000005</c:v>
                </c:pt>
                <c:pt idx="515">
                  <c:v>0.97411999999999999</c:v>
                </c:pt>
                <c:pt idx="516">
                  <c:v>0.98254300000000006</c:v>
                </c:pt>
                <c:pt idx="517">
                  <c:v>0.98400799999999999</c:v>
                </c:pt>
                <c:pt idx="518">
                  <c:v>0.98205500000000001</c:v>
                </c:pt>
                <c:pt idx="519">
                  <c:v>0.97875800000000002</c:v>
                </c:pt>
                <c:pt idx="520">
                  <c:v>0.98315300000000005</c:v>
                </c:pt>
                <c:pt idx="521">
                  <c:v>0.97570699999999999</c:v>
                </c:pt>
                <c:pt idx="522">
                  <c:v>0.97875800000000002</c:v>
                </c:pt>
                <c:pt idx="523">
                  <c:v>0.97753800000000002</c:v>
                </c:pt>
                <c:pt idx="524">
                  <c:v>0.977904</c:v>
                </c:pt>
                <c:pt idx="525">
                  <c:v>0.97472999999999999</c:v>
                </c:pt>
                <c:pt idx="526">
                  <c:v>0.97326500000000005</c:v>
                </c:pt>
                <c:pt idx="527">
                  <c:v>0.979491</c:v>
                </c:pt>
                <c:pt idx="528">
                  <c:v>0.98119999999999996</c:v>
                </c:pt>
                <c:pt idx="529">
                  <c:v>0.98107800000000001</c:v>
                </c:pt>
                <c:pt idx="530">
                  <c:v>0.97228800000000004</c:v>
                </c:pt>
                <c:pt idx="531">
                  <c:v>0.97875800000000002</c:v>
                </c:pt>
                <c:pt idx="532">
                  <c:v>0.98351999999999995</c:v>
                </c:pt>
                <c:pt idx="533">
                  <c:v>0.97814800000000002</c:v>
                </c:pt>
                <c:pt idx="534">
                  <c:v>0.97717100000000001</c:v>
                </c:pt>
                <c:pt idx="535">
                  <c:v>0.97912500000000002</c:v>
                </c:pt>
                <c:pt idx="536">
                  <c:v>0.97582899999999995</c:v>
                </c:pt>
                <c:pt idx="537">
                  <c:v>0.97656100000000001</c:v>
                </c:pt>
                <c:pt idx="538">
                  <c:v>0.97692699999999999</c:v>
                </c:pt>
                <c:pt idx="539">
                  <c:v>0.97668299999999997</c:v>
                </c:pt>
                <c:pt idx="540">
                  <c:v>0.97851399999999999</c:v>
                </c:pt>
                <c:pt idx="541">
                  <c:v>0.98022299999999996</c:v>
                </c:pt>
                <c:pt idx="542">
                  <c:v>0.97778200000000004</c:v>
                </c:pt>
                <c:pt idx="543">
                  <c:v>0.98205500000000001</c:v>
                </c:pt>
                <c:pt idx="544">
                  <c:v>0.97643899999999995</c:v>
                </c:pt>
                <c:pt idx="545">
                  <c:v>0.97717100000000001</c:v>
                </c:pt>
                <c:pt idx="546">
                  <c:v>0.97900299999999996</c:v>
                </c:pt>
                <c:pt idx="547">
                  <c:v>0.97814800000000002</c:v>
                </c:pt>
                <c:pt idx="548">
                  <c:v>0.97961299999999996</c:v>
                </c:pt>
                <c:pt idx="549">
                  <c:v>0.97265500000000005</c:v>
                </c:pt>
                <c:pt idx="550">
                  <c:v>0.97973500000000002</c:v>
                </c:pt>
                <c:pt idx="551">
                  <c:v>0.97961299999999996</c:v>
                </c:pt>
                <c:pt idx="552">
                  <c:v>0.97961299999999996</c:v>
                </c:pt>
                <c:pt idx="553">
                  <c:v>0.97778200000000004</c:v>
                </c:pt>
                <c:pt idx="554">
                  <c:v>0.98034500000000002</c:v>
                </c:pt>
                <c:pt idx="555">
                  <c:v>0.98315300000000005</c:v>
                </c:pt>
                <c:pt idx="556">
                  <c:v>0.97900299999999996</c:v>
                </c:pt>
                <c:pt idx="557">
                  <c:v>0.98278699999999997</c:v>
                </c:pt>
                <c:pt idx="558">
                  <c:v>0.98156600000000005</c:v>
                </c:pt>
                <c:pt idx="559">
                  <c:v>0.98254300000000006</c:v>
                </c:pt>
                <c:pt idx="560">
                  <c:v>0.98425200000000002</c:v>
                </c:pt>
                <c:pt idx="561">
                  <c:v>0.98315300000000005</c:v>
                </c:pt>
                <c:pt idx="562">
                  <c:v>0.97973500000000002</c:v>
                </c:pt>
                <c:pt idx="563">
                  <c:v>0.97814800000000002</c:v>
                </c:pt>
                <c:pt idx="564">
                  <c:v>0.97680500000000003</c:v>
                </c:pt>
                <c:pt idx="565">
                  <c:v>0.97912500000000002</c:v>
                </c:pt>
                <c:pt idx="566">
                  <c:v>0.98046800000000001</c:v>
                </c:pt>
                <c:pt idx="567">
                  <c:v>0.97900299999999996</c:v>
                </c:pt>
                <c:pt idx="568">
                  <c:v>0.98119999999999996</c:v>
                </c:pt>
                <c:pt idx="569">
                  <c:v>0.97729299999999997</c:v>
                </c:pt>
                <c:pt idx="570">
                  <c:v>0.98217699999999997</c:v>
                </c:pt>
                <c:pt idx="571">
                  <c:v>0.978881</c:v>
                </c:pt>
                <c:pt idx="572">
                  <c:v>0.97778200000000004</c:v>
                </c:pt>
                <c:pt idx="573">
                  <c:v>0.97680500000000003</c:v>
                </c:pt>
                <c:pt idx="574">
                  <c:v>0.97717100000000001</c:v>
                </c:pt>
                <c:pt idx="575">
                  <c:v>0.97863599999999995</c:v>
                </c:pt>
                <c:pt idx="576">
                  <c:v>0.98022299999999996</c:v>
                </c:pt>
                <c:pt idx="577">
                  <c:v>0.977904</c:v>
                </c:pt>
                <c:pt idx="578">
                  <c:v>0.97973500000000002</c:v>
                </c:pt>
                <c:pt idx="579">
                  <c:v>0.97936900000000005</c:v>
                </c:pt>
                <c:pt idx="580">
                  <c:v>0.98205500000000001</c:v>
                </c:pt>
                <c:pt idx="581">
                  <c:v>0.98156600000000005</c:v>
                </c:pt>
                <c:pt idx="582">
                  <c:v>0.98180999999999996</c:v>
                </c:pt>
                <c:pt idx="583">
                  <c:v>0.97936900000000005</c:v>
                </c:pt>
                <c:pt idx="584">
                  <c:v>0.97643899999999995</c:v>
                </c:pt>
                <c:pt idx="585">
                  <c:v>0.97863599999999995</c:v>
                </c:pt>
                <c:pt idx="586">
                  <c:v>0.96899199999999996</c:v>
                </c:pt>
                <c:pt idx="587">
                  <c:v>0.94689599999999996</c:v>
                </c:pt>
                <c:pt idx="588">
                  <c:v>1</c:v>
                </c:pt>
                <c:pt idx="589">
                  <c:v>1</c:v>
                </c:pt>
                <c:pt idx="590">
                  <c:v>0.99975599999999998</c:v>
                </c:pt>
                <c:pt idx="591">
                  <c:v>0.99060000000000004</c:v>
                </c:pt>
                <c:pt idx="592">
                  <c:v>1</c:v>
                </c:pt>
                <c:pt idx="593">
                  <c:v>0.98058999999999996</c:v>
                </c:pt>
                <c:pt idx="594">
                  <c:v>0.97912500000000002</c:v>
                </c:pt>
                <c:pt idx="595">
                  <c:v>0.97839200000000004</c:v>
                </c:pt>
                <c:pt idx="596">
                  <c:v>0.97839200000000004</c:v>
                </c:pt>
                <c:pt idx="597">
                  <c:v>0.98107800000000001</c:v>
                </c:pt>
                <c:pt idx="598">
                  <c:v>0.97460800000000003</c:v>
                </c:pt>
                <c:pt idx="599">
                  <c:v>0.97472999999999999</c:v>
                </c:pt>
                <c:pt idx="600">
                  <c:v>0.97900299999999996</c:v>
                </c:pt>
                <c:pt idx="601">
                  <c:v>0.97485200000000005</c:v>
                </c:pt>
                <c:pt idx="602">
                  <c:v>0.97997900000000004</c:v>
                </c:pt>
                <c:pt idx="603">
                  <c:v>0.97570699999999999</c:v>
                </c:pt>
                <c:pt idx="604">
                  <c:v>0.979491</c:v>
                </c:pt>
                <c:pt idx="605">
                  <c:v>0.98071200000000003</c:v>
                </c:pt>
                <c:pt idx="606">
                  <c:v>0.978881</c:v>
                </c:pt>
                <c:pt idx="607">
                  <c:v>0.97875800000000002</c:v>
                </c:pt>
                <c:pt idx="608">
                  <c:v>0.98083399999999998</c:v>
                </c:pt>
                <c:pt idx="609">
                  <c:v>0.98242099999999999</c:v>
                </c:pt>
                <c:pt idx="610">
                  <c:v>0.97253299999999998</c:v>
                </c:pt>
                <c:pt idx="611">
                  <c:v>0.97997900000000004</c:v>
                </c:pt>
                <c:pt idx="612">
                  <c:v>0.97936900000000005</c:v>
                </c:pt>
                <c:pt idx="613">
                  <c:v>0.98034500000000002</c:v>
                </c:pt>
                <c:pt idx="614">
                  <c:v>0.97570699999999999</c:v>
                </c:pt>
                <c:pt idx="615">
                  <c:v>0.98034500000000002</c:v>
                </c:pt>
                <c:pt idx="616">
                  <c:v>0.97570699999999999</c:v>
                </c:pt>
                <c:pt idx="617">
                  <c:v>0.97753800000000002</c:v>
                </c:pt>
                <c:pt idx="618">
                  <c:v>0.97912500000000002</c:v>
                </c:pt>
                <c:pt idx="619">
                  <c:v>0.97778200000000004</c:v>
                </c:pt>
                <c:pt idx="620">
                  <c:v>0.97387500000000005</c:v>
                </c:pt>
                <c:pt idx="621">
                  <c:v>0.97302100000000002</c:v>
                </c:pt>
                <c:pt idx="622">
                  <c:v>0.98889099999999996</c:v>
                </c:pt>
                <c:pt idx="623">
                  <c:v>0.9718</c:v>
                </c:pt>
                <c:pt idx="624">
                  <c:v>0.98034500000000002</c:v>
                </c:pt>
                <c:pt idx="625">
                  <c:v>0.98974499999999999</c:v>
                </c:pt>
                <c:pt idx="626">
                  <c:v>0.98937900000000001</c:v>
                </c:pt>
                <c:pt idx="627">
                  <c:v>0.98486200000000002</c:v>
                </c:pt>
                <c:pt idx="628">
                  <c:v>0.97350899999999996</c:v>
                </c:pt>
                <c:pt idx="629">
                  <c:v>0.98437399999999997</c:v>
                </c:pt>
                <c:pt idx="630">
                  <c:v>0.97863599999999995</c:v>
                </c:pt>
                <c:pt idx="631">
                  <c:v>0.97912500000000002</c:v>
                </c:pt>
                <c:pt idx="632">
                  <c:v>0.98095600000000005</c:v>
                </c:pt>
                <c:pt idx="633">
                  <c:v>0.98046800000000001</c:v>
                </c:pt>
                <c:pt idx="634">
                  <c:v>0.98071200000000003</c:v>
                </c:pt>
                <c:pt idx="635">
                  <c:v>0.98156600000000005</c:v>
                </c:pt>
                <c:pt idx="636">
                  <c:v>0.97717100000000001</c:v>
                </c:pt>
                <c:pt idx="637">
                  <c:v>0.98364200000000002</c:v>
                </c:pt>
                <c:pt idx="638">
                  <c:v>0.97656100000000001</c:v>
                </c:pt>
                <c:pt idx="639">
                  <c:v>0.97778200000000004</c:v>
                </c:pt>
                <c:pt idx="640">
                  <c:v>0.97863599999999995</c:v>
                </c:pt>
                <c:pt idx="641">
                  <c:v>0.97167800000000004</c:v>
                </c:pt>
                <c:pt idx="642">
                  <c:v>0.98217699999999997</c:v>
                </c:pt>
                <c:pt idx="643">
                  <c:v>0.97656100000000001</c:v>
                </c:pt>
                <c:pt idx="644">
                  <c:v>0.98242099999999999</c:v>
                </c:pt>
                <c:pt idx="645">
                  <c:v>0.97704899999999995</c:v>
                </c:pt>
                <c:pt idx="646">
                  <c:v>0.98327500000000001</c:v>
                </c:pt>
                <c:pt idx="647">
                  <c:v>0.97802599999999995</c:v>
                </c:pt>
                <c:pt idx="648">
                  <c:v>0.98083399999999998</c:v>
                </c:pt>
                <c:pt idx="649">
                  <c:v>0.98278699999999997</c:v>
                </c:pt>
                <c:pt idx="650">
                  <c:v>0.98388600000000004</c:v>
                </c:pt>
                <c:pt idx="651">
                  <c:v>0.97973500000000002</c:v>
                </c:pt>
                <c:pt idx="652">
                  <c:v>0.98022299999999996</c:v>
                </c:pt>
                <c:pt idx="653">
                  <c:v>0.97497400000000001</c:v>
                </c:pt>
                <c:pt idx="654">
                  <c:v>0.97802599999999995</c:v>
                </c:pt>
                <c:pt idx="655">
                  <c:v>0.97802599999999995</c:v>
                </c:pt>
                <c:pt idx="656">
                  <c:v>0.97900299999999996</c:v>
                </c:pt>
                <c:pt idx="657">
                  <c:v>0.98058999999999996</c:v>
                </c:pt>
                <c:pt idx="658">
                  <c:v>0.98339699999999997</c:v>
                </c:pt>
                <c:pt idx="659">
                  <c:v>0.97826999999999997</c:v>
                </c:pt>
                <c:pt idx="660">
                  <c:v>0.98217699999999997</c:v>
                </c:pt>
                <c:pt idx="661">
                  <c:v>0.97680500000000003</c:v>
                </c:pt>
                <c:pt idx="662">
                  <c:v>0.98400799999999999</c:v>
                </c:pt>
                <c:pt idx="663">
                  <c:v>0.97497400000000001</c:v>
                </c:pt>
                <c:pt idx="664">
                  <c:v>0.977904</c:v>
                </c:pt>
                <c:pt idx="665">
                  <c:v>0.98303099999999999</c:v>
                </c:pt>
                <c:pt idx="666">
                  <c:v>0.97570699999999999</c:v>
                </c:pt>
                <c:pt idx="667">
                  <c:v>0.97924699999999998</c:v>
                </c:pt>
                <c:pt idx="668">
                  <c:v>0.97143400000000002</c:v>
                </c:pt>
                <c:pt idx="669">
                  <c:v>0.98119999999999996</c:v>
                </c:pt>
                <c:pt idx="670">
                  <c:v>0.97619500000000003</c:v>
                </c:pt>
                <c:pt idx="671">
                  <c:v>0.98095600000000005</c:v>
                </c:pt>
                <c:pt idx="672">
                  <c:v>0.98486200000000002</c:v>
                </c:pt>
                <c:pt idx="673">
                  <c:v>0.979491</c:v>
                </c:pt>
                <c:pt idx="674">
                  <c:v>0.98815799999999998</c:v>
                </c:pt>
                <c:pt idx="675">
                  <c:v>0.97363100000000002</c:v>
                </c:pt>
                <c:pt idx="676">
                  <c:v>0.98107800000000001</c:v>
                </c:pt>
                <c:pt idx="677">
                  <c:v>0.98168800000000001</c:v>
                </c:pt>
                <c:pt idx="678">
                  <c:v>0.98022299999999996</c:v>
                </c:pt>
                <c:pt idx="679">
                  <c:v>0.98229900000000003</c:v>
                </c:pt>
                <c:pt idx="680">
                  <c:v>0.97765999999999997</c:v>
                </c:pt>
                <c:pt idx="681">
                  <c:v>0.98315300000000005</c:v>
                </c:pt>
                <c:pt idx="682">
                  <c:v>0.980101</c:v>
                </c:pt>
                <c:pt idx="683">
                  <c:v>0.97973500000000002</c:v>
                </c:pt>
                <c:pt idx="684">
                  <c:v>0.97595100000000001</c:v>
                </c:pt>
                <c:pt idx="685">
                  <c:v>0.97595100000000001</c:v>
                </c:pt>
                <c:pt idx="686">
                  <c:v>0.97533999999999998</c:v>
                </c:pt>
                <c:pt idx="687">
                  <c:v>0.97924699999999998</c:v>
                </c:pt>
                <c:pt idx="688">
                  <c:v>0.97936900000000005</c:v>
                </c:pt>
                <c:pt idx="689">
                  <c:v>0.98217699999999997</c:v>
                </c:pt>
                <c:pt idx="690">
                  <c:v>0.98437399999999997</c:v>
                </c:pt>
                <c:pt idx="691">
                  <c:v>0.97851399999999999</c:v>
                </c:pt>
                <c:pt idx="692">
                  <c:v>0.97509599999999996</c:v>
                </c:pt>
                <c:pt idx="693">
                  <c:v>0.97155599999999998</c:v>
                </c:pt>
                <c:pt idx="694">
                  <c:v>0.97704899999999995</c:v>
                </c:pt>
                <c:pt idx="695">
                  <c:v>0.97424200000000005</c:v>
                </c:pt>
                <c:pt idx="696">
                  <c:v>0.973997</c:v>
                </c:pt>
                <c:pt idx="697">
                  <c:v>0.98706000000000005</c:v>
                </c:pt>
                <c:pt idx="698">
                  <c:v>0.98510600000000004</c:v>
                </c:pt>
                <c:pt idx="699">
                  <c:v>0.97961299999999996</c:v>
                </c:pt>
                <c:pt idx="700">
                  <c:v>0.97839200000000004</c:v>
                </c:pt>
                <c:pt idx="701">
                  <c:v>0.98278699999999997</c:v>
                </c:pt>
                <c:pt idx="702">
                  <c:v>0.98400799999999999</c:v>
                </c:pt>
                <c:pt idx="703">
                  <c:v>0.97778200000000004</c:v>
                </c:pt>
                <c:pt idx="704">
                  <c:v>0.97546200000000005</c:v>
                </c:pt>
                <c:pt idx="705">
                  <c:v>0.98388600000000004</c:v>
                </c:pt>
                <c:pt idx="706">
                  <c:v>0.98046800000000001</c:v>
                </c:pt>
                <c:pt idx="707">
                  <c:v>0.98498399999999997</c:v>
                </c:pt>
                <c:pt idx="708">
                  <c:v>0.98596099999999998</c:v>
                </c:pt>
                <c:pt idx="709">
                  <c:v>0.98388600000000004</c:v>
                </c:pt>
                <c:pt idx="710">
                  <c:v>0.98034500000000002</c:v>
                </c:pt>
                <c:pt idx="711">
                  <c:v>0.97729299999999997</c:v>
                </c:pt>
                <c:pt idx="712">
                  <c:v>0.979491</c:v>
                </c:pt>
                <c:pt idx="713">
                  <c:v>0.97997900000000004</c:v>
                </c:pt>
                <c:pt idx="714">
                  <c:v>0.98669399999999996</c:v>
                </c:pt>
                <c:pt idx="715">
                  <c:v>0.97814800000000002</c:v>
                </c:pt>
                <c:pt idx="716">
                  <c:v>0.97167800000000004</c:v>
                </c:pt>
                <c:pt idx="717">
                  <c:v>0.98290900000000003</c:v>
                </c:pt>
                <c:pt idx="718">
                  <c:v>0.98571699999999995</c:v>
                </c:pt>
                <c:pt idx="719">
                  <c:v>0.97753800000000002</c:v>
                </c:pt>
                <c:pt idx="720">
                  <c:v>0.98583900000000002</c:v>
                </c:pt>
                <c:pt idx="721">
                  <c:v>0.97619500000000003</c:v>
                </c:pt>
                <c:pt idx="722">
                  <c:v>0.97375299999999998</c:v>
                </c:pt>
                <c:pt idx="723">
                  <c:v>0.97253299999999998</c:v>
                </c:pt>
                <c:pt idx="724">
                  <c:v>0.98132200000000003</c:v>
                </c:pt>
                <c:pt idx="725">
                  <c:v>0.97668299999999997</c:v>
                </c:pt>
                <c:pt idx="726">
                  <c:v>0.97765999999999997</c:v>
                </c:pt>
                <c:pt idx="727">
                  <c:v>0.97961299999999996</c:v>
                </c:pt>
                <c:pt idx="728">
                  <c:v>0.97729299999999997</c:v>
                </c:pt>
                <c:pt idx="729">
                  <c:v>0.97912500000000002</c:v>
                </c:pt>
                <c:pt idx="730">
                  <c:v>0.98327500000000001</c:v>
                </c:pt>
                <c:pt idx="731">
                  <c:v>0.97985699999999998</c:v>
                </c:pt>
                <c:pt idx="732">
                  <c:v>0.97521800000000003</c:v>
                </c:pt>
                <c:pt idx="733">
                  <c:v>0.98364200000000002</c:v>
                </c:pt>
                <c:pt idx="734">
                  <c:v>0.98095600000000005</c:v>
                </c:pt>
                <c:pt idx="735">
                  <c:v>0.98058999999999996</c:v>
                </c:pt>
                <c:pt idx="736">
                  <c:v>0.980101</c:v>
                </c:pt>
                <c:pt idx="737">
                  <c:v>0.98339699999999997</c:v>
                </c:pt>
                <c:pt idx="738">
                  <c:v>0.97924699999999998</c:v>
                </c:pt>
                <c:pt idx="739">
                  <c:v>0.98132200000000003</c:v>
                </c:pt>
                <c:pt idx="740">
                  <c:v>0.97668299999999997</c:v>
                </c:pt>
                <c:pt idx="741">
                  <c:v>0.98290900000000003</c:v>
                </c:pt>
                <c:pt idx="742">
                  <c:v>0.97436400000000001</c:v>
                </c:pt>
                <c:pt idx="743">
                  <c:v>0.97155599999999998</c:v>
                </c:pt>
                <c:pt idx="744">
                  <c:v>0.98266500000000001</c:v>
                </c:pt>
                <c:pt idx="745">
                  <c:v>0.97680500000000003</c:v>
                </c:pt>
                <c:pt idx="746">
                  <c:v>0.97741599999999995</c:v>
                </c:pt>
                <c:pt idx="747">
                  <c:v>0.97668299999999997</c:v>
                </c:pt>
                <c:pt idx="748">
                  <c:v>0.97704899999999995</c:v>
                </c:pt>
                <c:pt idx="749">
                  <c:v>0.97839200000000004</c:v>
                </c:pt>
                <c:pt idx="750">
                  <c:v>0.98119999999999996</c:v>
                </c:pt>
                <c:pt idx="751">
                  <c:v>0.98071200000000003</c:v>
                </c:pt>
                <c:pt idx="752">
                  <c:v>0.98071200000000003</c:v>
                </c:pt>
                <c:pt idx="753">
                  <c:v>0.97839200000000004</c:v>
                </c:pt>
                <c:pt idx="754">
                  <c:v>0.980101</c:v>
                </c:pt>
                <c:pt idx="755">
                  <c:v>0.97778200000000004</c:v>
                </c:pt>
                <c:pt idx="756">
                  <c:v>0.98327500000000001</c:v>
                </c:pt>
                <c:pt idx="757">
                  <c:v>0.97961299999999996</c:v>
                </c:pt>
                <c:pt idx="758">
                  <c:v>0.98119999999999996</c:v>
                </c:pt>
                <c:pt idx="759">
                  <c:v>0.98119999999999996</c:v>
                </c:pt>
                <c:pt idx="760">
                  <c:v>0.98119999999999996</c:v>
                </c:pt>
                <c:pt idx="761">
                  <c:v>0.97717100000000001</c:v>
                </c:pt>
                <c:pt idx="762">
                  <c:v>0.97753800000000002</c:v>
                </c:pt>
                <c:pt idx="763">
                  <c:v>0.97704899999999995</c:v>
                </c:pt>
                <c:pt idx="764">
                  <c:v>0.97839200000000004</c:v>
                </c:pt>
                <c:pt idx="765">
                  <c:v>0.97863599999999995</c:v>
                </c:pt>
                <c:pt idx="766">
                  <c:v>0.98229900000000003</c:v>
                </c:pt>
                <c:pt idx="767">
                  <c:v>0.97595100000000001</c:v>
                </c:pt>
                <c:pt idx="768">
                  <c:v>0.97985699999999998</c:v>
                </c:pt>
                <c:pt idx="769">
                  <c:v>0.98229900000000003</c:v>
                </c:pt>
                <c:pt idx="770">
                  <c:v>0.97765999999999997</c:v>
                </c:pt>
                <c:pt idx="771">
                  <c:v>0.98107800000000001</c:v>
                </c:pt>
                <c:pt idx="772">
                  <c:v>0.979491</c:v>
                </c:pt>
                <c:pt idx="773">
                  <c:v>0.98498399999999997</c:v>
                </c:pt>
                <c:pt idx="774">
                  <c:v>0.97973500000000002</c:v>
                </c:pt>
                <c:pt idx="775">
                  <c:v>0.98156600000000005</c:v>
                </c:pt>
                <c:pt idx="776">
                  <c:v>0.98351999999999995</c:v>
                </c:pt>
                <c:pt idx="777">
                  <c:v>0.98022299999999996</c:v>
                </c:pt>
                <c:pt idx="778">
                  <c:v>0.979491</c:v>
                </c:pt>
                <c:pt idx="779">
                  <c:v>0.97411999999999999</c:v>
                </c:pt>
                <c:pt idx="780">
                  <c:v>0.97668299999999997</c:v>
                </c:pt>
                <c:pt idx="781">
                  <c:v>0.98071200000000003</c:v>
                </c:pt>
                <c:pt idx="782">
                  <c:v>0.98315300000000005</c:v>
                </c:pt>
                <c:pt idx="783">
                  <c:v>0.98156600000000005</c:v>
                </c:pt>
                <c:pt idx="784">
                  <c:v>0.97607299999999997</c:v>
                </c:pt>
                <c:pt idx="785">
                  <c:v>0.98132200000000003</c:v>
                </c:pt>
                <c:pt idx="786">
                  <c:v>0.98229900000000003</c:v>
                </c:pt>
                <c:pt idx="787">
                  <c:v>0.98486200000000002</c:v>
                </c:pt>
              </c:numCache>
            </c:numRef>
          </c:yVal>
          <c:smooth val="0"/>
          <c:extLst>
            <c:ext xmlns:c16="http://schemas.microsoft.com/office/drawing/2014/chart" uri="{C3380CC4-5D6E-409C-BE32-E72D297353CC}">
              <c16:uniqueId val="{00000001-DFC1-4F5B-ADF8-CA2F1BF90821}"/>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flat2!$A$1:$A$788</c:f>
              <c:numCache>
                <c:formatCode>General</c:formatCode>
                <c:ptCount val="788"/>
                <c:pt idx="0">
                  <c:v>14</c:v>
                </c:pt>
                <c:pt idx="1">
                  <c:v>44</c:v>
                </c:pt>
                <c:pt idx="2">
                  <c:v>54</c:v>
                </c:pt>
                <c:pt idx="3">
                  <c:v>74</c:v>
                </c:pt>
                <c:pt idx="4">
                  <c:v>94</c:v>
                </c:pt>
                <c:pt idx="5">
                  <c:v>114</c:v>
                </c:pt>
                <c:pt idx="6">
                  <c:v>134</c:v>
                </c:pt>
                <c:pt idx="7">
                  <c:v>144</c:v>
                </c:pt>
                <c:pt idx="8">
                  <c:v>164</c:v>
                </c:pt>
                <c:pt idx="9">
                  <c:v>174</c:v>
                </c:pt>
                <c:pt idx="10">
                  <c:v>184</c:v>
                </c:pt>
                <c:pt idx="11">
                  <c:v>194</c:v>
                </c:pt>
                <c:pt idx="12">
                  <c:v>214</c:v>
                </c:pt>
                <c:pt idx="13">
                  <c:v>244</c:v>
                </c:pt>
                <c:pt idx="14">
                  <c:v>254</c:v>
                </c:pt>
                <c:pt idx="15">
                  <c:v>264</c:v>
                </c:pt>
                <c:pt idx="16">
                  <c:v>284</c:v>
                </c:pt>
                <c:pt idx="17">
                  <c:v>294</c:v>
                </c:pt>
                <c:pt idx="18">
                  <c:v>304</c:v>
                </c:pt>
                <c:pt idx="19">
                  <c:v>324</c:v>
                </c:pt>
                <c:pt idx="20">
                  <c:v>334</c:v>
                </c:pt>
                <c:pt idx="21">
                  <c:v>354</c:v>
                </c:pt>
                <c:pt idx="22">
                  <c:v>374</c:v>
                </c:pt>
                <c:pt idx="23">
                  <c:v>384</c:v>
                </c:pt>
                <c:pt idx="24">
                  <c:v>394</c:v>
                </c:pt>
                <c:pt idx="25">
                  <c:v>414</c:v>
                </c:pt>
                <c:pt idx="26">
                  <c:v>424</c:v>
                </c:pt>
                <c:pt idx="27">
                  <c:v>444</c:v>
                </c:pt>
                <c:pt idx="28">
                  <c:v>464</c:v>
                </c:pt>
                <c:pt idx="29">
                  <c:v>484</c:v>
                </c:pt>
                <c:pt idx="30">
                  <c:v>494</c:v>
                </c:pt>
                <c:pt idx="31">
                  <c:v>514</c:v>
                </c:pt>
                <c:pt idx="32">
                  <c:v>534</c:v>
                </c:pt>
                <c:pt idx="33">
                  <c:v>554</c:v>
                </c:pt>
                <c:pt idx="34">
                  <c:v>574</c:v>
                </c:pt>
                <c:pt idx="35">
                  <c:v>594</c:v>
                </c:pt>
                <c:pt idx="36">
                  <c:v>614</c:v>
                </c:pt>
                <c:pt idx="37">
                  <c:v>624</c:v>
                </c:pt>
                <c:pt idx="38">
                  <c:v>644</c:v>
                </c:pt>
                <c:pt idx="39">
                  <c:v>664</c:v>
                </c:pt>
                <c:pt idx="40">
                  <c:v>684</c:v>
                </c:pt>
                <c:pt idx="41">
                  <c:v>704</c:v>
                </c:pt>
                <c:pt idx="42">
                  <c:v>724</c:v>
                </c:pt>
                <c:pt idx="43">
                  <c:v>744</c:v>
                </c:pt>
                <c:pt idx="44">
                  <c:v>764</c:v>
                </c:pt>
                <c:pt idx="45">
                  <c:v>774</c:v>
                </c:pt>
                <c:pt idx="46">
                  <c:v>785</c:v>
                </c:pt>
                <c:pt idx="47">
                  <c:v>796</c:v>
                </c:pt>
                <c:pt idx="48">
                  <c:v>816</c:v>
                </c:pt>
                <c:pt idx="49">
                  <c:v>826</c:v>
                </c:pt>
                <c:pt idx="50">
                  <c:v>836</c:v>
                </c:pt>
                <c:pt idx="51">
                  <c:v>856</c:v>
                </c:pt>
                <c:pt idx="52">
                  <c:v>866</c:v>
                </c:pt>
                <c:pt idx="53">
                  <c:v>876</c:v>
                </c:pt>
                <c:pt idx="54">
                  <c:v>886</c:v>
                </c:pt>
                <c:pt idx="55">
                  <c:v>906</c:v>
                </c:pt>
                <c:pt idx="56">
                  <c:v>916</c:v>
                </c:pt>
                <c:pt idx="57">
                  <c:v>926</c:v>
                </c:pt>
                <c:pt idx="58">
                  <c:v>936</c:v>
                </c:pt>
                <c:pt idx="59">
                  <c:v>956</c:v>
                </c:pt>
                <c:pt idx="60">
                  <c:v>966</c:v>
                </c:pt>
                <c:pt idx="61">
                  <c:v>986</c:v>
                </c:pt>
                <c:pt idx="62">
                  <c:v>996</c:v>
                </c:pt>
                <c:pt idx="63">
                  <c:v>1016</c:v>
                </c:pt>
                <c:pt idx="64">
                  <c:v>1026</c:v>
                </c:pt>
                <c:pt idx="65">
                  <c:v>1046</c:v>
                </c:pt>
                <c:pt idx="66">
                  <c:v>1066</c:v>
                </c:pt>
                <c:pt idx="67">
                  <c:v>1076</c:v>
                </c:pt>
                <c:pt idx="68">
                  <c:v>1096</c:v>
                </c:pt>
                <c:pt idx="69">
                  <c:v>1116</c:v>
                </c:pt>
                <c:pt idx="70">
                  <c:v>1136</c:v>
                </c:pt>
                <c:pt idx="71">
                  <c:v>1146</c:v>
                </c:pt>
                <c:pt idx="72">
                  <c:v>1166</c:v>
                </c:pt>
                <c:pt idx="73">
                  <c:v>1176</c:v>
                </c:pt>
                <c:pt idx="74">
                  <c:v>1196</c:v>
                </c:pt>
                <c:pt idx="75">
                  <c:v>1216</c:v>
                </c:pt>
                <c:pt idx="76">
                  <c:v>1236</c:v>
                </c:pt>
                <c:pt idx="77">
                  <c:v>1246</c:v>
                </c:pt>
                <c:pt idx="78">
                  <c:v>1266</c:v>
                </c:pt>
                <c:pt idx="79">
                  <c:v>1276</c:v>
                </c:pt>
                <c:pt idx="80">
                  <c:v>1296</c:v>
                </c:pt>
                <c:pt idx="81">
                  <c:v>1316</c:v>
                </c:pt>
                <c:pt idx="82">
                  <c:v>1336</c:v>
                </c:pt>
                <c:pt idx="83">
                  <c:v>1346</c:v>
                </c:pt>
                <c:pt idx="84">
                  <c:v>1366</c:v>
                </c:pt>
                <c:pt idx="85">
                  <c:v>1376</c:v>
                </c:pt>
                <c:pt idx="86">
                  <c:v>1396</c:v>
                </c:pt>
                <c:pt idx="87">
                  <c:v>1416</c:v>
                </c:pt>
                <c:pt idx="88">
                  <c:v>1446</c:v>
                </c:pt>
                <c:pt idx="89">
                  <c:v>1466</c:v>
                </c:pt>
                <c:pt idx="90">
                  <c:v>1476</c:v>
                </c:pt>
                <c:pt idx="91">
                  <c:v>1496</c:v>
                </c:pt>
                <c:pt idx="92">
                  <c:v>1516</c:v>
                </c:pt>
                <c:pt idx="93">
                  <c:v>1536</c:v>
                </c:pt>
                <c:pt idx="94">
                  <c:v>1556</c:v>
                </c:pt>
                <c:pt idx="95">
                  <c:v>1566</c:v>
                </c:pt>
                <c:pt idx="96">
                  <c:v>1586</c:v>
                </c:pt>
                <c:pt idx="97">
                  <c:v>1596</c:v>
                </c:pt>
                <c:pt idx="98">
                  <c:v>1616</c:v>
                </c:pt>
                <c:pt idx="99">
                  <c:v>1626</c:v>
                </c:pt>
                <c:pt idx="100">
                  <c:v>1646</c:v>
                </c:pt>
                <c:pt idx="101">
                  <c:v>1666</c:v>
                </c:pt>
                <c:pt idx="102">
                  <c:v>1676</c:v>
                </c:pt>
                <c:pt idx="103">
                  <c:v>1686</c:v>
                </c:pt>
                <c:pt idx="104">
                  <c:v>1706</c:v>
                </c:pt>
                <c:pt idx="105">
                  <c:v>1716</c:v>
                </c:pt>
                <c:pt idx="106">
                  <c:v>1726</c:v>
                </c:pt>
                <c:pt idx="107">
                  <c:v>1746</c:v>
                </c:pt>
                <c:pt idx="108">
                  <c:v>1766</c:v>
                </c:pt>
                <c:pt idx="109">
                  <c:v>1776</c:v>
                </c:pt>
                <c:pt idx="110">
                  <c:v>1796</c:v>
                </c:pt>
                <c:pt idx="111">
                  <c:v>1816</c:v>
                </c:pt>
                <c:pt idx="112">
                  <c:v>1836</c:v>
                </c:pt>
                <c:pt idx="113">
                  <c:v>1846</c:v>
                </c:pt>
                <c:pt idx="114">
                  <c:v>1866</c:v>
                </c:pt>
                <c:pt idx="115">
                  <c:v>1886</c:v>
                </c:pt>
                <c:pt idx="116">
                  <c:v>1916</c:v>
                </c:pt>
                <c:pt idx="117">
                  <c:v>1936</c:v>
                </c:pt>
                <c:pt idx="118">
                  <c:v>1956</c:v>
                </c:pt>
                <c:pt idx="119">
                  <c:v>1966</c:v>
                </c:pt>
                <c:pt idx="120">
                  <c:v>1996</c:v>
                </c:pt>
                <c:pt idx="121">
                  <c:v>2006</c:v>
                </c:pt>
                <c:pt idx="122">
                  <c:v>2036</c:v>
                </c:pt>
                <c:pt idx="123">
                  <c:v>2056</c:v>
                </c:pt>
                <c:pt idx="124">
                  <c:v>2066</c:v>
                </c:pt>
                <c:pt idx="125">
                  <c:v>2086</c:v>
                </c:pt>
                <c:pt idx="126">
                  <c:v>2106</c:v>
                </c:pt>
                <c:pt idx="127">
                  <c:v>2116</c:v>
                </c:pt>
                <c:pt idx="128">
                  <c:v>2136</c:v>
                </c:pt>
                <c:pt idx="129">
                  <c:v>2156</c:v>
                </c:pt>
                <c:pt idx="130">
                  <c:v>2166</c:v>
                </c:pt>
                <c:pt idx="131">
                  <c:v>2186</c:v>
                </c:pt>
                <c:pt idx="132">
                  <c:v>2206</c:v>
                </c:pt>
                <c:pt idx="133">
                  <c:v>2216</c:v>
                </c:pt>
                <c:pt idx="134">
                  <c:v>2226</c:v>
                </c:pt>
                <c:pt idx="135">
                  <c:v>2236</c:v>
                </c:pt>
                <c:pt idx="136">
                  <c:v>2246</c:v>
                </c:pt>
                <c:pt idx="137">
                  <c:v>2266</c:v>
                </c:pt>
                <c:pt idx="138">
                  <c:v>2286</c:v>
                </c:pt>
                <c:pt idx="139">
                  <c:v>2296</c:v>
                </c:pt>
                <c:pt idx="140">
                  <c:v>2316</c:v>
                </c:pt>
                <c:pt idx="141">
                  <c:v>2336</c:v>
                </c:pt>
                <c:pt idx="142">
                  <c:v>2356</c:v>
                </c:pt>
                <c:pt idx="143">
                  <c:v>2366</c:v>
                </c:pt>
                <c:pt idx="144">
                  <c:v>2376</c:v>
                </c:pt>
                <c:pt idx="145">
                  <c:v>2396</c:v>
                </c:pt>
                <c:pt idx="146">
                  <c:v>2416</c:v>
                </c:pt>
                <c:pt idx="147">
                  <c:v>2426</c:v>
                </c:pt>
                <c:pt idx="148">
                  <c:v>2436</c:v>
                </c:pt>
                <c:pt idx="149">
                  <c:v>2456</c:v>
                </c:pt>
                <c:pt idx="150">
                  <c:v>2466</c:v>
                </c:pt>
                <c:pt idx="151">
                  <c:v>2486</c:v>
                </c:pt>
                <c:pt idx="152">
                  <c:v>2496</c:v>
                </c:pt>
                <c:pt idx="153">
                  <c:v>2516</c:v>
                </c:pt>
                <c:pt idx="154">
                  <c:v>2526</c:v>
                </c:pt>
                <c:pt idx="155">
                  <c:v>2536</c:v>
                </c:pt>
                <c:pt idx="156">
                  <c:v>2556</c:v>
                </c:pt>
                <c:pt idx="157">
                  <c:v>2566</c:v>
                </c:pt>
                <c:pt idx="158">
                  <c:v>2586</c:v>
                </c:pt>
                <c:pt idx="159">
                  <c:v>2606</c:v>
                </c:pt>
                <c:pt idx="160">
                  <c:v>2616</c:v>
                </c:pt>
                <c:pt idx="161">
                  <c:v>2636</c:v>
                </c:pt>
                <c:pt idx="162">
                  <c:v>2656</c:v>
                </c:pt>
                <c:pt idx="163">
                  <c:v>2666</c:v>
                </c:pt>
                <c:pt idx="164">
                  <c:v>2686</c:v>
                </c:pt>
                <c:pt idx="165">
                  <c:v>2706</c:v>
                </c:pt>
                <c:pt idx="166">
                  <c:v>2716</c:v>
                </c:pt>
                <c:pt idx="167">
                  <c:v>2726</c:v>
                </c:pt>
                <c:pt idx="168">
                  <c:v>2746</c:v>
                </c:pt>
                <c:pt idx="169">
                  <c:v>2766</c:v>
                </c:pt>
                <c:pt idx="170">
                  <c:v>2786</c:v>
                </c:pt>
                <c:pt idx="171">
                  <c:v>2806</c:v>
                </c:pt>
                <c:pt idx="172">
                  <c:v>2816</c:v>
                </c:pt>
                <c:pt idx="173">
                  <c:v>2836</c:v>
                </c:pt>
                <c:pt idx="174">
                  <c:v>2856</c:v>
                </c:pt>
                <c:pt idx="175">
                  <c:v>2866</c:v>
                </c:pt>
                <c:pt idx="176">
                  <c:v>2876</c:v>
                </c:pt>
                <c:pt idx="177">
                  <c:v>2896</c:v>
                </c:pt>
                <c:pt idx="178">
                  <c:v>2916</c:v>
                </c:pt>
                <c:pt idx="179">
                  <c:v>2926</c:v>
                </c:pt>
                <c:pt idx="180">
                  <c:v>2936</c:v>
                </c:pt>
                <c:pt idx="181">
                  <c:v>2956</c:v>
                </c:pt>
                <c:pt idx="182">
                  <c:v>2966</c:v>
                </c:pt>
                <c:pt idx="183">
                  <c:v>2976</c:v>
                </c:pt>
                <c:pt idx="184">
                  <c:v>2996</c:v>
                </c:pt>
                <c:pt idx="185">
                  <c:v>3016</c:v>
                </c:pt>
                <c:pt idx="186">
                  <c:v>3036</c:v>
                </c:pt>
                <c:pt idx="187">
                  <c:v>3046</c:v>
                </c:pt>
                <c:pt idx="188">
                  <c:v>3066</c:v>
                </c:pt>
                <c:pt idx="189">
                  <c:v>3076</c:v>
                </c:pt>
                <c:pt idx="190">
                  <c:v>3096</c:v>
                </c:pt>
                <c:pt idx="191">
                  <c:v>3116</c:v>
                </c:pt>
                <c:pt idx="192">
                  <c:v>3126</c:v>
                </c:pt>
                <c:pt idx="193">
                  <c:v>3136</c:v>
                </c:pt>
                <c:pt idx="194">
                  <c:v>3156</c:v>
                </c:pt>
                <c:pt idx="195">
                  <c:v>3166</c:v>
                </c:pt>
                <c:pt idx="196">
                  <c:v>3186</c:v>
                </c:pt>
                <c:pt idx="197">
                  <c:v>3196</c:v>
                </c:pt>
                <c:pt idx="198">
                  <c:v>3216</c:v>
                </c:pt>
                <c:pt idx="199">
                  <c:v>3226</c:v>
                </c:pt>
                <c:pt idx="200">
                  <c:v>3236</c:v>
                </c:pt>
                <c:pt idx="201">
                  <c:v>3246</c:v>
                </c:pt>
                <c:pt idx="202">
                  <c:v>3266</c:v>
                </c:pt>
                <c:pt idx="203">
                  <c:v>3276</c:v>
                </c:pt>
                <c:pt idx="204">
                  <c:v>3296</c:v>
                </c:pt>
                <c:pt idx="205">
                  <c:v>3316</c:v>
                </c:pt>
                <c:pt idx="206">
                  <c:v>3326</c:v>
                </c:pt>
                <c:pt idx="207">
                  <c:v>3346</c:v>
                </c:pt>
                <c:pt idx="208">
                  <c:v>3366</c:v>
                </c:pt>
                <c:pt idx="209">
                  <c:v>3376</c:v>
                </c:pt>
                <c:pt idx="210">
                  <c:v>3386</c:v>
                </c:pt>
                <c:pt idx="211">
                  <c:v>3406</c:v>
                </c:pt>
                <c:pt idx="212">
                  <c:v>3416</c:v>
                </c:pt>
                <c:pt idx="213">
                  <c:v>3436</c:v>
                </c:pt>
                <c:pt idx="214">
                  <c:v>3446</c:v>
                </c:pt>
                <c:pt idx="215">
                  <c:v>3466</c:v>
                </c:pt>
                <c:pt idx="216">
                  <c:v>3476</c:v>
                </c:pt>
                <c:pt idx="217">
                  <c:v>3486</c:v>
                </c:pt>
                <c:pt idx="218">
                  <c:v>3506</c:v>
                </c:pt>
                <c:pt idx="219">
                  <c:v>3526</c:v>
                </c:pt>
                <c:pt idx="220">
                  <c:v>3546</c:v>
                </c:pt>
                <c:pt idx="221">
                  <c:v>3566</c:v>
                </c:pt>
                <c:pt idx="222">
                  <c:v>3576</c:v>
                </c:pt>
                <c:pt idx="223">
                  <c:v>3596</c:v>
                </c:pt>
                <c:pt idx="224">
                  <c:v>3616</c:v>
                </c:pt>
                <c:pt idx="225">
                  <c:v>3626</c:v>
                </c:pt>
                <c:pt idx="226">
                  <c:v>3646</c:v>
                </c:pt>
                <c:pt idx="227">
                  <c:v>3666</c:v>
                </c:pt>
                <c:pt idx="228">
                  <c:v>3686</c:v>
                </c:pt>
                <c:pt idx="229">
                  <c:v>3696</c:v>
                </c:pt>
                <c:pt idx="230">
                  <c:v>3706</c:v>
                </c:pt>
                <c:pt idx="231">
                  <c:v>3726</c:v>
                </c:pt>
                <c:pt idx="232">
                  <c:v>3736</c:v>
                </c:pt>
                <c:pt idx="233">
                  <c:v>3756</c:v>
                </c:pt>
                <c:pt idx="234">
                  <c:v>3766</c:v>
                </c:pt>
                <c:pt idx="235">
                  <c:v>3786</c:v>
                </c:pt>
                <c:pt idx="236">
                  <c:v>3796</c:v>
                </c:pt>
                <c:pt idx="237">
                  <c:v>3816</c:v>
                </c:pt>
                <c:pt idx="238">
                  <c:v>3836</c:v>
                </c:pt>
                <c:pt idx="239">
                  <c:v>3856</c:v>
                </c:pt>
                <c:pt idx="240">
                  <c:v>3866</c:v>
                </c:pt>
                <c:pt idx="241">
                  <c:v>3876</c:v>
                </c:pt>
                <c:pt idx="242">
                  <c:v>3886</c:v>
                </c:pt>
                <c:pt idx="243">
                  <c:v>3906</c:v>
                </c:pt>
                <c:pt idx="244">
                  <c:v>3916</c:v>
                </c:pt>
                <c:pt idx="245">
                  <c:v>3936</c:v>
                </c:pt>
                <c:pt idx="246">
                  <c:v>3956</c:v>
                </c:pt>
                <c:pt idx="247">
                  <c:v>3966</c:v>
                </c:pt>
                <c:pt idx="248">
                  <c:v>3976</c:v>
                </c:pt>
                <c:pt idx="249">
                  <c:v>4006</c:v>
                </c:pt>
                <c:pt idx="250">
                  <c:v>4016</c:v>
                </c:pt>
                <c:pt idx="251">
                  <c:v>4036</c:v>
                </c:pt>
                <c:pt idx="252">
                  <c:v>4046</c:v>
                </c:pt>
                <c:pt idx="253">
                  <c:v>4066</c:v>
                </c:pt>
                <c:pt idx="254">
                  <c:v>4086</c:v>
                </c:pt>
                <c:pt idx="255">
                  <c:v>4096</c:v>
                </c:pt>
                <c:pt idx="256">
                  <c:v>4116</c:v>
                </c:pt>
                <c:pt idx="257">
                  <c:v>4136</c:v>
                </c:pt>
                <c:pt idx="258">
                  <c:v>4156</c:v>
                </c:pt>
                <c:pt idx="259">
                  <c:v>4166</c:v>
                </c:pt>
                <c:pt idx="260">
                  <c:v>4186</c:v>
                </c:pt>
                <c:pt idx="261">
                  <c:v>4206</c:v>
                </c:pt>
                <c:pt idx="262">
                  <c:v>4216</c:v>
                </c:pt>
                <c:pt idx="263">
                  <c:v>4236</c:v>
                </c:pt>
                <c:pt idx="264">
                  <c:v>4256</c:v>
                </c:pt>
                <c:pt idx="265">
                  <c:v>4266</c:v>
                </c:pt>
                <c:pt idx="266">
                  <c:v>4286</c:v>
                </c:pt>
                <c:pt idx="267">
                  <c:v>4306</c:v>
                </c:pt>
                <c:pt idx="268">
                  <c:v>4316</c:v>
                </c:pt>
                <c:pt idx="269">
                  <c:v>4336</c:v>
                </c:pt>
                <c:pt idx="270">
                  <c:v>4356</c:v>
                </c:pt>
                <c:pt idx="271">
                  <c:v>4376</c:v>
                </c:pt>
                <c:pt idx="272">
                  <c:v>4396</c:v>
                </c:pt>
                <c:pt idx="273">
                  <c:v>4416</c:v>
                </c:pt>
                <c:pt idx="274">
                  <c:v>4426</c:v>
                </c:pt>
                <c:pt idx="275">
                  <c:v>4446</c:v>
                </c:pt>
                <c:pt idx="276">
                  <c:v>4466</c:v>
                </c:pt>
                <c:pt idx="277">
                  <c:v>4486</c:v>
                </c:pt>
                <c:pt idx="278">
                  <c:v>4506</c:v>
                </c:pt>
                <c:pt idx="279">
                  <c:v>4516</c:v>
                </c:pt>
                <c:pt idx="280">
                  <c:v>4526</c:v>
                </c:pt>
                <c:pt idx="281">
                  <c:v>4546</c:v>
                </c:pt>
                <c:pt idx="282">
                  <c:v>4556</c:v>
                </c:pt>
                <c:pt idx="283">
                  <c:v>4566</c:v>
                </c:pt>
                <c:pt idx="284">
                  <c:v>4586</c:v>
                </c:pt>
                <c:pt idx="285">
                  <c:v>4596</c:v>
                </c:pt>
                <c:pt idx="286">
                  <c:v>4616</c:v>
                </c:pt>
                <c:pt idx="287">
                  <c:v>4636</c:v>
                </c:pt>
                <c:pt idx="288">
                  <c:v>4656</c:v>
                </c:pt>
                <c:pt idx="289">
                  <c:v>4666</c:v>
                </c:pt>
                <c:pt idx="290">
                  <c:v>4676</c:v>
                </c:pt>
                <c:pt idx="291">
                  <c:v>4686</c:v>
                </c:pt>
                <c:pt idx="292">
                  <c:v>4706</c:v>
                </c:pt>
                <c:pt idx="293">
                  <c:v>4726</c:v>
                </c:pt>
                <c:pt idx="294">
                  <c:v>4736</c:v>
                </c:pt>
                <c:pt idx="295">
                  <c:v>4756</c:v>
                </c:pt>
                <c:pt idx="296">
                  <c:v>4766</c:v>
                </c:pt>
                <c:pt idx="297">
                  <c:v>4786</c:v>
                </c:pt>
                <c:pt idx="298">
                  <c:v>4806</c:v>
                </c:pt>
                <c:pt idx="299">
                  <c:v>4816</c:v>
                </c:pt>
                <c:pt idx="300">
                  <c:v>4827</c:v>
                </c:pt>
                <c:pt idx="301">
                  <c:v>4838</c:v>
                </c:pt>
                <c:pt idx="302">
                  <c:v>4849</c:v>
                </c:pt>
                <c:pt idx="303">
                  <c:v>4864</c:v>
                </c:pt>
                <c:pt idx="304">
                  <c:v>4884</c:v>
                </c:pt>
                <c:pt idx="305">
                  <c:v>4894</c:v>
                </c:pt>
                <c:pt idx="306">
                  <c:v>4914</c:v>
                </c:pt>
                <c:pt idx="307">
                  <c:v>4924</c:v>
                </c:pt>
                <c:pt idx="308">
                  <c:v>4934</c:v>
                </c:pt>
                <c:pt idx="309">
                  <c:v>4954</c:v>
                </c:pt>
                <c:pt idx="310">
                  <c:v>4964</c:v>
                </c:pt>
                <c:pt idx="311">
                  <c:v>4974</c:v>
                </c:pt>
                <c:pt idx="312">
                  <c:v>4984</c:v>
                </c:pt>
                <c:pt idx="313">
                  <c:v>5004</c:v>
                </c:pt>
                <c:pt idx="314">
                  <c:v>5014</c:v>
                </c:pt>
                <c:pt idx="315">
                  <c:v>5034</c:v>
                </c:pt>
                <c:pt idx="316">
                  <c:v>5054</c:v>
                </c:pt>
                <c:pt idx="317">
                  <c:v>5064</c:v>
                </c:pt>
                <c:pt idx="318">
                  <c:v>5084</c:v>
                </c:pt>
                <c:pt idx="319">
                  <c:v>5104</c:v>
                </c:pt>
                <c:pt idx="320">
                  <c:v>5124</c:v>
                </c:pt>
                <c:pt idx="321">
                  <c:v>5144</c:v>
                </c:pt>
                <c:pt idx="322">
                  <c:v>5154</c:v>
                </c:pt>
                <c:pt idx="323">
                  <c:v>5174</c:v>
                </c:pt>
                <c:pt idx="324">
                  <c:v>5194</c:v>
                </c:pt>
                <c:pt idx="325">
                  <c:v>5214</c:v>
                </c:pt>
                <c:pt idx="326">
                  <c:v>5224</c:v>
                </c:pt>
                <c:pt idx="327">
                  <c:v>5244</c:v>
                </c:pt>
                <c:pt idx="328">
                  <c:v>5264</c:v>
                </c:pt>
                <c:pt idx="329">
                  <c:v>5284</c:v>
                </c:pt>
                <c:pt idx="330">
                  <c:v>5294</c:v>
                </c:pt>
                <c:pt idx="331">
                  <c:v>5314</c:v>
                </c:pt>
                <c:pt idx="332">
                  <c:v>5334</c:v>
                </c:pt>
                <c:pt idx="333">
                  <c:v>5344</c:v>
                </c:pt>
                <c:pt idx="334">
                  <c:v>5364</c:v>
                </c:pt>
                <c:pt idx="335">
                  <c:v>5374</c:v>
                </c:pt>
                <c:pt idx="336">
                  <c:v>5394</c:v>
                </c:pt>
                <c:pt idx="337">
                  <c:v>5414</c:v>
                </c:pt>
                <c:pt idx="338">
                  <c:v>5424</c:v>
                </c:pt>
                <c:pt idx="339">
                  <c:v>5434</c:v>
                </c:pt>
                <c:pt idx="340">
                  <c:v>5454</c:v>
                </c:pt>
                <c:pt idx="341">
                  <c:v>5474</c:v>
                </c:pt>
                <c:pt idx="342">
                  <c:v>5494</c:v>
                </c:pt>
                <c:pt idx="343">
                  <c:v>5514</c:v>
                </c:pt>
                <c:pt idx="344">
                  <c:v>5534</c:v>
                </c:pt>
                <c:pt idx="345">
                  <c:v>5544</c:v>
                </c:pt>
                <c:pt idx="346">
                  <c:v>5564</c:v>
                </c:pt>
                <c:pt idx="347">
                  <c:v>5574</c:v>
                </c:pt>
                <c:pt idx="348">
                  <c:v>5594</c:v>
                </c:pt>
                <c:pt idx="349">
                  <c:v>5604</c:v>
                </c:pt>
                <c:pt idx="350">
                  <c:v>5624</c:v>
                </c:pt>
                <c:pt idx="351">
                  <c:v>5644</c:v>
                </c:pt>
                <c:pt idx="352">
                  <c:v>5664</c:v>
                </c:pt>
                <c:pt idx="353">
                  <c:v>5684</c:v>
                </c:pt>
                <c:pt idx="354">
                  <c:v>5704</c:v>
                </c:pt>
                <c:pt idx="355">
                  <c:v>5714</c:v>
                </c:pt>
                <c:pt idx="356">
                  <c:v>5734</c:v>
                </c:pt>
                <c:pt idx="357">
                  <c:v>5754</c:v>
                </c:pt>
                <c:pt idx="358">
                  <c:v>5774</c:v>
                </c:pt>
                <c:pt idx="359">
                  <c:v>5785</c:v>
                </c:pt>
                <c:pt idx="360">
                  <c:v>5795</c:v>
                </c:pt>
                <c:pt idx="361">
                  <c:v>5815</c:v>
                </c:pt>
                <c:pt idx="362">
                  <c:v>5825</c:v>
                </c:pt>
                <c:pt idx="363">
                  <c:v>5845</c:v>
                </c:pt>
                <c:pt idx="364">
                  <c:v>5855</c:v>
                </c:pt>
                <c:pt idx="365">
                  <c:v>5875</c:v>
                </c:pt>
                <c:pt idx="366">
                  <c:v>5895</c:v>
                </c:pt>
                <c:pt idx="367">
                  <c:v>5905</c:v>
                </c:pt>
                <c:pt idx="368">
                  <c:v>5925</c:v>
                </c:pt>
                <c:pt idx="369">
                  <c:v>5945</c:v>
                </c:pt>
                <c:pt idx="370">
                  <c:v>5955</c:v>
                </c:pt>
                <c:pt idx="371">
                  <c:v>5965</c:v>
                </c:pt>
                <c:pt idx="372">
                  <c:v>5985</c:v>
                </c:pt>
                <c:pt idx="373">
                  <c:v>6005</c:v>
                </c:pt>
                <c:pt idx="374">
                  <c:v>6015</c:v>
                </c:pt>
                <c:pt idx="375">
                  <c:v>6035</c:v>
                </c:pt>
                <c:pt idx="376">
                  <c:v>6055</c:v>
                </c:pt>
                <c:pt idx="377">
                  <c:v>6075</c:v>
                </c:pt>
                <c:pt idx="378">
                  <c:v>6085</c:v>
                </c:pt>
                <c:pt idx="379">
                  <c:v>6105</c:v>
                </c:pt>
                <c:pt idx="380">
                  <c:v>6115</c:v>
                </c:pt>
                <c:pt idx="381">
                  <c:v>6135</c:v>
                </c:pt>
                <c:pt idx="382">
                  <c:v>6155</c:v>
                </c:pt>
                <c:pt idx="383">
                  <c:v>6165</c:v>
                </c:pt>
                <c:pt idx="384">
                  <c:v>6185</c:v>
                </c:pt>
                <c:pt idx="385">
                  <c:v>6205</c:v>
                </c:pt>
                <c:pt idx="386">
                  <c:v>6225</c:v>
                </c:pt>
                <c:pt idx="387">
                  <c:v>6245</c:v>
                </c:pt>
                <c:pt idx="388">
                  <c:v>6265</c:v>
                </c:pt>
                <c:pt idx="389">
                  <c:v>6285</c:v>
                </c:pt>
                <c:pt idx="390">
                  <c:v>6295</c:v>
                </c:pt>
                <c:pt idx="391">
                  <c:v>6305</c:v>
                </c:pt>
                <c:pt idx="392">
                  <c:v>6325</c:v>
                </c:pt>
                <c:pt idx="393">
                  <c:v>6345</c:v>
                </c:pt>
                <c:pt idx="394">
                  <c:v>6365</c:v>
                </c:pt>
                <c:pt idx="395">
                  <c:v>6385</c:v>
                </c:pt>
                <c:pt idx="396">
                  <c:v>6395</c:v>
                </c:pt>
                <c:pt idx="397">
                  <c:v>6405</c:v>
                </c:pt>
                <c:pt idx="398">
                  <c:v>6415</c:v>
                </c:pt>
                <c:pt idx="399">
                  <c:v>6435</c:v>
                </c:pt>
                <c:pt idx="400">
                  <c:v>6455</c:v>
                </c:pt>
                <c:pt idx="401">
                  <c:v>6465</c:v>
                </c:pt>
                <c:pt idx="402">
                  <c:v>6475</c:v>
                </c:pt>
                <c:pt idx="403">
                  <c:v>6495</c:v>
                </c:pt>
                <c:pt idx="404">
                  <c:v>6505</c:v>
                </c:pt>
                <c:pt idx="405">
                  <c:v>6525</c:v>
                </c:pt>
                <c:pt idx="406">
                  <c:v>6535</c:v>
                </c:pt>
                <c:pt idx="407">
                  <c:v>6545</c:v>
                </c:pt>
                <c:pt idx="408">
                  <c:v>6565</c:v>
                </c:pt>
                <c:pt idx="409">
                  <c:v>6575</c:v>
                </c:pt>
                <c:pt idx="410">
                  <c:v>6585</c:v>
                </c:pt>
                <c:pt idx="411">
                  <c:v>6595</c:v>
                </c:pt>
                <c:pt idx="412">
                  <c:v>6615</c:v>
                </c:pt>
                <c:pt idx="413">
                  <c:v>6635</c:v>
                </c:pt>
                <c:pt idx="414">
                  <c:v>6655</c:v>
                </c:pt>
                <c:pt idx="415">
                  <c:v>6665</c:v>
                </c:pt>
                <c:pt idx="416">
                  <c:v>6675</c:v>
                </c:pt>
                <c:pt idx="417">
                  <c:v>6695</c:v>
                </c:pt>
                <c:pt idx="418">
                  <c:v>6705</c:v>
                </c:pt>
                <c:pt idx="419">
                  <c:v>6725</c:v>
                </c:pt>
                <c:pt idx="420">
                  <c:v>6735</c:v>
                </c:pt>
                <c:pt idx="421">
                  <c:v>6765</c:v>
                </c:pt>
                <c:pt idx="422">
                  <c:v>6775</c:v>
                </c:pt>
                <c:pt idx="423">
                  <c:v>6795</c:v>
                </c:pt>
                <c:pt idx="424">
                  <c:v>6805</c:v>
                </c:pt>
                <c:pt idx="425">
                  <c:v>6815</c:v>
                </c:pt>
                <c:pt idx="426">
                  <c:v>6835</c:v>
                </c:pt>
                <c:pt idx="427">
                  <c:v>6855</c:v>
                </c:pt>
                <c:pt idx="428">
                  <c:v>6865</c:v>
                </c:pt>
                <c:pt idx="429">
                  <c:v>6885</c:v>
                </c:pt>
                <c:pt idx="430">
                  <c:v>6905</c:v>
                </c:pt>
                <c:pt idx="431">
                  <c:v>6915</c:v>
                </c:pt>
                <c:pt idx="432">
                  <c:v>6925</c:v>
                </c:pt>
                <c:pt idx="433">
                  <c:v>6945</c:v>
                </c:pt>
                <c:pt idx="434">
                  <c:v>6975</c:v>
                </c:pt>
                <c:pt idx="435">
                  <c:v>6995</c:v>
                </c:pt>
                <c:pt idx="436">
                  <c:v>7015</c:v>
                </c:pt>
                <c:pt idx="437">
                  <c:v>7025</c:v>
                </c:pt>
                <c:pt idx="438">
                  <c:v>7035</c:v>
                </c:pt>
                <c:pt idx="439">
                  <c:v>7055</c:v>
                </c:pt>
                <c:pt idx="440">
                  <c:v>7065</c:v>
                </c:pt>
                <c:pt idx="441">
                  <c:v>7085</c:v>
                </c:pt>
                <c:pt idx="442">
                  <c:v>7095</c:v>
                </c:pt>
                <c:pt idx="443">
                  <c:v>7115</c:v>
                </c:pt>
                <c:pt idx="444">
                  <c:v>7125</c:v>
                </c:pt>
                <c:pt idx="445">
                  <c:v>7145</c:v>
                </c:pt>
                <c:pt idx="446">
                  <c:v>7155</c:v>
                </c:pt>
                <c:pt idx="447">
                  <c:v>7175</c:v>
                </c:pt>
                <c:pt idx="448">
                  <c:v>7195</c:v>
                </c:pt>
                <c:pt idx="449">
                  <c:v>7215</c:v>
                </c:pt>
                <c:pt idx="450">
                  <c:v>7225</c:v>
                </c:pt>
                <c:pt idx="451">
                  <c:v>7235</c:v>
                </c:pt>
                <c:pt idx="452">
                  <c:v>7245</c:v>
                </c:pt>
                <c:pt idx="453">
                  <c:v>7255</c:v>
                </c:pt>
                <c:pt idx="454">
                  <c:v>7275</c:v>
                </c:pt>
                <c:pt idx="455">
                  <c:v>7295</c:v>
                </c:pt>
                <c:pt idx="456">
                  <c:v>7325</c:v>
                </c:pt>
                <c:pt idx="457">
                  <c:v>7345</c:v>
                </c:pt>
                <c:pt idx="458">
                  <c:v>7365</c:v>
                </c:pt>
                <c:pt idx="459">
                  <c:v>7385</c:v>
                </c:pt>
                <c:pt idx="460">
                  <c:v>7415</c:v>
                </c:pt>
                <c:pt idx="461">
                  <c:v>7425</c:v>
                </c:pt>
                <c:pt idx="462">
                  <c:v>7445</c:v>
                </c:pt>
                <c:pt idx="463">
                  <c:v>7465</c:v>
                </c:pt>
                <c:pt idx="464">
                  <c:v>7475</c:v>
                </c:pt>
                <c:pt idx="465">
                  <c:v>7495</c:v>
                </c:pt>
                <c:pt idx="466">
                  <c:v>7515</c:v>
                </c:pt>
                <c:pt idx="467">
                  <c:v>7535</c:v>
                </c:pt>
                <c:pt idx="468">
                  <c:v>7555</c:v>
                </c:pt>
                <c:pt idx="469">
                  <c:v>7575</c:v>
                </c:pt>
                <c:pt idx="470">
                  <c:v>7585</c:v>
                </c:pt>
                <c:pt idx="471">
                  <c:v>7605</c:v>
                </c:pt>
                <c:pt idx="472">
                  <c:v>7615</c:v>
                </c:pt>
                <c:pt idx="473">
                  <c:v>7635</c:v>
                </c:pt>
                <c:pt idx="474">
                  <c:v>7655</c:v>
                </c:pt>
                <c:pt idx="475">
                  <c:v>7675</c:v>
                </c:pt>
                <c:pt idx="476">
                  <c:v>7695</c:v>
                </c:pt>
                <c:pt idx="477">
                  <c:v>7705</c:v>
                </c:pt>
                <c:pt idx="478">
                  <c:v>7725</c:v>
                </c:pt>
                <c:pt idx="479">
                  <c:v>7735</c:v>
                </c:pt>
                <c:pt idx="480">
                  <c:v>7755</c:v>
                </c:pt>
                <c:pt idx="481">
                  <c:v>7775</c:v>
                </c:pt>
                <c:pt idx="482">
                  <c:v>7785</c:v>
                </c:pt>
                <c:pt idx="483">
                  <c:v>7795</c:v>
                </c:pt>
                <c:pt idx="484">
                  <c:v>7815</c:v>
                </c:pt>
                <c:pt idx="485">
                  <c:v>7835</c:v>
                </c:pt>
                <c:pt idx="486">
                  <c:v>7855</c:v>
                </c:pt>
                <c:pt idx="487">
                  <c:v>7875</c:v>
                </c:pt>
                <c:pt idx="488">
                  <c:v>7895</c:v>
                </c:pt>
                <c:pt idx="489">
                  <c:v>7915</c:v>
                </c:pt>
                <c:pt idx="490">
                  <c:v>7925</c:v>
                </c:pt>
                <c:pt idx="491">
                  <c:v>7945</c:v>
                </c:pt>
                <c:pt idx="492">
                  <c:v>7965</c:v>
                </c:pt>
                <c:pt idx="493">
                  <c:v>7985</c:v>
                </c:pt>
                <c:pt idx="494">
                  <c:v>7995</c:v>
                </c:pt>
                <c:pt idx="495">
                  <c:v>8015</c:v>
                </c:pt>
                <c:pt idx="496">
                  <c:v>8025</c:v>
                </c:pt>
                <c:pt idx="497">
                  <c:v>8045</c:v>
                </c:pt>
                <c:pt idx="498">
                  <c:v>8065</c:v>
                </c:pt>
                <c:pt idx="499">
                  <c:v>8085</c:v>
                </c:pt>
                <c:pt idx="500">
                  <c:v>8095</c:v>
                </c:pt>
                <c:pt idx="501">
                  <c:v>8115</c:v>
                </c:pt>
                <c:pt idx="502">
                  <c:v>8135</c:v>
                </c:pt>
                <c:pt idx="503">
                  <c:v>8145</c:v>
                </c:pt>
                <c:pt idx="504">
                  <c:v>8165</c:v>
                </c:pt>
                <c:pt idx="505">
                  <c:v>8185</c:v>
                </c:pt>
                <c:pt idx="506">
                  <c:v>8195</c:v>
                </c:pt>
                <c:pt idx="507">
                  <c:v>8215</c:v>
                </c:pt>
                <c:pt idx="508">
                  <c:v>8235</c:v>
                </c:pt>
                <c:pt idx="509">
                  <c:v>8245</c:v>
                </c:pt>
                <c:pt idx="510">
                  <c:v>8265</c:v>
                </c:pt>
                <c:pt idx="511">
                  <c:v>8275</c:v>
                </c:pt>
                <c:pt idx="512">
                  <c:v>8295</c:v>
                </c:pt>
                <c:pt idx="513">
                  <c:v>8315</c:v>
                </c:pt>
                <c:pt idx="514">
                  <c:v>8325</c:v>
                </c:pt>
                <c:pt idx="515">
                  <c:v>8345</c:v>
                </c:pt>
                <c:pt idx="516">
                  <c:v>8355</c:v>
                </c:pt>
                <c:pt idx="517">
                  <c:v>8375</c:v>
                </c:pt>
                <c:pt idx="518">
                  <c:v>8385</c:v>
                </c:pt>
                <c:pt idx="519">
                  <c:v>8415</c:v>
                </c:pt>
                <c:pt idx="520">
                  <c:v>8435</c:v>
                </c:pt>
                <c:pt idx="521">
                  <c:v>8455</c:v>
                </c:pt>
                <c:pt idx="522">
                  <c:v>8475</c:v>
                </c:pt>
                <c:pt idx="523">
                  <c:v>8485</c:v>
                </c:pt>
                <c:pt idx="524">
                  <c:v>8505</c:v>
                </c:pt>
                <c:pt idx="525">
                  <c:v>8515</c:v>
                </c:pt>
                <c:pt idx="526">
                  <c:v>8535</c:v>
                </c:pt>
                <c:pt idx="527">
                  <c:v>8545</c:v>
                </c:pt>
                <c:pt idx="528">
                  <c:v>8565</c:v>
                </c:pt>
                <c:pt idx="529">
                  <c:v>8575</c:v>
                </c:pt>
                <c:pt idx="530">
                  <c:v>8595</c:v>
                </c:pt>
                <c:pt idx="531">
                  <c:v>8605</c:v>
                </c:pt>
                <c:pt idx="532">
                  <c:v>8625</c:v>
                </c:pt>
                <c:pt idx="533">
                  <c:v>8635</c:v>
                </c:pt>
                <c:pt idx="534">
                  <c:v>8645</c:v>
                </c:pt>
                <c:pt idx="535">
                  <c:v>8665</c:v>
                </c:pt>
                <c:pt idx="536">
                  <c:v>8685</c:v>
                </c:pt>
                <c:pt idx="537">
                  <c:v>8695</c:v>
                </c:pt>
                <c:pt idx="538">
                  <c:v>8715</c:v>
                </c:pt>
                <c:pt idx="539">
                  <c:v>8735</c:v>
                </c:pt>
                <c:pt idx="540">
                  <c:v>8745</c:v>
                </c:pt>
                <c:pt idx="541">
                  <c:v>8765</c:v>
                </c:pt>
                <c:pt idx="542">
                  <c:v>8775</c:v>
                </c:pt>
                <c:pt idx="543">
                  <c:v>8795</c:v>
                </c:pt>
                <c:pt idx="544">
                  <c:v>8815</c:v>
                </c:pt>
                <c:pt idx="545">
                  <c:v>8835</c:v>
                </c:pt>
                <c:pt idx="546">
                  <c:v>8845</c:v>
                </c:pt>
                <c:pt idx="547">
                  <c:v>8865</c:v>
                </c:pt>
                <c:pt idx="548">
                  <c:v>8885</c:v>
                </c:pt>
                <c:pt idx="549">
                  <c:v>8895</c:v>
                </c:pt>
                <c:pt idx="550">
                  <c:v>8905</c:v>
                </c:pt>
                <c:pt idx="551">
                  <c:v>8925</c:v>
                </c:pt>
                <c:pt idx="552">
                  <c:v>8955</c:v>
                </c:pt>
                <c:pt idx="553">
                  <c:v>8965</c:v>
                </c:pt>
                <c:pt idx="554">
                  <c:v>8985</c:v>
                </c:pt>
                <c:pt idx="555">
                  <c:v>8995</c:v>
                </c:pt>
                <c:pt idx="556">
                  <c:v>9005</c:v>
                </c:pt>
                <c:pt idx="557">
                  <c:v>9015</c:v>
                </c:pt>
                <c:pt idx="558">
                  <c:v>9035</c:v>
                </c:pt>
                <c:pt idx="559">
                  <c:v>9045</c:v>
                </c:pt>
                <c:pt idx="560">
                  <c:v>9055</c:v>
                </c:pt>
                <c:pt idx="561">
                  <c:v>9075</c:v>
                </c:pt>
                <c:pt idx="562">
                  <c:v>9085</c:v>
                </c:pt>
                <c:pt idx="563">
                  <c:v>9095</c:v>
                </c:pt>
                <c:pt idx="564">
                  <c:v>9115</c:v>
                </c:pt>
                <c:pt idx="565">
                  <c:v>9125</c:v>
                </c:pt>
                <c:pt idx="566">
                  <c:v>9145</c:v>
                </c:pt>
                <c:pt idx="567">
                  <c:v>9165</c:v>
                </c:pt>
                <c:pt idx="568">
                  <c:v>9185</c:v>
                </c:pt>
                <c:pt idx="569">
                  <c:v>9195</c:v>
                </c:pt>
                <c:pt idx="570">
                  <c:v>9215</c:v>
                </c:pt>
                <c:pt idx="571">
                  <c:v>9225</c:v>
                </c:pt>
                <c:pt idx="572">
                  <c:v>9245</c:v>
                </c:pt>
                <c:pt idx="573">
                  <c:v>9255</c:v>
                </c:pt>
                <c:pt idx="574">
                  <c:v>9275</c:v>
                </c:pt>
                <c:pt idx="575">
                  <c:v>9295</c:v>
                </c:pt>
                <c:pt idx="576">
                  <c:v>9305</c:v>
                </c:pt>
                <c:pt idx="577">
                  <c:v>9315</c:v>
                </c:pt>
                <c:pt idx="578">
                  <c:v>9335</c:v>
                </c:pt>
                <c:pt idx="579">
                  <c:v>9355</c:v>
                </c:pt>
                <c:pt idx="580">
                  <c:v>9375</c:v>
                </c:pt>
                <c:pt idx="581">
                  <c:v>9395</c:v>
                </c:pt>
                <c:pt idx="582">
                  <c:v>9405</c:v>
                </c:pt>
                <c:pt idx="583">
                  <c:v>9415</c:v>
                </c:pt>
                <c:pt idx="584">
                  <c:v>9435</c:v>
                </c:pt>
                <c:pt idx="585">
                  <c:v>9455</c:v>
                </c:pt>
                <c:pt idx="586">
                  <c:v>9475</c:v>
                </c:pt>
                <c:pt idx="587">
                  <c:v>9495</c:v>
                </c:pt>
                <c:pt idx="588">
                  <c:v>9515</c:v>
                </c:pt>
                <c:pt idx="589">
                  <c:v>9525</c:v>
                </c:pt>
                <c:pt idx="590">
                  <c:v>9545</c:v>
                </c:pt>
                <c:pt idx="591">
                  <c:v>9555</c:v>
                </c:pt>
                <c:pt idx="592">
                  <c:v>9575</c:v>
                </c:pt>
                <c:pt idx="593">
                  <c:v>9585</c:v>
                </c:pt>
                <c:pt idx="594">
                  <c:v>9595</c:v>
                </c:pt>
                <c:pt idx="595">
                  <c:v>9615</c:v>
                </c:pt>
                <c:pt idx="596">
                  <c:v>9625</c:v>
                </c:pt>
                <c:pt idx="597">
                  <c:v>9635</c:v>
                </c:pt>
                <c:pt idx="598">
                  <c:v>9655</c:v>
                </c:pt>
                <c:pt idx="599">
                  <c:v>9675</c:v>
                </c:pt>
                <c:pt idx="600">
                  <c:v>9695</c:v>
                </c:pt>
                <c:pt idx="601">
                  <c:v>9705</c:v>
                </c:pt>
                <c:pt idx="602">
                  <c:v>9715</c:v>
                </c:pt>
                <c:pt idx="603">
                  <c:v>9725</c:v>
                </c:pt>
                <c:pt idx="604">
                  <c:v>9745</c:v>
                </c:pt>
                <c:pt idx="605">
                  <c:v>9755</c:v>
                </c:pt>
                <c:pt idx="606">
                  <c:v>9765</c:v>
                </c:pt>
                <c:pt idx="607">
                  <c:v>9775</c:v>
                </c:pt>
                <c:pt idx="608">
                  <c:v>9795</c:v>
                </c:pt>
                <c:pt idx="609">
                  <c:v>9815</c:v>
                </c:pt>
                <c:pt idx="610">
                  <c:v>9825</c:v>
                </c:pt>
                <c:pt idx="611">
                  <c:v>9835</c:v>
                </c:pt>
                <c:pt idx="612">
                  <c:v>9845</c:v>
                </c:pt>
                <c:pt idx="613">
                  <c:v>9865</c:v>
                </c:pt>
                <c:pt idx="614">
                  <c:v>9875</c:v>
                </c:pt>
                <c:pt idx="615">
                  <c:v>9895</c:v>
                </c:pt>
                <c:pt idx="616">
                  <c:v>9915</c:v>
                </c:pt>
                <c:pt idx="617">
                  <c:v>9925</c:v>
                </c:pt>
                <c:pt idx="618">
                  <c:v>9945</c:v>
                </c:pt>
                <c:pt idx="619">
                  <c:v>9955</c:v>
                </c:pt>
                <c:pt idx="620">
                  <c:v>9965</c:v>
                </c:pt>
                <c:pt idx="621">
                  <c:v>9985</c:v>
                </c:pt>
                <c:pt idx="622">
                  <c:v>10005</c:v>
                </c:pt>
                <c:pt idx="623">
                  <c:v>10025</c:v>
                </c:pt>
                <c:pt idx="624">
                  <c:v>10045</c:v>
                </c:pt>
                <c:pt idx="625">
                  <c:v>10055</c:v>
                </c:pt>
                <c:pt idx="626">
                  <c:v>10075</c:v>
                </c:pt>
                <c:pt idx="627">
                  <c:v>10085</c:v>
                </c:pt>
                <c:pt idx="628">
                  <c:v>10105</c:v>
                </c:pt>
                <c:pt idx="629">
                  <c:v>10115</c:v>
                </c:pt>
                <c:pt idx="630">
                  <c:v>10135</c:v>
                </c:pt>
                <c:pt idx="631">
                  <c:v>10145</c:v>
                </c:pt>
                <c:pt idx="632">
                  <c:v>10165</c:v>
                </c:pt>
                <c:pt idx="633">
                  <c:v>10185</c:v>
                </c:pt>
                <c:pt idx="634">
                  <c:v>10195</c:v>
                </c:pt>
                <c:pt idx="635">
                  <c:v>10215</c:v>
                </c:pt>
                <c:pt idx="636">
                  <c:v>10235</c:v>
                </c:pt>
                <c:pt idx="637">
                  <c:v>10245</c:v>
                </c:pt>
                <c:pt idx="638">
                  <c:v>10255</c:v>
                </c:pt>
                <c:pt idx="639">
                  <c:v>10275</c:v>
                </c:pt>
                <c:pt idx="640">
                  <c:v>10295</c:v>
                </c:pt>
                <c:pt idx="641">
                  <c:v>10315</c:v>
                </c:pt>
                <c:pt idx="642">
                  <c:v>10335</c:v>
                </c:pt>
                <c:pt idx="643">
                  <c:v>10355</c:v>
                </c:pt>
                <c:pt idx="644">
                  <c:v>10365</c:v>
                </c:pt>
                <c:pt idx="645">
                  <c:v>10375</c:v>
                </c:pt>
                <c:pt idx="646">
                  <c:v>10395</c:v>
                </c:pt>
                <c:pt idx="647">
                  <c:v>10425</c:v>
                </c:pt>
                <c:pt idx="648">
                  <c:v>10435</c:v>
                </c:pt>
                <c:pt idx="649">
                  <c:v>10455</c:v>
                </c:pt>
                <c:pt idx="650">
                  <c:v>10475</c:v>
                </c:pt>
                <c:pt idx="651">
                  <c:v>10495</c:v>
                </c:pt>
                <c:pt idx="652">
                  <c:v>10515</c:v>
                </c:pt>
                <c:pt idx="653">
                  <c:v>10525</c:v>
                </c:pt>
                <c:pt idx="654">
                  <c:v>10545</c:v>
                </c:pt>
                <c:pt idx="655">
                  <c:v>10565</c:v>
                </c:pt>
                <c:pt idx="656">
                  <c:v>10575</c:v>
                </c:pt>
                <c:pt idx="657">
                  <c:v>10595</c:v>
                </c:pt>
                <c:pt idx="658">
                  <c:v>10605</c:v>
                </c:pt>
                <c:pt idx="659">
                  <c:v>10625</c:v>
                </c:pt>
                <c:pt idx="660">
                  <c:v>10635</c:v>
                </c:pt>
                <c:pt idx="661">
                  <c:v>10655</c:v>
                </c:pt>
                <c:pt idx="662">
                  <c:v>10665</c:v>
                </c:pt>
                <c:pt idx="663">
                  <c:v>10685</c:v>
                </c:pt>
                <c:pt idx="664">
                  <c:v>10705</c:v>
                </c:pt>
                <c:pt idx="665">
                  <c:v>10715</c:v>
                </c:pt>
                <c:pt idx="666">
                  <c:v>10735</c:v>
                </c:pt>
                <c:pt idx="667">
                  <c:v>10755</c:v>
                </c:pt>
                <c:pt idx="668">
                  <c:v>10775</c:v>
                </c:pt>
                <c:pt idx="669">
                  <c:v>10785</c:v>
                </c:pt>
                <c:pt idx="670">
                  <c:v>10805</c:v>
                </c:pt>
                <c:pt idx="671">
                  <c:v>10825</c:v>
                </c:pt>
                <c:pt idx="672">
                  <c:v>10845</c:v>
                </c:pt>
                <c:pt idx="673">
                  <c:v>10865</c:v>
                </c:pt>
                <c:pt idx="674">
                  <c:v>10875</c:v>
                </c:pt>
                <c:pt idx="675">
                  <c:v>10885</c:v>
                </c:pt>
                <c:pt idx="676">
                  <c:v>10905</c:v>
                </c:pt>
                <c:pt idx="677">
                  <c:v>10915</c:v>
                </c:pt>
                <c:pt idx="678">
                  <c:v>10925</c:v>
                </c:pt>
                <c:pt idx="679">
                  <c:v>10935</c:v>
                </c:pt>
                <c:pt idx="680">
                  <c:v>10955</c:v>
                </c:pt>
                <c:pt idx="681">
                  <c:v>10975</c:v>
                </c:pt>
                <c:pt idx="682">
                  <c:v>10995</c:v>
                </c:pt>
                <c:pt idx="683">
                  <c:v>11005</c:v>
                </c:pt>
                <c:pt idx="684">
                  <c:v>11025</c:v>
                </c:pt>
                <c:pt idx="685">
                  <c:v>11035</c:v>
                </c:pt>
                <c:pt idx="686">
                  <c:v>11055</c:v>
                </c:pt>
                <c:pt idx="687">
                  <c:v>11065</c:v>
                </c:pt>
                <c:pt idx="688">
                  <c:v>11075</c:v>
                </c:pt>
                <c:pt idx="689">
                  <c:v>11085</c:v>
                </c:pt>
                <c:pt idx="690">
                  <c:v>11105</c:v>
                </c:pt>
                <c:pt idx="691">
                  <c:v>11115</c:v>
                </c:pt>
                <c:pt idx="692">
                  <c:v>11135</c:v>
                </c:pt>
                <c:pt idx="693">
                  <c:v>11145</c:v>
                </c:pt>
                <c:pt idx="694">
                  <c:v>11155</c:v>
                </c:pt>
                <c:pt idx="695">
                  <c:v>11175</c:v>
                </c:pt>
                <c:pt idx="696">
                  <c:v>11195</c:v>
                </c:pt>
                <c:pt idx="697">
                  <c:v>11215</c:v>
                </c:pt>
                <c:pt idx="698">
                  <c:v>11225</c:v>
                </c:pt>
                <c:pt idx="699">
                  <c:v>11235</c:v>
                </c:pt>
                <c:pt idx="700">
                  <c:v>11245</c:v>
                </c:pt>
                <c:pt idx="701">
                  <c:v>11265</c:v>
                </c:pt>
                <c:pt idx="702">
                  <c:v>11275</c:v>
                </c:pt>
                <c:pt idx="703">
                  <c:v>11285</c:v>
                </c:pt>
                <c:pt idx="704">
                  <c:v>11305</c:v>
                </c:pt>
                <c:pt idx="705">
                  <c:v>11315</c:v>
                </c:pt>
                <c:pt idx="706">
                  <c:v>11335</c:v>
                </c:pt>
                <c:pt idx="707">
                  <c:v>11345</c:v>
                </c:pt>
                <c:pt idx="708">
                  <c:v>11365</c:v>
                </c:pt>
                <c:pt idx="709">
                  <c:v>11385</c:v>
                </c:pt>
                <c:pt idx="710">
                  <c:v>11395</c:v>
                </c:pt>
                <c:pt idx="711">
                  <c:v>11405</c:v>
                </c:pt>
                <c:pt idx="712">
                  <c:v>11415</c:v>
                </c:pt>
                <c:pt idx="713">
                  <c:v>11435</c:v>
                </c:pt>
                <c:pt idx="714">
                  <c:v>11465</c:v>
                </c:pt>
                <c:pt idx="715">
                  <c:v>11475</c:v>
                </c:pt>
                <c:pt idx="716">
                  <c:v>11495</c:v>
                </c:pt>
                <c:pt idx="717">
                  <c:v>11505</c:v>
                </c:pt>
                <c:pt idx="718">
                  <c:v>11515</c:v>
                </c:pt>
                <c:pt idx="719">
                  <c:v>11525</c:v>
                </c:pt>
                <c:pt idx="720">
                  <c:v>11535</c:v>
                </c:pt>
                <c:pt idx="721">
                  <c:v>11555</c:v>
                </c:pt>
                <c:pt idx="722">
                  <c:v>11575</c:v>
                </c:pt>
                <c:pt idx="723">
                  <c:v>11595</c:v>
                </c:pt>
                <c:pt idx="724">
                  <c:v>11615</c:v>
                </c:pt>
                <c:pt idx="725">
                  <c:v>11636</c:v>
                </c:pt>
                <c:pt idx="726">
                  <c:v>11655</c:v>
                </c:pt>
                <c:pt idx="727">
                  <c:v>11665</c:v>
                </c:pt>
                <c:pt idx="728">
                  <c:v>11675</c:v>
                </c:pt>
                <c:pt idx="729">
                  <c:v>11695</c:v>
                </c:pt>
                <c:pt idx="730">
                  <c:v>11705</c:v>
                </c:pt>
                <c:pt idx="731">
                  <c:v>11725</c:v>
                </c:pt>
                <c:pt idx="732">
                  <c:v>11735</c:v>
                </c:pt>
                <c:pt idx="733">
                  <c:v>11755</c:v>
                </c:pt>
                <c:pt idx="734">
                  <c:v>11775</c:v>
                </c:pt>
                <c:pt idx="735">
                  <c:v>11785</c:v>
                </c:pt>
                <c:pt idx="736">
                  <c:v>11805</c:v>
                </c:pt>
                <c:pt idx="737">
                  <c:v>11825</c:v>
                </c:pt>
                <c:pt idx="738">
                  <c:v>11835</c:v>
                </c:pt>
                <c:pt idx="739">
                  <c:v>11845</c:v>
                </c:pt>
                <c:pt idx="740">
                  <c:v>11865</c:v>
                </c:pt>
                <c:pt idx="741">
                  <c:v>11875</c:v>
                </c:pt>
                <c:pt idx="742">
                  <c:v>11885</c:v>
                </c:pt>
                <c:pt idx="743">
                  <c:v>11905</c:v>
                </c:pt>
                <c:pt idx="744">
                  <c:v>11925</c:v>
                </c:pt>
                <c:pt idx="745">
                  <c:v>11935</c:v>
                </c:pt>
                <c:pt idx="746">
                  <c:v>11955</c:v>
                </c:pt>
                <c:pt idx="747">
                  <c:v>11975</c:v>
                </c:pt>
                <c:pt idx="748">
                  <c:v>11995</c:v>
                </c:pt>
                <c:pt idx="749">
                  <c:v>12005</c:v>
                </c:pt>
                <c:pt idx="750">
                  <c:v>12026</c:v>
                </c:pt>
                <c:pt idx="751">
                  <c:v>12045</c:v>
                </c:pt>
                <c:pt idx="752">
                  <c:v>12055</c:v>
                </c:pt>
                <c:pt idx="753">
                  <c:v>12075</c:v>
                </c:pt>
                <c:pt idx="754">
                  <c:v>12095</c:v>
                </c:pt>
                <c:pt idx="755">
                  <c:v>12105</c:v>
                </c:pt>
                <c:pt idx="756">
                  <c:v>12115</c:v>
                </c:pt>
                <c:pt idx="757">
                  <c:v>12135</c:v>
                </c:pt>
                <c:pt idx="758">
                  <c:v>12155</c:v>
                </c:pt>
                <c:pt idx="759">
                  <c:v>12165</c:v>
                </c:pt>
                <c:pt idx="760">
                  <c:v>12175</c:v>
                </c:pt>
                <c:pt idx="761">
                  <c:v>12195</c:v>
                </c:pt>
                <c:pt idx="762">
                  <c:v>12205</c:v>
                </c:pt>
                <c:pt idx="763">
                  <c:v>12225</c:v>
                </c:pt>
                <c:pt idx="764">
                  <c:v>12245</c:v>
                </c:pt>
                <c:pt idx="765">
                  <c:v>12255</c:v>
                </c:pt>
                <c:pt idx="766">
                  <c:v>12265</c:v>
                </c:pt>
                <c:pt idx="767">
                  <c:v>12285</c:v>
                </c:pt>
                <c:pt idx="768">
                  <c:v>12305</c:v>
                </c:pt>
                <c:pt idx="769">
                  <c:v>12325</c:v>
                </c:pt>
                <c:pt idx="770">
                  <c:v>12345</c:v>
                </c:pt>
                <c:pt idx="771">
                  <c:v>12355</c:v>
                </c:pt>
                <c:pt idx="772">
                  <c:v>12375</c:v>
                </c:pt>
                <c:pt idx="773">
                  <c:v>12405</c:v>
                </c:pt>
                <c:pt idx="774">
                  <c:v>12415</c:v>
                </c:pt>
                <c:pt idx="775">
                  <c:v>12445</c:v>
                </c:pt>
                <c:pt idx="776">
                  <c:v>12455</c:v>
                </c:pt>
                <c:pt idx="777">
                  <c:v>12475</c:v>
                </c:pt>
                <c:pt idx="778">
                  <c:v>12485</c:v>
                </c:pt>
                <c:pt idx="779">
                  <c:v>12505</c:v>
                </c:pt>
                <c:pt idx="780">
                  <c:v>12525</c:v>
                </c:pt>
                <c:pt idx="781">
                  <c:v>12545</c:v>
                </c:pt>
                <c:pt idx="782">
                  <c:v>12565</c:v>
                </c:pt>
                <c:pt idx="783">
                  <c:v>12585</c:v>
                </c:pt>
                <c:pt idx="784">
                  <c:v>12605</c:v>
                </c:pt>
                <c:pt idx="785">
                  <c:v>12635</c:v>
                </c:pt>
                <c:pt idx="786">
                  <c:v>12655</c:v>
                </c:pt>
                <c:pt idx="787">
                  <c:v>12665</c:v>
                </c:pt>
              </c:numCache>
            </c:numRef>
          </c:xVal>
          <c:yVal>
            <c:numRef>
              <c:f>flat2!$D$1:$D$788</c:f>
              <c:numCache>
                <c:formatCode>General</c:formatCode>
                <c:ptCount val="788"/>
                <c:pt idx="0">
                  <c:v>0.212476</c:v>
                </c:pt>
                <c:pt idx="1">
                  <c:v>0.21516199999999999</c:v>
                </c:pt>
                <c:pt idx="2">
                  <c:v>0.21504000000000001</c:v>
                </c:pt>
                <c:pt idx="3">
                  <c:v>0.21748100000000001</c:v>
                </c:pt>
                <c:pt idx="4">
                  <c:v>0.218946</c:v>
                </c:pt>
                <c:pt idx="5">
                  <c:v>0.21601699999999999</c:v>
                </c:pt>
                <c:pt idx="6">
                  <c:v>0.21455199999999999</c:v>
                </c:pt>
                <c:pt idx="7">
                  <c:v>0.20771500000000001</c:v>
                </c:pt>
                <c:pt idx="8">
                  <c:v>0.20966899999999999</c:v>
                </c:pt>
                <c:pt idx="9">
                  <c:v>0.21687100000000001</c:v>
                </c:pt>
                <c:pt idx="10">
                  <c:v>0.211622</c:v>
                </c:pt>
                <c:pt idx="11">
                  <c:v>0.214063</c:v>
                </c:pt>
                <c:pt idx="12">
                  <c:v>0.214063</c:v>
                </c:pt>
                <c:pt idx="13">
                  <c:v>0.212843</c:v>
                </c:pt>
                <c:pt idx="14">
                  <c:v>0.21149999999999999</c:v>
                </c:pt>
                <c:pt idx="15">
                  <c:v>0.213453</c:v>
                </c:pt>
                <c:pt idx="16">
                  <c:v>0.21479599999999999</c:v>
                </c:pt>
                <c:pt idx="17">
                  <c:v>0.21320900000000001</c:v>
                </c:pt>
                <c:pt idx="18">
                  <c:v>0.21272099999999999</c:v>
                </c:pt>
                <c:pt idx="19">
                  <c:v>0.21443000000000001</c:v>
                </c:pt>
                <c:pt idx="20">
                  <c:v>0.21015700000000001</c:v>
                </c:pt>
                <c:pt idx="21">
                  <c:v>0.21113299999999999</c:v>
                </c:pt>
                <c:pt idx="22">
                  <c:v>0.21479599999999999</c:v>
                </c:pt>
                <c:pt idx="23">
                  <c:v>0.212843</c:v>
                </c:pt>
                <c:pt idx="24">
                  <c:v>0.21455199999999999</c:v>
                </c:pt>
                <c:pt idx="25">
                  <c:v>0.21394099999999999</c:v>
                </c:pt>
                <c:pt idx="26">
                  <c:v>0.212843</c:v>
                </c:pt>
                <c:pt idx="27">
                  <c:v>0.212843</c:v>
                </c:pt>
                <c:pt idx="28">
                  <c:v>0.21015700000000001</c:v>
                </c:pt>
                <c:pt idx="29">
                  <c:v>0.21394099999999999</c:v>
                </c:pt>
                <c:pt idx="30">
                  <c:v>0.212843</c:v>
                </c:pt>
                <c:pt idx="31">
                  <c:v>0.21272099999999999</c:v>
                </c:pt>
                <c:pt idx="32">
                  <c:v>0.21626100000000001</c:v>
                </c:pt>
                <c:pt idx="33">
                  <c:v>0.21479599999999999</c:v>
                </c:pt>
                <c:pt idx="34">
                  <c:v>0.21174399999999999</c:v>
                </c:pt>
                <c:pt idx="35">
                  <c:v>0.210645</c:v>
                </c:pt>
                <c:pt idx="36">
                  <c:v>0.21455199999999999</c:v>
                </c:pt>
                <c:pt idx="37">
                  <c:v>0.216749</c:v>
                </c:pt>
                <c:pt idx="38">
                  <c:v>0.22395200000000001</c:v>
                </c:pt>
                <c:pt idx="39">
                  <c:v>0.210035</c:v>
                </c:pt>
                <c:pt idx="40">
                  <c:v>0.217115</c:v>
                </c:pt>
                <c:pt idx="41">
                  <c:v>0.218336</c:v>
                </c:pt>
                <c:pt idx="42">
                  <c:v>0.21320900000000001</c:v>
                </c:pt>
                <c:pt idx="43">
                  <c:v>0.214063</c:v>
                </c:pt>
                <c:pt idx="44">
                  <c:v>0.21333099999999999</c:v>
                </c:pt>
                <c:pt idx="45">
                  <c:v>0.21418499999999999</c:v>
                </c:pt>
                <c:pt idx="46">
                  <c:v>0.214308</c:v>
                </c:pt>
                <c:pt idx="47">
                  <c:v>0.21479599999999999</c:v>
                </c:pt>
                <c:pt idx="48">
                  <c:v>0.216139</c:v>
                </c:pt>
                <c:pt idx="49">
                  <c:v>0.21296499999999999</c:v>
                </c:pt>
                <c:pt idx="50">
                  <c:v>0.211256</c:v>
                </c:pt>
                <c:pt idx="51">
                  <c:v>0.21272099999999999</c:v>
                </c:pt>
                <c:pt idx="52">
                  <c:v>0.21821399999999999</c:v>
                </c:pt>
                <c:pt idx="53">
                  <c:v>0.20966899999999999</c:v>
                </c:pt>
                <c:pt idx="54">
                  <c:v>0.20832600000000001</c:v>
                </c:pt>
                <c:pt idx="55">
                  <c:v>0.21516199999999999</c:v>
                </c:pt>
                <c:pt idx="56">
                  <c:v>0.212843</c:v>
                </c:pt>
                <c:pt idx="57">
                  <c:v>0.214308</c:v>
                </c:pt>
                <c:pt idx="58">
                  <c:v>0.212843</c:v>
                </c:pt>
                <c:pt idx="59">
                  <c:v>0.21259800000000001</c:v>
                </c:pt>
                <c:pt idx="60">
                  <c:v>0.21699299999999999</c:v>
                </c:pt>
                <c:pt idx="61">
                  <c:v>0.213453</c:v>
                </c:pt>
                <c:pt idx="62">
                  <c:v>0.21052299999999999</c:v>
                </c:pt>
                <c:pt idx="63">
                  <c:v>0.210401</c:v>
                </c:pt>
                <c:pt idx="64">
                  <c:v>0.211256</c:v>
                </c:pt>
                <c:pt idx="65">
                  <c:v>0.215284</c:v>
                </c:pt>
                <c:pt idx="66">
                  <c:v>0.20869199999999999</c:v>
                </c:pt>
                <c:pt idx="67">
                  <c:v>0.21296499999999999</c:v>
                </c:pt>
                <c:pt idx="68">
                  <c:v>0.21357499999999999</c:v>
                </c:pt>
                <c:pt idx="69">
                  <c:v>0.22053300000000001</c:v>
                </c:pt>
                <c:pt idx="70">
                  <c:v>0.212232</c:v>
                </c:pt>
                <c:pt idx="71">
                  <c:v>0.21333099999999999</c:v>
                </c:pt>
                <c:pt idx="72">
                  <c:v>0.21088899999999999</c:v>
                </c:pt>
                <c:pt idx="73">
                  <c:v>0.21516199999999999</c:v>
                </c:pt>
                <c:pt idx="74">
                  <c:v>0.21479599999999999</c:v>
                </c:pt>
                <c:pt idx="75">
                  <c:v>0.21504000000000001</c:v>
                </c:pt>
                <c:pt idx="76">
                  <c:v>0.211866</c:v>
                </c:pt>
                <c:pt idx="77">
                  <c:v>0.213453</c:v>
                </c:pt>
                <c:pt idx="78">
                  <c:v>0.211011</c:v>
                </c:pt>
                <c:pt idx="79">
                  <c:v>0.21210999999999999</c:v>
                </c:pt>
                <c:pt idx="80">
                  <c:v>0.212843</c:v>
                </c:pt>
                <c:pt idx="81">
                  <c:v>0.21577199999999999</c:v>
                </c:pt>
                <c:pt idx="82">
                  <c:v>0.21784800000000001</c:v>
                </c:pt>
                <c:pt idx="83">
                  <c:v>0.21748100000000001</c:v>
                </c:pt>
                <c:pt idx="84">
                  <c:v>0.21272099999999999</c:v>
                </c:pt>
                <c:pt idx="85">
                  <c:v>0.20905799999999999</c:v>
                </c:pt>
                <c:pt idx="86">
                  <c:v>0.21296499999999999</c:v>
                </c:pt>
                <c:pt idx="87">
                  <c:v>0.213697</c:v>
                </c:pt>
                <c:pt idx="88">
                  <c:v>0.21235399999999999</c:v>
                </c:pt>
                <c:pt idx="89">
                  <c:v>0.21418499999999999</c:v>
                </c:pt>
                <c:pt idx="90">
                  <c:v>0.21394099999999999</c:v>
                </c:pt>
                <c:pt idx="91">
                  <c:v>0.21540599999999999</c:v>
                </c:pt>
                <c:pt idx="92">
                  <c:v>0.21443000000000001</c:v>
                </c:pt>
                <c:pt idx="93">
                  <c:v>0.21626100000000001</c:v>
                </c:pt>
                <c:pt idx="94">
                  <c:v>0.21235399999999999</c:v>
                </c:pt>
                <c:pt idx="95">
                  <c:v>0.21577199999999999</c:v>
                </c:pt>
                <c:pt idx="96">
                  <c:v>0.21516199999999999</c:v>
                </c:pt>
                <c:pt idx="97">
                  <c:v>0.21565000000000001</c:v>
                </c:pt>
                <c:pt idx="98">
                  <c:v>0.21394099999999999</c:v>
                </c:pt>
                <c:pt idx="99">
                  <c:v>0.213087</c:v>
                </c:pt>
                <c:pt idx="100">
                  <c:v>0.211866</c:v>
                </c:pt>
                <c:pt idx="101">
                  <c:v>0.216749</c:v>
                </c:pt>
                <c:pt idx="102">
                  <c:v>0.21626100000000001</c:v>
                </c:pt>
                <c:pt idx="103">
                  <c:v>0.21235399999999999</c:v>
                </c:pt>
                <c:pt idx="104">
                  <c:v>0.214674</c:v>
                </c:pt>
                <c:pt idx="105">
                  <c:v>0.21479599999999999</c:v>
                </c:pt>
                <c:pt idx="106">
                  <c:v>0.21516199999999999</c:v>
                </c:pt>
                <c:pt idx="107">
                  <c:v>0.21381900000000001</c:v>
                </c:pt>
                <c:pt idx="108">
                  <c:v>0.21601699999999999</c:v>
                </c:pt>
                <c:pt idx="109">
                  <c:v>0.216505</c:v>
                </c:pt>
                <c:pt idx="110">
                  <c:v>0.21076700000000001</c:v>
                </c:pt>
                <c:pt idx="111">
                  <c:v>0.21540599999999999</c:v>
                </c:pt>
                <c:pt idx="112">
                  <c:v>0.21516199999999999</c:v>
                </c:pt>
                <c:pt idx="113">
                  <c:v>0.216139</c:v>
                </c:pt>
                <c:pt idx="114">
                  <c:v>0.21565000000000001</c:v>
                </c:pt>
                <c:pt idx="115">
                  <c:v>0.21320900000000001</c:v>
                </c:pt>
                <c:pt idx="116">
                  <c:v>0.214063</c:v>
                </c:pt>
                <c:pt idx="117">
                  <c:v>0.213697</c:v>
                </c:pt>
                <c:pt idx="118">
                  <c:v>0.21296499999999999</c:v>
                </c:pt>
                <c:pt idx="119">
                  <c:v>0.21662699999999999</c:v>
                </c:pt>
                <c:pt idx="120">
                  <c:v>0.21320900000000001</c:v>
                </c:pt>
                <c:pt idx="121">
                  <c:v>0.21333099999999999</c:v>
                </c:pt>
                <c:pt idx="122">
                  <c:v>0.21540599999999999</c:v>
                </c:pt>
                <c:pt idx="123">
                  <c:v>0.216505</c:v>
                </c:pt>
                <c:pt idx="124">
                  <c:v>0.217115</c:v>
                </c:pt>
                <c:pt idx="125">
                  <c:v>0.214918</c:v>
                </c:pt>
                <c:pt idx="126">
                  <c:v>0.212476</c:v>
                </c:pt>
                <c:pt idx="127">
                  <c:v>0.21443000000000001</c:v>
                </c:pt>
                <c:pt idx="128">
                  <c:v>0.213087</c:v>
                </c:pt>
                <c:pt idx="129">
                  <c:v>0.211622</c:v>
                </c:pt>
                <c:pt idx="130">
                  <c:v>0.214308</c:v>
                </c:pt>
                <c:pt idx="131">
                  <c:v>0.21272099999999999</c:v>
                </c:pt>
                <c:pt idx="132">
                  <c:v>0.21137800000000001</c:v>
                </c:pt>
                <c:pt idx="133">
                  <c:v>0.211256</c:v>
                </c:pt>
                <c:pt idx="134">
                  <c:v>0.21137800000000001</c:v>
                </c:pt>
                <c:pt idx="135">
                  <c:v>0.21272099999999999</c:v>
                </c:pt>
                <c:pt idx="136">
                  <c:v>0.21479599999999999</c:v>
                </c:pt>
                <c:pt idx="137">
                  <c:v>0.214308</c:v>
                </c:pt>
                <c:pt idx="138">
                  <c:v>0.21516199999999999</c:v>
                </c:pt>
                <c:pt idx="139">
                  <c:v>0.21443000000000001</c:v>
                </c:pt>
                <c:pt idx="140">
                  <c:v>0.21565000000000001</c:v>
                </c:pt>
                <c:pt idx="141">
                  <c:v>0.21455199999999999</c:v>
                </c:pt>
                <c:pt idx="142">
                  <c:v>0.21210999999999999</c:v>
                </c:pt>
                <c:pt idx="143">
                  <c:v>0.21381900000000001</c:v>
                </c:pt>
                <c:pt idx="144">
                  <c:v>0.21137800000000001</c:v>
                </c:pt>
                <c:pt idx="145">
                  <c:v>0.21455199999999999</c:v>
                </c:pt>
                <c:pt idx="146">
                  <c:v>0.21455199999999999</c:v>
                </c:pt>
                <c:pt idx="147">
                  <c:v>0.212476</c:v>
                </c:pt>
                <c:pt idx="148">
                  <c:v>0.21296499999999999</c:v>
                </c:pt>
                <c:pt idx="149">
                  <c:v>0.21723700000000001</c:v>
                </c:pt>
                <c:pt idx="150">
                  <c:v>0.21333099999999999</c:v>
                </c:pt>
                <c:pt idx="151">
                  <c:v>0.21174399999999999</c:v>
                </c:pt>
                <c:pt idx="152">
                  <c:v>0.20844799999999999</c:v>
                </c:pt>
                <c:pt idx="153">
                  <c:v>0.21259800000000001</c:v>
                </c:pt>
                <c:pt idx="154">
                  <c:v>0.21320900000000001</c:v>
                </c:pt>
                <c:pt idx="155">
                  <c:v>0.217115</c:v>
                </c:pt>
                <c:pt idx="156">
                  <c:v>0.21687100000000001</c:v>
                </c:pt>
                <c:pt idx="157">
                  <c:v>0.21259800000000001</c:v>
                </c:pt>
                <c:pt idx="158">
                  <c:v>0.21479599999999999</c:v>
                </c:pt>
                <c:pt idx="159">
                  <c:v>0.21516199999999999</c:v>
                </c:pt>
                <c:pt idx="160">
                  <c:v>0.21858</c:v>
                </c:pt>
                <c:pt idx="161">
                  <c:v>0.212476</c:v>
                </c:pt>
                <c:pt idx="162">
                  <c:v>0.21113299999999999</c:v>
                </c:pt>
                <c:pt idx="163">
                  <c:v>0.21455199999999999</c:v>
                </c:pt>
                <c:pt idx="164">
                  <c:v>0.214308</c:v>
                </c:pt>
                <c:pt idx="165">
                  <c:v>0.21540599999999999</c:v>
                </c:pt>
                <c:pt idx="166">
                  <c:v>0.21626100000000001</c:v>
                </c:pt>
                <c:pt idx="167">
                  <c:v>0.213697</c:v>
                </c:pt>
                <c:pt idx="168">
                  <c:v>0.217115</c:v>
                </c:pt>
                <c:pt idx="169">
                  <c:v>0.214308</c:v>
                </c:pt>
                <c:pt idx="170">
                  <c:v>0.211622</c:v>
                </c:pt>
                <c:pt idx="171">
                  <c:v>0.21076700000000001</c:v>
                </c:pt>
                <c:pt idx="172">
                  <c:v>0.214674</c:v>
                </c:pt>
                <c:pt idx="173">
                  <c:v>0.216749</c:v>
                </c:pt>
                <c:pt idx="174">
                  <c:v>0.213087</c:v>
                </c:pt>
                <c:pt idx="175">
                  <c:v>0.21015700000000001</c:v>
                </c:pt>
                <c:pt idx="176">
                  <c:v>0.213453</c:v>
                </c:pt>
                <c:pt idx="177">
                  <c:v>0.21601699999999999</c:v>
                </c:pt>
                <c:pt idx="178">
                  <c:v>0.21113299999999999</c:v>
                </c:pt>
                <c:pt idx="179">
                  <c:v>0.215528</c:v>
                </c:pt>
                <c:pt idx="180">
                  <c:v>0.21198800000000001</c:v>
                </c:pt>
                <c:pt idx="181">
                  <c:v>0.213453</c:v>
                </c:pt>
                <c:pt idx="182">
                  <c:v>0.21687100000000001</c:v>
                </c:pt>
                <c:pt idx="183">
                  <c:v>0.21455199999999999</c:v>
                </c:pt>
                <c:pt idx="184">
                  <c:v>0.20893600000000001</c:v>
                </c:pt>
                <c:pt idx="185">
                  <c:v>0.21357499999999999</c:v>
                </c:pt>
                <c:pt idx="186">
                  <c:v>0.212232</c:v>
                </c:pt>
                <c:pt idx="187">
                  <c:v>0.211866</c:v>
                </c:pt>
                <c:pt idx="188">
                  <c:v>0.21565000000000001</c:v>
                </c:pt>
                <c:pt idx="189">
                  <c:v>0.21113299999999999</c:v>
                </c:pt>
                <c:pt idx="190">
                  <c:v>0.21418499999999999</c:v>
                </c:pt>
                <c:pt idx="191">
                  <c:v>0.21198800000000001</c:v>
                </c:pt>
                <c:pt idx="192">
                  <c:v>0.219801</c:v>
                </c:pt>
                <c:pt idx="193">
                  <c:v>0.21479599999999999</c:v>
                </c:pt>
                <c:pt idx="194">
                  <c:v>0.21052299999999999</c:v>
                </c:pt>
                <c:pt idx="195">
                  <c:v>0.21443000000000001</c:v>
                </c:pt>
                <c:pt idx="196">
                  <c:v>0.21577199999999999</c:v>
                </c:pt>
                <c:pt idx="197">
                  <c:v>0.216505</c:v>
                </c:pt>
                <c:pt idx="198">
                  <c:v>0.213697</c:v>
                </c:pt>
                <c:pt idx="199">
                  <c:v>0.21504000000000001</c:v>
                </c:pt>
                <c:pt idx="200">
                  <c:v>0.21235399999999999</c:v>
                </c:pt>
                <c:pt idx="201">
                  <c:v>0.21565000000000001</c:v>
                </c:pt>
                <c:pt idx="202">
                  <c:v>0.21272099999999999</c:v>
                </c:pt>
                <c:pt idx="203">
                  <c:v>0.21479599999999999</c:v>
                </c:pt>
                <c:pt idx="204">
                  <c:v>0.212843</c:v>
                </c:pt>
                <c:pt idx="205">
                  <c:v>0.216505</c:v>
                </c:pt>
                <c:pt idx="206">
                  <c:v>0.21443000000000001</c:v>
                </c:pt>
                <c:pt idx="207">
                  <c:v>0.210035</c:v>
                </c:pt>
                <c:pt idx="208">
                  <c:v>0.21418499999999999</c:v>
                </c:pt>
                <c:pt idx="209">
                  <c:v>0.21320900000000001</c:v>
                </c:pt>
                <c:pt idx="210">
                  <c:v>0.217115</c:v>
                </c:pt>
                <c:pt idx="211">
                  <c:v>0.213697</c:v>
                </c:pt>
                <c:pt idx="212">
                  <c:v>0.210401</c:v>
                </c:pt>
                <c:pt idx="213">
                  <c:v>0.21333099999999999</c:v>
                </c:pt>
                <c:pt idx="214">
                  <c:v>0.21088899999999999</c:v>
                </c:pt>
                <c:pt idx="215">
                  <c:v>0.21198800000000001</c:v>
                </c:pt>
                <c:pt idx="216">
                  <c:v>0.21626100000000001</c:v>
                </c:pt>
                <c:pt idx="217">
                  <c:v>0.21272099999999999</c:v>
                </c:pt>
                <c:pt idx="218">
                  <c:v>0.214918</c:v>
                </c:pt>
                <c:pt idx="219">
                  <c:v>0.216139</c:v>
                </c:pt>
                <c:pt idx="220">
                  <c:v>0.22614899999999999</c:v>
                </c:pt>
                <c:pt idx="221">
                  <c:v>0.212843</c:v>
                </c:pt>
                <c:pt idx="222">
                  <c:v>0.21320900000000001</c:v>
                </c:pt>
                <c:pt idx="223">
                  <c:v>0.20991299999999999</c:v>
                </c:pt>
                <c:pt idx="224">
                  <c:v>0.21296499999999999</c:v>
                </c:pt>
                <c:pt idx="225">
                  <c:v>0.21638299999999999</c:v>
                </c:pt>
                <c:pt idx="226">
                  <c:v>0.214674</c:v>
                </c:pt>
                <c:pt idx="227">
                  <c:v>0.209424</c:v>
                </c:pt>
                <c:pt idx="228">
                  <c:v>0.21870200000000001</c:v>
                </c:pt>
                <c:pt idx="229">
                  <c:v>0.214063</c:v>
                </c:pt>
                <c:pt idx="230">
                  <c:v>0.211866</c:v>
                </c:pt>
                <c:pt idx="231">
                  <c:v>0.21113299999999999</c:v>
                </c:pt>
                <c:pt idx="232">
                  <c:v>0.21333099999999999</c:v>
                </c:pt>
                <c:pt idx="233">
                  <c:v>0.21235399999999999</c:v>
                </c:pt>
                <c:pt idx="234">
                  <c:v>0.212843</c:v>
                </c:pt>
                <c:pt idx="235">
                  <c:v>0.21210999999999999</c:v>
                </c:pt>
                <c:pt idx="236">
                  <c:v>0.211011</c:v>
                </c:pt>
                <c:pt idx="237">
                  <c:v>0.21577199999999999</c:v>
                </c:pt>
                <c:pt idx="238">
                  <c:v>0.21259800000000001</c:v>
                </c:pt>
                <c:pt idx="239">
                  <c:v>0.215284</c:v>
                </c:pt>
                <c:pt idx="240">
                  <c:v>0.214063</c:v>
                </c:pt>
                <c:pt idx="241">
                  <c:v>0.21235399999999999</c:v>
                </c:pt>
                <c:pt idx="242">
                  <c:v>0.21540599999999999</c:v>
                </c:pt>
                <c:pt idx="243">
                  <c:v>0.214063</c:v>
                </c:pt>
                <c:pt idx="244">
                  <c:v>0.21357499999999999</c:v>
                </c:pt>
                <c:pt idx="245">
                  <c:v>0.212232</c:v>
                </c:pt>
                <c:pt idx="246">
                  <c:v>0.21210999999999999</c:v>
                </c:pt>
                <c:pt idx="247">
                  <c:v>0.217726</c:v>
                </c:pt>
                <c:pt idx="248">
                  <c:v>0.21601699999999999</c:v>
                </c:pt>
                <c:pt idx="249">
                  <c:v>0.20991299999999999</c:v>
                </c:pt>
                <c:pt idx="250">
                  <c:v>0.20930199999999999</c:v>
                </c:pt>
                <c:pt idx="251">
                  <c:v>0.21210999999999999</c:v>
                </c:pt>
                <c:pt idx="252">
                  <c:v>0.213697</c:v>
                </c:pt>
                <c:pt idx="253">
                  <c:v>0.211622</c:v>
                </c:pt>
                <c:pt idx="254">
                  <c:v>0.21504000000000001</c:v>
                </c:pt>
                <c:pt idx="255">
                  <c:v>0.21198800000000001</c:v>
                </c:pt>
                <c:pt idx="256">
                  <c:v>0.212476</c:v>
                </c:pt>
                <c:pt idx="257">
                  <c:v>0.21443000000000001</c:v>
                </c:pt>
                <c:pt idx="258">
                  <c:v>0.216139</c:v>
                </c:pt>
                <c:pt idx="259">
                  <c:v>0.214674</c:v>
                </c:pt>
                <c:pt idx="260">
                  <c:v>0.215895</c:v>
                </c:pt>
                <c:pt idx="261">
                  <c:v>0.215895</c:v>
                </c:pt>
                <c:pt idx="262">
                  <c:v>0.21443000000000001</c:v>
                </c:pt>
                <c:pt idx="263">
                  <c:v>0.21333099999999999</c:v>
                </c:pt>
                <c:pt idx="264">
                  <c:v>0.214918</c:v>
                </c:pt>
                <c:pt idx="265">
                  <c:v>0.21626100000000001</c:v>
                </c:pt>
                <c:pt idx="266">
                  <c:v>0.21540599999999999</c:v>
                </c:pt>
                <c:pt idx="267">
                  <c:v>0.213087</c:v>
                </c:pt>
                <c:pt idx="268">
                  <c:v>0.215528</c:v>
                </c:pt>
                <c:pt idx="269">
                  <c:v>0.21882399999999999</c:v>
                </c:pt>
                <c:pt idx="270">
                  <c:v>0.21027899999999999</c:v>
                </c:pt>
                <c:pt idx="271">
                  <c:v>0.21723700000000001</c:v>
                </c:pt>
                <c:pt idx="272">
                  <c:v>0.212232</c:v>
                </c:pt>
                <c:pt idx="273">
                  <c:v>0.21198800000000001</c:v>
                </c:pt>
                <c:pt idx="274">
                  <c:v>0.21296499999999999</c:v>
                </c:pt>
                <c:pt idx="275">
                  <c:v>0.21272099999999999</c:v>
                </c:pt>
                <c:pt idx="276">
                  <c:v>0.21870200000000001</c:v>
                </c:pt>
                <c:pt idx="277">
                  <c:v>0.21797</c:v>
                </c:pt>
                <c:pt idx="278">
                  <c:v>0.214674</c:v>
                </c:pt>
                <c:pt idx="279">
                  <c:v>0.212232</c:v>
                </c:pt>
                <c:pt idx="280">
                  <c:v>0.21235399999999999</c:v>
                </c:pt>
                <c:pt idx="281">
                  <c:v>0.210645</c:v>
                </c:pt>
                <c:pt idx="282">
                  <c:v>0.21479599999999999</c:v>
                </c:pt>
                <c:pt idx="283">
                  <c:v>0.21699299999999999</c:v>
                </c:pt>
                <c:pt idx="284">
                  <c:v>0.21748100000000001</c:v>
                </c:pt>
                <c:pt idx="285">
                  <c:v>0.21320900000000001</c:v>
                </c:pt>
                <c:pt idx="286">
                  <c:v>0.21174399999999999</c:v>
                </c:pt>
                <c:pt idx="287">
                  <c:v>0.213087</c:v>
                </c:pt>
                <c:pt idx="288">
                  <c:v>0.216139</c:v>
                </c:pt>
                <c:pt idx="289">
                  <c:v>0.21320900000000001</c:v>
                </c:pt>
                <c:pt idx="290">
                  <c:v>0.212232</c:v>
                </c:pt>
                <c:pt idx="291">
                  <c:v>0.21418499999999999</c:v>
                </c:pt>
                <c:pt idx="292">
                  <c:v>0.21638299999999999</c:v>
                </c:pt>
                <c:pt idx="293">
                  <c:v>0.214308</c:v>
                </c:pt>
                <c:pt idx="294">
                  <c:v>0.213697</c:v>
                </c:pt>
                <c:pt idx="295">
                  <c:v>0.214918</c:v>
                </c:pt>
                <c:pt idx="296">
                  <c:v>0.20991299999999999</c:v>
                </c:pt>
                <c:pt idx="297">
                  <c:v>0.21357499999999999</c:v>
                </c:pt>
                <c:pt idx="298">
                  <c:v>0.21088899999999999</c:v>
                </c:pt>
                <c:pt idx="299">
                  <c:v>0.21259800000000001</c:v>
                </c:pt>
                <c:pt idx="300">
                  <c:v>0.21443000000000001</c:v>
                </c:pt>
                <c:pt idx="301">
                  <c:v>0.21455199999999999</c:v>
                </c:pt>
                <c:pt idx="302">
                  <c:v>0.216749</c:v>
                </c:pt>
                <c:pt idx="303">
                  <c:v>0.212843</c:v>
                </c:pt>
                <c:pt idx="304">
                  <c:v>0.214308</c:v>
                </c:pt>
                <c:pt idx="305">
                  <c:v>0.21394099999999999</c:v>
                </c:pt>
                <c:pt idx="306">
                  <c:v>0.21259800000000001</c:v>
                </c:pt>
                <c:pt idx="307">
                  <c:v>0.20979100000000001</c:v>
                </c:pt>
                <c:pt idx="308">
                  <c:v>0.21333099999999999</c:v>
                </c:pt>
                <c:pt idx="309">
                  <c:v>0.21174399999999999</c:v>
                </c:pt>
                <c:pt idx="310">
                  <c:v>0.213453</c:v>
                </c:pt>
                <c:pt idx="311">
                  <c:v>0.21235399999999999</c:v>
                </c:pt>
                <c:pt idx="312">
                  <c:v>0.216749</c:v>
                </c:pt>
                <c:pt idx="313">
                  <c:v>0.215528</c:v>
                </c:pt>
                <c:pt idx="314">
                  <c:v>0.212232</c:v>
                </c:pt>
                <c:pt idx="315">
                  <c:v>0.21210999999999999</c:v>
                </c:pt>
                <c:pt idx="316">
                  <c:v>0.21577199999999999</c:v>
                </c:pt>
                <c:pt idx="317">
                  <c:v>0.21723700000000001</c:v>
                </c:pt>
                <c:pt idx="318">
                  <c:v>0.211011</c:v>
                </c:pt>
                <c:pt idx="319">
                  <c:v>0.211866</c:v>
                </c:pt>
                <c:pt idx="320">
                  <c:v>0.213697</c:v>
                </c:pt>
                <c:pt idx="321">
                  <c:v>0.21455199999999999</c:v>
                </c:pt>
                <c:pt idx="322">
                  <c:v>0.20893600000000001</c:v>
                </c:pt>
                <c:pt idx="323">
                  <c:v>0.211622</c:v>
                </c:pt>
                <c:pt idx="324">
                  <c:v>0.214063</c:v>
                </c:pt>
                <c:pt idx="325">
                  <c:v>0.211866</c:v>
                </c:pt>
                <c:pt idx="326">
                  <c:v>0.21113299999999999</c:v>
                </c:pt>
                <c:pt idx="327">
                  <c:v>0.21210999999999999</c:v>
                </c:pt>
                <c:pt idx="328">
                  <c:v>0.21638299999999999</c:v>
                </c:pt>
                <c:pt idx="329">
                  <c:v>0.214308</c:v>
                </c:pt>
                <c:pt idx="330">
                  <c:v>0.214063</c:v>
                </c:pt>
                <c:pt idx="331">
                  <c:v>0.21357499999999999</c:v>
                </c:pt>
                <c:pt idx="332">
                  <c:v>0.212232</c:v>
                </c:pt>
                <c:pt idx="333">
                  <c:v>0.212232</c:v>
                </c:pt>
                <c:pt idx="334">
                  <c:v>0.21418499999999999</c:v>
                </c:pt>
                <c:pt idx="335">
                  <c:v>0.21931300000000001</c:v>
                </c:pt>
                <c:pt idx="336">
                  <c:v>0.214918</c:v>
                </c:pt>
                <c:pt idx="337">
                  <c:v>0.21455199999999999</c:v>
                </c:pt>
                <c:pt idx="338">
                  <c:v>0.213697</c:v>
                </c:pt>
                <c:pt idx="339">
                  <c:v>0.21296499999999999</c:v>
                </c:pt>
                <c:pt idx="340">
                  <c:v>0.21272099999999999</c:v>
                </c:pt>
                <c:pt idx="341">
                  <c:v>0.213697</c:v>
                </c:pt>
                <c:pt idx="342">
                  <c:v>0.215284</c:v>
                </c:pt>
                <c:pt idx="343">
                  <c:v>0.214063</c:v>
                </c:pt>
                <c:pt idx="344">
                  <c:v>0.212843</c:v>
                </c:pt>
                <c:pt idx="345">
                  <c:v>0.211256</c:v>
                </c:pt>
                <c:pt idx="346">
                  <c:v>0.214918</c:v>
                </c:pt>
                <c:pt idx="347">
                  <c:v>0.21821399999999999</c:v>
                </c:pt>
                <c:pt idx="348">
                  <c:v>0.21210999999999999</c:v>
                </c:pt>
                <c:pt idx="349">
                  <c:v>0.216505</c:v>
                </c:pt>
                <c:pt idx="350">
                  <c:v>0.21259800000000001</c:v>
                </c:pt>
                <c:pt idx="351">
                  <c:v>0.21601699999999999</c:v>
                </c:pt>
                <c:pt idx="352">
                  <c:v>0.21333099999999999</c:v>
                </c:pt>
                <c:pt idx="353">
                  <c:v>0.21540599999999999</c:v>
                </c:pt>
                <c:pt idx="354">
                  <c:v>0.21259800000000001</c:v>
                </c:pt>
                <c:pt idx="355">
                  <c:v>0.213087</c:v>
                </c:pt>
                <c:pt idx="356">
                  <c:v>0.21906900000000001</c:v>
                </c:pt>
                <c:pt idx="357">
                  <c:v>0.21394099999999999</c:v>
                </c:pt>
                <c:pt idx="358">
                  <c:v>0.20979100000000001</c:v>
                </c:pt>
                <c:pt idx="359">
                  <c:v>0.21320900000000001</c:v>
                </c:pt>
                <c:pt idx="360">
                  <c:v>0.21479599999999999</c:v>
                </c:pt>
                <c:pt idx="361">
                  <c:v>0.21418499999999999</c:v>
                </c:pt>
                <c:pt idx="362">
                  <c:v>0.21601699999999999</c:v>
                </c:pt>
                <c:pt idx="363">
                  <c:v>0.21076700000000001</c:v>
                </c:pt>
                <c:pt idx="364">
                  <c:v>0.21333099999999999</c:v>
                </c:pt>
                <c:pt idx="365">
                  <c:v>0.214918</c:v>
                </c:pt>
                <c:pt idx="366">
                  <c:v>0.21565000000000001</c:v>
                </c:pt>
                <c:pt idx="367">
                  <c:v>0.214674</c:v>
                </c:pt>
                <c:pt idx="368">
                  <c:v>0.21272099999999999</c:v>
                </c:pt>
                <c:pt idx="369">
                  <c:v>0.21272099999999999</c:v>
                </c:pt>
                <c:pt idx="370">
                  <c:v>0.210401</c:v>
                </c:pt>
                <c:pt idx="371">
                  <c:v>0.21137800000000001</c:v>
                </c:pt>
                <c:pt idx="372">
                  <c:v>0.21088899999999999</c:v>
                </c:pt>
                <c:pt idx="373">
                  <c:v>0.215528</c:v>
                </c:pt>
                <c:pt idx="374">
                  <c:v>0.21601699999999999</c:v>
                </c:pt>
                <c:pt idx="375">
                  <c:v>0.21479599999999999</c:v>
                </c:pt>
                <c:pt idx="376">
                  <c:v>0.21638299999999999</c:v>
                </c:pt>
                <c:pt idx="377">
                  <c:v>0.211622</c:v>
                </c:pt>
                <c:pt idx="378">
                  <c:v>0.21381900000000001</c:v>
                </c:pt>
                <c:pt idx="379">
                  <c:v>0.213087</c:v>
                </c:pt>
                <c:pt idx="380">
                  <c:v>0.21174399999999999</c:v>
                </c:pt>
                <c:pt idx="381">
                  <c:v>0.21601699999999999</c:v>
                </c:pt>
                <c:pt idx="382">
                  <c:v>0.211622</c:v>
                </c:pt>
                <c:pt idx="383">
                  <c:v>0.21272099999999999</c:v>
                </c:pt>
                <c:pt idx="384">
                  <c:v>0.213453</c:v>
                </c:pt>
                <c:pt idx="385">
                  <c:v>0.21333099999999999</c:v>
                </c:pt>
                <c:pt idx="386">
                  <c:v>0.214674</c:v>
                </c:pt>
                <c:pt idx="387">
                  <c:v>0.211622</c:v>
                </c:pt>
                <c:pt idx="388">
                  <c:v>0.21235399999999999</c:v>
                </c:pt>
                <c:pt idx="389">
                  <c:v>0.21455199999999999</c:v>
                </c:pt>
                <c:pt idx="390">
                  <c:v>0.215284</c:v>
                </c:pt>
                <c:pt idx="391">
                  <c:v>0.214308</c:v>
                </c:pt>
                <c:pt idx="392">
                  <c:v>0.21357499999999999</c:v>
                </c:pt>
                <c:pt idx="393">
                  <c:v>0.214918</c:v>
                </c:pt>
                <c:pt idx="394">
                  <c:v>0.21577199999999999</c:v>
                </c:pt>
                <c:pt idx="395">
                  <c:v>0.21333099999999999</c:v>
                </c:pt>
                <c:pt idx="396">
                  <c:v>0.21821399999999999</c:v>
                </c:pt>
                <c:pt idx="397">
                  <c:v>0.21198800000000001</c:v>
                </c:pt>
                <c:pt idx="398">
                  <c:v>0.214918</c:v>
                </c:pt>
                <c:pt idx="399">
                  <c:v>0.21565000000000001</c:v>
                </c:pt>
                <c:pt idx="400">
                  <c:v>0.21296499999999999</c:v>
                </c:pt>
                <c:pt idx="401">
                  <c:v>0.21259800000000001</c:v>
                </c:pt>
                <c:pt idx="402">
                  <c:v>0.21418499999999999</c:v>
                </c:pt>
                <c:pt idx="403">
                  <c:v>0.21479599999999999</c:v>
                </c:pt>
                <c:pt idx="404">
                  <c:v>0.21418499999999999</c:v>
                </c:pt>
                <c:pt idx="405">
                  <c:v>0.219801</c:v>
                </c:pt>
                <c:pt idx="406">
                  <c:v>0.211622</c:v>
                </c:pt>
                <c:pt idx="407">
                  <c:v>0.21320900000000001</c:v>
                </c:pt>
                <c:pt idx="408">
                  <c:v>0.21149999999999999</c:v>
                </c:pt>
                <c:pt idx="409">
                  <c:v>0.21137800000000001</c:v>
                </c:pt>
                <c:pt idx="410">
                  <c:v>0.21381900000000001</c:v>
                </c:pt>
                <c:pt idx="411">
                  <c:v>0.21687100000000001</c:v>
                </c:pt>
                <c:pt idx="412">
                  <c:v>0.21320900000000001</c:v>
                </c:pt>
                <c:pt idx="413">
                  <c:v>0.208814</c:v>
                </c:pt>
                <c:pt idx="414">
                  <c:v>0.21381900000000001</c:v>
                </c:pt>
                <c:pt idx="415">
                  <c:v>0.214674</c:v>
                </c:pt>
                <c:pt idx="416">
                  <c:v>0.21259800000000001</c:v>
                </c:pt>
                <c:pt idx="417">
                  <c:v>0.214674</c:v>
                </c:pt>
                <c:pt idx="418">
                  <c:v>0.211011</c:v>
                </c:pt>
                <c:pt idx="419">
                  <c:v>0.21015700000000001</c:v>
                </c:pt>
                <c:pt idx="420">
                  <c:v>0.21333099999999999</c:v>
                </c:pt>
                <c:pt idx="421">
                  <c:v>0.21357499999999999</c:v>
                </c:pt>
                <c:pt idx="422">
                  <c:v>0.21113299999999999</c:v>
                </c:pt>
                <c:pt idx="423">
                  <c:v>0.21443000000000001</c:v>
                </c:pt>
                <c:pt idx="424">
                  <c:v>0.20991299999999999</c:v>
                </c:pt>
                <c:pt idx="425">
                  <c:v>0.215284</c:v>
                </c:pt>
                <c:pt idx="426">
                  <c:v>0.21296499999999999</c:v>
                </c:pt>
                <c:pt idx="427">
                  <c:v>0.214308</c:v>
                </c:pt>
                <c:pt idx="428">
                  <c:v>0.21516199999999999</c:v>
                </c:pt>
                <c:pt idx="429">
                  <c:v>0.21577199999999999</c:v>
                </c:pt>
                <c:pt idx="430">
                  <c:v>0.21210999999999999</c:v>
                </c:pt>
                <c:pt idx="431">
                  <c:v>0.211622</c:v>
                </c:pt>
                <c:pt idx="432">
                  <c:v>0.211866</c:v>
                </c:pt>
                <c:pt idx="433">
                  <c:v>0.21076700000000001</c:v>
                </c:pt>
                <c:pt idx="434">
                  <c:v>0.21357499999999999</c:v>
                </c:pt>
                <c:pt idx="435">
                  <c:v>0.21699299999999999</c:v>
                </c:pt>
                <c:pt idx="436">
                  <c:v>0.21357499999999999</c:v>
                </c:pt>
                <c:pt idx="437">
                  <c:v>0.21638299999999999</c:v>
                </c:pt>
                <c:pt idx="438">
                  <c:v>0.21394099999999999</c:v>
                </c:pt>
                <c:pt idx="439">
                  <c:v>0.214308</c:v>
                </c:pt>
                <c:pt idx="440">
                  <c:v>0.21296499999999999</c:v>
                </c:pt>
                <c:pt idx="441">
                  <c:v>0.211866</c:v>
                </c:pt>
                <c:pt idx="442">
                  <c:v>0.20930199999999999</c:v>
                </c:pt>
                <c:pt idx="443">
                  <c:v>0.215895</c:v>
                </c:pt>
                <c:pt idx="444">
                  <c:v>0.219801</c:v>
                </c:pt>
                <c:pt idx="445">
                  <c:v>0.22028900000000001</c:v>
                </c:pt>
                <c:pt idx="446">
                  <c:v>0.21455199999999999</c:v>
                </c:pt>
                <c:pt idx="447">
                  <c:v>0.20747099999999999</c:v>
                </c:pt>
                <c:pt idx="448">
                  <c:v>0.21418499999999999</c:v>
                </c:pt>
                <c:pt idx="449">
                  <c:v>0.20979100000000001</c:v>
                </c:pt>
                <c:pt idx="450">
                  <c:v>0.21357499999999999</c:v>
                </c:pt>
                <c:pt idx="451">
                  <c:v>0.21577199999999999</c:v>
                </c:pt>
                <c:pt idx="452">
                  <c:v>0.21333099999999999</c:v>
                </c:pt>
                <c:pt idx="453">
                  <c:v>0.20979100000000001</c:v>
                </c:pt>
                <c:pt idx="454">
                  <c:v>0.21540599999999999</c:v>
                </c:pt>
                <c:pt idx="455">
                  <c:v>0.214918</c:v>
                </c:pt>
                <c:pt idx="456">
                  <c:v>0.21870200000000001</c:v>
                </c:pt>
                <c:pt idx="457">
                  <c:v>0.215528</c:v>
                </c:pt>
                <c:pt idx="458">
                  <c:v>0.21333099999999999</c:v>
                </c:pt>
                <c:pt idx="459">
                  <c:v>0.214063</c:v>
                </c:pt>
                <c:pt idx="460">
                  <c:v>0.21272099999999999</c:v>
                </c:pt>
                <c:pt idx="461">
                  <c:v>0.21455199999999999</c:v>
                </c:pt>
                <c:pt idx="462">
                  <c:v>0.215895</c:v>
                </c:pt>
                <c:pt idx="463">
                  <c:v>0.212476</c:v>
                </c:pt>
                <c:pt idx="464">
                  <c:v>0.21210999999999999</c:v>
                </c:pt>
                <c:pt idx="465">
                  <c:v>0.213453</c:v>
                </c:pt>
                <c:pt idx="466">
                  <c:v>0.21357499999999999</c:v>
                </c:pt>
                <c:pt idx="467">
                  <c:v>0.21210999999999999</c:v>
                </c:pt>
                <c:pt idx="468">
                  <c:v>0.213453</c:v>
                </c:pt>
                <c:pt idx="469">
                  <c:v>0.21394099999999999</c:v>
                </c:pt>
                <c:pt idx="470">
                  <c:v>0.21357499999999999</c:v>
                </c:pt>
                <c:pt idx="471">
                  <c:v>0.21504000000000001</c:v>
                </c:pt>
                <c:pt idx="472">
                  <c:v>0.21198800000000001</c:v>
                </c:pt>
                <c:pt idx="473">
                  <c:v>0.21577199999999999</c:v>
                </c:pt>
                <c:pt idx="474">
                  <c:v>0.21516199999999999</c:v>
                </c:pt>
                <c:pt idx="475">
                  <c:v>0.216749</c:v>
                </c:pt>
                <c:pt idx="476">
                  <c:v>0.21540599999999999</c:v>
                </c:pt>
                <c:pt idx="477">
                  <c:v>0.214674</c:v>
                </c:pt>
                <c:pt idx="478">
                  <c:v>0.21333099999999999</c:v>
                </c:pt>
                <c:pt idx="479">
                  <c:v>0.211256</c:v>
                </c:pt>
                <c:pt idx="480">
                  <c:v>0.21381900000000001</c:v>
                </c:pt>
                <c:pt idx="481">
                  <c:v>0.218336</c:v>
                </c:pt>
                <c:pt idx="482">
                  <c:v>0.21333099999999999</c:v>
                </c:pt>
                <c:pt idx="483">
                  <c:v>0.21210999999999999</c:v>
                </c:pt>
                <c:pt idx="484">
                  <c:v>0.20783699999999999</c:v>
                </c:pt>
                <c:pt idx="485">
                  <c:v>0.21565000000000001</c:v>
                </c:pt>
                <c:pt idx="486">
                  <c:v>0.21259800000000001</c:v>
                </c:pt>
                <c:pt idx="487">
                  <c:v>0.21394099999999999</c:v>
                </c:pt>
                <c:pt idx="488">
                  <c:v>0.21723700000000001</c:v>
                </c:pt>
                <c:pt idx="489">
                  <c:v>0.215895</c:v>
                </c:pt>
                <c:pt idx="490">
                  <c:v>0.21235399999999999</c:v>
                </c:pt>
                <c:pt idx="491">
                  <c:v>0.215895</c:v>
                </c:pt>
                <c:pt idx="492">
                  <c:v>0.21296499999999999</c:v>
                </c:pt>
                <c:pt idx="493">
                  <c:v>0.21381900000000001</c:v>
                </c:pt>
                <c:pt idx="494">
                  <c:v>0.20905799999999999</c:v>
                </c:pt>
                <c:pt idx="495">
                  <c:v>0.21601699999999999</c:v>
                </c:pt>
                <c:pt idx="496">
                  <c:v>0.21626100000000001</c:v>
                </c:pt>
                <c:pt idx="497">
                  <c:v>0.213087</c:v>
                </c:pt>
                <c:pt idx="498">
                  <c:v>0.21638299999999999</c:v>
                </c:pt>
                <c:pt idx="499">
                  <c:v>0.215528</c:v>
                </c:pt>
                <c:pt idx="500">
                  <c:v>0.21076700000000001</c:v>
                </c:pt>
                <c:pt idx="501">
                  <c:v>0.21296499999999999</c:v>
                </c:pt>
                <c:pt idx="502">
                  <c:v>0.213697</c:v>
                </c:pt>
                <c:pt idx="503">
                  <c:v>0.21699299999999999</c:v>
                </c:pt>
                <c:pt idx="504">
                  <c:v>0.21137800000000001</c:v>
                </c:pt>
                <c:pt idx="505">
                  <c:v>0.216139</c:v>
                </c:pt>
                <c:pt idx="506">
                  <c:v>0.21540599999999999</c:v>
                </c:pt>
                <c:pt idx="507">
                  <c:v>0.214063</c:v>
                </c:pt>
                <c:pt idx="508">
                  <c:v>0.21259800000000001</c:v>
                </c:pt>
                <c:pt idx="509">
                  <c:v>0.214918</c:v>
                </c:pt>
                <c:pt idx="510">
                  <c:v>0.214063</c:v>
                </c:pt>
                <c:pt idx="511">
                  <c:v>0.216749</c:v>
                </c:pt>
                <c:pt idx="512">
                  <c:v>0.21418499999999999</c:v>
                </c:pt>
                <c:pt idx="513">
                  <c:v>0.211256</c:v>
                </c:pt>
                <c:pt idx="514">
                  <c:v>0.21418499999999999</c:v>
                </c:pt>
                <c:pt idx="515">
                  <c:v>0.21333099999999999</c:v>
                </c:pt>
                <c:pt idx="516">
                  <c:v>0.216505</c:v>
                </c:pt>
                <c:pt idx="517">
                  <c:v>0.21577199999999999</c:v>
                </c:pt>
                <c:pt idx="518">
                  <c:v>0.21418499999999999</c:v>
                </c:pt>
                <c:pt idx="519">
                  <c:v>0.21723700000000001</c:v>
                </c:pt>
                <c:pt idx="520">
                  <c:v>0.214674</c:v>
                </c:pt>
                <c:pt idx="521">
                  <c:v>0.214308</c:v>
                </c:pt>
                <c:pt idx="522">
                  <c:v>0.213697</c:v>
                </c:pt>
                <c:pt idx="523">
                  <c:v>0.20979100000000001</c:v>
                </c:pt>
                <c:pt idx="524">
                  <c:v>0.21626100000000001</c:v>
                </c:pt>
                <c:pt idx="525">
                  <c:v>0.216139</c:v>
                </c:pt>
                <c:pt idx="526">
                  <c:v>0.217115</c:v>
                </c:pt>
                <c:pt idx="527">
                  <c:v>0.21235399999999999</c:v>
                </c:pt>
                <c:pt idx="528">
                  <c:v>0.212843</c:v>
                </c:pt>
                <c:pt idx="529">
                  <c:v>0.20905799999999999</c:v>
                </c:pt>
                <c:pt idx="530">
                  <c:v>0.20893600000000001</c:v>
                </c:pt>
                <c:pt idx="531">
                  <c:v>0.213697</c:v>
                </c:pt>
                <c:pt idx="532">
                  <c:v>0.21565000000000001</c:v>
                </c:pt>
                <c:pt idx="533">
                  <c:v>0.21381900000000001</c:v>
                </c:pt>
                <c:pt idx="534">
                  <c:v>0.211011</c:v>
                </c:pt>
                <c:pt idx="535">
                  <c:v>0.21052299999999999</c:v>
                </c:pt>
                <c:pt idx="536">
                  <c:v>0.21565000000000001</c:v>
                </c:pt>
                <c:pt idx="537">
                  <c:v>0.216139</c:v>
                </c:pt>
                <c:pt idx="538">
                  <c:v>0.21577199999999999</c:v>
                </c:pt>
                <c:pt idx="539">
                  <c:v>0.21272099999999999</c:v>
                </c:pt>
                <c:pt idx="540">
                  <c:v>0.21149999999999999</c:v>
                </c:pt>
                <c:pt idx="541">
                  <c:v>0.21638299999999999</c:v>
                </c:pt>
                <c:pt idx="542">
                  <c:v>0.21601699999999999</c:v>
                </c:pt>
                <c:pt idx="543">
                  <c:v>0.21479599999999999</c:v>
                </c:pt>
                <c:pt idx="544">
                  <c:v>0.21394099999999999</c:v>
                </c:pt>
                <c:pt idx="545">
                  <c:v>0.21418499999999999</c:v>
                </c:pt>
                <c:pt idx="546">
                  <c:v>0.212476</c:v>
                </c:pt>
                <c:pt idx="547">
                  <c:v>0.21210999999999999</c:v>
                </c:pt>
                <c:pt idx="548">
                  <c:v>0.21394099999999999</c:v>
                </c:pt>
                <c:pt idx="549">
                  <c:v>0.214308</c:v>
                </c:pt>
                <c:pt idx="550">
                  <c:v>0.211622</c:v>
                </c:pt>
                <c:pt idx="551">
                  <c:v>0.214674</c:v>
                </c:pt>
                <c:pt idx="552">
                  <c:v>0.214308</c:v>
                </c:pt>
                <c:pt idx="553">
                  <c:v>0.21296499999999999</c:v>
                </c:pt>
                <c:pt idx="554">
                  <c:v>0.21027899999999999</c:v>
                </c:pt>
                <c:pt idx="555">
                  <c:v>0.212232</c:v>
                </c:pt>
                <c:pt idx="556">
                  <c:v>0.21149999999999999</c:v>
                </c:pt>
                <c:pt idx="557">
                  <c:v>0.20930199999999999</c:v>
                </c:pt>
                <c:pt idx="558">
                  <c:v>0.211256</c:v>
                </c:pt>
                <c:pt idx="559">
                  <c:v>0.216749</c:v>
                </c:pt>
                <c:pt idx="560">
                  <c:v>0.21235399999999999</c:v>
                </c:pt>
                <c:pt idx="561">
                  <c:v>0.21638299999999999</c:v>
                </c:pt>
                <c:pt idx="562">
                  <c:v>0.213697</c:v>
                </c:pt>
                <c:pt idx="563">
                  <c:v>0.21052299999999999</c:v>
                </c:pt>
                <c:pt idx="564">
                  <c:v>0.21626100000000001</c:v>
                </c:pt>
                <c:pt idx="565">
                  <c:v>0.211011</c:v>
                </c:pt>
                <c:pt idx="566">
                  <c:v>0.21235399999999999</c:v>
                </c:pt>
                <c:pt idx="567">
                  <c:v>0.214674</c:v>
                </c:pt>
                <c:pt idx="568">
                  <c:v>0.21455199999999999</c:v>
                </c:pt>
                <c:pt idx="569">
                  <c:v>0.212232</c:v>
                </c:pt>
                <c:pt idx="570">
                  <c:v>0.21504000000000001</c:v>
                </c:pt>
                <c:pt idx="571">
                  <c:v>0.21479599999999999</c:v>
                </c:pt>
                <c:pt idx="572">
                  <c:v>0.21198800000000001</c:v>
                </c:pt>
                <c:pt idx="573">
                  <c:v>0.212476</c:v>
                </c:pt>
                <c:pt idx="574">
                  <c:v>0.215284</c:v>
                </c:pt>
                <c:pt idx="575">
                  <c:v>0.21394099999999999</c:v>
                </c:pt>
                <c:pt idx="576">
                  <c:v>0.21210999999999999</c:v>
                </c:pt>
                <c:pt idx="577">
                  <c:v>0.214674</c:v>
                </c:pt>
                <c:pt idx="578">
                  <c:v>0.21504000000000001</c:v>
                </c:pt>
                <c:pt idx="579">
                  <c:v>0.21333099999999999</c:v>
                </c:pt>
                <c:pt idx="580">
                  <c:v>0.211256</c:v>
                </c:pt>
                <c:pt idx="581">
                  <c:v>0.211866</c:v>
                </c:pt>
                <c:pt idx="582">
                  <c:v>0.20979100000000001</c:v>
                </c:pt>
                <c:pt idx="583">
                  <c:v>0.21272099999999999</c:v>
                </c:pt>
                <c:pt idx="584">
                  <c:v>0.21088899999999999</c:v>
                </c:pt>
                <c:pt idx="585">
                  <c:v>0.23249700000000001</c:v>
                </c:pt>
                <c:pt idx="586">
                  <c:v>0.392785</c:v>
                </c:pt>
                <c:pt idx="587">
                  <c:v>0.39962199999999998</c:v>
                </c:pt>
                <c:pt idx="588">
                  <c:v>0.111152</c:v>
                </c:pt>
                <c:pt idx="589">
                  <c:v>0.111762</c:v>
                </c:pt>
                <c:pt idx="590">
                  <c:v>0.103949</c:v>
                </c:pt>
                <c:pt idx="591">
                  <c:v>0.128609</c:v>
                </c:pt>
                <c:pt idx="592">
                  <c:v>0.13361400000000001</c:v>
                </c:pt>
                <c:pt idx="593">
                  <c:v>0.216505</c:v>
                </c:pt>
                <c:pt idx="594">
                  <c:v>0.216139</c:v>
                </c:pt>
                <c:pt idx="595">
                  <c:v>0.212843</c:v>
                </c:pt>
                <c:pt idx="596">
                  <c:v>0.21443000000000001</c:v>
                </c:pt>
                <c:pt idx="597">
                  <c:v>0.21882399999999999</c:v>
                </c:pt>
                <c:pt idx="598">
                  <c:v>0.21565000000000001</c:v>
                </c:pt>
                <c:pt idx="599">
                  <c:v>0.214918</c:v>
                </c:pt>
                <c:pt idx="600">
                  <c:v>0.214308</c:v>
                </c:pt>
                <c:pt idx="601">
                  <c:v>0.209424</c:v>
                </c:pt>
                <c:pt idx="602">
                  <c:v>0.21210999999999999</c:v>
                </c:pt>
                <c:pt idx="603">
                  <c:v>0.21626100000000001</c:v>
                </c:pt>
                <c:pt idx="604">
                  <c:v>0.21149999999999999</c:v>
                </c:pt>
                <c:pt idx="605">
                  <c:v>0.21272099999999999</c:v>
                </c:pt>
                <c:pt idx="606">
                  <c:v>0.213087</c:v>
                </c:pt>
                <c:pt idx="607">
                  <c:v>0.21235399999999999</c:v>
                </c:pt>
                <c:pt idx="608">
                  <c:v>0.21565000000000001</c:v>
                </c:pt>
                <c:pt idx="609">
                  <c:v>0.21626100000000001</c:v>
                </c:pt>
                <c:pt idx="610">
                  <c:v>0.21088899999999999</c:v>
                </c:pt>
                <c:pt idx="611">
                  <c:v>0.20930199999999999</c:v>
                </c:pt>
                <c:pt idx="612">
                  <c:v>0.21320900000000001</c:v>
                </c:pt>
                <c:pt idx="613">
                  <c:v>0.21210999999999999</c:v>
                </c:pt>
                <c:pt idx="614">
                  <c:v>0.212232</c:v>
                </c:pt>
                <c:pt idx="615">
                  <c:v>0.21577199999999999</c:v>
                </c:pt>
                <c:pt idx="616">
                  <c:v>0.21088899999999999</c:v>
                </c:pt>
                <c:pt idx="617">
                  <c:v>0.215284</c:v>
                </c:pt>
                <c:pt idx="618">
                  <c:v>0.21113299999999999</c:v>
                </c:pt>
                <c:pt idx="619">
                  <c:v>0.211011</c:v>
                </c:pt>
                <c:pt idx="620">
                  <c:v>0.215895</c:v>
                </c:pt>
                <c:pt idx="621">
                  <c:v>0.213087</c:v>
                </c:pt>
                <c:pt idx="622">
                  <c:v>0.21882399999999999</c:v>
                </c:pt>
                <c:pt idx="623">
                  <c:v>0.21638299999999999</c:v>
                </c:pt>
                <c:pt idx="624">
                  <c:v>0.21723700000000001</c:v>
                </c:pt>
                <c:pt idx="625">
                  <c:v>0.21381900000000001</c:v>
                </c:pt>
                <c:pt idx="626">
                  <c:v>0.21455199999999999</c:v>
                </c:pt>
                <c:pt idx="627">
                  <c:v>0.21601699999999999</c:v>
                </c:pt>
                <c:pt idx="628">
                  <c:v>0.20893600000000001</c:v>
                </c:pt>
                <c:pt idx="629">
                  <c:v>0.21870200000000001</c:v>
                </c:pt>
                <c:pt idx="630">
                  <c:v>0.210645</c:v>
                </c:pt>
                <c:pt idx="631">
                  <c:v>0.21394099999999999</c:v>
                </c:pt>
                <c:pt idx="632">
                  <c:v>0.213453</c:v>
                </c:pt>
                <c:pt idx="633">
                  <c:v>0.214918</c:v>
                </c:pt>
                <c:pt idx="634">
                  <c:v>0.215284</c:v>
                </c:pt>
                <c:pt idx="635">
                  <c:v>0.21516199999999999</c:v>
                </c:pt>
                <c:pt idx="636">
                  <c:v>0.21333099999999999</c:v>
                </c:pt>
                <c:pt idx="637">
                  <c:v>0.212843</c:v>
                </c:pt>
                <c:pt idx="638">
                  <c:v>0.210035</c:v>
                </c:pt>
                <c:pt idx="639">
                  <c:v>0.21235399999999999</c:v>
                </c:pt>
                <c:pt idx="640">
                  <c:v>0.21504000000000001</c:v>
                </c:pt>
                <c:pt idx="641">
                  <c:v>0.21418499999999999</c:v>
                </c:pt>
                <c:pt idx="642">
                  <c:v>0.212843</c:v>
                </c:pt>
                <c:pt idx="643">
                  <c:v>0.21272099999999999</c:v>
                </c:pt>
                <c:pt idx="644">
                  <c:v>0.21821399999999999</c:v>
                </c:pt>
                <c:pt idx="645">
                  <c:v>0.21210999999999999</c:v>
                </c:pt>
                <c:pt idx="646">
                  <c:v>0.21687100000000001</c:v>
                </c:pt>
                <c:pt idx="647">
                  <c:v>0.21748100000000001</c:v>
                </c:pt>
                <c:pt idx="648">
                  <c:v>0.21272099999999999</c:v>
                </c:pt>
                <c:pt idx="649">
                  <c:v>0.21333099999999999</c:v>
                </c:pt>
                <c:pt idx="650">
                  <c:v>0.21504000000000001</c:v>
                </c:pt>
                <c:pt idx="651">
                  <c:v>0.21699299999999999</c:v>
                </c:pt>
                <c:pt idx="652">
                  <c:v>0.213453</c:v>
                </c:pt>
                <c:pt idx="653">
                  <c:v>0.21259800000000001</c:v>
                </c:pt>
                <c:pt idx="654">
                  <c:v>0.20991299999999999</c:v>
                </c:pt>
                <c:pt idx="655">
                  <c:v>0.21198800000000001</c:v>
                </c:pt>
                <c:pt idx="656">
                  <c:v>0.21357499999999999</c:v>
                </c:pt>
                <c:pt idx="657">
                  <c:v>0.213697</c:v>
                </c:pt>
                <c:pt idx="658">
                  <c:v>0.21357499999999999</c:v>
                </c:pt>
                <c:pt idx="659">
                  <c:v>0.213087</c:v>
                </c:pt>
                <c:pt idx="660">
                  <c:v>0.21333099999999999</c:v>
                </c:pt>
                <c:pt idx="661">
                  <c:v>0.214063</c:v>
                </c:pt>
                <c:pt idx="662">
                  <c:v>0.215284</c:v>
                </c:pt>
                <c:pt idx="663">
                  <c:v>0.21540599999999999</c:v>
                </c:pt>
                <c:pt idx="664">
                  <c:v>0.21638299999999999</c:v>
                </c:pt>
                <c:pt idx="665">
                  <c:v>0.21210999999999999</c:v>
                </c:pt>
                <c:pt idx="666">
                  <c:v>0.20832600000000001</c:v>
                </c:pt>
                <c:pt idx="667">
                  <c:v>0.21259800000000001</c:v>
                </c:pt>
                <c:pt idx="668">
                  <c:v>0.21394099999999999</c:v>
                </c:pt>
                <c:pt idx="669">
                  <c:v>0.21320900000000001</c:v>
                </c:pt>
                <c:pt idx="670">
                  <c:v>0.214918</c:v>
                </c:pt>
                <c:pt idx="671">
                  <c:v>0.21418499999999999</c:v>
                </c:pt>
                <c:pt idx="672">
                  <c:v>0.214063</c:v>
                </c:pt>
                <c:pt idx="673">
                  <c:v>0.21210999999999999</c:v>
                </c:pt>
                <c:pt idx="674">
                  <c:v>0.215284</c:v>
                </c:pt>
                <c:pt idx="675">
                  <c:v>0.21357499999999999</c:v>
                </c:pt>
                <c:pt idx="676">
                  <c:v>0.211256</c:v>
                </c:pt>
                <c:pt idx="677">
                  <c:v>0.21565000000000001</c:v>
                </c:pt>
                <c:pt idx="678">
                  <c:v>0.21687100000000001</c:v>
                </c:pt>
                <c:pt idx="679">
                  <c:v>0.21015700000000001</c:v>
                </c:pt>
                <c:pt idx="680">
                  <c:v>0.213087</c:v>
                </c:pt>
                <c:pt idx="681">
                  <c:v>0.21381900000000001</c:v>
                </c:pt>
                <c:pt idx="682">
                  <c:v>0.20930199999999999</c:v>
                </c:pt>
                <c:pt idx="683">
                  <c:v>0.21577199999999999</c:v>
                </c:pt>
                <c:pt idx="684">
                  <c:v>0.20857000000000001</c:v>
                </c:pt>
                <c:pt idx="685">
                  <c:v>0.21418499999999999</c:v>
                </c:pt>
                <c:pt idx="686">
                  <c:v>0.21699299999999999</c:v>
                </c:pt>
                <c:pt idx="687">
                  <c:v>0.212476</c:v>
                </c:pt>
                <c:pt idx="688">
                  <c:v>0.209424</c:v>
                </c:pt>
                <c:pt idx="689">
                  <c:v>0.21076700000000001</c:v>
                </c:pt>
                <c:pt idx="690">
                  <c:v>0.213697</c:v>
                </c:pt>
                <c:pt idx="691">
                  <c:v>0.21149999999999999</c:v>
                </c:pt>
                <c:pt idx="692">
                  <c:v>0.211866</c:v>
                </c:pt>
                <c:pt idx="693">
                  <c:v>0.21931300000000001</c:v>
                </c:pt>
                <c:pt idx="694">
                  <c:v>0.21137800000000001</c:v>
                </c:pt>
                <c:pt idx="695">
                  <c:v>0.214918</c:v>
                </c:pt>
                <c:pt idx="696">
                  <c:v>0.21076700000000001</c:v>
                </c:pt>
                <c:pt idx="697">
                  <c:v>0.214063</c:v>
                </c:pt>
                <c:pt idx="698">
                  <c:v>0.215284</c:v>
                </c:pt>
                <c:pt idx="699">
                  <c:v>0.212843</c:v>
                </c:pt>
                <c:pt idx="700">
                  <c:v>0.21626100000000001</c:v>
                </c:pt>
                <c:pt idx="701">
                  <c:v>0.217115</c:v>
                </c:pt>
                <c:pt idx="702">
                  <c:v>0.21455199999999999</c:v>
                </c:pt>
                <c:pt idx="703">
                  <c:v>0.21259800000000001</c:v>
                </c:pt>
                <c:pt idx="704">
                  <c:v>0.21088899999999999</c:v>
                </c:pt>
                <c:pt idx="705">
                  <c:v>0.212232</c:v>
                </c:pt>
                <c:pt idx="706">
                  <c:v>0.21137800000000001</c:v>
                </c:pt>
                <c:pt idx="707">
                  <c:v>0.21931300000000001</c:v>
                </c:pt>
                <c:pt idx="708">
                  <c:v>0.21821399999999999</c:v>
                </c:pt>
                <c:pt idx="709">
                  <c:v>0.21601699999999999</c:v>
                </c:pt>
                <c:pt idx="710">
                  <c:v>0.216139</c:v>
                </c:pt>
                <c:pt idx="711">
                  <c:v>0.212232</c:v>
                </c:pt>
                <c:pt idx="712">
                  <c:v>0.211866</c:v>
                </c:pt>
                <c:pt idx="713">
                  <c:v>0.211622</c:v>
                </c:pt>
                <c:pt idx="714">
                  <c:v>0.21699299999999999</c:v>
                </c:pt>
                <c:pt idx="715">
                  <c:v>0.212843</c:v>
                </c:pt>
                <c:pt idx="716">
                  <c:v>0.20905799999999999</c:v>
                </c:pt>
                <c:pt idx="717">
                  <c:v>0.21723700000000001</c:v>
                </c:pt>
                <c:pt idx="718">
                  <c:v>0.211256</c:v>
                </c:pt>
                <c:pt idx="719">
                  <c:v>0.211866</c:v>
                </c:pt>
                <c:pt idx="720">
                  <c:v>0.216749</c:v>
                </c:pt>
                <c:pt idx="721">
                  <c:v>0.218946</c:v>
                </c:pt>
                <c:pt idx="722">
                  <c:v>0.21418499999999999</c:v>
                </c:pt>
                <c:pt idx="723">
                  <c:v>0.21504000000000001</c:v>
                </c:pt>
                <c:pt idx="724">
                  <c:v>0.214063</c:v>
                </c:pt>
                <c:pt idx="725">
                  <c:v>0.21357499999999999</c:v>
                </c:pt>
                <c:pt idx="726">
                  <c:v>0.215528</c:v>
                </c:pt>
                <c:pt idx="727">
                  <c:v>0.21333099999999999</c:v>
                </c:pt>
                <c:pt idx="728">
                  <c:v>0.21418499999999999</c:v>
                </c:pt>
                <c:pt idx="729">
                  <c:v>0.21381900000000001</c:v>
                </c:pt>
                <c:pt idx="730">
                  <c:v>0.21357499999999999</c:v>
                </c:pt>
                <c:pt idx="731">
                  <c:v>0.21626100000000001</c:v>
                </c:pt>
                <c:pt idx="732">
                  <c:v>0.21076700000000001</c:v>
                </c:pt>
                <c:pt idx="733">
                  <c:v>0.21565000000000001</c:v>
                </c:pt>
                <c:pt idx="734">
                  <c:v>0.21504000000000001</c:v>
                </c:pt>
                <c:pt idx="735">
                  <c:v>0.21198800000000001</c:v>
                </c:pt>
                <c:pt idx="736">
                  <c:v>0.21320900000000001</c:v>
                </c:pt>
                <c:pt idx="737">
                  <c:v>0.21601699999999999</c:v>
                </c:pt>
                <c:pt idx="738">
                  <c:v>0.211256</c:v>
                </c:pt>
                <c:pt idx="739">
                  <c:v>0.21443000000000001</c:v>
                </c:pt>
                <c:pt idx="740">
                  <c:v>0.210401</c:v>
                </c:pt>
                <c:pt idx="741">
                  <c:v>0.21235399999999999</c:v>
                </c:pt>
                <c:pt idx="742">
                  <c:v>0.21015700000000001</c:v>
                </c:pt>
                <c:pt idx="743">
                  <c:v>0.21174399999999999</c:v>
                </c:pt>
                <c:pt idx="744">
                  <c:v>0.21418499999999999</c:v>
                </c:pt>
                <c:pt idx="745">
                  <c:v>0.214063</c:v>
                </c:pt>
                <c:pt idx="746">
                  <c:v>0.21504000000000001</c:v>
                </c:pt>
                <c:pt idx="747">
                  <c:v>0.211011</c:v>
                </c:pt>
                <c:pt idx="748">
                  <c:v>0.211866</c:v>
                </c:pt>
                <c:pt idx="749">
                  <c:v>0.21504000000000001</c:v>
                </c:pt>
                <c:pt idx="750">
                  <c:v>0.21626100000000001</c:v>
                </c:pt>
                <c:pt idx="751">
                  <c:v>0.21394099999999999</c:v>
                </c:pt>
                <c:pt idx="752">
                  <c:v>0.215284</c:v>
                </c:pt>
                <c:pt idx="753">
                  <c:v>0.21394099999999999</c:v>
                </c:pt>
                <c:pt idx="754">
                  <c:v>0.21198800000000001</c:v>
                </c:pt>
                <c:pt idx="755">
                  <c:v>0.20747099999999999</c:v>
                </c:pt>
                <c:pt idx="756">
                  <c:v>0.21638299999999999</c:v>
                </c:pt>
                <c:pt idx="757">
                  <c:v>0.217359</c:v>
                </c:pt>
                <c:pt idx="758">
                  <c:v>0.214918</c:v>
                </c:pt>
                <c:pt idx="759">
                  <c:v>0.211866</c:v>
                </c:pt>
                <c:pt idx="760">
                  <c:v>0.213087</c:v>
                </c:pt>
                <c:pt idx="761">
                  <c:v>0.210035</c:v>
                </c:pt>
                <c:pt idx="762">
                  <c:v>0.21882399999999999</c:v>
                </c:pt>
                <c:pt idx="763">
                  <c:v>0.21198800000000001</c:v>
                </c:pt>
                <c:pt idx="764">
                  <c:v>0.21320900000000001</c:v>
                </c:pt>
                <c:pt idx="765">
                  <c:v>0.21198800000000001</c:v>
                </c:pt>
                <c:pt idx="766">
                  <c:v>0.21235399999999999</c:v>
                </c:pt>
                <c:pt idx="767">
                  <c:v>0.214918</c:v>
                </c:pt>
                <c:pt idx="768">
                  <c:v>0.216505</c:v>
                </c:pt>
                <c:pt idx="769">
                  <c:v>0.21443000000000001</c:v>
                </c:pt>
                <c:pt idx="770">
                  <c:v>0.21687100000000001</c:v>
                </c:pt>
                <c:pt idx="771">
                  <c:v>0.20966899999999999</c:v>
                </c:pt>
                <c:pt idx="772">
                  <c:v>0.20893600000000001</c:v>
                </c:pt>
                <c:pt idx="773">
                  <c:v>0.21113299999999999</c:v>
                </c:pt>
                <c:pt idx="774">
                  <c:v>0.214308</c:v>
                </c:pt>
                <c:pt idx="775">
                  <c:v>0.21381900000000001</c:v>
                </c:pt>
                <c:pt idx="776">
                  <c:v>0.21882399999999999</c:v>
                </c:pt>
                <c:pt idx="777">
                  <c:v>0.21504000000000001</c:v>
                </c:pt>
                <c:pt idx="778">
                  <c:v>0.214674</c:v>
                </c:pt>
                <c:pt idx="779">
                  <c:v>0.21797</c:v>
                </c:pt>
                <c:pt idx="780">
                  <c:v>0.20893600000000001</c:v>
                </c:pt>
                <c:pt idx="781">
                  <c:v>0.215284</c:v>
                </c:pt>
                <c:pt idx="782">
                  <c:v>0.214674</c:v>
                </c:pt>
                <c:pt idx="783">
                  <c:v>0.21052299999999999</c:v>
                </c:pt>
                <c:pt idx="784">
                  <c:v>0.211011</c:v>
                </c:pt>
                <c:pt idx="785">
                  <c:v>0.21174399999999999</c:v>
                </c:pt>
                <c:pt idx="786">
                  <c:v>0.21113299999999999</c:v>
                </c:pt>
                <c:pt idx="787">
                  <c:v>0.214308</c:v>
                </c:pt>
              </c:numCache>
            </c:numRef>
          </c:yVal>
          <c:smooth val="0"/>
          <c:extLst>
            <c:ext xmlns:c16="http://schemas.microsoft.com/office/drawing/2014/chart" uri="{C3380CC4-5D6E-409C-BE32-E72D297353CC}">
              <c16:uniqueId val="{00000002-DFC1-4F5B-ADF8-CA2F1BF90821}"/>
            </c:ext>
          </c:extLst>
        </c:ser>
        <c:dLbls>
          <c:showLegendKey val="0"/>
          <c:showVal val="0"/>
          <c:showCatName val="0"/>
          <c:showSerName val="0"/>
          <c:showPercent val="0"/>
          <c:showBubbleSize val="0"/>
        </c:dLbls>
        <c:axId val="1609999759"/>
        <c:axId val="1610000591"/>
      </c:scatterChart>
      <c:valAx>
        <c:axId val="16099997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00591"/>
        <c:crosses val="autoZero"/>
        <c:crossBetween val="midCat"/>
      </c:valAx>
      <c:valAx>
        <c:axId val="161000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9999759"/>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front</a:t>
            </a:r>
            <a:r>
              <a:rPr lang="en-US" baseline="0"/>
              <a:t> 1</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front1!$A$1:$A$639</c:f>
              <c:numCache>
                <c:formatCode>General</c:formatCode>
                <c:ptCount val="639"/>
                <c:pt idx="0">
                  <c:v>17</c:v>
                </c:pt>
                <c:pt idx="1">
                  <c:v>37</c:v>
                </c:pt>
                <c:pt idx="2">
                  <c:v>57</c:v>
                </c:pt>
                <c:pt idx="3">
                  <c:v>77</c:v>
                </c:pt>
                <c:pt idx="4">
                  <c:v>97</c:v>
                </c:pt>
                <c:pt idx="5">
                  <c:v>117</c:v>
                </c:pt>
                <c:pt idx="6">
                  <c:v>127</c:v>
                </c:pt>
                <c:pt idx="7">
                  <c:v>148</c:v>
                </c:pt>
                <c:pt idx="8">
                  <c:v>167</c:v>
                </c:pt>
                <c:pt idx="9">
                  <c:v>187</c:v>
                </c:pt>
                <c:pt idx="10">
                  <c:v>197</c:v>
                </c:pt>
                <c:pt idx="11">
                  <c:v>207</c:v>
                </c:pt>
                <c:pt idx="12">
                  <c:v>218</c:v>
                </c:pt>
                <c:pt idx="13">
                  <c:v>238</c:v>
                </c:pt>
                <c:pt idx="14">
                  <c:v>257</c:v>
                </c:pt>
                <c:pt idx="15">
                  <c:v>267</c:v>
                </c:pt>
                <c:pt idx="16">
                  <c:v>277</c:v>
                </c:pt>
                <c:pt idx="17">
                  <c:v>297</c:v>
                </c:pt>
                <c:pt idx="18">
                  <c:v>307</c:v>
                </c:pt>
                <c:pt idx="19">
                  <c:v>317</c:v>
                </c:pt>
                <c:pt idx="20">
                  <c:v>337</c:v>
                </c:pt>
                <c:pt idx="21">
                  <c:v>347</c:v>
                </c:pt>
                <c:pt idx="22">
                  <c:v>367</c:v>
                </c:pt>
                <c:pt idx="23">
                  <c:v>387</c:v>
                </c:pt>
                <c:pt idx="24">
                  <c:v>397</c:v>
                </c:pt>
                <c:pt idx="25">
                  <c:v>407</c:v>
                </c:pt>
                <c:pt idx="26">
                  <c:v>427</c:v>
                </c:pt>
                <c:pt idx="27">
                  <c:v>437</c:v>
                </c:pt>
                <c:pt idx="28">
                  <c:v>457</c:v>
                </c:pt>
                <c:pt idx="29">
                  <c:v>467</c:v>
                </c:pt>
                <c:pt idx="30">
                  <c:v>487</c:v>
                </c:pt>
                <c:pt idx="31">
                  <c:v>497</c:v>
                </c:pt>
                <c:pt idx="32">
                  <c:v>517</c:v>
                </c:pt>
                <c:pt idx="33">
                  <c:v>527</c:v>
                </c:pt>
                <c:pt idx="34">
                  <c:v>547</c:v>
                </c:pt>
                <c:pt idx="35">
                  <c:v>567</c:v>
                </c:pt>
                <c:pt idx="36">
                  <c:v>577</c:v>
                </c:pt>
                <c:pt idx="37">
                  <c:v>597</c:v>
                </c:pt>
                <c:pt idx="38">
                  <c:v>618</c:v>
                </c:pt>
                <c:pt idx="39">
                  <c:v>637</c:v>
                </c:pt>
                <c:pt idx="40">
                  <c:v>657</c:v>
                </c:pt>
                <c:pt idx="41">
                  <c:v>667</c:v>
                </c:pt>
                <c:pt idx="42">
                  <c:v>677</c:v>
                </c:pt>
                <c:pt idx="43">
                  <c:v>688</c:v>
                </c:pt>
                <c:pt idx="44">
                  <c:v>707</c:v>
                </c:pt>
                <c:pt idx="45">
                  <c:v>728</c:v>
                </c:pt>
                <c:pt idx="46">
                  <c:v>747</c:v>
                </c:pt>
                <c:pt idx="47">
                  <c:v>757</c:v>
                </c:pt>
                <c:pt idx="48">
                  <c:v>777</c:v>
                </c:pt>
                <c:pt idx="49">
                  <c:v>787</c:v>
                </c:pt>
                <c:pt idx="50">
                  <c:v>798</c:v>
                </c:pt>
                <c:pt idx="51">
                  <c:v>808</c:v>
                </c:pt>
                <c:pt idx="52">
                  <c:v>827</c:v>
                </c:pt>
                <c:pt idx="53">
                  <c:v>847</c:v>
                </c:pt>
                <c:pt idx="54">
                  <c:v>867</c:v>
                </c:pt>
                <c:pt idx="55">
                  <c:v>877</c:v>
                </c:pt>
                <c:pt idx="56">
                  <c:v>888</c:v>
                </c:pt>
                <c:pt idx="57">
                  <c:v>907</c:v>
                </c:pt>
                <c:pt idx="58">
                  <c:v>917</c:v>
                </c:pt>
                <c:pt idx="59">
                  <c:v>927</c:v>
                </c:pt>
                <c:pt idx="60">
                  <c:v>947</c:v>
                </c:pt>
                <c:pt idx="61">
                  <c:v>967</c:v>
                </c:pt>
                <c:pt idx="62">
                  <c:v>987</c:v>
                </c:pt>
                <c:pt idx="63">
                  <c:v>997</c:v>
                </c:pt>
                <c:pt idx="64">
                  <c:v>1027</c:v>
                </c:pt>
                <c:pt idx="65">
                  <c:v>1047</c:v>
                </c:pt>
                <c:pt idx="66">
                  <c:v>1067</c:v>
                </c:pt>
                <c:pt idx="67">
                  <c:v>1088</c:v>
                </c:pt>
                <c:pt idx="68">
                  <c:v>1107</c:v>
                </c:pt>
                <c:pt idx="69">
                  <c:v>1117</c:v>
                </c:pt>
                <c:pt idx="70">
                  <c:v>1127</c:v>
                </c:pt>
                <c:pt idx="71">
                  <c:v>1148</c:v>
                </c:pt>
                <c:pt idx="72">
                  <c:v>1167</c:v>
                </c:pt>
                <c:pt idx="73">
                  <c:v>1177</c:v>
                </c:pt>
                <c:pt idx="74">
                  <c:v>1197</c:v>
                </c:pt>
                <c:pt idx="75">
                  <c:v>1207</c:v>
                </c:pt>
                <c:pt idx="76">
                  <c:v>1217</c:v>
                </c:pt>
                <c:pt idx="77">
                  <c:v>1227</c:v>
                </c:pt>
                <c:pt idx="78">
                  <c:v>1247</c:v>
                </c:pt>
                <c:pt idx="79">
                  <c:v>1257</c:v>
                </c:pt>
                <c:pt idx="80">
                  <c:v>1277</c:v>
                </c:pt>
                <c:pt idx="81">
                  <c:v>1297</c:v>
                </c:pt>
                <c:pt idx="82">
                  <c:v>1307</c:v>
                </c:pt>
                <c:pt idx="83">
                  <c:v>1327</c:v>
                </c:pt>
                <c:pt idx="84">
                  <c:v>1347</c:v>
                </c:pt>
                <c:pt idx="85">
                  <c:v>1367</c:v>
                </c:pt>
                <c:pt idx="86">
                  <c:v>1377</c:v>
                </c:pt>
                <c:pt idx="87">
                  <c:v>1397</c:v>
                </c:pt>
                <c:pt idx="88">
                  <c:v>1417</c:v>
                </c:pt>
                <c:pt idx="89">
                  <c:v>1428</c:v>
                </c:pt>
                <c:pt idx="90">
                  <c:v>1438</c:v>
                </c:pt>
                <c:pt idx="91">
                  <c:v>1457</c:v>
                </c:pt>
                <c:pt idx="92">
                  <c:v>1468</c:v>
                </c:pt>
                <c:pt idx="93">
                  <c:v>1487</c:v>
                </c:pt>
                <c:pt idx="94">
                  <c:v>1497</c:v>
                </c:pt>
                <c:pt idx="95">
                  <c:v>1508</c:v>
                </c:pt>
                <c:pt idx="96">
                  <c:v>1527</c:v>
                </c:pt>
                <c:pt idx="97">
                  <c:v>1548</c:v>
                </c:pt>
                <c:pt idx="98">
                  <c:v>1557</c:v>
                </c:pt>
                <c:pt idx="99">
                  <c:v>1577</c:v>
                </c:pt>
                <c:pt idx="100">
                  <c:v>1598</c:v>
                </c:pt>
                <c:pt idx="101">
                  <c:v>1607</c:v>
                </c:pt>
                <c:pt idx="102">
                  <c:v>1617</c:v>
                </c:pt>
                <c:pt idx="103">
                  <c:v>1637</c:v>
                </c:pt>
                <c:pt idx="104">
                  <c:v>1657</c:v>
                </c:pt>
                <c:pt idx="105">
                  <c:v>1677</c:v>
                </c:pt>
                <c:pt idx="106">
                  <c:v>1697</c:v>
                </c:pt>
                <c:pt idx="107">
                  <c:v>1707</c:v>
                </c:pt>
                <c:pt idx="108">
                  <c:v>1727</c:v>
                </c:pt>
                <c:pt idx="109">
                  <c:v>1738</c:v>
                </c:pt>
                <c:pt idx="110">
                  <c:v>1757</c:v>
                </c:pt>
                <c:pt idx="111">
                  <c:v>1767</c:v>
                </c:pt>
                <c:pt idx="112">
                  <c:v>1777</c:v>
                </c:pt>
                <c:pt idx="113">
                  <c:v>1797</c:v>
                </c:pt>
                <c:pt idx="114">
                  <c:v>1807</c:v>
                </c:pt>
                <c:pt idx="115">
                  <c:v>1827</c:v>
                </c:pt>
                <c:pt idx="116">
                  <c:v>1848</c:v>
                </c:pt>
                <c:pt idx="117">
                  <c:v>1858</c:v>
                </c:pt>
                <c:pt idx="118">
                  <c:v>1867</c:v>
                </c:pt>
                <c:pt idx="119">
                  <c:v>1877</c:v>
                </c:pt>
                <c:pt idx="120">
                  <c:v>1897</c:v>
                </c:pt>
                <c:pt idx="121">
                  <c:v>1908</c:v>
                </c:pt>
                <c:pt idx="122">
                  <c:v>1927</c:v>
                </c:pt>
                <c:pt idx="123">
                  <c:v>1947</c:v>
                </c:pt>
                <c:pt idx="124">
                  <c:v>1967</c:v>
                </c:pt>
                <c:pt idx="125">
                  <c:v>1987</c:v>
                </c:pt>
                <c:pt idx="126">
                  <c:v>1997</c:v>
                </c:pt>
                <c:pt idx="127">
                  <c:v>2017</c:v>
                </c:pt>
                <c:pt idx="128">
                  <c:v>2037</c:v>
                </c:pt>
                <c:pt idx="129">
                  <c:v>2057</c:v>
                </c:pt>
                <c:pt idx="130">
                  <c:v>2067</c:v>
                </c:pt>
                <c:pt idx="131">
                  <c:v>2077</c:v>
                </c:pt>
                <c:pt idx="132">
                  <c:v>2088</c:v>
                </c:pt>
                <c:pt idx="133">
                  <c:v>2107</c:v>
                </c:pt>
                <c:pt idx="134">
                  <c:v>2117</c:v>
                </c:pt>
                <c:pt idx="135">
                  <c:v>2137</c:v>
                </c:pt>
                <c:pt idx="136">
                  <c:v>2157</c:v>
                </c:pt>
                <c:pt idx="137">
                  <c:v>2177</c:v>
                </c:pt>
                <c:pt idx="138">
                  <c:v>2187</c:v>
                </c:pt>
                <c:pt idx="139">
                  <c:v>2198</c:v>
                </c:pt>
                <c:pt idx="140">
                  <c:v>2217</c:v>
                </c:pt>
                <c:pt idx="141">
                  <c:v>2227</c:v>
                </c:pt>
                <c:pt idx="142">
                  <c:v>2247</c:v>
                </c:pt>
                <c:pt idx="143">
                  <c:v>2258</c:v>
                </c:pt>
                <c:pt idx="144">
                  <c:v>2277</c:v>
                </c:pt>
                <c:pt idx="145">
                  <c:v>2287</c:v>
                </c:pt>
                <c:pt idx="146">
                  <c:v>2307</c:v>
                </c:pt>
                <c:pt idx="147">
                  <c:v>2327</c:v>
                </c:pt>
                <c:pt idx="148">
                  <c:v>2347</c:v>
                </c:pt>
                <c:pt idx="149">
                  <c:v>2367</c:v>
                </c:pt>
                <c:pt idx="150">
                  <c:v>2377</c:v>
                </c:pt>
                <c:pt idx="151">
                  <c:v>2397</c:v>
                </c:pt>
                <c:pt idx="152">
                  <c:v>2418</c:v>
                </c:pt>
                <c:pt idx="153">
                  <c:v>2437</c:v>
                </c:pt>
                <c:pt idx="154">
                  <c:v>2457</c:v>
                </c:pt>
                <c:pt idx="155">
                  <c:v>2477</c:v>
                </c:pt>
                <c:pt idx="156">
                  <c:v>2497</c:v>
                </c:pt>
                <c:pt idx="157">
                  <c:v>2507</c:v>
                </c:pt>
                <c:pt idx="158">
                  <c:v>2517</c:v>
                </c:pt>
                <c:pt idx="159">
                  <c:v>2537</c:v>
                </c:pt>
                <c:pt idx="160">
                  <c:v>2547</c:v>
                </c:pt>
                <c:pt idx="161">
                  <c:v>2567</c:v>
                </c:pt>
                <c:pt idx="162">
                  <c:v>2577</c:v>
                </c:pt>
                <c:pt idx="163">
                  <c:v>2588</c:v>
                </c:pt>
                <c:pt idx="164">
                  <c:v>2607</c:v>
                </c:pt>
                <c:pt idx="165">
                  <c:v>2617</c:v>
                </c:pt>
                <c:pt idx="166">
                  <c:v>2627</c:v>
                </c:pt>
                <c:pt idx="167">
                  <c:v>2648</c:v>
                </c:pt>
                <c:pt idx="168">
                  <c:v>2658</c:v>
                </c:pt>
                <c:pt idx="169">
                  <c:v>2677</c:v>
                </c:pt>
                <c:pt idx="170">
                  <c:v>2697</c:v>
                </c:pt>
                <c:pt idx="171">
                  <c:v>2718</c:v>
                </c:pt>
                <c:pt idx="172">
                  <c:v>2738</c:v>
                </c:pt>
                <c:pt idx="173">
                  <c:v>2747</c:v>
                </c:pt>
                <c:pt idx="174">
                  <c:v>2757</c:v>
                </c:pt>
                <c:pt idx="175">
                  <c:v>2768</c:v>
                </c:pt>
                <c:pt idx="176">
                  <c:v>2787</c:v>
                </c:pt>
                <c:pt idx="177">
                  <c:v>2799</c:v>
                </c:pt>
                <c:pt idx="178">
                  <c:v>2809</c:v>
                </c:pt>
                <c:pt idx="179">
                  <c:v>2819</c:v>
                </c:pt>
                <c:pt idx="180">
                  <c:v>2835</c:v>
                </c:pt>
                <c:pt idx="181">
                  <c:v>2845</c:v>
                </c:pt>
                <c:pt idx="182">
                  <c:v>2864</c:v>
                </c:pt>
                <c:pt idx="183">
                  <c:v>2884</c:v>
                </c:pt>
                <c:pt idx="184">
                  <c:v>2895</c:v>
                </c:pt>
                <c:pt idx="185">
                  <c:v>2905</c:v>
                </c:pt>
                <c:pt idx="186">
                  <c:v>2925</c:v>
                </c:pt>
                <c:pt idx="187">
                  <c:v>2935</c:v>
                </c:pt>
                <c:pt idx="188">
                  <c:v>2955</c:v>
                </c:pt>
                <c:pt idx="189">
                  <c:v>2975</c:v>
                </c:pt>
                <c:pt idx="190">
                  <c:v>2994</c:v>
                </c:pt>
                <c:pt idx="191">
                  <c:v>3005</c:v>
                </c:pt>
                <c:pt idx="192">
                  <c:v>3025</c:v>
                </c:pt>
                <c:pt idx="193">
                  <c:v>3035</c:v>
                </c:pt>
                <c:pt idx="194">
                  <c:v>3045</c:v>
                </c:pt>
                <c:pt idx="195">
                  <c:v>3055</c:v>
                </c:pt>
                <c:pt idx="196">
                  <c:v>3074</c:v>
                </c:pt>
                <c:pt idx="197">
                  <c:v>3085</c:v>
                </c:pt>
                <c:pt idx="198">
                  <c:v>3104</c:v>
                </c:pt>
                <c:pt idx="199">
                  <c:v>3114</c:v>
                </c:pt>
                <c:pt idx="200">
                  <c:v>3125</c:v>
                </c:pt>
                <c:pt idx="201">
                  <c:v>3135</c:v>
                </c:pt>
                <c:pt idx="202">
                  <c:v>3155</c:v>
                </c:pt>
                <c:pt idx="203">
                  <c:v>3185</c:v>
                </c:pt>
                <c:pt idx="204">
                  <c:v>3195</c:v>
                </c:pt>
                <c:pt idx="205">
                  <c:v>3205</c:v>
                </c:pt>
                <c:pt idx="206">
                  <c:v>3225</c:v>
                </c:pt>
                <c:pt idx="207">
                  <c:v>3255</c:v>
                </c:pt>
                <c:pt idx="208">
                  <c:v>3275</c:v>
                </c:pt>
                <c:pt idx="209">
                  <c:v>3285</c:v>
                </c:pt>
                <c:pt idx="210">
                  <c:v>3304</c:v>
                </c:pt>
                <c:pt idx="211">
                  <c:v>3324</c:v>
                </c:pt>
                <c:pt idx="212">
                  <c:v>3335</c:v>
                </c:pt>
                <c:pt idx="213">
                  <c:v>3345</c:v>
                </c:pt>
                <c:pt idx="214">
                  <c:v>3365</c:v>
                </c:pt>
                <c:pt idx="215">
                  <c:v>3375</c:v>
                </c:pt>
                <c:pt idx="216">
                  <c:v>3395</c:v>
                </c:pt>
                <c:pt idx="217">
                  <c:v>3415</c:v>
                </c:pt>
                <c:pt idx="218">
                  <c:v>3425</c:v>
                </c:pt>
                <c:pt idx="219">
                  <c:v>3445</c:v>
                </c:pt>
                <c:pt idx="220">
                  <c:v>3464</c:v>
                </c:pt>
                <c:pt idx="221">
                  <c:v>3474</c:v>
                </c:pt>
                <c:pt idx="222">
                  <c:v>3494</c:v>
                </c:pt>
                <c:pt idx="223">
                  <c:v>3505</c:v>
                </c:pt>
                <c:pt idx="224">
                  <c:v>3525</c:v>
                </c:pt>
                <c:pt idx="225">
                  <c:v>3555</c:v>
                </c:pt>
                <c:pt idx="226">
                  <c:v>3565</c:v>
                </c:pt>
                <c:pt idx="227">
                  <c:v>3575</c:v>
                </c:pt>
                <c:pt idx="228">
                  <c:v>3595</c:v>
                </c:pt>
                <c:pt idx="229">
                  <c:v>3605</c:v>
                </c:pt>
                <c:pt idx="230">
                  <c:v>3625</c:v>
                </c:pt>
                <c:pt idx="231">
                  <c:v>3645</c:v>
                </c:pt>
                <c:pt idx="232">
                  <c:v>3664</c:v>
                </c:pt>
                <c:pt idx="233">
                  <c:v>3684</c:v>
                </c:pt>
                <c:pt idx="234">
                  <c:v>3704</c:v>
                </c:pt>
                <c:pt idx="235">
                  <c:v>3715</c:v>
                </c:pt>
                <c:pt idx="236">
                  <c:v>3735</c:v>
                </c:pt>
                <c:pt idx="237">
                  <c:v>3746</c:v>
                </c:pt>
                <c:pt idx="238">
                  <c:v>3756</c:v>
                </c:pt>
                <c:pt idx="239">
                  <c:v>3766</c:v>
                </c:pt>
                <c:pt idx="240">
                  <c:v>3786</c:v>
                </c:pt>
                <c:pt idx="241">
                  <c:v>3796</c:v>
                </c:pt>
                <c:pt idx="242">
                  <c:v>3816</c:v>
                </c:pt>
                <c:pt idx="243">
                  <c:v>3836</c:v>
                </c:pt>
                <c:pt idx="244">
                  <c:v>3847</c:v>
                </c:pt>
                <c:pt idx="245">
                  <c:v>3866</c:v>
                </c:pt>
                <c:pt idx="246">
                  <c:v>3886</c:v>
                </c:pt>
                <c:pt idx="247">
                  <c:v>3896</c:v>
                </c:pt>
                <c:pt idx="248">
                  <c:v>3916</c:v>
                </c:pt>
                <c:pt idx="249">
                  <c:v>3926</c:v>
                </c:pt>
                <c:pt idx="250">
                  <c:v>3946</c:v>
                </c:pt>
                <c:pt idx="251">
                  <c:v>3966</c:v>
                </c:pt>
                <c:pt idx="252">
                  <c:v>3986</c:v>
                </c:pt>
                <c:pt idx="253">
                  <c:v>3996</c:v>
                </c:pt>
                <c:pt idx="254">
                  <c:v>4007</c:v>
                </c:pt>
                <c:pt idx="255">
                  <c:v>4026</c:v>
                </c:pt>
                <c:pt idx="256">
                  <c:v>4057</c:v>
                </c:pt>
                <c:pt idx="257">
                  <c:v>4077</c:v>
                </c:pt>
                <c:pt idx="258">
                  <c:v>4096</c:v>
                </c:pt>
                <c:pt idx="259">
                  <c:v>4106</c:v>
                </c:pt>
                <c:pt idx="260">
                  <c:v>4126</c:v>
                </c:pt>
                <c:pt idx="261">
                  <c:v>4156</c:v>
                </c:pt>
                <c:pt idx="262">
                  <c:v>4186</c:v>
                </c:pt>
                <c:pt idx="263">
                  <c:v>4206</c:v>
                </c:pt>
                <c:pt idx="264">
                  <c:v>4216</c:v>
                </c:pt>
                <c:pt idx="265">
                  <c:v>4237</c:v>
                </c:pt>
                <c:pt idx="266">
                  <c:v>4256</c:v>
                </c:pt>
                <c:pt idx="267">
                  <c:v>4276</c:v>
                </c:pt>
                <c:pt idx="268">
                  <c:v>4286</c:v>
                </c:pt>
                <c:pt idx="269">
                  <c:v>4296</c:v>
                </c:pt>
                <c:pt idx="270">
                  <c:v>4306</c:v>
                </c:pt>
                <c:pt idx="271">
                  <c:v>4326</c:v>
                </c:pt>
                <c:pt idx="272">
                  <c:v>4346</c:v>
                </c:pt>
                <c:pt idx="273">
                  <c:v>4356</c:v>
                </c:pt>
                <c:pt idx="274">
                  <c:v>4366</c:v>
                </c:pt>
                <c:pt idx="275">
                  <c:v>4386</c:v>
                </c:pt>
                <c:pt idx="276">
                  <c:v>4406</c:v>
                </c:pt>
                <c:pt idx="277">
                  <c:v>4426</c:v>
                </c:pt>
                <c:pt idx="278">
                  <c:v>4447</c:v>
                </c:pt>
                <c:pt idx="279">
                  <c:v>4467</c:v>
                </c:pt>
                <c:pt idx="280">
                  <c:v>4487</c:v>
                </c:pt>
                <c:pt idx="281">
                  <c:v>4506</c:v>
                </c:pt>
                <c:pt idx="282">
                  <c:v>4516</c:v>
                </c:pt>
                <c:pt idx="283">
                  <c:v>4536</c:v>
                </c:pt>
                <c:pt idx="284">
                  <c:v>4546</c:v>
                </c:pt>
                <c:pt idx="285">
                  <c:v>4556</c:v>
                </c:pt>
                <c:pt idx="286">
                  <c:v>4576</c:v>
                </c:pt>
                <c:pt idx="287">
                  <c:v>4586</c:v>
                </c:pt>
                <c:pt idx="288">
                  <c:v>4596</c:v>
                </c:pt>
                <c:pt idx="289">
                  <c:v>4606</c:v>
                </c:pt>
                <c:pt idx="290">
                  <c:v>4626</c:v>
                </c:pt>
                <c:pt idx="291">
                  <c:v>4637</c:v>
                </c:pt>
                <c:pt idx="292">
                  <c:v>4657</c:v>
                </c:pt>
                <c:pt idx="293">
                  <c:v>4676</c:v>
                </c:pt>
                <c:pt idx="294">
                  <c:v>4696</c:v>
                </c:pt>
                <c:pt idx="295">
                  <c:v>4716</c:v>
                </c:pt>
                <c:pt idx="296">
                  <c:v>4736</c:v>
                </c:pt>
                <c:pt idx="297">
                  <c:v>4756</c:v>
                </c:pt>
                <c:pt idx="298">
                  <c:v>4766</c:v>
                </c:pt>
                <c:pt idx="299">
                  <c:v>4786</c:v>
                </c:pt>
                <c:pt idx="300">
                  <c:v>4796</c:v>
                </c:pt>
                <c:pt idx="301">
                  <c:v>4806</c:v>
                </c:pt>
                <c:pt idx="302">
                  <c:v>4816</c:v>
                </c:pt>
                <c:pt idx="303">
                  <c:v>4836</c:v>
                </c:pt>
                <c:pt idx="304">
                  <c:v>4856</c:v>
                </c:pt>
                <c:pt idx="305">
                  <c:v>4866</c:v>
                </c:pt>
                <c:pt idx="306">
                  <c:v>4896</c:v>
                </c:pt>
                <c:pt idx="307">
                  <c:v>4916</c:v>
                </c:pt>
                <c:pt idx="308">
                  <c:v>4946</c:v>
                </c:pt>
                <c:pt idx="309">
                  <c:v>4956</c:v>
                </c:pt>
                <c:pt idx="310">
                  <c:v>4976</c:v>
                </c:pt>
                <c:pt idx="311">
                  <c:v>4986</c:v>
                </c:pt>
                <c:pt idx="312">
                  <c:v>4996</c:v>
                </c:pt>
                <c:pt idx="313">
                  <c:v>5006</c:v>
                </c:pt>
                <c:pt idx="314">
                  <c:v>5016</c:v>
                </c:pt>
                <c:pt idx="315">
                  <c:v>5036</c:v>
                </c:pt>
                <c:pt idx="316">
                  <c:v>5046</c:v>
                </c:pt>
                <c:pt idx="317">
                  <c:v>5066</c:v>
                </c:pt>
                <c:pt idx="318">
                  <c:v>5086</c:v>
                </c:pt>
                <c:pt idx="319">
                  <c:v>5106</c:v>
                </c:pt>
                <c:pt idx="320">
                  <c:v>5117</c:v>
                </c:pt>
                <c:pt idx="321">
                  <c:v>5136</c:v>
                </c:pt>
                <c:pt idx="322">
                  <c:v>5156</c:v>
                </c:pt>
                <c:pt idx="323">
                  <c:v>5176</c:v>
                </c:pt>
                <c:pt idx="324">
                  <c:v>5186</c:v>
                </c:pt>
                <c:pt idx="325">
                  <c:v>5196</c:v>
                </c:pt>
                <c:pt idx="326">
                  <c:v>5216</c:v>
                </c:pt>
                <c:pt idx="327">
                  <c:v>5226</c:v>
                </c:pt>
                <c:pt idx="328">
                  <c:v>5246</c:v>
                </c:pt>
                <c:pt idx="329">
                  <c:v>5266</c:v>
                </c:pt>
                <c:pt idx="330">
                  <c:v>5276</c:v>
                </c:pt>
                <c:pt idx="331">
                  <c:v>5307</c:v>
                </c:pt>
                <c:pt idx="332">
                  <c:v>5317</c:v>
                </c:pt>
                <c:pt idx="333">
                  <c:v>5336</c:v>
                </c:pt>
                <c:pt idx="334">
                  <c:v>5357</c:v>
                </c:pt>
                <c:pt idx="335">
                  <c:v>5376</c:v>
                </c:pt>
                <c:pt idx="336">
                  <c:v>5396</c:v>
                </c:pt>
                <c:pt idx="337">
                  <c:v>5416</c:v>
                </c:pt>
                <c:pt idx="338">
                  <c:v>5436</c:v>
                </c:pt>
                <c:pt idx="339">
                  <c:v>5446</c:v>
                </c:pt>
                <c:pt idx="340">
                  <c:v>5456</c:v>
                </c:pt>
                <c:pt idx="341">
                  <c:v>5466</c:v>
                </c:pt>
                <c:pt idx="342">
                  <c:v>5486</c:v>
                </c:pt>
                <c:pt idx="343">
                  <c:v>5496</c:v>
                </c:pt>
                <c:pt idx="344">
                  <c:v>5516</c:v>
                </c:pt>
                <c:pt idx="345">
                  <c:v>5536</c:v>
                </c:pt>
                <c:pt idx="346">
                  <c:v>5546</c:v>
                </c:pt>
                <c:pt idx="347">
                  <c:v>5556</c:v>
                </c:pt>
                <c:pt idx="348">
                  <c:v>5576</c:v>
                </c:pt>
                <c:pt idx="349">
                  <c:v>5596</c:v>
                </c:pt>
                <c:pt idx="350">
                  <c:v>5606</c:v>
                </c:pt>
                <c:pt idx="351">
                  <c:v>5626</c:v>
                </c:pt>
                <c:pt idx="352">
                  <c:v>5646</c:v>
                </c:pt>
                <c:pt idx="353">
                  <c:v>5666</c:v>
                </c:pt>
                <c:pt idx="354">
                  <c:v>5676</c:v>
                </c:pt>
                <c:pt idx="355">
                  <c:v>5686</c:v>
                </c:pt>
                <c:pt idx="356">
                  <c:v>5696</c:v>
                </c:pt>
                <c:pt idx="357">
                  <c:v>5716</c:v>
                </c:pt>
                <c:pt idx="358">
                  <c:v>5726</c:v>
                </c:pt>
                <c:pt idx="359">
                  <c:v>5736</c:v>
                </c:pt>
                <c:pt idx="360">
                  <c:v>5747</c:v>
                </c:pt>
                <c:pt idx="361">
                  <c:v>5766</c:v>
                </c:pt>
                <c:pt idx="362">
                  <c:v>5786</c:v>
                </c:pt>
                <c:pt idx="363">
                  <c:v>5806</c:v>
                </c:pt>
                <c:pt idx="364">
                  <c:v>5817</c:v>
                </c:pt>
                <c:pt idx="365">
                  <c:v>5836</c:v>
                </c:pt>
                <c:pt idx="366">
                  <c:v>5856</c:v>
                </c:pt>
                <c:pt idx="367">
                  <c:v>5866</c:v>
                </c:pt>
                <c:pt idx="368">
                  <c:v>5886</c:v>
                </c:pt>
                <c:pt idx="369">
                  <c:v>5897</c:v>
                </c:pt>
                <c:pt idx="370">
                  <c:v>5917</c:v>
                </c:pt>
                <c:pt idx="371">
                  <c:v>5927</c:v>
                </c:pt>
                <c:pt idx="372">
                  <c:v>5937</c:v>
                </c:pt>
                <c:pt idx="373">
                  <c:v>5957</c:v>
                </c:pt>
                <c:pt idx="374">
                  <c:v>5976</c:v>
                </c:pt>
                <c:pt idx="375">
                  <c:v>5986</c:v>
                </c:pt>
                <c:pt idx="376">
                  <c:v>5996</c:v>
                </c:pt>
                <c:pt idx="377">
                  <c:v>6016</c:v>
                </c:pt>
                <c:pt idx="378">
                  <c:v>6036</c:v>
                </c:pt>
                <c:pt idx="379">
                  <c:v>6046</c:v>
                </c:pt>
                <c:pt idx="380">
                  <c:v>6066</c:v>
                </c:pt>
                <c:pt idx="381">
                  <c:v>6086</c:v>
                </c:pt>
                <c:pt idx="382">
                  <c:v>6106</c:v>
                </c:pt>
                <c:pt idx="383">
                  <c:v>6126</c:v>
                </c:pt>
                <c:pt idx="384">
                  <c:v>6137</c:v>
                </c:pt>
                <c:pt idx="385">
                  <c:v>6156</c:v>
                </c:pt>
                <c:pt idx="386">
                  <c:v>6166</c:v>
                </c:pt>
                <c:pt idx="387">
                  <c:v>6186</c:v>
                </c:pt>
                <c:pt idx="388">
                  <c:v>6196</c:v>
                </c:pt>
                <c:pt idx="389">
                  <c:v>6207</c:v>
                </c:pt>
                <c:pt idx="390">
                  <c:v>6227</c:v>
                </c:pt>
                <c:pt idx="391">
                  <c:v>6246</c:v>
                </c:pt>
                <c:pt idx="392">
                  <c:v>6266</c:v>
                </c:pt>
                <c:pt idx="393">
                  <c:v>6276</c:v>
                </c:pt>
                <c:pt idx="394">
                  <c:v>6286</c:v>
                </c:pt>
                <c:pt idx="395">
                  <c:v>6306</c:v>
                </c:pt>
                <c:pt idx="396">
                  <c:v>6326</c:v>
                </c:pt>
                <c:pt idx="397">
                  <c:v>6346</c:v>
                </c:pt>
                <c:pt idx="398">
                  <c:v>6356</c:v>
                </c:pt>
                <c:pt idx="399">
                  <c:v>6376</c:v>
                </c:pt>
                <c:pt idx="400">
                  <c:v>6396</c:v>
                </c:pt>
                <c:pt idx="401">
                  <c:v>6416</c:v>
                </c:pt>
                <c:pt idx="402">
                  <c:v>6426</c:v>
                </c:pt>
                <c:pt idx="403">
                  <c:v>6436</c:v>
                </c:pt>
                <c:pt idx="404">
                  <c:v>6456</c:v>
                </c:pt>
                <c:pt idx="405">
                  <c:v>6476</c:v>
                </c:pt>
                <c:pt idx="406">
                  <c:v>6496</c:v>
                </c:pt>
                <c:pt idx="407">
                  <c:v>6507</c:v>
                </c:pt>
                <c:pt idx="408">
                  <c:v>6526</c:v>
                </c:pt>
                <c:pt idx="409">
                  <c:v>6536</c:v>
                </c:pt>
                <c:pt idx="410">
                  <c:v>6546</c:v>
                </c:pt>
                <c:pt idx="411">
                  <c:v>6567</c:v>
                </c:pt>
                <c:pt idx="412">
                  <c:v>6586</c:v>
                </c:pt>
                <c:pt idx="413">
                  <c:v>6597</c:v>
                </c:pt>
                <c:pt idx="414">
                  <c:v>6616</c:v>
                </c:pt>
                <c:pt idx="415">
                  <c:v>6636</c:v>
                </c:pt>
                <c:pt idx="416">
                  <c:v>6646</c:v>
                </c:pt>
                <c:pt idx="417">
                  <c:v>6666</c:v>
                </c:pt>
                <c:pt idx="418">
                  <c:v>6686</c:v>
                </c:pt>
                <c:pt idx="419">
                  <c:v>6696</c:v>
                </c:pt>
                <c:pt idx="420">
                  <c:v>6706</c:v>
                </c:pt>
                <c:pt idx="421">
                  <c:v>6726</c:v>
                </c:pt>
                <c:pt idx="422">
                  <c:v>6747</c:v>
                </c:pt>
                <c:pt idx="423">
                  <c:v>6757</c:v>
                </c:pt>
                <c:pt idx="424">
                  <c:v>6777</c:v>
                </c:pt>
                <c:pt idx="425">
                  <c:v>6796</c:v>
                </c:pt>
                <c:pt idx="426">
                  <c:v>6816</c:v>
                </c:pt>
                <c:pt idx="427">
                  <c:v>6826</c:v>
                </c:pt>
                <c:pt idx="428">
                  <c:v>6846</c:v>
                </c:pt>
                <c:pt idx="429">
                  <c:v>6866</c:v>
                </c:pt>
                <c:pt idx="430">
                  <c:v>6886</c:v>
                </c:pt>
                <c:pt idx="431">
                  <c:v>6897</c:v>
                </c:pt>
                <c:pt idx="432">
                  <c:v>6907</c:v>
                </c:pt>
                <c:pt idx="433">
                  <c:v>6926</c:v>
                </c:pt>
                <c:pt idx="434">
                  <c:v>6956</c:v>
                </c:pt>
                <c:pt idx="435">
                  <c:v>6966</c:v>
                </c:pt>
                <c:pt idx="436">
                  <c:v>6986</c:v>
                </c:pt>
                <c:pt idx="437">
                  <c:v>6996</c:v>
                </c:pt>
                <c:pt idx="438">
                  <c:v>7006</c:v>
                </c:pt>
                <c:pt idx="439">
                  <c:v>7026</c:v>
                </c:pt>
                <c:pt idx="440">
                  <c:v>7036</c:v>
                </c:pt>
                <c:pt idx="441">
                  <c:v>7046</c:v>
                </c:pt>
                <c:pt idx="442">
                  <c:v>7066</c:v>
                </c:pt>
                <c:pt idx="443">
                  <c:v>7076</c:v>
                </c:pt>
                <c:pt idx="444">
                  <c:v>7096</c:v>
                </c:pt>
                <c:pt idx="445">
                  <c:v>7116</c:v>
                </c:pt>
                <c:pt idx="446">
                  <c:v>7126</c:v>
                </c:pt>
                <c:pt idx="447">
                  <c:v>7146</c:v>
                </c:pt>
                <c:pt idx="448">
                  <c:v>7166</c:v>
                </c:pt>
                <c:pt idx="449">
                  <c:v>7176</c:v>
                </c:pt>
                <c:pt idx="450">
                  <c:v>7196</c:v>
                </c:pt>
                <c:pt idx="451">
                  <c:v>7206</c:v>
                </c:pt>
                <c:pt idx="452">
                  <c:v>7217</c:v>
                </c:pt>
                <c:pt idx="453">
                  <c:v>7236</c:v>
                </c:pt>
                <c:pt idx="454">
                  <c:v>7256</c:v>
                </c:pt>
                <c:pt idx="455">
                  <c:v>7277</c:v>
                </c:pt>
                <c:pt idx="456">
                  <c:v>7296</c:v>
                </c:pt>
                <c:pt idx="457">
                  <c:v>7306</c:v>
                </c:pt>
                <c:pt idx="458">
                  <c:v>7326</c:v>
                </c:pt>
                <c:pt idx="459">
                  <c:v>7336</c:v>
                </c:pt>
                <c:pt idx="460">
                  <c:v>7346</c:v>
                </c:pt>
                <c:pt idx="461">
                  <c:v>7366</c:v>
                </c:pt>
                <c:pt idx="462">
                  <c:v>7377</c:v>
                </c:pt>
                <c:pt idx="463">
                  <c:v>7396</c:v>
                </c:pt>
                <c:pt idx="464">
                  <c:v>7407</c:v>
                </c:pt>
                <c:pt idx="465">
                  <c:v>7426</c:v>
                </c:pt>
                <c:pt idx="466">
                  <c:v>7447</c:v>
                </c:pt>
                <c:pt idx="467">
                  <c:v>7466</c:v>
                </c:pt>
                <c:pt idx="468">
                  <c:v>7486</c:v>
                </c:pt>
                <c:pt idx="469">
                  <c:v>7506</c:v>
                </c:pt>
                <c:pt idx="470">
                  <c:v>7516</c:v>
                </c:pt>
                <c:pt idx="471">
                  <c:v>7526</c:v>
                </c:pt>
                <c:pt idx="472">
                  <c:v>7546</c:v>
                </c:pt>
                <c:pt idx="473">
                  <c:v>7556</c:v>
                </c:pt>
                <c:pt idx="474">
                  <c:v>7576</c:v>
                </c:pt>
                <c:pt idx="475">
                  <c:v>7596</c:v>
                </c:pt>
                <c:pt idx="476">
                  <c:v>7606</c:v>
                </c:pt>
                <c:pt idx="477">
                  <c:v>7616</c:v>
                </c:pt>
                <c:pt idx="478">
                  <c:v>7636</c:v>
                </c:pt>
                <c:pt idx="479">
                  <c:v>7646</c:v>
                </c:pt>
                <c:pt idx="480">
                  <c:v>7666</c:v>
                </c:pt>
                <c:pt idx="481">
                  <c:v>7686</c:v>
                </c:pt>
                <c:pt idx="482">
                  <c:v>7706</c:v>
                </c:pt>
                <c:pt idx="483">
                  <c:v>7716</c:v>
                </c:pt>
                <c:pt idx="484">
                  <c:v>7726</c:v>
                </c:pt>
                <c:pt idx="485">
                  <c:v>7746</c:v>
                </c:pt>
                <c:pt idx="486">
                  <c:v>7756</c:v>
                </c:pt>
                <c:pt idx="487">
                  <c:v>7776</c:v>
                </c:pt>
                <c:pt idx="488">
                  <c:v>7786</c:v>
                </c:pt>
                <c:pt idx="489">
                  <c:v>7796</c:v>
                </c:pt>
                <c:pt idx="490">
                  <c:v>7816</c:v>
                </c:pt>
                <c:pt idx="491">
                  <c:v>7837</c:v>
                </c:pt>
                <c:pt idx="492">
                  <c:v>7857</c:v>
                </c:pt>
                <c:pt idx="493">
                  <c:v>7876</c:v>
                </c:pt>
                <c:pt idx="494">
                  <c:v>7886</c:v>
                </c:pt>
                <c:pt idx="495">
                  <c:v>7896</c:v>
                </c:pt>
                <c:pt idx="496">
                  <c:v>7906</c:v>
                </c:pt>
                <c:pt idx="497">
                  <c:v>7917</c:v>
                </c:pt>
                <c:pt idx="498">
                  <c:v>7936</c:v>
                </c:pt>
                <c:pt idx="499">
                  <c:v>7956</c:v>
                </c:pt>
                <c:pt idx="500">
                  <c:v>7986</c:v>
                </c:pt>
                <c:pt idx="501">
                  <c:v>7996</c:v>
                </c:pt>
                <c:pt idx="502">
                  <c:v>8016</c:v>
                </c:pt>
                <c:pt idx="503">
                  <c:v>8036</c:v>
                </c:pt>
                <c:pt idx="504">
                  <c:v>8046</c:v>
                </c:pt>
                <c:pt idx="505">
                  <c:v>8066</c:v>
                </c:pt>
                <c:pt idx="506">
                  <c:v>8077</c:v>
                </c:pt>
                <c:pt idx="507">
                  <c:v>8106</c:v>
                </c:pt>
                <c:pt idx="508">
                  <c:v>8117</c:v>
                </c:pt>
                <c:pt idx="509">
                  <c:v>8126</c:v>
                </c:pt>
                <c:pt idx="510">
                  <c:v>8146</c:v>
                </c:pt>
                <c:pt idx="511">
                  <c:v>8156</c:v>
                </c:pt>
                <c:pt idx="512">
                  <c:v>8176</c:v>
                </c:pt>
                <c:pt idx="513">
                  <c:v>8206</c:v>
                </c:pt>
                <c:pt idx="514">
                  <c:v>8226</c:v>
                </c:pt>
                <c:pt idx="515">
                  <c:v>8246</c:v>
                </c:pt>
                <c:pt idx="516">
                  <c:v>8267</c:v>
                </c:pt>
                <c:pt idx="517">
                  <c:v>8286</c:v>
                </c:pt>
                <c:pt idx="518">
                  <c:v>8296</c:v>
                </c:pt>
                <c:pt idx="519">
                  <c:v>8316</c:v>
                </c:pt>
                <c:pt idx="520">
                  <c:v>8336</c:v>
                </c:pt>
                <c:pt idx="521">
                  <c:v>8356</c:v>
                </c:pt>
                <c:pt idx="522">
                  <c:v>8377</c:v>
                </c:pt>
                <c:pt idx="523">
                  <c:v>8396</c:v>
                </c:pt>
                <c:pt idx="524">
                  <c:v>8416</c:v>
                </c:pt>
                <c:pt idx="525">
                  <c:v>8426</c:v>
                </c:pt>
                <c:pt idx="526">
                  <c:v>8436</c:v>
                </c:pt>
                <c:pt idx="527">
                  <c:v>8456</c:v>
                </c:pt>
                <c:pt idx="528">
                  <c:v>8466</c:v>
                </c:pt>
                <c:pt idx="529">
                  <c:v>8487</c:v>
                </c:pt>
                <c:pt idx="530">
                  <c:v>8506</c:v>
                </c:pt>
                <c:pt idx="531">
                  <c:v>8516</c:v>
                </c:pt>
                <c:pt idx="532">
                  <c:v>8526</c:v>
                </c:pt>
                <c:pt idx="533">
                  <c:v>8546</c:v>
                </c:pt>
                <c:pt idx="534">
                  <c:v>8566</c:v>
                </c:pt>
                <c:pt idx="535">
                  <c:v>8577</c:v>
                </c:pt>
                <c:pt idx="536">
                  <c:v>8596</c:v>
                </c:pt>
                <c:pt idx="537">
                  <c:v>8606</c:v>
                </c:pt>
                <c:pt idx="538">
                  <c:v>8626</c:v>
                </c:pt>
                <c:pt idx="539">
                  <c:v>8646</c:v>
                </c:pt>
                <c:pt idx="540">
                  <c:v>8666</c:v>
                </c:pt>
                <c:pt idx="541">
                  <c:v>8676</c:v>
                </c:pt>
                <c:pt idx="542">
                  <c:v>8696</c:v>
                </c:pt>
                <c:pt idx="543">
                  <c:v>8716</c:v>
                </c:pt>
                <c:pt idx="544">
                  <c:v>8736</c:v>
                </c:pt>
                <c:pt idx="545">
                  <c:v>8746</c:v>
                </c:pt>
                <c:pt idx="546">
                  <c:v>8756</c:v>
                </c:pt>
                <c:pt idx="547">
                  <c:v>8766</c:v>
                </c:pt>
                <c:pt idx="548">
                  <c:v>8776</c:v>
                </c:pt>
                <c:pt idx="549">
                  <c:v>8796</c:v>
                </c:pt>
                <c:pt idx="550">
                  <c:v>8806</c:v>
                </c:pt>
                <c:pt idx="551">
                  <c:v>8816</c:v>
                </c:pt>
                <c:pt idx="552">
                  <c:v>8836</c:v>
                </c:pt>
                <c:pt idx="553">
                  <c:v>8846</c:v>
                </c:pt>
                <c:pt idx="554">
                  <c:v>8866</c:v>
                </c:pt>
                <c:pt idx="555">
                  <c:v>8876</c:v>
                </c:pt>
                <c:pt idx="556">
                  <c:v>8896</c:v>
                </c:pt>
                <c:pt idx="557">
                  <c:v>8906</c:v>
                </c:pt>
                <c:pt idx="558">
                  <c:v>8926</c:v>
                </c:pt>
                <c:pt idx="559">
                  <c:v>8946</c:v>
                </c:pt>
                <c:pt idx="560">
                  <c:v>8956</c:v>
                </c:pt>
                <c:pt idx="561">
                  <c:v>8976</c:v>
                </c:pt>
                <c:pt idx="562">
                  <c:v>8996</c:v>
                </c:pt>
                <c:pt idx="563">
                  <c:v>9017</c:v>
                </c:pt>
                <c:pt idx="564">
                  <c:v>9036</c:v>
                </c:pt>
                <c:pt idx="565">
                  <c:v>9047</c:v>
                </c:pt>
                <c:pt idx="566">
                  <c:v>9066</c:v>
                </c:pt>
                <c:pt idx="567">
                  <c:v>9086</c:v>
                </c:pt>
                <c:pt idx="568">
                  <c:v>9106</c:v>
                </c:pt>
                <c:pt idx="569">
                  <c:v>9116</c:v>
                </c:pt>
                <c:pt idx="570">
                  <c:v>9137</c:v>
                </c:pt>
                <c:pt idx="571">
                  <c:v>9156</c:v>
                </c:pt>
                <c:pt idx="572">
                  <c:v>9166</c:v>
                </c:pt>
                <c:pt idx="573">
                  <c:v>9187</c:v>
                </c:pt>
                <c:pt idx="574">
                  <c:v>9206</c:v>
                </c:pt>
                <c:pt idx="575">
                  <c:v>9216</c:v>
                </c:pt>
                <c:pt idx="576">
                  <c:v>9236</c:v>
                </c:pt>
                <c:pt idx="577">
                  <c:v>9247</c:v>
                </c:pt>
                <c:pt idx="578">
                  <c:v>9266</c:v>
                </c:pt>
                <c:pt idx="579">
                  <c:v>9277</c:v>
                </c:pt>
                <c:pt idx="580">
                  <c:v>9287</c:v>
                </c:pt>
                <c:pt idx="581">
                  <c:v>9307</c:v>
                </c:pt>
                <c:pt idx="582">
                  <c:v>9326</c:v>
                </c:pt>
                <c:pt idx="583">
                  <c:v>9346</c:v>
                </c:pt>
                <c:pt idx="584">
                  <c:v>9366</c:v>
                </c:pt>
                <c:pt idx="585">
                  <c:v>9376</c:v>
                </c:pt>
                <c:pt idx="586">
                  <c:v>9387</c:v>
                </c:pt>
                <c:pt idx="587">
                  <c:v>9406</c:v>
                </c:pt>
                <c:pt idx="588">
                  <c:v>9426</c:v>
                </c:pt>
                <c:pt idx="589">
                  <c:v>9446</c:v>
                </c:pt>
                <c:pt idx="590">
                  <c:v>9466</c:v>
                </c:pt>
                <c:pt idx="591">
                  <c:v>9476</c:v>
                </c:pt>
                <c:pt idx="592">
                  <c:v>9496</c:v>
                </c:pt>
                <c:pt idx="593">
                  <c:v>9517</c:v>
                </c:pt>
                <c:pt idx="594">
                  <c:v>9536</c:v>
                </c:pt>
                <c:pt idx="595">
                  <c:v>9546</c:v>
                </c:pt>
                <c:pt idx="596">
                  <c:v>9567</c:v>
                </c:pt>
                <c:pt idx="597">
                  <c:v>9586</c:v>
                </c:pt>
                <c:pt idx="598">
                  <c:v>9596</c:v>
                </c:pt>
                <c:pt idx="599">
                  <c:v>9616</c:v>
                </c:pt>
                <c:pt idx="600">
                  <c:v>9626</c:v>
                </c:pt>
                <c:pt idx="601">
                  <c:v>9647</c:v>
                </c:pt>
                <c:pt idx="602">
                  <c:v>9666</c:v>
                </c:pt>
                <c:pt idx="603">
                  <c:v>9686</c:v>
                </c:pt>
                <c:pt idx="604">
                  <c:v>9696</c:v>
                </c:pt>
                <c:pt idx="605">
                  <c:v>9716</c:v>
                </c:pt>
                <c:pt idx="606">
                  <c:v>9736</c:v>
                </c:pt>
                <c:pt idx="607">
                  <c:v>9746</c:v>
                </c:pt>
                <c:pt idx="608">
                  <c:v>9757</c:v>
                </c:pt>
                <c:pt idx="609">
                  <c:v>9777</c:v>
                </c:pt>
                <c:pt idx="610">
                  <c:v>9796</c:v>
                </c:pt>
                <c:pt idx="611">
                  <c:v>9816</c:v>
                </c:pt>
                <c:pt idx="612">
                  <c:v>9826</c:v>
                </c:pt>
                <c:pt idx="613">
                  <c:v>9846</c:v>
                </c:pt>
                <c:pt idx="614">
                  <c:v>9866</c:v>
                </c:pt>
                <c:pt idx="615">
                  <c:v>9876</c:v>
                </c:pt>
                <c:pt idx="616">
                  <c:v>9896</c:v>
                </c:pt>
                <c:pt idx="617">
                  <c:v>9916</c:v>
                </c:pt>
                <c:pt idx="618">
                  <c:v>9926</c:v>
                </c:pt>
                <c:pt idx="619">
                  <c:v>9946</c:v>
                </c:pt>
                <c:pt idx="620">
                  <c:v>9966</c:v>
                </c:pt>
                <c:pt idx="621">
                  <c:v>9996</c:v>
                </c:pt>
                <c:pt idx="622">
                  <c:v>10006</c:v>
                </c:pt>
                <c:pt idx="623">
                  <c:v>10026</c:v>
                </c:pt>
                <c:pt idx="624">
                  <c:v>10036</c:v>
                </c:pt>
                <c:pt idx="625">
                  <c:v>10046</c:v>
                </c:pt>
                <c:pt idx="626">
                  <c:v>10067</c:v>
                </c:pt>
                <c:pt idx="627">
                  <c:v>10086</c:v>
                </c:pt>
                <c:pt idx="628">
                  <c:v>10106</c:v>
                </c:pt>
                <c:pt idx="629">
                  <c:v>10126</c:v>
                </c:pt>
                <c:pt idx="630">
                  <c:v>10136</c:v>
                </c:pt>
                <c:pt idx="631">
                  <c:v>10156</c:v>
                </c:pt>
                <c:pt idx="632">
                  <c:v>10167</c:v>
                </c:pt>
                <c:pt idx="633">
                  <c:v>10187</c:v>
                </c:pt>
                <c:pt idx="634">
                  <c:v>10206</c:v>
                </c:pt>
                <c:pt idx="635">
                  <c:v>10226</c:v>
                </c:pt>
                <c:pt idx="636">
                  <c:v>10236</c:v>
                </c:pt>
                <c:pt idx="637">
                  <c:v>10256</c:v>
                </c:pt>
                <c:pt idx="638">
                  <c:v>10266</c:v>
                </c:pt>
              </c:numCache>
            </c:numRef>
          </c:xVal>
          <c:yVal>
            <c:numRef>
              <c:f>front1!$B$1:$B$639</c:f>
              <c:numCache>
                <c:formatCode>General</c:formatCode>
                <c:ptCount val="639"/>
                <c:pt idx="0">
                  <c:v>2.1058E-2</c:v>
                </c:pt>
                <c:pt idx="1">
                  <c:v>2.5087000000000002E-2</c:v>
                </c:pt>
                <c:pt idx="2">
                  <c:v>2.6186000000000001E-2</c:v>
                </c:pt>
                <c:pt idx="3">
                  <c:v>2.35E-2</c:v>
                </c:pt>
                <c:pt idx="4">
                  <c:v>2.1669000000000001E-2</c:v>
                </c:pt>
                <c:pt idx="5">
                  <c:v>2.3255999999999999E-2</c:v>
                </c:pt>
                <c:pt idx="6">
                  <c:v>2.0936E-2</c:v>
                </c:pt>
                <c:pt idx="7">
                  <c:v>2.2523000000000001E-2</c:v>
                </c:pt>
                <c:pt idx="8">
                  <c:v>2.2401000000000001E-2</c:v>
                </c:pt>
                <c:pt idx="9">
                  <c:v>2.1058E-2</c:v>
                </c:pt>
                <c:pt idx="10">
                  <c:v>2.2401000000000001E-2</c:v>
                </c:pt>
                <c:pt idx="11">
                  <c:v>2.6429999999999999E-2</c:v>
                </c:pt>
                <c:pt idx="12">
                  <c:v>2.0326E-2</c:v>
                </c:pt>
                <c:pt idx="13">
                  <c:v>2.3865999999999998E-2</c:v>
                </c:pt>
                <c:pt idx="14">
                  <c:v>2.6918000000000001E-2</c:v>
                </c:pt>
                <c:pt idx="15">
                  <c:v>2.0326E-2</c:v>
                </c:pt>
                <c:pt idx="16">
                  <c:v>2.0326E-2</c:v>
                </c:pt>
                <c:pt idx="17">
                  <c:v>2.2768E-2</c:v>
                </c:pt>
                <c:pt idx="18">
                  <c:v>2.5819000000000002E-2</c:v>
                </c:pt>
                <c:pt idx="19">
                  <c:v>2.4232E-2</c:v>
                </c:pt>
                <c:pt idx="20">
                  <c:v>2.2644999999999998E-2</c:v>
                </c:pt>
                <c:pt idx="21">
                  <c:v>2.3622000000000001E-2</c:v>
                </c:pt>
                <c:pt idx="22">
                  <c:v>2.3622000000000001E-2</c:v>
                </c:pt>
                <c:pt idx="23">
                  <c:v>2.2768E-2</c:v>
                </c:pt>
                <c:pt idx="24">
                  <c:v>2.6308000000000002E-2</c:v>
                </c:pt>
                <c:pt idx="25">
                  <c:v>2.35E-2</c:v>
                </c:pt>
                <c:pt idx="26">
                  <c:v>2.2034999999999999E-2</c:v>
                </c:pt>
                <c:pt idx="27">
                  <c:v>2.5087000000000002E-2</c:v>
                </c:pt>
                <c:pt idx="28">
                  <c:v>2.3133999999999998E-2</c:v>
                </c:pt>
                <c:pt idx="29">
                  <c:v>2.1912999999999998E-2</c:v>
                </c:pt>
                <c:pt idx="30">
                  <c:v>2.2768E-2</c:v>
                </c:pt>
                <c:pt idx="31">
                  <c:v>2.4109999999999999E-2</c:v>
                </c:pt>
                <c:pt idx="32">
                  <c:v>2.4843E-2</c:v>
                </c:pt>
                <c:pt idx="33">
                  <c:v>2.3865999999999998E-2</c:v>
                </c:pt>
                <c:pt idx="34">
                  <c:v>2.4354000000000001E-2</c:v>
                </c:pt>
                <c:pt idx="35">
                  <c:v>2.35E-2</c:v>
                </c:pt>
                <c:pt idx="36">
                  <c:v>2.3622000000000001E-2</c:v>
                </c:pt>
                <c:pt idx="37">
                  <c:v>2.3987999999999999E-2</c:v>
                </c:pt>
                <c:pt idx="38">
                  <c:v>2.5087000000000002E-2</c:v>
                </c:pt>
                <c:pt idx="39">
                  <c:v>2.3865999999999998E-2</c:v>
                </c:pt>
                <c:pt idx="40">
                  <c:v>2.2890000000000001E-2</c:v>
                </c:pt>
                <c:pt idx="41">
                  <c:v>2.6186000000000001E-2</c:v>
                </c:pt>
                <c:pt idx="42">
                  <c:v>2.35E-2</c:v>
                </c:pt>
                <c:pt idx="43">
                  <c:v>2.2768E-2</c:v>
                </c:pt>
                <c:pt idx="44">
                  <c:v>2.4109999999999999E-2</c:v>
                </c:pt>
                <c:pt idx="45">
                  <c:v>2.2644999999999998E-2</c:v>
                </c:pt>
                <c:pt idx="46">
                  <c:v>2.4476999999999999E-2</c:v>
                </c:pt>
                <c:pt idx="47">
                  <c:v>2.3987999999999999E-2</c:v>
                </c:pt>
                <c:pt idx="48">
                  <c:v>2.2768E-2</c:v>
                </c:pt>
                <c:pt idx="49">
                  <c:v>2.3622000000000001E-2</c:v>
                </c:pt>
                <c:pt idx="50">
                  <c:v>2.5208999999999999E-2</c:v>
                </c:pt>
                <c:pt idx="51">
                  <c:v>2.5087000000000002E-2</c:v>
                </c:pt>
                <c:pt idx="52">
                  <c:v>2.3987999999999999E-2</c:v>
                </c:pt>
                <c:pt idx="53">
                  <c:v>2.2644999999999998E-2</c:v>
                </c:pt>
                <c:pt idx="54">
                  <c:v>1.9959999999999999E-2</c:v>
                </c:pt>
                <c:pt idx="55">
                  <c:v>2.5940999999999999E-2</c:v>
                </c:pt>
                <c:pt idx="56">
                  <c:v>2.3377999999999999E-2</c:v>
                </c:pt>
                <c:pt idx="57">
                  <c:v>2.1425E-2</c:v>
                </c:pt>
                <c:pt idx="58">
                  <c:v>2.35E-2</c:v>
                </c:pt>
                <c:pt idx="59">
                  <c:v>2.4232E-2</c:v>
                </c:pt>
                <c:pt idx="60">
                  <c:v>2.0326E-2</c:v>
                </c:pt>
                <c:pt idx="61">
                  <c:v>2.3255999999999999E-2</c:v>
                </c:pt>
                <c:pt idx="62">
                  <c:v>2.3377999999999999E-2</c:v>
                </c:pt>
                <c:pt idx="63">
                  <c:v>2.4232E-2</c:v>
                </c:pt>
                <c:pt idx="64">
                  <c:v>2.0081999999999999E-2</c:v>
                </c:pt>
                <c:pt idx="65">
                  <c:v>1.9592999999999999E-2</c:v>
                </c:pt>
                <c:pt idx="66">
                  <c:v>2.1425E-2</c:v>
                </c:pt>
                <c:pt idx="67">
                  <c:v>2.4109999999999999E-2</c:v>
                </c:pt>
                <c:pt idx="68">
                  <c:v>2.3987999999999999E-2</c:v>
                </c:pt>
                <c:pt idx="69">
                  <c:v>2.1912999999999998E-2</c:v>
                </c:pt>
                <c:pt idx="70">
                  <c:v>2.3133999999999998E-2</c:v>
                </c:pt>
                <c:pt idx="71">
                  <c:v>2.1425E-2</c:v>
                </c:pt>
                <c:pt idx="72">
                  <c:v>2.35E-2</c:v>
                </c:pt>
                <c:pt idx="73">
                  <c:v>2.6064E-2</c:v>
                </c:pt>
                <c:pt idx="74">
                  <c:v>2.4843E-2</c:v>
                </c:pt>
                <c:pt idx="75">
                  <c:v>2.0204E-2</c:v>
                </c:pt>
                <c:pt idx="76">
                  <c:v>2.35E-2</c:v>
                </c:pt>
                <c:pt idx="77">
                  <c:v>2.3987999999999999E-2</c:v>
                </c:pt>
                <c:pt idx="78">
                  <c:v>2.1547E-2</c:v>
                </c:pt>
                <c:pt idx="79">
                  <c:v>2.2034999999999999E-2</c:v>
                </c:pt>
                <c:pt idx="80">
                  <c:v>2.3622000000000001E-2</c:v>
                </c:pt>
                <c:pt idx="81">
                  <c:v>2.1302999999999999E-2</c:v>
                </c:pt>
                <c:pt idx="82">
                  <c:v>2.2401000000000001E-2</c:v>
                </c:pt>
                <c:pt idx="83">
                  <c:v>2.1425E-2</c:v>
                </c:pt>
                <c:pt idx="84">
                  <c:v>2.2890000000000001E-2</c:v>
                </c:pt>
                <c:pt idx="85">
                  <c:v>2.6429999999999999E-2</c:v>
                </c:pt>
                <c:pt idx="86">
                  <c:v>2.3744000000000001E-2</c:v>
                </c:pt>
                <c:pt idx="87">
                  <c:v>2.3255999999999999E-2</c:v>
                </c:pt>
                <c:pt idx="88">
                  <c:v>1.9959999999999999E-2</c:v>
                </c:pt>
                <c:pt idx="89">
                  <c:v>2.1791000000000001E-2</c:v>
                </c:pt>
                <c:pt idx="90">
                  <c:v>2.4721E-2</c:v>
                </c:pt>
                <c:pt idx="91">
                  <c:v>2.4721E-2</c:v>
                </c:pt>
                <c:pt idx="92">
                  <c:v>2.7040000000000002E-2</c:v>
                </c:pt>
                <c:pt idx="93">
                  <c:v>2.7283999999999999E-2</c:v>
                </c:pt>
                <c:pt idx="94">
                  <c:v>2.2523000000000001E-2</c:v>
                </c:pt>
                <c:pt idx="95">
                  <c:v>2.4843E-2</c:v>
                </c:pt>
                <c:pt idx="96">
                  <c:v>2.2157E-2</c:v>
                </c:pt>
                <c:pt idx="97">
                  <c:v>2.2401000000000001E-2</c:v>
                </c:pt>
                <c:pt idx="98">
                  <c:v>2.2768E-2</c:v>
                </c:pt>
                <c:pt idx="99">
                  <c:v>2.4354000000000001E-2</c:v>
                </c:pt>
                <c:pt idx="100">
                  <c:v>2.3865999999999998E-2</c:v>
                </c:pt>
                <c:pt idx="101">
                  <c:v>2.5575000000000001E-2</c:v>
                </c:pt>
                <c:pt idx="102">
                  <c:v>2.2157E-2</c:v>
                </c:pt>
                <c:pt idx="103">
                  <c:v>2.6674E-2</c:v>
                </c:pt>
                <c:pt idx="104">
                  <c:v>2.2644999999999998E-2</c:v>
                </c:pt>
                <c:pt idx="105">
                  <c:v>2.6064E-2</c:v>
                </c:pt>
                <c:pt idx="106">
                  <c:v>2.1547E-2</c:v>
                </c:pt>
                <c:pt idx="107">
                  <c:v>2.2768E-2</c:v>
                </c:pt>
                <c:pt idx="108">
                  <c:v>2.0813999999999999E-2</c:v>
                </c:pt>
                <c:pt idx="109">
                  <c:v>2.2768E-2</c:v>
                </c:pt>
                <c:pt idx="110">
                  <c:v>2.2890000000000001E-2</c:v>
                </c:pt>
                <c:pt idx="111">
                  <c:v>2.3377999999999999E-2</c:v>
                </c:pt>
                <c:pt idx="112">
                  <c:v>2.1791000000000001E-2</c:v>
                </c:pt>
                <c:pt idx="113">
                  <c:v>2.3987999999999999E-2</c:v>
                </c:pt>
                <c:pt idx="114">
                  <c:v>2.3744000000000001E-2</c:v>
                </c:pt>
                <c:pt idx="115">
                  <c:v>2.3622000000000001E-2</c:v>
                </c:pt>
                <c:pt idx="116">
                  <c:v>2.4965000000000001E-2</c:v>
                </c:pt>
                <c:pt idx="117">
                  <c:v>2.4965000000000001E-2</c:v>
                </c:pt>
                <c:pt idx="118">
                  <c:v>2.3622000000000001E-2</c:v>
                </c:pt>
                <c:pt idx="119">
                  <c:v>2.4598999999999999E-2</c:v>
                </c:pt>
                <c:pt idx="120">
                  <c:v>2.2890000000000001E-2</c:v>
                </c:pt>
                <c:pt idx="121">
                  <c:v>2.3012000000000001E-2</c:v>
                </c:pt>
                <c:pt idx="122">
                  <c:v>2.1912999999999998E-2</c:v>
                </c:pt>
                <c:pt idx="123">
                  <c:v>2.1058E-2</c:v>
                </c:pt>
                <c:pt idx="124">
                  <c:v>2.7895E-2</c:v>
                </c:pt>
                <c:pt idx="125">
                  <c:v>2.4232E-2</c:v>
                </c:pt>
                <c:pt idx="126">
                  <c:v>2.3865999999999998E-2</c:v>
                </c:pt>
                <c:pt idx="127">
                  <c:v>2.6551999999999999E-2</c:v>
                </c:pt>
                <c:pt idx="128">
                  <c:v>2.4354000000000001E-2</c:v>
                </c:pt>
                <c:pt idx="129">
                  <c:v>2.4109999999999999E-2</c:v>
                </c:pt>
                <c:pt idx="130">
                  <c:v>2.1058E-2</c:v>
                </c:pt>
                <c:pt idx="131">
                  <c:v>2.2279E-2</c:v>
                </c:pt>
                <c:pt idx="132">
                  <c:v>2.5575000000000001E-2</c:v>
                </c:pt>
                <c:pt idx="133">
                  <c:v>2.7161999999999999E-2</c:v>
                </c:pt>
                <c:pt idx="134">
                  <c:v>2.3255999999999999E-2</c:v>
                </c:pt>
                <c:pt idx="135">
                  <c:v>2.7161999999999999E-2</c:v>
                </c:pt>
                <c:pt idx="136">
                  <c:v>2.1058E-2</c:v>
                </c:pt>
                <c:pt idx="137">
                  <c:v>2.0081999999999999E-2</c:v>
                </c:pt>
                <c:pt idx="138">
                  <c:v>2.4476999999999999E-2</c:v>
                </c:pt>
                <c:pt idx="139">
                  <c:v>2.4598999999999999E-2</c:v>
                </c:pt>
                <c:pt idx="140">
                  <c:v>2.3012000000000001E-2</c:v>
                </c:pt>
                <c:pt idx="141">
                  <c:v>2.5940999999999999E-2</c:v>
                </c:pt>
                <c:pt idx="142">
                  <c:v>2.5453E-2</c:v>
                </c:pt>
                <c:pt idx="143">
                  <c:v>2.2401000000000001E-2</c:v>
                </c:pt>
                <c:pt idx="144">
                  <c:v>2.0570000000000001E-2</c:v>
                </c:pt>
                <c:pt idx="145">
                  <c:v>1.9470999999999999E-2</c:v>
                </c:pt>
                <c:pt idx="146">
                  <c:v>2.5330999999999999E-2</c:v>
                </c:pt>
                <c:pt idx="147">
                  <c:v>1.9838000000000001E-2</c:v>
                </c:pt>
                <c:pt idx="148">
                  <c:v>2.4965000000000001E-2</c:v>
                </c:pt>
                <c:pt idx="149">
                  <c:v>2.1180999999999998E-2</c:v>
                </c:pt>
                <c:pt idx="150">
                  <c:v>2.35E-2</c:v>
                </c:pt>
                <c:pt idx="151">
                  <c:v>2.3012000000000001E-2</c:v>
                </c:pt>
                <c:pt idx="152">
                  <c:v>2.6308000000000002E-2</c:v>
                </c:pt>
                <c:pt idx="153">
                  <c:v>2.4965000000000001E-2</c:v>
                </c:pt>
                <c:pt idx="154">
                  <c:v>2.2890000000000001E-2</c:v>
                </c:pt>
                <c:pt idx="155">
                  <c:v>2.2401000000000001E-2</c:v>
                </c:pt>
                <c:pt idx="156">
                  <c:v>2.2644999999999998E-2</c:v>
                </c:pt>
                <c:pt idx="157">
                  <c:v>2.1302999999999999E-2</c:v>
                </c:pt>
                <c:pt idx="158">
                  <c:v>2.0691999999999999E-2</c:v>
                </c:pt>
                <c:pt idx="159">
                  <c:v>2.1912999999999998E-2</c:v>
                </c:pt>
                <c:pt idx="160">
                  <c:v>2.3987999999999999E-2</c:v>
                </c:pt>
                <c:pt idx="161">
                  <c:v>2.2401000000000001E-2</c:v>
                </c:pt>
                <c:pt idx="162">
                  <c:v>2.0813999999999999E-2</c:v>
                </c:pt>
                <c:pt idx="163">
                  <c:v>2.0448000000000001E-2</c:v>
                </c:pt>
                <c:pt idx="164">
                  <c:v>2.2279E-2</c:v>
                </c:pt>
                <c:pt idx="165">
                  <c:v>2.1058E-2</c:v>
                </c:pt>
                <c:pt idx="166">
                  <c:v>2.2523000000000001E-2</c:v>
                </c:pt>
                <c:pt idx="167">
                  <c:v>2.2523000000000001E-2</c:v>
                </c:pt>
                <c:pt idx="168">
                  <c:v>2.1669000000000001E-2</c:v>
                </c:pt>
                <c:pt idx="169">
                  <c:v>2.5819000000000002E-2</c:v>
                </c:pt>
                <c:pt idx="170">
                  <c:v>2.0691999999999999E-2</c:v>
                </c:pt>
                <c:pt idx="171">
                  <c:v>2.0936E-2</c:v>
                </c:pt>
                <c:pt idx="172">
                  <c:v>1.703E-2</c:v>
                </c:pt>
                <c:pt idx="173">
                  <c:v>2.0691999999999999E-2</c:v>
                </c:pt>
                <c:pt idx="174">
                  <c:v>2.3744000000000001E-2</c:v>
                </c:pt>
                <c:pt idx="175">
                  <c:v>2.8139000000000001E-2</c:v>
                </c:pt>
                <c:pt idx="176">
                  <c:v>2.35E-2</c:v>
                </c:pt>
                <c:pt idx="177">
                  <c:v>2.2401000000000001E-2</c:v>
                </c:pt>
                <c:pt idx="178">
                  <c:v>2.3987999999999999E-2</c:v>
                </c:pt>
                <c:pt idx="179">
                  <c:v>2.5575000000000001E-2</c:v>
                </c:pt>
                <c:pt idx="180">
                  <c:v>2.2401000000000001E-2</c:v>
                </c:pt>
                <c:pt idx="181">
                  <c:v>2.4843E-2</c:v>
                </c:pt>
                <c:pt idx="182">
                  <c:v>2.5330999999999999E-2</c:v>
                </c:pt>
                <c:pt idx="183">
                  <c:v>2.3865999999999998E-2</c:v>
                </c:pt>
                <c:pt idx="184">
                  <c:v>2.4109999999999999E-2</c:v>
                </c:pt>
                <c:pt idx="185">
                  <c:v>2.6429999999999999E-2</c:v>
                </c:pt>
                <c:pt idx="186">
                  <c:v>2.4965000000000001E-2</c:v>
                </c:pt>
                <c:pt idx="187">
                  <c:v>2.5819000000000002E-2</c:v>
                </c:pt>
                <c:pt idx="188">
                  <c:v>2.2034999999999999E-2</c:v>
                </c:pt>
                <c:pt idx="189">
                  <c:v>2.0691999999999999E-2</c:v>
                </c:pt>
                <c:pt idx="190">
                  <c:v>2.1912999999999998E-2</c:v>
                </c:pt>
                <c:pt idx="191">
                  <c:v>2.2644999999999998E-2</c:v>
                </c:pt>
                <c:pt idx="192">
                  <c:v>2.6551999999999999E-2</c:v>
                </c:pt>
                <c:pt idx="193">
                  <c:v>1.9716000000000001E-2</c:v>
                </c:pt>
                <c:pt idx="194">
                  <c:v>2.3987999999999999E-2</c:v>
                </c:pt>
                <c:pt idx="195">
                  <c:v>2.1302999999999999E-2</c:v>
                </c:pt>
                <c:pt idx="196">
                  <c:v>2.1669000000000001E-2</c:v>
                </c:pt>
                <c:pt idx="197">
                  <c:v>2.3622000000000001E-2</c:v>
                </c:pt>
                <c:pt idx="198">
                  <c:v>2.3865999999999998E-2</c:v>
                </c:pt>
                <c:pt idx="199">
                  <c:v>2.1912999999999998E-2</c:v>
                </c:pt>
                <c:pt idx="200">
                  <c:v>2.4476999999999999E-2</c:v>
                </c:pt>
                <c:pt idx="201">
                  <c:v>2.3744000000000001E-2</c:v>
                </c:pt>
                <c:pt idx="202">
                  <c:v>2.3255999999999999E-2</c:v>
                </c:pt>
                <c:pt idx="203">
                  <c:v>2.1425E-2</c:v>
                </c:pt>
                <c:pt idx="204">
                  <c:v>2.2523000000000001E-2</c:v>
                </c:pt>
                <c:pt idx="205">
                  <c:v>2.7040000000000002E-2</c:v>
                </c:pt>
                <c:pt idx="206">
                  <c:v>2.2279E-2</c:v>
                </c:pt>
                <c:pt idx="207">
                  <c:v>2.1302999999999999E-2</c:v>
                </c:pt>
                <c:pt idx="208">
                  <c:v>2.2523000000000001E-2</c:v>
                </c:pt>
                <c:pt idx="209">
                  <c:v>2.6674E-2</c:v>
                </c:pt>
                <c:pt idx="210">
                  <c:v>2.3987999999999999E-2</c:v>
                </c:pt>
                <c:pt idx="211">
                  <c:v>2.4476999999999999E-2</c:v>
                </c:pt>
                <c:pt idx="212">
                  <c:v>2.5453E-2</c:v>
                </c:pt>
                <c:pt idx="213">
                  <c:v>2.4965000000000001E-2</c:v>
                </c:pt>
                <c:pt idx="214">
                  <c:v>2.4843E-2</c:v>
                </c:pt>
                <c:pt idx="215">
                  <c:v>2.4721E-2</c:v>
                </c:pt>
                <c:pt idx="216">
                  <c:v>2.6674E-2</c:v>
                </c:pt>
                <c:pt idx="217">
                  <c:v>2.6674E-2</c:v>
                </c:pt>
                <c:pt idx="218">
                  <c:v>2.3377999999999999E-2</c:v>
                </c:pt>
                <c:pt idx="219">
                  <c:v>2.1791000000000001E-2</c:v>
                </c:pt>
                <c:pt idx="220">
                  <c:v>2.5453E-2</c:v>
                </c:pt>
                <c:pt idx="221">
                  <c:v>2.4598999999999999E-2</c:v>
                </c:pt>
                <c:pt idx="222">
                  <c:v>2.4354000000000001E-2</c:v>
                </c:pt>
                <c:pt idx="223">
                  <c:v>2.6429999999999999E-2</c:v>
                </c:pt>
                <c:pt idx="224">
                  <c:v>2.5330999999999999E-2</c:v>
                </c:pt>
                <c:pt idx="225">
                  <c:v>2.3255999999999999E-2</c:v>
                </c:pt>
                <c:pt idx="226">
                  <c:v>2.35E-2</c:v>
                </c:pt>
                <c:pt idx="227">
                  <c:v>1.9716000000000001E-2</c:v>
                </c:pt>
                <c:pt idx="228">
                  <c:v>2.1912999999999998E-2</c:v>
                </c:pt>
                <c:pt idx="229">
                  <c:v>2.5697000000000001E-2</c:v>
                </c:pt>
                <c:pt idx="230">
                  <c:v>2.2157E-2</c:v>
                </c:pt>
                <c:pt idx="231">
                  <c:v>2.5453E-2</c:v>
                </c:pt>
                <c:pt idx="232">
                  <c:v>2.6064E-2</c:v>
                </c:pt>
                <c:pt idx="233">
                  <c:v>2.1425E-2</c:v>
                </c:pt>
                <c:pt idx="234">
                  <c:v>2.1912999999999998E-2</c:v>
                </c:pt>
                <c:pt idx="235">
                  <c:v>2.0204E-2</c:v>
                </c:pt>
                <c:pt idx="236">
                  <c:v>2.5087000000000002E-2</c:v>
                </c:pt>
                <c:pt idx="237">
                  <c:v>2.3622000000000001E-2</c:v>
                </c:pt>
                <c:pt idx="238">
                  <c:v>2.2157E-2</c:v>
                </c:pt>
                <c:pt idx="239">
                  <c:v>2.5087000000000002E-2</c:v>
                </c:pt>
                <c:pt idx="240">
                  <c:v>2.7283999999999999E-2</c:v>
                </c:pt>
                <c:pt idx="241">
                  <c:v>2.5575000000000001E-2</c:v>
                </c:pt>
                <c:pt idx="242">
                  <c:v>2.3377999999999999E-2</c:v>
                </c:pt>
                <c:pt idx="243">
                  <c:v>2.3744000000000001E-2</c:v>
                </c:pt>
                <c:pt idx="244">
                  <c:v>2.4721E-2</c:v>
                </c:pt>
                <c:pt idx="245">
                  <c:v>2.4721E-2</c:v>
                </c:pt>
                <c:pt idx="246">
                  <c:v>2.1912999999999998E-2</c:v>
                </c:pt>
                <c:pt idx="247">
                  <c:v>2.5087000000000002E-2</c:v>
                </c:pt>
                <c:pt idx="248">
                  <c:v>2.1669000000000001E-2</c:v>
                </c:pt>
                <c:pt idx="249">
                  <c:v>2.3255999999999999E-2</c:v>
                </c:pt>
                <c:pt idx="250">
                  <c:v>2.0936E-2</c:v>
                </c:pt>
                <c:pt idx="251">
                  <c:v>2.6186000000000001E-2</c:v>
                </c:pt>
                <c:pt idx="252">
                  <c:v>2.3622000000000001E-2</c:v>
                </c:pt>
                <c:pt idx="253">
                  <c:v>2.2401000000000001E-2</c:v>
                </c:pt>
                <c:pt idx="254">
                  <c:v>2.3622000000000001E-2</c:v>
                </c:pt>
                <c:pt idx="255">
                  <c:v>2.2890000000000001E-2</c:v>
                </c:pt>
                <c:pt idx="256">
                  <c:v>2.2401000000000001E-2</c:v>
                </c:pt>
                <c:pt idx="257">
                  <c:v>2.3012000000000001E-2</c:v>
                </c:pt>
                <c:pt idx="258">
                  <c:v>2.4109999999999999E-2</c:v>
                </c:pt>
                <c:pt idx="259">
                  <c:v>2.35E-2</c:v>
                </c:pt>
                <c:pt idx="260">
                  <c:v>2.5940999999999999E-2</c:v>
                </c:pt>
                <c:pt idx="261">
                  <c:v>2.2157E-2</c:v>
                </c:pt>
                <c:pt idx="262">
                  <c:v>2.4476999999999999E-2</c:v>
                </c:pt>
                <c:pt idx="263">
                  <c:v>2.2768E-2</c:v>
                </c:pt>
                <c:pt idx="264">
                  <c:v>2.5087000000000002E-2</c:v>
                </c:pt>
                <c:pt idx="265">
                  <c:v>2.3744000000000001E-2</c:v>
                </c:pt>
                <c:pt idx="266">
                  <c:v>2.3622000000000001E-2</c:v>
                </c:pt>
                <c:pt idx="267">
                  <c:v>2.0570000000000001E-2</c:v>
                </c:pt>
                <c:pt idx="268">
                  <c:v>2.3744000000000001E-2</c:v>
                </c:pt>
                <c:pt idx="269">
                  <c:v>2.2157E-2</c:v>
                </c:pt>
                <c:pt idx="270">
                  <c:v>2.6064E-2</c:v>
                </c:pt>
                <c:pt idx="271">
                  <c:v>2.2890000000000001E-2</c:v>
                </c:pt>
                <c:pt idx="272">
                  <c:v>2.2279E-2</c:v>
                </c:pt>
                <c:pt idx="273">
                  <c:v>2.2523000000000001E-2</c:v>
                </c:pt>
                <c:pt idx="274">
                  <c:v>2.4232E-2</c:v>
                </c:pt>
                <c:pt idx="275">
                  <c:v>2.2157E-2</c:v>
                </c:pt>
                <c:pt idx="276">
                  <c:v>2.3133999999999998E-2</c:v>
                </c:pt>
                <c:pt idx="277">
                  <c:v>2.3622000000000001E-2</c:v>
                </c:pt>
                <c:pt idx="278">
                  <c:v>2.4354000000000001E-2</c:v>
                </c:pt>
                <c:pt idx="279">
                  <c:v>2.3744000000000001E-2</c:v>
                </c:pt>
                <c:pt idx="280">
                  <c:v>2.4721E-2</c:v>
                </c:pt>
                <c:pt idx="281">
                  <c:v>2.0204E-2</c:v>
                </c:pt>
                <c:pt idx="282">
                  <c:v>2.4109999999999999E-2</c:v>
                </c:pt>
                <c:pt idx="283">
                  <c:v>2.4598999999999999E-2</c:v>
                </c:pt>
                <c:pt idx="284">
                  <c:v>2.3744000000000001E-2</c:v>
                </c:pt>
                <c:pt idx="285">
                  <c:v>2.2644999999999998E-2</c:v>
                </c:pt>
                <c:pt idx="286">
                  <c:v>2.4476999999999999E-2</c:v>
                </c:pt>
                <c:pt idx="287">
                  <c:v>2.0326E-2</c:v>
                </c:pt>
                <c:pt idx="288">
                  <c:v>2.2279E-2</c:v>
                </c:pt>
                <c:pt idx="289">
                  <c:v>2.0813999999999999E-2</c:v>
                </c:pt>
                <c:pt idx="290">
                  <c:v>2.4476999999999999E-2</c:v>
                </c:pt>
                <c:pt idx="291">
                  <c:v>2.1912999999999998E-2</c:v>
                </c:pt>
                <c:pt idx="292">
                  <c:v>2.3133999999999998E-2</c:v>
                </c:pt>
                <c:pt idx="293">
                  <c:v>2.4476999999999999E-2</c:v>
                </c:pt>
                <c:pt idx="294">
                  <c:v>2.5330999999999999E-2</c:v>
                </c:pt>
                <c:pt idx="295">
                  <c:v>2.1547E-2</c:v>
                </c:pt>
                <c:pt idx="296">
                  <c:v>2.5453E-2</c:v>
                </c:pt>
                <c:pt idx="297">
                  <c:v>2.2157E-2</c:v>
                </c:pt>
                <c:pt idx="298">
                  <c:v>2.5330999999999999E-2</c:v>
                </c:pt>
                <c:pt idx="299">
                  <c:v>2.2401000000000001E-2</c:v>
                </c:pt>
                <c:pt idx="300">
                  <c:v>2.3865999999999998E-2</c:v>
                </c:pt>
                <c:pt idx="301">
                  <c:v>2.2768E-2</c:v>
                </c:pt>
                <c:pt idx="302">
                  <c:v>2.1912999999999998E-2</c:v>
                </c:pt>
                <c:pt idx="303">
                  <c:v>2.5453E-2</c:v>
                </c:pt>
                <c:pt idx="304">
                  <c:v>2.5940999999999999E-2</c:v>
                </c:pt>
                <c:pt idx="305">
                  <c:v>2.6186000000000001E-2</c:v>
                </c:pt>
                <c:pt idx="306">
                  <c:v>2.5330999999999999E-2</c:v>
                </c:pt>
                <c:pt idx="307">
                  <c:v>1.9227000000000001E-2</c:v>
                </c:pt>
                <c:pt idx="308">
                  <c:v>2.0813999999999999E-2</c:v>
                </c:pt>
                <c:pt idx="309">
                  <c:v>2.4232E-2</c:v>
                </c:pt>
                <c:pt idx="310">
                  <c:v>2.4965000000000001E-2</c:v>
                </c:pt>
                <c:pt idx="311">
                  <c:v>2.4476999999999999E-2</c:v>
                </c:pt>
                <c:pt idx="312">
                  <c:v>2.4721E-2</c:v>
                </c:pt>
                <c:pt idx="313">
                  <c:v>2.5940999999999999E-2</c:v>
                </c:pt>
                <c:pt idx="314">
                  <c:v>2.3255999999999999E-2</c:v>
                </c:pt>
                <c:pt idx="315">
                  <c:v>2.1912999999999998E-2</c:v>
                </c:pt>
                <c:pt idx="316">
                  <c:v>2.4476999999999999E-2</c:v>
                </c:pt>
                <c:pt idx="317">
                  <c:v>2.6308000000000002E-2</c:v>
                </c:pt>
                <c:pt idx="318">
                  <c:v>2.3744000000000001E-2</c:v>
                </c:pt>
                <c:pt idx="319">
                  <c:v>2.3987999999999999E-2</c:v>
                </c:pt>
                <c:pt idx="320">
                  <c:v>2.5697000000000001E-2</c:v>
                </c:pt>
                <c:pt idx="321">
                  <c:v>2.5087000000000002E-2</c:v>
                </c:pt>
                <c:pt idx="322">
                  <c:v>2.3012000000000001E-2</c:v>
                </c:pt>
                <c:pt idx="323">
                  <c:v>2.1547E-2</c:v>
                </c:pt>
                <c:pt idx="324">
                  <c:v>2.5087000000000002E-2</c:v>
                </c:pt>
                <c:pt idx="325">
                  <c:v>2.1669000000000001E-2</c:v>
                </c:pt>
                <c:pt idx="326">
                  <c:v>2.3744000000000001E-2</c:v>
                </c:pt>
                <c:pt idx="327">
                  <c:v>2.5453E-2</c:v>
                </c:pt>
                <c:pt idx="328">
                  <c:v>2.2279E-2</c:v>
                </c:pt>
                <c:pt idx="329">
                  <c:v>2.3012000000000001E-2</c:v>
                </c:pt>
                <c:pt idx="330">
                  <c:v>2.4232E-2</c:v>
                </c:pt>
                <c:pt idx="331">
                  <c:v>2.2401000000000001E-2</c:v>
                </c:pt>
                <c:pt idx="332">
                  <c:v>2.35E-2</c:v>
                </c:pt>
                <c:pt idx="333">
                  <c:v>2.35E-2</c:v>
                </c:pt>
                <c:pt idx="334">
                  <c:v>2.4965000000000001E-2</c:v>
                </c:pt>
                <c:pt idx="335">
                  <c:v>1.9470999999999999E-2</c:v>
                </c:pt>
                <c:pt idx="336">
                  <c:v>2.2279E-2</c:v>
                </c:pt>
                <c:pt idx="337">
                  <c:v>2.3865999999999998E-2</c:v>
                </c:pt>
                <c:pt idx="338">
                  <c:v>2.2768E-2</c:v>
                </c:pt>
                <c:pt idx="339">
                  <c:v>2.6186000000000001E-2</c:v>
                </c:pt>
                <c:pt idx="340">
                  <c:v>2.2644999999999998E-2</c:v>
                </c:pt>
                <c:pt idx="341">
                  <c:v>2.4232E-2</c:v>
                </c:pt>
                <c:pt idx="342">
                  <c:v>2.5330999999999999E-2</c:v>
                </c:pt>
                <c:pt idx="343">
                  <c:v>2.3012000000000001E-2</c:v>
                </c:pt>
                <c:pt idx="344">
                  <c:v>2.3987999999999999E-2</c:v>
                </c:pt>
                <c:pt idx="345">
                  <c:v>2.4476999999999999E-2</c:v>
                </c:pt>
                <c:pt idx="346">
                  <c:v>2.1669000000000001E-2</c:v>
                </c:pt>
                <c:pt idx="347">
                  <c:v>2.1912999999999998E-2</c:v>
                </c:pt>
                <c:pt idx="348">
                  <c:v>2.3377999999999999E-2</c:v>
                </c:pt>
                <c:pt idx="349">
                  <c:v>1.9716000000000001E-2</c:v>
                </c:pt>
                <c:pt idx="350">
                  <c:v>2.5697000000000001E-2</c:v>
                </c:pt>
                <c:pt idx="351">
                  <c:v>2.2034999999999999E-2</c:v>
                </c:pt>
                <c:pt idx="352">
                  <c:v>2.3987999999999999E-2</c:v>
                </c:pt>
                <c:pt idx="353">
                  <c:v>2.2401000000000001E-2</c:v>
                </c:pt>
                <c:pt idx="354">
                  <c:v>2.3377999999999999E-2</c:v>
                </c:pt>
                <c:pt idx="355">
                  <c:v>2.2523000000000001E-2</c:v>
                </c:pt>
                <c:pt idx="356">
                  <c:v>2.3987999999999999E-2</c:v>
                </c:pt>
                <c:pt idx="357">
                  <c:v>2.0936E-2</c:v>
                </c:pt>
                <c:pt idx="358">
                  <c:v>2.4109999999999999E-2</c:v>
                </c:pt>
                <c:pt idx="359">
                  <c:v>2.0448000000000001E-2</c:v>
                </c:pt>
                <c:pt idx="360">
                  <c:v>2.1669000000000001E-2</c:v>
                </c:pt>
                <c:pt idx="361">
                  <c:v>2.1302999999999999E-2</c:v>
                </c:pt>
                <c:pt idx="362">
                  <c:v>2.5330999999999999E-2</c:v>
                </c:pt>
                <c:pt idx="363">
                  <c:v>2.5330999999999999E-2</c:v>
                </c:pt>
                <c:pt idx="364">
                  <c:v>2.2157E-2</c:v>
                </c:pt>
                <c:pt idx="365">
                  <c:v>2.0081999999999999E-2</c:v>
                </c:pt>
                <c:pt idx="366">
                  <c:v>2.1180999999999998E-2</c:v>
                </c:pt>
                <c:pt idx="367">
                  <c:v>2.0448000000000001E-2</c:v>
                </c:pt>
                <c:pt idx="368">
                  <c:v>1.9838000000000001E-2</c:v>
                </c:pt>
                <c:pt idx="369">
                  <c:v>1.9470999999999999E-2</c:v>
                </c:pt>
                <c:pt idx="370">
                  <c:v>2.8993000000000001E-2</c:v>
                </c:pt>
                <c:pt idx="371">
                  <c:v>2.4843E-2</c:v>
                </c:pt>
                <c:pt idx="372">
                  <c:v>2.5330999999999999E-2</c:v>
                </c:pt>
                <c:pt idx="373">
                  <c:v>1.9716000000000001E-2</c:v>
                </c:pt>
                <c:pt idx="374">
                  <c:v>2.5208999999999999E-2</c:v>
                </c:pt>
                <c:pt idx="375">
                  <c:v>1.8860999999999999E-2</c:v>
                </c:pt>
                <c:pt idx="376">
                  <c:v>2.2279E-2</c:v>
                </c:pt>
                <c:pt idx="377">
                  <c:v>2.6186000000000001E-2</c:v>
                </c:pt>
                <c:pt idx="378">
                  <c:v>2.1547E-2</c:v>
                </c:pt>
                <c:pt idx="379">
                  <c:v>2.2279E-2</c:v>
                </c:pt>
                <c:pt idx="380">
                  <c:v>2.4721E-2</c:v>
                </c:pt>
                <c:pt idx="381">
                  <c:v>2.4109999999999999E-2</c:v>
                </c:pt>
                <c:pt idx="382">
                  <c:v>2.1547E-2</c:v>
                </c:pt>
                <c:pt idx="383">
                  <c:v>2.3133999999999998E-2</c:v>
                </c:pt>
                <c:pt idx="384">
                  <c:v>2.4843E-2</c:v>
                </c:pt>
                <c:pt idx="385">
                  <c:v>2.5575000000000001E-2</c:v>
                </c:pt>
                <c:pt idx="386">
                  <c:v>2.2279E-2</c:v>
                </c:pt>
                <c:pt idx="387">
                  <c:v>2.6429999999999999E-2</c:v>
                </c:pt>
                <c:pt idx="388">
                  <c:v>2.5940999999999999E-2</c:v>
                </c:pt>
                <c:pt idx="389">
                  <c:v>2.6308000000000002E-2</c:v>
                </c:pt>
                <c:pt idx="390">
                  <c:v>2.3012000000000001E-2</c:v>
                </c:pt>
                <c:pt idx="391">
                  <c:v>2.3865999999999998E-2</c:v>
                </c:pt>
                <c:pt idx="392">
                  <c:v>2.1547E-2</c:v>
                </c:pt>
                <c:pt idx="393">
                  <c:v>2.5330999999999999E-2</c:v>
                </c:pt>
                <c:pt idx="394">
                  <c:v>2.2644999999999998E-2</c:v>
                </c:pt>
                <c:pt idx="395">
                  <c:v>2.3012000000000001E-2</c:v>
                </c:pt>
                <c:pt idx="396">
                  <c:v>2.5575000000000001E-2</c:v>
                </c:pt>
                <c:pt idx="397">
                  <c:v>2.4476999999999999E-2</c:v>
                </c:pt>
                <c:pt idx="398">
                  <c:v>2.0448000000000001E-2</c:v>
                </c:pt>
                <c:pt idx="399">
                  <c:v>2.5087000000000002E-2</c:v>
                </c:pt>
                <c:pt idx="400">
                  <c:v>2.6064E-2</c:v>
                </c:pt>
                <c:pt idx="401">
                  <c:v>2.5208999999999999E-2</c:v>
                </c:pt>
                <c:pt idx="402">
                  <c:v>2.3133999999999998E-2</c:v>
                </c:pt>
                <c:pt idx="403">
                  <c:v>2.2157E-2</c:v>
                </c:pt>
                <c:pt idx="404">
                  <c:v>2.3012000000000001E-2</c:v>
                </c:pt>
                <c:pt idx="405">
                  <c:v>2.4721E-2</c:v>
                </c:pt>
                <c:pt idx="406">
                  <c:v>2.4109999999999999E-2</c:v>
                </c:pt>
                <c:pt idx="407">
                  <c:v>2.6186000000000001E-2</c:v>
                </c:pt>
                <c:pt idx="408">
                  <c:v>2.1547E-2</c:v>
                </c:pt>
                <c:pt idx="409">
                  <c:v>2.7040000000000002E-2</c:v>
                </c:pt>
                <c:pt idx="410">
                  <c:v>2.3133999999999998E-2</c:v>
                </c:pt>
                <c:pt idx="411">
                  <c:v>2.2523000000000001E-2</c:v>
                </c:pt>
                <c:pt idx="412">
                  <c:v>2.1547E-2</c:v>
                </c:pt>
                <c:pt idx="413">
                  <c:v>2.5208999999999999E-2</c:v>
                </c:pt>
                <c:pt idx="414">
                  <c:v>2.2768E-2</c:v>
                </c:pt>
                <c:pt idx="415">
                  <c:v>2.3865999999999998E-2</c:v>
                </c:pt>
                <c:pt idx="416">
                  <c:v>2.0448000000000001E-2</c:v>
                </c:pt>
                <c:pt idx="417">
                  <c:v>1.9592999999999999E-2</c:v>
                </c:pt>
                <c:pt idx="418">
                  <c:v>2.1425E-2</c:v>
                </c:pt>
                <c:pt idx="419">
                  <c:v>2.5819000000000002E-2</c:v>
                </c:pt>
                <c:pt idx="420">
                  <c:v>2.6064E-2</c:v>
                </c:pt>
                <c:pt idx="421">
                  <c:v>1.8128999999999999E-2</c:v>
                </c:pt>
                <c:pt idx="422">
                  <c:v>2.3744000000000001E-2</c:v>
                </c:pt>
                <c:pt idx="423">
                  <c:v>2.3744000000000001E-2</c:v>
                </c:pt>
                <c:pt idx="424">
                  <c:v>2.2768E-2</c:v>
                </c:pt>
                <c:pt idx="425">
                  <c:v>2.4354000000000001E-2</c:v>
                </c:pt>
                <c:pt idx="426">
                  <c:v>2.4843E-2</c:v>
                </c:pt>
                <c:pt idx="427">
                  <c:v>2.35E-2</c:v>
                </c:pt>
                <c:pt idx="428">
                  <c:v>2.35E-2</c:v>
                </c:pt>
                <c:pt idx="429">
                  <c:v>2.4109999999999999E-2</c:v>
                </c:pt>
                <c:pt idx="430">
                  <c:v>2.1425E-2</c:v>
                </c:pt>
                <c:pt idx="431">
                  <c:v>2.2768E-2</c:v>
                </c:pt>
                <c:pt idx="432">
                  <c:v>2.2768E-2</c:v>
                </c:pt>
                <c:pt idx="433">
                  <c:v>2.2890000000000001E-2</c:v>
                </c:pt>
                <c:pt idx="434">
                  <c:v>2.0081999999999999E-2</c:v>
                </c:pt>
                <c:pt idx="435">
                  <c:v>2.5940999999999999E-2</c:v>
                </c:pt>
                <c:pt idx="436">
                  <c:v>2.3133999999999998E-2</c:v>
                </c:pt>
                <c:pt idx="437">
                  <c:v>2.35E-2</c:v>
                </c:pt>
                <c:pt idx="438">
                  <c:v>2.3377999999999999E-2</c:v>
                </c:pt>
                <c:pt idx="439">
                  <c:v>2.2644999999999998E-2</c:v>
                </c:pt>
                <c:pt idx="440">
                  <c:v>2.1912999999999998E-2</c:v>
                </c:pt>
                <c:pt idx="441">
                  <c:v>1.9838000000000001E-2</c:v>
                </c:pt>
                <c:pt idx="442">
                  <c:v>2.0936E-2</c:v>
                </c:pt>
                <c:pt idx="443">
                  <c:v>1.6664000000000002E-2</c:v>
                </c:pt>
                <c:pt idx="444">
                  <c:v>2.2890000000000001E-2</c:v>
                </c:pt>
                <c:pt idx="445">
                  <c:v>2.0570000000000001E-2</c:v>
                </c:pt>
                <c:pt idx="446">
                  <c:v>2.1669000000000001E-2</c:v>
                </c:pt>
                <c:pt idx="447">
                  <c:v>2.5940999999999999E-2</c:v>
                </c:pt>
                <c:pt idx="448">
                  <c:v>2.2157E-2</c:v>
                </c:pt>
                <c:pt idx="449">
                  <c:v>1.8738999999999999E-2</c:v>
                </c:pt>
                <c:pt idx="450">
                  <c:v>2.2279E-2</c:v>
                </c:pt>
                <c:pt idx="451">
                  <c:v>1.9959999999999999E-2</c:v>
                </c:pt>
                <c:pt idx="452">
                  <c:v>2.3865999999999998E-2</c:v>
                </c:pt>
                <c:pt idx="453">
                  <c:v>2.2644999999999998E-2</c:v>
                </c:pt>
                <c:pt idx="454">
                  <c:v>2.2768E-2</c:v>
                </c:pt>
                <c:pt idx="455">
                  <c:v>2.2401000000000001E-2</c:v>
                </c:pt>
                <c:pt idx="456">
                  <c:v>2.1791000000000001E-2</c:v>
                </c:pt>
                <c:pt idx="457">
                  <c:v>2.2768E-2</c:v>
                </c:pt>
                <c:pt idx="458">
                  <c:v>2.1791000000000001E-2</c:v>
                </c:pt>
                <c:pt idx="459">
                  <c:v>2.5819000000000002E-2</c:v>
                </c:pt>
                <c:pt idx="460">
                  <c:v>2.6186000000000001E-2</c:v>
                </c:pt>
                <c:pt idx="461">
                  <c:v>2.2279E-2</c:v>
                </c:pt>
                <c:pt idx="462">
                  <c:v>2.0813999999999999E-2</c:v>
                </c:pt>
                <c:pt idx="463">
                  <c:v>2.4843E-2</c:v>
                </c:pt>
                <c:pt idx="464">
                  <c:v>2.2768E-2</c:v>
                </c:pt>
                <c:pt idx="465">
                  <c:v>2.1791000000000001E-2</c:v>
                </c:pt>
                <c:pt idx="466">
                  <c:v>2.3987999999999999E-2</c:v>
                </c:pt>
                <c:pt idx="467">
                  <c:v>2.6918000000000001E-2</c:v>
                </c:pt>
                <c:pt idx="468">
                  <c:v>2.1302999999999999E-2</c:v>
                </c:pt>
                <c:pt idx="469">
                  <c:v>2.4354000000000001E-2</c:v>
                </c:pt>
                <c:pt idx="470">
                  <c:v>2.1791000000000001E-2</c:v>
                </c:pt>
                <c:pt idx="471">
                  <c:v>2.2279E-2</c:v>
                </c:pt>
                <c:pt idx="472">
                  <c:v>2.3744000000000001E-2</c:v>
                </c:pt>
                <c:pt idx="473">
                  <c:v>2.3987999999999999E-2</c:v>
                </c:pt>
                <c:pt idx="474">
                  <c:v>1.8860999999999999E-2</c:v>
                </c:pt>
                <c:pt idx="475">
                  <c:v>2.4721E-2</c:v>
                </c:pt>
                <c:pt idx="476">
                  <c:v>2.0204E-2</c:v>
                </c:pt>
                <c:pt idx="477">
                  <c:v>2.0570000000000001E-2</c:v>
                </c:pt>
                <c:pt idx="478">
                  <c:v>2.3865999999999998E-2</c:v>
                </c:pt>
                <c:pt idx="479">
                  <c:v>2.4965000000000001E-2</c:v>
                </c:pt>
                <c:pt idx="480">
                  <c:v>2.4721E-2</c:v>
                </c:pt>
                <c:pt idx="481">
                  <c:v>2.2644999999999998E-2</c:v>
                </c:pt>
                <c:pt idx="482">
                  <c:v>2.35E-2</c:v>
                </c:pt>
                <c:pt idx="483">
                  <c:v>2.0813999999999999E-2</c:v>
                </c:pt>
                <c:pt idx="484">
                  <c:v>2.2890000000000001E-2</c:v>
                </c:pt>
                <c:pt idx="485">
                  <c:v>2.6064E-2</c:v>
                </c:pt>
                <c:pt idx="486">
                  <c:v>2.0326E-2</c:v>
                </c:pt>
                <c:pt idx="487">
                  <c:v>2.1425E-2</c:v>
                </c:pt>
                <c:pt idx="488">
                  <c:v>2.4965000000000001E-2</c:v>
                </c:pt>
                <c:pt idx="489">
                  <c:v>2.1058E-2</c:v>
                </c:pt>
                <c:pt idx="490">
                  <c:v>2.2890000000000001E-2</c:v>
                </c:pt>
                <c:pt idx="491">
                  <c:v>2.35E-2</c:v>
                </c:pt>
                <c:pt idx="492">
                  <c:v>2.2279E-2</c:v>
                </c:pt>
                <c:pt idx="493">
                  <c:v>2.0936E-2</c:v>
                </c:pt>
                <c:pt idx="494">
                  <c:v>2.1058E-2</c:v>
                </c:pt>
                <c:pt idx="495">
                  <c:v>1.9716000000000001E-2</c:v>
                </c:pt>
                <c:pt idx="496">
                  <c:v>2.3865999999999998E-2</c:v>
                </c:pt>
                <c:pt idx="497">
                  <c:v>1.9227000000000001E-2</c:v>
                </c:pt>
                <c:pt idx="498">
                  <c:v>2.4965000000000001E-2</c:v>
                </c:pt>
                <c:pt idx="499">
                  <c:v>1.9716000000000001E-2</c:v>
                </c:pt>
                <c:pt idx="500">
                  <c:v>2.2401000000000001E-2</c:v>
                </c:pt>
                <c:pt idx="501">
                  <c:v>2.6186000000000001E-2</c:v>
                </c:pt>
                <c:pt idx="502">
                  <c:v>2.0691999999999999E-2</c:v>
                </c:pt>
                <c:pt idx="503">
                  <c:v>2.1180999999999998E-2</c:v>
                </c:pt>
                <c:pt idx="504">
                  <c:v>2.2034999999999999E-2</c:v>
                </c:pt>
                <c:pt idx="505">
                  <c:v>2.1425E-2</c:v>
                </c:pt>
                <c:pt idx="506">
                  <c:v>2.5575000000000001E-2</c:v>
                </c:pt>
                <c:pt idx="507">
                  <c:v>2.2401000000000001E-2</c:v>
                </c:pt>
                <c:pt idx="508">
                  <c:v>2.3133999999999998E-2</c:v>
                </c:pt>
                <c:pt idx="509">
                  <c:v>2.2034999999999999E-2</c:v>
                </c:pt>
                <c:pt idx="510">
                  <c:v>2.0448000000000001E-2</c:v>
                </c:pt>
                <c:pt idx="511">
                  <c:v>2.1058E-2</c:v>
                </c:pt>
                <c:pt idx="512">
                  <c:v>2.3622000000000001E-2</c:v>
                </c:pt>
                <c:pt idx="513">
                  <c:v>2.2768E-2</c:v>
                </c:pt>
                <c:pt idx="514">
                  <c:v>2.3865999999999998E-2</c:v>
                </c:pt>
                <c:pt idx="515">
                  <c:v>2.6429999999999999E-2</c:v>
                </c:pt>
                <c:pt idx="516">
                  <c:v>2.2890000000000001E-2</c:v>
                </c:pt>
                <c:pt idx="517">
                  <c:v>2.4965000000000001E-2</c:v>
                </c:pt>
                <c:pt idx="518">
                  <c:v>2.4109999999999999E-2</c:v>
                </c:pt>
                <c:pt idx="519">
                  <c:v>2.4598999999999999E-2</c:v>
                </c:pt>
                <c:pt idx="520">
                  <c:v>2.3987999999999999E-2</c:v>
                </c:pt>
                <c:pt idx="521">
                  <c:v>2.0204E-2</c:v>
                </c:pt>
                <c:pt idx="522">
                  <c:v>2.2279E-2</c:v>
                </c:pt>
                <c:pt idx="523">
                  <c:v>2.5330999999999999E-2</c:v>
                </c:pt>
                <c:pt idx="524">
                  <c:v>2.1669000000000001E-2</c:v>
                </c:pt>
                <c:pt idx="525">
                  <c:v>2.3133999999999998E-2</c:v>
                </c:pt>
                <c:pt idx="526">
                  <c:v>2.3622000000000001E-2</c:v>
                </c:pt>
                <c:pt idx="527">
                  <c:v>2.3865999999999998E-2</c:v>
                </c:pt>
                <c:pt idx="528">
                  <c:v>2.2401000000000001E-2</c:v>
                </c:pt>
                <c:pt idx="529">
                  <c:v>2.3622000000000001E-2</c:v>
                </c:pt>
                <c:pt idx="530">
                  <c:v>2.2157E-2</c:v>
                </c:pt>
                <c:pt idx="531">
                  <c:v>2.4598999999999999E-2</c:v>
                </c:pt>
                <c:pt idx="532">
                  <c:v>2.2890000000000001E-2</c:v>
                </c:pt>
                <c:pt idx="533">
                  <c:v>2.4721E-2</c:v>
                </c:pt>
                <c:pt idx="534">
                  <c:v>2.4843E-2</c:v>
                </c:pt>
                <c:pt idx="535">
                  <c:v>2.3744000000000001E-2</c:v>
                </c:pt>
                <c:pt idx="536">
                  <c:v>2.0326E-2</c:v>
                </c:pt>
                <c:pt idx="537">
                  <c:v>2.2768E-2</c:v>
                </c:pt>
                <c:pt idx="538">
                  <c:v>2.35E-2</c:v>
                </c:pt>
                <c:pt idx="539">
                  <c:v>2.1180999999999998E-2</c:v>
                </c:pt>
                <c:pt idx="540">
                  <c:v>2.35E-2</c:v>
                </c:pt>
                <c:pt idx="541">
                  <c:v>2.1425E-2</c:v>
                </c:pt>
                <c:pt idx="542">
                  <c:v>2.6918000000000001E-2</c:v>
                </c:pt>
                <c:pt idx="543">
                  <c:v>2.2644999999999998E-2</c:v>
                </c:pt>
                <c:pt idx="544">
                  <c:v>2.3377999999999999E-2</c:v>
                </c:pt>
                <c:pt idx="545">
                  <c:v>2.1547E-2</c:v>
                </c:pt>
                <c:pt idx="546">
                  <c:v>2.3012000000000001E-2</c:v>
                </c:pt>
                <c:pt idx="547">
                  <c:v>2.1791000000000001E-2</c:v>
                </c:pt>
                <c:pt idx="548">
                  <c:v>2.0204E-2</c:v>
                </c:pt>
                <c:pt idx="549">
                  <c:v>2.3622000000000001E-2</c:v>
                </c:pt>
                <c:pt idx="550">
                  <c:v>2.6186000000000001E-2</c:v>
                </c:pt>
                <c:pt idx="551">
                  <c:v>2.5087000000000002E-2</c:v>
                </c:pt>
                <c:pt idx="552">
                  <c:v>2.35E-2</c:v>
                </c:pt>
                <c:pt idx="553">
                  <c:v>2.2157E-2</c:v>
                </c:pt>
                <c:pt idx="554">
                  <c:v>2.1669000000000001E-2</c:v>
                </c:pt>
                <c:pt idx="555">
                  <c:v>1.9716000000000001E-2</c:v>
                </c:pt>
                <c:pt idx="556">
                  <c:v>2.7040000000000002E-2</c:v>
                </c:pt>
                <c:pt idx="557">
                  <c:v>2.0448000000000001E-2</c:v>
                </c:pt>
                <c:pt idx="558">
                  <c:v>2.0936E-2</c:v>
                </c:pt>
                <c:pt idx="559">
                  <c:v>2.1791000000000001E-2</c:v>
                </c:pt>
                <c:pt idx="560">
                  <c:v>2.4476999999999999E-2</c:v>
                </c:pt>
                <c:pt idx="561">
                  <c:v>2.0570000000000001E-2</c:v>
                </c:pt>
                <c:pt idx="562">
                  <c:v>2.1547E-2</c:v>
                </c:pt>
                <c:pt idx="563">
                  <c:v>2.2279E-2</c:v>
                </c:pt>
                <c:pt idx="564">
                  <c:v>2.2523000000000001E-2</c:v>
                </c:pt>
                <c:pt idx="565">
                  <c:v>2.4843E-2</c:v>
                </c:pt>
                <c:pt idx="566">
                  <c:v>2.5330999999999999E-2</c:v>
                </c:pt>
                <c:pt idx="567">
                  <c:v>2.3012000000000001E-2</c:v>
                </c:pt>
                <c:pt idx="568">
                  <c:v>2.1180999999999998E-2</c:v>
                </c:pt>
                <c:pt idx="569">
                  <c:v>2.3987999999999999E-2</c:v>
                </c:pt>
                <c:pt idx="570">
                  <c:v>2.2034999999999999E-2</c:v>
                </c:pt>
                <c:pt idx="571">
                  <c:v>2.3255999999999999E-2</c:v>
                </c:pt>
                <c:pt idx="572">
                  <c:v>2.3987999999999999E-2</c:v>
                </c:pt>
                <c:pt idx="573">
                  <c:v>2.3012000000000001E-2</c:v>
                </c:pt>
                <c:pt idx="574">
                  <c:v>2.3377999999999999E-2</c:v>
                </c:pt>
                <c:pt idx="575">
                  <c:v>2.1791000000000001E-2</c:v>
                </c:pt>
                <c:pt idx="576">
                  <c:v>2.35E-2</c:v>
                </c:pt>
                <c:pt idx="577">
                  <c:v>2.3012000000000001E-2</c:v>
                </c:pt>
                <c:pt idx="578">
                  <c:v>1.8373E-2</c:v>
                </c:pt>
                <c:pt idx="579">
                  <c:v>2.5208999999999999E-2</c:v>
                </c:pt>
                <c:pt idx="580">
                  <c:v>2.4598999999999999E-2</c:v>
                </c:pt>
                <c:pt idx="581">
                  <c:v>2.1180999999999998E-2</c:v>
                </c:pt>
                <c:pt idx="582">
                  <c:v>2.0813999999999999E-2</c:v>
                </c:pt>
                <c:pt idx="583">
                  <c:v>2.2768E-2</c:v>
                </c:pt>
                <c:pt idx="584">
                  <c:v>2.0448000000000001E-2</c:v>
                </c:pt>
                <c:pt idx="585">
                  <c:v>1.9838000000000001E-2</c:v>
                </c:pt>
                <c:pt idx="586">
                  <c:v>2.3865999999999998E-2</c:v>
                </c:pt>
                <c:pt idx="587">
                  <c:v>2.1547E-2</c:v>
                </c:pt>
                <c:pt idx="588">
                  <c:v>2.3377999999999999E-2</c:v>
                </c:pt>
                <c:pt idx="589">
                  <c:v>2.2157E-2</c:v>
                </c:pt>
                <c:pt idx="590">
                  <c:v>2.5208999999999999E-2</c:v>
                </c:pt>
                <c:pt idx="591">
                  <c:v>2.7283999999999999E-2</c:v>
                </c:pt>
                <c:pt idx="592">
                  <c:v>2.0448000000000001E-2</c:v>
                </c:pt>
                <c:pt idx="593">
                  <c:v>2.3865999999999998E-2</c:v>
                </c:pt>
                <c:pt idx="594">
                  <c:v>2.4354000000000001E-2</c:v>
                </c:pt>
                <c:pt idx="595">
                  <c:v>2.4965000000000001E-2</c:v>
                </c:pt>
                <c:pt idx="596">
                  <c:v>2.3255999999999999E-2</c:v>
                </c:pt>
                <c:pt idx="597">
                  <c:v>2.0691999999999999E-2</c:v>
                </c:pt>
                <c:pt idx="598">
                  <c:v>2.7406E-2</c:v>
                </c:pt>
                <c:pt idx="599">
                  <c:v>2.3744000000000001E-2</c:v>
                </c:pt>
                <c:pt idx="600">
                  <c:v>2.5697000000000001E-2</c:v>
                </c:pt>
                <c:pt idx="601">
                  <c:v>2.5087000000000002E-2</c:v>
                </c:pt>
                <c:pt idx="602">
                  <c:v>2.3622000000000001E-2</c:v>
                </c:pt>
                <c:pt idx="603">
                  <c:v>2.3377999999999999E-2</c:v>
                </c:pt>
                <c:pt idx="604">
                  <c:v>2.3622000000000001E-2</c:v>
                </c:pt>
                <c:pt idx="605">
                  <c:v>2.3133999999999998E-2</c:v>
                </c:pt>
                <c:pt idx="606">
                  <c:v>2.1058E-2</c:v>
                </c:pt>
                <c:pt idx="607">
                  <c:v>2.3622000000000001E-2</c:v>
                </c:pt>
                <c:pt idx="608">
                  <c:v>2.3012000000000001E-2</c:v>
                </c:pt>
                <c:pt idx="609">
                  <c:v>2.4843E-2</c:v>
                </c:pt>
                <c:pt idx="610">
                  <c:v>2.3865999999999998E-2</c:v>
                </c:pt>
                <c:pt idx="611">
                  <c:v>2.7283999999999999E-2</c:v>
                </c:pt>
                <c:pt idx="612">
                  <c:v>2.4843E-2</c:v>
                </c:pt>
                <c:pt idx="613">
                  <c:v>2.6186000000000001E-2</c:v>
                </c:pt>
                <c:pt idx="614">
                  <c:v>2.6796E-2</c:v>
                </c:pt>
                <c:pt idx="615">
                  <c:v>2.2157E-2</c:v>
                </c:pt>
                <c:pt idx="616">
                  <c:v>2.2034999999999999E-2</c:v>
                </c:pt>
                <c:pt idx="617">
                  <c:v>2.1791000000000001E-2</c:v>
                </c:pt>
                <c:pt idx="618">
                  <c:v>2.4721E-2</c:v>
                </c:pt>
                <c:pt idx="619">
                  <c:v>2.4232E-2</c:v>
                </c:pt>
                <c:pt idx="620">
                  <c:v>1.8860999999999999E-2</c:v>
                </c:pt>
                <c:pt idx="621">
                  <c:v>2.0691999999999999E-2</c:v>
                </c:pt>
                <c:pt idx="622">
                  <c:v>2.2034999999999999E-2</c:v>
                </c:pt>
                <c:pt idx="623">
                  <c:v>2.2644999999999998E-2</c:v>
                </c:pt>
                <c:pt idx="624">
                  <c:v>2.3865999999999998E-2</c:v>
                </c:pt>
                <c:pt idx="625">
                  <c:v>2.4476999999999999E-2</c:v>
                </c:pt>
                <c:pt idx="626">
                  <c:v>2.5087000000000002E-2</c:v>
                </c:pt>
                <c:pt idx="627">
                  <c:v>2.7283999999999999E-2</c:v>
                </c:pt>
                <c:pt idx="628">
                  <c:v>2.6429999999999999E-2</c:v>
                </c:pt>
                <c:pt idx="629">
                  <c:v>2.0081999999999999E-2</c:v>
                </c:pt>
                <c:pt idx="630">
                  <c:v>2.2157E-2</c:v>
                </c:pt>
                <c:pt idx="631">
                  <c:v>1.8738999999999999E-2</c:v>
                </c:pt>
                <c:pt idx="632">
                  <c:v>2.5330999999999999E-2</c:v>
                </c:pt>
                <c:pt idx="633">
                  <c:v>2.3744000000000001E-2</c:v>
                </c:pt>
                <c:pt idx="634">
                  <c:v>2.4354000000000001E-2</c:v>
                </c:pt>
                <c:pt idx="635">
                  <c:v>2.5575000000000001E-2</c:v>
                </c:pt>
                <c:pt idx="636">
                  <c:v>2.3865999999999998E-2</c:v>
                </c:pt>
                <c:pt idx="637">
                  <c:v>2.3744000000000001E-2</c:v>
                </c:pt>
                <c:pt idx="638">
                  <c:v>2.3622000000000001E-2</c:v>
                </c:pt>
              </c:numCache>
            </c:numRef>
          </c:yVal>
          <c:smooth val="0"/>
          <c:extLst>
            <c:ext xmlns:c16="http://schemas.microsoft.com/office/drawing/2014/chart" uri="{C3380CC4-5D6E-409C-BE32-E72D297353CC}">
              <c16:uniqueId val="{00000000-8AEE-4B80-B26C-F27176FAB35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front1!$A$1:$A$639</c:f>
              <c:numCache>
                <c:formatCode>General</c:formatCode>
                <c:ptCount val="639"/>
                <c:pt idx="0">
                  <c:v>17</c:v>
                </c:pt>
                <c:pt idx="1">
                  <c:v>37</c:v>
                </c:pt>
                <c:pt idx="2">
                  <c:v>57</c:v>
                </c:pt>
                <c:pt idx="3">
                  <c:v>77</c:v>
                </c:pt>
                <c:pt idx="4">
                  <c:v>97</c:v>
                </c:pt>
                <c:pt idx="5">
                  <c:v>117</c:v>
                </c:pt>
                <c:pt idx="6">
                  <c:v>127</c:v>
                </c:pt>
                <c:pt idx="7">
                  <c:v>148</c:v>
                </c:pt>
                <c:pt idx="8">
                  <c:v>167</c:v>
                </c:pt>
                <c:pt idx="9">
                  <c:v>187</c:v>
                </c:pt>
                <c:pt idx="10">
                  <c:v>197</c:v>
                </c:pt>
                <c:pt idx="11">
                  <c:v>207</c:v>
                </c:pt>
                <c:pt idx="12">
                  <c:v>218</c:v>
                </c:pt>
                <c:pt idx="13">
                  <c:v>238</c:v>
                </c:pt>
                <c:pt idx="14">
                  <c:v>257</c:v>
                </c:pt>
                <c:pt idx="15">
                  <c:v>267</c:v>
                </c:pt>
                <c:pt idx="16">
                  <c:v>277</c:v>
                </c:pt>
                <c:pt idx="17">
                  <c:v>297</c:v>
                </c:pt>
                <c:pt idx="18">
                  <c:v>307</c:v>
                </c:pt>
                <c:pt idx="19">
                  <c:v>317</c:v>
                </c:pt>
                <c:pt idx="20">
                  <c:v>337</c:v>
                </c:pt>
                <c:pt idx="21">
                  <c:v>347</c:v>
                </c:pt>
                <c:pt idx="22">
                  <c:v>367</c:v>
                </c:pt>
                <c:pt idx="23">
                  <c:v>387</c:v>
                </c:pt>
                <c:pt idx="24">
                  <c:v>397</c:v>
                </c:pt>
                <c:pt idx="25">
                  <c:v>407</c:v>
                </c:pt>
                <c:pt idx="26">
                  <c:v>427</c:v>
                </c:pt>
                <c:pt idx="27">
                  <c:v>437</c:v>
                </c:pt>
                <c:pt idx="28">
                  <c:v>457</c:v>
                </c:pt>
                <c:pt idx="29">
                  <c:v>467</c:v>
                </c:pt>
                <c:pt idx="30">
                  <c:v>487</c:v>
                </c:pt>
                <c:pt idx="31">
                  <c:v>497</c:v>
                </c:pt>
                <c:pt idx="32">
                  <c:v>517</c:v>
                </c:pt>
                <c:pt idx="33">
                  <c:v>527</c:v>
                </c:pt>
                <c:pt idx="34">
                  <c:v>547</c:v>
                </c:pt>
                <c:pt idx="35">
                  <c:v>567</c:v>
                </c:pt>
                <c:pt idx="36">
                  <c:v>577</c:v>
                </c:pt>
                <c:pt idx="37">
                  <c:v>597</c:v>
                </c:pt>
                <c:pt idx="38">
                  <c:v>618</c:v>
                </c:pt>
                <c:pt idx="39">
                  <c:v>637</c:v>
                </c:pt>
                <c:pt idx="40">
                  <c:v>657</c:v>
                </c:pt>
                <c:pt idx="41">
                  <c:v>667</c:v>
                </c:pt>
                <c:pt idx="42">
                  <c:v>677</c:v>
                </c:pt>
                <c:pt idx="43">
                  <c:v>688</c:v>
                </c:pt>
                <c:pt idx="44">
                  <c:v>707</c:v>
                </c:pt>
                <c:pt idx="45">
                  <c:v>728</c:v>
                </c:pt>
                <c:pt idx="46">
                  <c:v>747</c:v>
                </c:pt>
                <c:pt idx="47">
                  <c:v>757</c:v>
                </c:pt>
                <c:pt idx="48">
                  <c:v>777</c:v>
                </c:pt>
                <c:pt idx="49">
                  <c:v>787</c:v>
                </c:pt>
                <c:pt idx="50">
                  <c:v>798</c:v>
                </c:pt>
                <c:pt idx="51">
                  <c:v>808</c:v>
                </c:pt>
                <c:pt idx="52">
                  <c:v>827</c:v>
                </c:pt>
                <c:pt idx="53">
                  <c:v>847</c:v>
                </c:pt>
                <c:pt idx="54">
                  <c:v>867</c:v>
                </c:pt>
                <c:pt idx="55">
                  <c:v>877</c:v>
                </c:pt>
                <c:pt idx="56">
                  <c:v>888</c:v>
                </c:pt>
                <c:pt idx="57">
                  <c:v>907</c:v>
                </c:pt>
                <c:pt idx="58">
                  <c:v>917</c:v>
                </c:pt>
                <c:pt idx="59">
                  <c:v>927</c:v>
                </c:pt>
                <c:pt idx="60">
                  <c:v>947</c:v>
                </c:pt>
                <c:pt idx="61">
                  <c:v>967</c:v>
                </c:pt>
                <c:pt idx="62">
                  <c:v>987</c:v>
                </c:pt>
                <c:pt idx="63">
                  <c:v>997</c:v>
                </c:pt>
                <c:pt idx="64">
                  <c:v>1027</c:v>
                </c:pt>
                <c:pt idx="65">
                  <c:v>1047</c:v>
                </c:pt>
                <c:pt idx="66">
                  <c:v>1067</c:v>
                </c:pt>
                <c:pt idx="67">
                  <c:v>1088</c:v>
                </c:pt>
                <c:pt idx="68">
                  <c:v>1107</c:v>
                </c:pt>
                <c:pt idx="69">
                  <c:v>1117</c:v>
                </c:pt>
                <c:pt idx="70">
                  <c:v>1127</c:v>
                </c:pt>
                <c:pt idx="71">
                  <c:v>1148</c:v>
                </c:pt>
                <c:pt idx="72">
                  <c:v>1167</c:v>
                </c:pt>
                <c:pt idx="73">
                  <c:v>1177</c:v>
                </c:pt>
                <c:pt idx="74">
                  <c:v>1197</c:v>
                </c:pt>
                <c:pt idx="75">
                  <c:v>1207</c:v>
                </c:pt>
                <c:pt idx="76">
                  <c:v>1217</c:v>
                </c:pt>
                <c:pt idx="77">
                  <c:v>1227</c:v>
                </c:pt>
                <c:pt idx="78">
                  <c:v>1247</c:v>
                </c:pt>
                <c:pt idx="79">
                  <c:v>1257</c:v>
                </c:pt>
                <c:pt idx="80">
                  <c:v>1277</c:v>
                </c:pt>
                <c:pt idx="81">
                  <c:v>1297</c:v>
                </c:pt>
                <c:pt idx="82">
                  <c:v>1307</c:v>
                </c:pt>
                <c:pt idx="83">
                  <c:v>1327</c:v>
                </c:pt>
                <c:pt idx="84">
                  <c:v>1347</c:v>
                </c:pt>
                <c:pt idx="85">
                  <c:v>1367</c:v>
                </c:pt>
                <c:pt idx="86">
                  <c:v>1377</c:v>
                </c:pt>
                <c:pt idx="87">
                  <c:v>1397</c:v>
                </c:pt>
                <c:pt idx="88">
                  <c:v>1417</c:v>
                </c:pt>
                <c:pt idx="89">
                  <c:v>1428</c:v>
                </c:pt>
                <c:pt idx="90">
                  <c:v>1438</c:v>
                </c:pt>
                <c:pt idx="91">
                  <c:v>1457</c:v>
                </c:pt>
                <c:pt idx="92">
                  <c:v>1468</c:v>
                </c:pt>
                <c:pt idx="93">
                  <c:v>1487</c:v>
                </c:pt>
                <c:pt idx="94">
                  <c:v>1497</c:v>
                </c:pt>
                <c:pt idx="95">
                  <c:v>1508</c:v>
                </c:pt>
                <c:pt idx="96">
                  <c:v>1527</c:v>
                </c:pt>
                <c:pt idx="97">
                  <c:v>1548</c:v>
                </c:pt>
                <c:pt idx="98">
                  <c:v>1557</c:v>
                </c:pt>
                <c:pt idx="99">
                  <c:v>1577</c:v>
                </c:pt>
                <c:pt idx="100">
                  <c:v>1598</c:v>
                </c:pt>
                <c:pt idx="101">
                  <c:v>1607</c:v>
                </c:pt>
                <c:pt idx="102">
                  <c:v>1617</c:v>
                </c:pt>
                <c:pt idx="103">
                  <c:v>1637</c:v>
                </c:pt>
                <c:pt idx="104">
                  <c:v>1657</c:v>
                </c:pt>
                <c:pt idx="105">
                  <c:v>1677</c:v>
                </c:pt>
                <c:pt idx="106">
                  <c:v>1697</c:v>
                </c:pt>
                <c:pt idx="107">
                  <c:v>1707</c:v>
                </c:pt>
                <c:pt idx="108">
                  <c:v>1727</c:v>
                </c:pt>
                <c:pt idx="109">
                  <c:v>1738</c:v>
                </c:pt>
                <c:pt idx="110">
                  <c:v>1757</c:v>
                </c:pt>
                <c:pt idx="111">
                  <c:v>1767</c:v>
                </c:pt>
                <c:pt idx="112">
                  <c:v>1777</c:v>
                </c:pt>
                <c:pt idx="113">
                  <c:v>1797</c:v>
                </c:pt>
                <c:pt idx="114">
                  <c:v>1807</c:v>
                </c:pt>
                <c:pt idx="115">
                  <c:v>1827</c:v>
                </c:pt>
                <c:pt idx="116">
                  <c:v>1848</c:v>
                </c:pt>
                <c:pt idx="117">
                  <c:v>1858</c:v>
                </c:pt>
                <c:pt idx="118">
                  <c:v>1867</c:v>
                </c:pt>
                <c:pt idx="119">
                  <c:v>1877</c:v>
                </c:pt>
                <c:pt idx="120">
                  <c:v>1897</c:v>
                </c:pt>
                <c:pt idx="121">
                  <c:v>1908</c:v>
                </c:pt>
                <c:pt idx="122">
                  <c:v>1927</c:v>
                </c:pt>
                <c:pt idx="123">
                  <c:v>1947</c:v>
                </c:pt>
                <c:pt idx="124">
                  <c:v>1967</c:v>
                </c:pt>
                <c:pt idx="125">
                  <c:v>1987</c:v>
                </c:pt>
                <c:pt idx="126">
                  <c:v>1997</c:v>
                </c:pt>
                <c:pt idx="127">
                  <c:v>2017</c:v>
                </c:pt>
                <c:pt idx="128">
                  <c:v>2037</c:v>
                </c:pt>
                <c:pt idx="129">
                  <c:v>2057</c:v>
                </c:pt>
                <c:pt idx="130">
                  <c:v>2067</c:v>
                </c:pt>
                <c:pt idx="131">
                  <c:v>2077</c:v>
                </c:pt>
                <c:pt idx="132">
                  <c:v>2088</c:v>
                </c:pt>
                <c:pt idx="133">
                  <c:v>2107</c:v>
                </c:pt>
                <c:pt idx="134">
                  <c:v>2117</c:v>
                </c:pt>
                <c:pt idx="135">
                  <c:v>2137</c:v>
                </c:pt>
                <c:pt idx="136">
                  <c:v>2157</c:v>
                </c:pt>
                <c:pt idx="137">
                  <c:v>2177</c:v>
                </c:pt>
                <c:pt idx="138">
                  <c:v>2187</c:v>
                </c:pt>
                <c:pt idx="139">
                  <c:v>2198</c:v>
                </c:pt>
                <c:pt idx="140">
                  <c:v>2217</c:v>
                </c:pt>
                <c:pt idx="141">
                  <c:v>2227</c:v>
                </c:pt>
                <c:pt idx="142">
                  <c:v>2247</c:v>
                </c:pt>
                <c:pt idx="143">
                  <c:v>2258</c:v>
                </c:pt>
                <c:pt idx="144">
                  <c:v>2277</c:v>
                </c:pt>
                <c:pt idx="145">
                  <c:v>2287</c:v>
                </c:pt>
                <c:pt idx="146">
                  <c:v>2307</c:v>
                </c:pt>
                <c:pt idx="147">
                  <c:v>2327</c:v>
                </c:pt>
                <c:pt idx="148">
                  <c:v>2347</c:v>
                </c:pt>
                <c:pt idx="149">
                  <c:v>2367</c:v>
                </c:pt>
                <c:pt idx="150">
                  <c:v>2377</c:v>
                </c:pt>
                <c:pt idx="151">
                  <c:v>2397</c:v>
                </c:pt>
                <c:pt idx="152">
                  <c:v>2418</c:v>
                </c:pt>
                <c:pt idx="153">
                  <c:v>2437</c:v>
                </c:pt>
                <c:pt idx="154">
                  <c:v>2457</c:v>
                </c:pt>
                <c:pt idx="155">
                  <c:v>2477</c:v>
                </c:pt>
                <c:pt idx="156">
                  <c:v>2497</c:v>
                </c:pt>
                <c:pt idx="157">
                  <c:v>2507</c:v>
                </c:pt>
                <c:pt idx="158">
                  <c:v>2517</c:v>
                </c:pt>
                <c:pt idx="159">
                  <c:v>2537</c:v>
                </c:pt>
                <c:pt idx="160">
                  <c:v>2547</c:v>
                </c:pt>
                <c:pt idx="161">
                  <c:v>2567</c:v>
                </c:pt>
                <c:pt idx="162">
                  <c:v>2577</c:v>
                </c:pt>
                <c:pt idx="163">
                  <c:v>2588</c:v>
                </c:pt>
                <c:pt idx="164">
                  <c:v>2607</c:v>
                </c:pt>
                <c:pt idx="165">
                  <c:v>2617</c:v>
                </c:pt>
                <c:pt idx="166">
                  <c:v>2627</c:v>
                </c:pt>
                <c:pt idx="167">
                  <c:v>2648</c:v>
                </c:pt>
                <c:pt idx="168">
                  <c:v>2658</c:v>
                </c:pt>
                <c:pt idx="169">
                  <c:v>2677</c:v>
                </c:pt>
                <c:pt idx="170">
                  <c:v>2697</c:v>
                </c:pt>
                <c:pt idx="171">
                  <c:v>2718</c:v>
                </c:pt>
                <c:pt idx="172">
                  <c:v>2738</c:v>
                </c:pt>
                <c:pt idx="173">
                  <c:v>2747</c:v>
                </c:pt>
                <c:pt idx="174">
                  <c:v>2757</c:v>
                </c:pt>
                <c:pt idx="175">
                  <c:v>2768</c:v>
                </c:pt>
                <c:pt idx="176">
                  <c:v>2787</c:v>
                </c:pt>
                <c:pt idx="177">
                  <c:v>2799</c:v>
                </c:pt>
                <c:pt idx="178">
                  <c:v>2809</c:v>
                </c:pt>
                <c:pt idx="179">
                  <c:v>2819</c:v>
                </c:pt>
                <c:pt idx="180">
                  <c:v>2835</c:v>
                </c:pt>
                <c:pt idx="181">
                  <c:v>2845</c:v>
                </c:pt>
                <c:pt idx="182">
                  <c:v>2864</c:v>
                </c:pt>
                <c:pt idx="183">
                  <c:v>2884</c:v>
                </c:pt>
                <c:pt idx="184">
                  <c:v>2895</c:v>
                </c:pt>
                <c:pt idx="185">
                  <c:v>2905</c:v>
                </c:pt>
                <c:pt idx="186">
                  <c:v>2925</c:v>
                </c:pt>
                <c:pt idx="187">
                  <c:v>2935</c:v>
                </c:pt>
                <c:pt idx="188">
                  <c:v>2955</c:v>
                </c:pt>
                <c:pt idx="189">
                  <c:v>2975</c:v>
                </c:pt>
                <c:pt idx="190">
                  <c:v>2994</c:v>
                </c:pt>
                <c:pt idx="191">
                  <c:v>3005</c:v>
                </c:pt>
                <c:pt idx="192">
                  <c:v>3025</c:v>
                </c:pt>
                <c:pt idx="193">
                  <c:v>3035</c:v>
                </c:pt>
                <c:pt idx="194">
                  <c:v>3045</c:v>
                </c:pt>
                <c:pt idx="195">
                  <c:v>3055</c:v>
                </c:pt>
                <c:pt idx="196">
                  <c:v>3074</c:v>
                </c:pt>
                <c:pt idx="197">
                  <c:v>3085</c:v>
                </c:pt>
                <c:pt idx="198">
                  <c:v>3104</c:v>
                </c:pt>
                <c:pt idx="199">
                  <c:v>3114</c:v>
                </c:pt>
                <c:pt idx="200">
                  <c:v>3125</c:v>
                </c:pt>
                <c:pt idx="201">
                  <c:v>3135</c:v>
                </c:pt>
                <c:pt idx="202">
                  <c:v>3155</c:v>
                </c:pt>
                <c:pt idx="203">
                  <c:v>3185</c:v>
                </c:pt>
                <c:pt idx="204">
                  <c:v>3195</c:v>
                </c:pt>
                <c:pt idx="205">
                  <c:v>3205</c:v>
                </c:pt>
                <c:pt idx="206">
                  <c:v>3225</c:v>
                </c:pt>
                <c:pt idx="207">
                  <c:v>3255</c:v>
                </c:pt>
                <c:pt idx="208">
                  <c:v>3275</c:v>
                </c:pt>
                <c:pt idx="209">
                  <c:v>3285</c:v>
                </c:pt>
                <c:pt idx="210">
                  <c:v>3304</c:v>
                </c:pt>
                <c:pt idx="211">
                  <c:v>3324</c:v>
                </c:pt>
                <c:pt idx="212">
                  <c:v>3335</c:v>
                </c:pt>
                <c:pt idx="213">
                  <c:v>3345</c:v>
                </c:pt>
                <c:pt idx="214">
                  <c:v>3365</c:v>
                </c:pt>
                <c:pt idx="215">
                  <c:v>3375</c:v>
                </c:pt>
                <c:pt idx="216">
                  <c:v>3395</c:v>
                </c:pt>
                <c:pt idx="217">
                  <c:v>3415</c:v>
                </c:pt>
                <c:pt idx="218">
                  <c:v>3425</c:v>
                </c:pt>
                <c:pt idx="219">
                  <c:v>3445</c:v>
                </c:pt>
                <c:pt idx="220">
                  <c:v>3464</c:v>
                </c:pt>
                <c:pt idx="221">
                  <c:v>3474</c:v>
                </c:pt>
                <c:pt idx="222">
                  <c:v>3494</c:v>
                </c:pt>
                <c:pt idx="223">
                  <c:v>3505</c:v>
                </c:pt>
                <c:pt idx="224">
                  <c:v>3525</c:v>
                </c:pt>
                <c:pt idx="225">
                  <c:v>3555</c:v>
                </c:pt>
                <c:pt idx="226">
                  <c:v>3565</c:v>
                </c:pt>
                <c:pt idx="227">
                  <c:v>3575</c:v>
                </c:pt>
                <c:pt idx="228">
                  <c:v>3595</c:v>
                </c:pt>
                <c:pt idx="229">
                  <c:v>3605</c:v>
                </c:pt>
                <c:pt idx="230">
                  <c:v>3625</c:v>
                </c:pt>
                <c:pt idx="231">
                  <c:v>3645</c:v>
                </c:pt>
                <c:pt idx="232">
                  <c:v>3664</c:v>
                </c:pt>
                <c:pt idx="233">
                  <c:v>3684</c:v>
                </c:pt>
                <c:pt idx="234">
                  <c:v>3704</c:v>
                </c:pt>
                <c:pt idx="235">
                  <c:v>3715</c:v>
                </c:pt>
                <c:pt idx="236">
                  <c:v>3735</c:v>
                </c:pt>
                <c:pt idx="237">
                  <c:v>3746</c:v>
                </c:pt>
                <c:pt idx="238">
                  <c:v>3756</c:v>
                </c:pt>
                <c:pt idx="239">
                  <c:v>3766</c:v>
                </c:pt>
                <c:pt idx="240">
                  <c:v>3786</c:v>
                </c:pt>
                <c:pt idx="241">
                  <c:v>3796</c:v>
                </c:pt>
                <c:pt idx="242">
                  <c:v>3816</c:v>
                </c:pt>
                <c:pt idx="243">
                  <c:v>3836</c:v>
                </c:pt>
                <c:pt idx="244">
                  <c:v>3847</c:v>
                </c:pt>
                <c:pt idx="245">
                  <c:v>3866</c:v>
                </c:pt>
                <c:pt idx="246">
                  <c:v>3886</c:v>
                </c:pt>
                <c:pt idx="247">
                  <c:v>3896</c:v>
                </c:pt>
                <c:pt idx="248">
                  <c:v>3916</c:v>
                </c:pt>
                <c:pt idx="249">
                  <c:v>3926</c:v>
                </c:pt>
                <c:pt idx="250">
                  <c:v>3946</c:v>
                </c:pt>
                <c:pt idx="251">
                  <c:v>3966</c:v>
                </c:pt>
                <c:pt idx="252">
                  <c:v>3986</c:v>
                </c:pt>
                <c:pt idx="253">
                  <c:v>3996</c:v>
                </c:pt>
                <c:pt idx="254">
                  <c:v>4007</c:v>
                </c:pt>
                <c:pt idx="255">
                  <c:v>4026</c:v>
                </c:pt>
                <c:pt idx="256">
                  <c:v>4057</c:v>
                </c:pt>
                <c:pt idx="257">
                  <c:v>4077</c:v>
                </c:pt>
                <c:pt idx="258">
                  <c:v>4096</c:v>
                </c:pt>
                <c:pt idx="259">
                  <c:v>4106</c:v>
                </c:pt>
                <c:pt idx="260">
                  <c:v>4126</c:v>
                </c:pt>
                <c:pt idx="261">
                  <c:v>4156</c:v>
                </c:pt>
                <c:pt idx="262">
                  <c:v>4186</c:v>
                </c:pt>
                <c:pt idx="263">
                  <c:v>4206</c:v>
                </c:pt>
                <c:pt idx="264">
                  <c:v>4216</c:v>
                </c:pt>
                <c:pt idx="265">
                  <c:v>4237</c:v>
                </c:pt>
                <c:pt idx="266">
                  <c:v>4256</c:v>
                </c:pt>
                <c:pt idx="267">
                  <c:v>4276</c:v>
                </c:pt>
                <c:pt idx="268">
                  <c:v>4286</c:v>
                </c:pt>
                <c:pt idx="269">
                  <c:v>4296</c:v>
                </c:pt>
                <c:pt idx="270">
                  <c:v>4306</c:v>
                </c:pt>
                <c:pt idx="271">
                  <c:v>4326</c:v>
                </c:pt>
                <c:pt idx="272">
                  <c:v>4346</c:v>
                </c:pt>
                <c:pt idx="273">
                  <c:v>4356</c:v>
                </c:pt>
                <c:pt idx="274">
                  <c:v>4366</c:v>
                </c:pt>
                <c:pt idx="275">
                  <c:v>4386</c:v>
                </c:pt>
                <c:pt idx="276">
                  <c:v>4406</c:v>
                </c:pt>
                <c:pt idx="277">
                  <c:v>4426</c:v>
                </c:pt>
                <c:pt idx="278">
                  <c:v>4447</c:v>
                </c:pt>
                <c:pt idx="279">
                  <c:v>4467</c:v>
                </c:pt>
                <c:pt idx="280">
                  <c:v>4487</c:v>
                </c:pt>
                <c:pt idx="281">
                  <c:v>4506</c:v>
                </c:pt>
                <c:pt idx="282">
                  <c:v>4516</c:v>
                </c:pt>
                <c:pt idx="283">
                  <c:v>4536</c:v>
                </c:pt>
                <c:pt idx="284">
                  <c:v>4546</c:v>
                </c:pt>
                <c:pt idx="285">
                  <c:v>4556</c:v>
                </c:pt>
                <c:pt idx="286">
                  <c:v>4576</c:v>
                </c:pt>
                <c:pt idx="287">
                  <c:v>4586</c:v>
                </c:pt>
                <c:pt idx="288">
                  <c:v>4596</c:v>
                </c:pt>
                <c:pt idx="289">
                  <c:v>4606</c:v>
                </c:pt>
                <c:pt idx="290">
                  <c:v>4626</c:v>
                </c:pt>
                <c:pt idx="291">
                  <c:v>4637</c:v>
                </c:pt>
                <c:pt idx="292">
                  <c:v>4657</c:v>
                </c:pt>
                <c:pt idx="293">
                  <c:v>4676</c:v>
                </c:pt>
                <c:pt idx="294">
                  <c:v>4696</c:v>
                </c:pt>
                <c:pt idx="295">
                  <c:v>4716</c:v>
                </c:pt>
                <c:pt idx="296">
                  <c:v>4736</c:v>
                </c:pt>
                <c:pt idx="297">
                  <c:v>4756</c:v>
                </c:pt>
                <c:pt idx="298">
                  <c:v>4766</c:v>
                </c:pt>
                <c:pt idx="299">
                  <c:v>4786</c:v>
                </c:pt>
                <c:pt idx="300">
                  <c:v>4796</c:v>
                </c:pt>
                <c:pt idx="301">
                  <c:v>4806</c:v>
                </c:pt>
                <c:pt idx="302">
                  <c:v>4816</c:v>
                </c:pt>
                <c:pt idx="303">
                  <c:v>4836</c:v>
                </c:pt>
                <c:pt idx="304">
                  <c:v>4856</c:v>
                </c:pt>
                <c:pt idx="305">
                  <c:v>4866</c:v>
                </c:pt>
                <c:pt idx="306">
                  <c:v>4896</c:v>
                </c:pt>
                <c:pt idx="307">
                  <c:v>4916</c:v>
                </c:pt>
                <c:pt idx="308">
                  <c:v>4946</c:v>
                </c:pt>
                <c:pt idx="309">
                  <c:v>4956</c:v>
                </c:pt>
                <c:pt idx="310">
                  <c:v>4976</c:v>
                </c:pt>
                <c:pt idx="311">
                  <c:v>4986</c:v>
                </c:pt>
                <c:pt idx="312">
                  <c:v>4996</c:v>
                </c:pt>
                <c:pt idx="313">
                  <c:v>5006</c:v>
                </c:pt>
                <c:pt idx="314">
                  <c:v>5016</c:v>
                </c:pt>
                <c:pt idx="315">
                  <c:v>5036</c:v>
                </c:pt>
                <c:pt idx="316">
                  <c:v>5046</c:v>
                </c:pt>
                <c:pt idx="317">
                  <c:v>5066</c:v>
                </c:pt>
                <c:pt idx="318">
                  <c:v>5086</c:v>
                </c:pt>
                <c:pt idx="319">
                  <c:v>5106</c:v>
                </c:pt>
                <c:pt idx="320">
                  <c:v>5117</c:v>
                </c:pt>
                <c:pt idx="321">
                  <c:v>5136</c:v>
                </c:pt>
                <c:pt idx="322">
                  <c:v>5156</c:v>
                </c:pt>
                <c:pt idx="323">
                  <c:v>5176</c:v>
                </c:pt>
                <c:pt idx="324">
                  <c:v>5186</c:v>
                </c:pt>
                <c:pt idx="325">
                  <c:v>5196</c:v>
                </c:pt>
                <c:pt idx="326">
                  <c:v>5216</c:v>
                </c:pt>
                <c:pt idx="327">
                  <c:v>5226</c:v>
                </c:pt>
                <c:pt idx="328">
                  <c:v>5246</c:v>
                </c:pt>
                <c:pt idx="329">
                  <c:v>5266</c:v>
                </c:pt>
                <c:pt idx="330">
                  <c:v>5276</c:v>
                </c:pt>
                <c:pt idx="331">
                  <c:v>5307</c:v>
                </c:pt>
                <c:pt idx="332">
                  <c:v>5317</c:v>
                </c:pt>
                <c:pt idx="333">
                  <c:v>5336</c:v>
                </c:pt>
                <c:pt idx="334">
                  <c:v>5357</c:v>
                </c:pt>
                <c:pt idx="335">
                  <c:v>5376</c:v>
                </c:pt>
                <c:pt idx="336">
                  <c:v>5396</c:v>
                </c:pt>
                <c:pt idx="337">
                  <c:v>5416</c:v>
                </c:pt>
                <c:pt idx="338">
                  <c:v>5436</c:v>
                </c:pt>
                <c:pt idx="339">
                  <c:v>5446</c:v>
                </c:pt>
                <c:pt idx="340">
                  <c:v>5456</c:v>
                </c:pt>
                <c:pt idx="341">
                  <c:v>5466</c:v>
                </c:pt>
                <c:pt idx="342">
                  <c:v>5486</c:v>
                </c:pt>
                <c:pt idx="343">
                  <c:v>5496</c:v>
                </c:pt>
                <c:pt idx="344">
                  <c:v>5516</c:v>
                </c:pt>
                <c:pt idx="345">
                  <c:v>5536</c:v>
                </c:pt>
                <c:pt idx="346">
                  <c:v>5546</c:v>
                </c:pt>
                <c:pt idx="347">
                  <c:v>5556</c:v>
                </c:pt>
                <c:pt idx="348">
                  <c:v>5576</c:v>
                </c:pt>
                <c:pt idx="349">
                  <c:v>5596</c:v>
                </c:pt>
                <c:pt idx="350">
                  <c:v>5606</c:v>
                </c:pt>
                <c:pt idx="351">
                  <c:v>5626</c:v>
                </c:pt>
                <c:pt idx="352">
                  <c:v>5646</c:v>
                </c:pt>
                <c:pt idx="353">
                  <c:v>5666</c:v>
                </c:pt>
                <c:pt idx="354">
                  <c:v>5676</c:v>
                </c:pt>
                <c:pt idx="355">
                  <c:v>5686</c:v>
                </c:pt>
                <c:pt idx="356">
                  <c:v>5696</c:v>
                </c:pt>
                <c:pt idx="357">
                  <c:v>5716</c:v>
                </c:pt>
                <c:pt idx="358">
                  <c:v>5726</c:v>
                </c:pt>
                <c:pt idx="359">
                  <c:v>5736</c:v>
                </c:pt>
                <c:pt idx="360">
                  <c:v>5747</c:v>
                </c:pt>
                <c:pt idx="361">
                  <c:v>5766</c:v>
                </c:pt>
                <c:pt idx="362">
                  <c:v>5786</c:v>
                </c:pt>
                <c:pt idx="363">
                  <c:v>5806</c:v>
                </c:pt>
                <c:pt idx="364">
                  <c:v>5817</c:v>
                </c:pt>
                <c:pt idx="365">
                  <c:v>5836</c:v>
                </c:pt>
                <c:pt idx="366">
                  <c:v>5856</c:v>
                </c:pt>
                <c:pt idx="367">
                  <c:v>5866</c:v>
                </c:pt>
                <c:pt idx="368">
                  <c:v>5886</c:v>
                </c:pt>
                <c:pt idx="369">
                  <c:v>5897</c:v>
                </c:pt>
                <c:pt idx="370">
                  <c:v>5917</c:v>
                </c:pt>
                <c:pt idx="371">
                  <c:v>5927</c:v>
                </c:pt>
                <c:pt idx="372">
                  <c:v>5937</c:v>
                </c:pt>
                <c:pt idx="373">
                  <c:v>5957</c:v>
                </c:pt>
                <c:pt idx="374">
                  <c:v>5976</c:v>
                </c:pt>
                <c:pt idx="375">
                  <c:v>5986</c:v>
                </c:pt>
                <c:pt idx="376">
                  <c:v>5996</c:v>
                </c:pt>
                <c:pt idx="377">
                  <c:v>6016</c:v>
                </c:pt>
                <c:pt idx="378">
                  <c:v>6036</c:v>
                </c:pt>
                <c:pt idx="379">
                  <c:v>6046</c:v>
                </c:pt>
                <c:pt idx="380">
                  <c:v>6066</c:v>
                </c:pt>
                <c:pt idx="381">
                  <c:v>6086</c:v>
                </c:pt>
                <c:pt idx="382">
                  <c:v>6106</c:v>
                </c:pt>
                <c:pt idx="383">
                  <c:v>6126</c:v>
                </c:pt>
                <c:pt idx="384">
                  <c:v>6137</c:v>
                </c:pt>
                <c:pt idx="385">
                  <c:v>6156</c:v>
                </c:pt>
                <c:pt idx="386">
                  <c:v>6166</c:v>
                </c:pt>
                <c:pt idx="387">
                  <c:v>6186</c:v>
                </c:pt>
                <c:pt idx="388">
                  <c:v>6196</c:v>
                </c:pt>
                <c:pt idx="389">
                  <c:v>6207</c:v>
                </c:pt>
                <c:pt idx="390">
                  <c:v>6227</c:v>
                </c:pt>
                <c:pt idx="391">
                  <c:v>6246</c:v>
                </c:pt>
                <c:pt idx="392">
                  <c:v>6266</c:v>
                </c:pt>
                <c:pt idx="393">
                  <c:v>6276</c:v>
                </c:pt>
                <c:pt idx="394">
                  <c:v>6286</c:v>
                </c:pt>
                <c:pt idx="395">
                  <c:v>6306</c:v>
                </c:pt>
                <c:pt idx="396">
                  <c:v>6326</c:v>
                </c:pt>
                <c:pt idx="397">
                  <c:v>6346</c:v>
                </c:pt>
                <c:pt idx="398">
                  <c:v>6356</c:v>
                </c:pt>
                <c:pt idx="399">
                  <c:v>6376</c:v>
                </c:pt>
                <c:pt idx="400">
                  <c:v>6396</c:v>
                </c:pt>
                <c:pt idx="401">
                  <c:v>6416</c:v>
                </c:pt>
                <c:pt idx="402">
                  <c:v>6426</c:v>
                </c:pt>
                <c:pt idx="403">
                  <c:v>6436</c:v>
                </c:pt>
                <c:pt idx="404">
                  <c:v>6456</c:v>
                </c:pt>
                <c:pt idx="405">
                  <c:v>6476</c:v>
                </c:pt>
                <c:pt idx="406">
                  <c:v>6496</c:v>
                </c:pt>
                <c:pt idx="407">
                  <c:v>6507</c:v>
                </c:pt>
                <c:pt idx="408">
                  <c:v>6526</c:v>
                </c:pt>
                <c:pt idx="409">
                  <c:v>6536</c:v>
                </c:pt>
                <c:pt idx="410">
                  <c:v>6546</c:v>
                </c:pt>
                <c:pt idx="411">
                  <c:v>6567</c:v>
                </c:pt>
                <c:pt idx="412">
                  <c:v>6586</c:v>
                </c:pt>
                <c:pt idx="413">
                  <c:v>6597</c:v>
                </c:pt>
                <c:pt idx="414">
                  <c:v>6616</c:v>
                </c:pt>
                <c:pt idx="415">
                  <c:v>6636</c:v>
                </c:pt>
                <c:pt idx="416">
                  <c:v>6646</c:v>
                </c:pt>
                <c:pt idx="417">
                  <c:v>6666</c:v>
                </c:pt>
                <c:pt idx="418">
                  <c:v>6686</c:v>
                </c:pt>
                <c:pt idx="419">
                  <c:v>6696</c:v>
                </c:pt>
                <c:pt idx="420">
                  <c:v>6706</c:v>
                </c:pt>
                <c:pt idx="421">
                  <c:v>6726</c:v>
                </c:pt>
                <c:pt idx="422">
                  <c:v>6747</c:v>
                </c:pt>
                <c:pt idx="423">
                  <c:v>6757</c:v>
                </c:pt>
                <c:pt idx="424">
                  <c:v>6777</c:v>
                </c:pt>
                <c:pt idx="425">
                  <c:v>6796</c:v>
                </c:pt>
                <c:pt idx="426">
                  <c:v>6816</c:v>
                </c:pt>
                <c:pt idx="427">
                  <c:v>6826</c:v>
                </c:pt>
                <c:pt idx="428">
                  <c:v>6846</c:v>
                </c:pt>
                <c:pt idx="429">
                  <c:v>6866</c:v>
                </c:pt>
                <c:pt idx="430">
                  <c:v>6886</c:v>
                </c:pt>
                <c:pt idx="431">
                  <c:v>6897</c:v>
                </c:pt>
                <c:pt idx="432">
                  <c:v>6907</c:v>
                </c:pt>
                <c:pt idx="433">
                  <c:v>6926</c:v>
                </c:pt>
                <c:pt idx="434">
                  <c:v>6956</c:v>
                </c:pt>
                <c:pt idx="435">
                  <c:v>6966</c:v>
                </c:pt>
                <c:pt idx="436">
                  <c:v>6986</c:v>
                </c:pt>
                <c:pt idx="437">
                  <c:v>6996</c:v>
                </c:pt>
                <c:pt idx="438">
                  <c:v>7006</c:v>
                </c:pt>
                <c:pt idx="439">
                  <c:v>7026</c:v>
                </c:pt>
                <c:pt idx="440">
                  <c:v>7036</c:v>
                </c:pt>
                <c:pt idx="441">
                  <c:v>7046</c:v>
                </c:pt>
                <c:pt idx="442">
                  <c:v>7066</c:v>
                </c:pt>
                <c:pt idx="443">
                  <c:v>7076</c:v>
                </c:pt>
                <c:pt idx="444">
                  <c:v>7096</c:v>
                </c:pt>
                <c:pt idx="445">
                  <c:v>7116</c:v>
                </c:pt>
                <c:pt idx="446">
                  <c:v>7126</c:v>
                </c:pt>
                <c:pt idx="447">
                  <c:v>7146</c:v>
                </c:pt>
                <c:pt idx="448">
                  <c:v>7166</c:v>
                </c:pt>
                <c:pt idx="449">
                  <c:v>7176</c:v>
                </c:pt>
                <c:pt idx="450">
                  <c:v>7196</c:v>
                </c:pt>
                <c:pt idx="451">
                  <c:v>7206</c:v>
                </c:pt>
                <c:pt idx="452">
                  <c:v>7217</c:v>
                </c:pt>
                <c:pt idx="453">
                  <c:v>7236</c:v>
                </c:pt>
                <c:pt idx="454">
                  <c:v>7256</c:v>
                </c:pt>
                <c:pt idx="455">
                  <c:v>7277</c:v>
                </c:pt>
                <c:pt idx="456">
                  <c:v>7296</c:v>
                </c:pt>
                <c:pt idx="457">
                  <c:v>7306</c:v>
                </c:pt>
                <c:pt idx="458">
                  <c:v>7326</c:v>
                </c:pt>
                <c:pt idx="459">
                  <c:v>7336</c:v>
                </c:pt>
                <c:pt idx="460">
                  <c:v>7346</c:v>
                </c:pt>
                <c:pt idx="461">
                  <c:v>7366</c:v>
                </c:pt>
                <c:pt idx="462">
                  <c:v>7377</c:v>
                </c:pt>
                <c:pt idx="463">
                  <c:v>7396</c:v>
                </c:pt>
                <c:pt idx="464">
                  <c:v>7407</c:v>
                </c:pt>
                <c:pt idx="465">
                  <c:v>7426</c:v>
                </c:pt>
                <c:pt idx="466">
                  <c:v>7447</c:v>
                </c:pt>
                <c:pt idx="467">
                  <c:v>7466</c:v>
                </c:pt>
                <c:pt idx="468">
                  <c:v>7486</c:v>
                </c:pt>
                <c:pt idx="469">
                  <c:v>7506</c:v>
                </c:pt>
                <c:pt idx="470">
                  <c:v>7516</c:v>
                </c:pt>
                <c:pt idx="471">
                  <c:v>7526</c:v>
                </c:pt>
                <c:pt idx="472">
                  <c:v>7546</c:v>
                </c:pt>
                <c:pt idx="473">
                  <c:v>7556</c:v>
                </c:pt>
                <c:pt idx="474">
                  <c:v>7576</c:v>
                </c:pt>
                <c:pt idx="475">
                  <c:v>7596</c:v>
                </c:pt>
                <c:pt idx="476">
                  <c:v>7606</c:v>
                </c:pt>
                <c:pt idx="477">
                  <c:v>7616</c:v>
                </c:pt>
                <c:pt idx="478">
                  <c:v>7636</c:v>
                </c:pt>
                <c:pt idx="479">
                  <c:v>7646</c:v>
                </c:pt>
                <c:pt idx="480">
                  <c:v>7666</c:v>
                </c:pt>
                <c:pt idx="481">
                  <c:v>7686</c:v>
                </c:pt>
                <c:pt idx="482">
                  <c:v>7706</c:v>
                </c:pt>
                <c:pt idx="483">
                  <c:v>7716</c:v>
                </c:pt>
                <c:pt idx="484">
                  <c:v>7726</c:v>
                </c:pt>
                <c:pt idx="485">
                  <c:v>7746</c:v>
                </c:pt>
                <c:pt idx="486">
                  <c:v>7756</c:v>
                </c:pt>
                <c:pt idx="487">
                  <c:v>7776</c:v>
                </c:pt>
                <c:pt idx="488">
                  <c:v>7786</c:v>
                </c:pt>
                <c:pt idx="489">
                  <c:v>7796</c:v>
                </c:pt>
                <c:pt idx="490">
                  <c:v>7816</c:v>
                </c:pt>
                <c:pt idx="491">
                  <c:v>7837</c:v>
                </c:pt>
                <c:pt idx="492">
                  <c:v>7857</c:v>
                </c:pt>
                <c:pt idx="493">
                  <c:v>7876</c:v>
                </c:pt>
                <c:pt idx="494">
                  <c:v>7886</c:v>
                </c:pt>
                <c:pt idx="495">
                  <c:v>7896</c:v>
                </c:pt>
                <c:pt idx="496">
                  <c:v>7906</c:v>
                </c:pt>
                <c:pt idx="497">
                  <c:v>7917</c:v>
                </c:pt>
                <c:pt idx="498">
                  <c:v>7936</c:v>
                </c:pt>
                <c:pt idx="499">
                  <c:v>7956</c:v>
                </c:pt>
                <c:pt idx="500">
                  <c:v>7986</c:v>
                </c:pt>
                <c:pt idx="501">
                  <c:v>7996</c:v>
                </c:pt>
                <c:pt idx="502">
                  <c:v>8016</c:v>
                </c:pt>
                <c:pt idx="503">
                  <c:v>8036</c:v>
                </c:pt>
                <c:pt idx="504">
                  <c:v>8046</c:v>
                </c:pt>
                <c:pt idx="505">
                  <c:v>8066</c:v>
                </c:pt>
                <c:pt idx="506">
                  <c:v>8077</c:v>
                </c:pt>
                <c:pt idx="507">
                  <c:v>8106</c:v>
                </c:pt>
                <c:pt idx="508">
                  <c:v>8117</c:v>
                </c:pt>
                <c:pt idx="509">
                  <c:v>8126</c:v>
                </c:pt>
                <c:pt idx="510">
                  <c:v>8146</c:v>
                </c:pt>
                <c:pt idx="511">
                  <c:v>8156</c:v>
                </c:pt>
                <c:pt idx="512">
                  <c:v>8176</c:v>
                </c:pt>
                <c:pt idx="513">
                  <c:v>8206</c:v>
                </c:pt>
                <c:pt idx="514">
                  <c:v>8226</c:v>
                </c:pt>
                <c:pt idx="515">
                  <c:v>8246</c:v>
                </c:pt>
                <c:pt idx="516">
                  <c:v>8267</c:v>
                </c:pt>
                <c:pt idx="517">
                  <c:v>8286</c:v>
                </c:pt>
                <c:pt idx="518">
                  <c:v>8296</c:v>
                </c:pt>
                <c:pt idx="519">
                  <c:v>8316</c:v>
                </c:pt>
                <c:pt idx="520">
                  <c:v>8336</c:v>
                </c:pt>
                <c:pt idx="521">
                  <c:v>8356</c:v>
                </c:pt>
                <c:pt idx="522">
                  <c:v>8377</c:v>
                </c:pt>
                <c:pt idx="523">
                  <c:v>8396</c:v>
                </c:pt>
                <c:pt idx="524">
                  <c:v>8416</c:v>
                </c:pt>
                <c:pt idx="525">
                  <c:v>8426</c:v>
                </c:pt>
                <c:pt idx="526">
                  <c:v>8436</c:v>
                </c:pt>
                <c:pt idx="527">
                  <c:v>8456</c:v>
                </c:pt>
                <c:pt idx="528">
                  <c:v>8466</c:v>
                </c:pt>
                <c:pt idx="529">
                  <c:v>8487</c:v>
                </c:pt>
                <c:pt idx="530">
                  <c:v>8506</c:v>
                </c:pt>
                <c:pt idx="531">
                  <c:v>8516</c:v>
                </c:pt>
                <c:pt idx="532">
                  <c:v>8526</c:v>
                </c:pt>
                <c:pt idx="533">
                  <c:v>8546</c:v>
                </c:pt>
                <c:pt idx="534">
                  <c:v>8566</c:v>
                </c:pt>
                <c:pt idx="535">
                  <c:v>8577</c:v>
                </c:pt>
                <c:pt idx="536">
                  <c:v>8596</c:v>
                </c:pt>
                <c:pt idx="537">
                  <c:v>8606</c:v>
                </c:pt>
                <c:pt idx="538">
                  <c:v>8626</c:v>
                </c:pt>
                <c:pt idx="539">
                  <c:v>8646</c:v>
                </c:pt>
                <c:pt idx="540">
                  <c:v>8666</c:v>
                </c:pt>
                <c:pt idx="541">
                  <c:v>8676</c:v>
                </c:pt>
                <c:pt idx="542">
                  <c:v>8696</c:v>
                </c:pt>
                <c:pt idx="543">
                  <c:v>8716</c:v>
                </c:pt>
                <c:pt idx="544">
                  <c:v>8736</c:v>
                </c:pt>
                <c:pt idx="545">
                  <c:v>8746</c:v>
                </c:pt>
                <c:pt idx="546">
                  <c:v>8756</c:v>
                </c:pt>
                <c:pt idx="547">
                  <c:v>8766</c:v>
                </c:pt>
                <c:pt idx="548">
                  <c:v>8776</c:v>
                </c:pt>
                <c:pt idx="549">
                  <c:v>8796</c:v>
                </c:pt>
                <c:pt idx="550">
                  <c:v>8806</c:v>
                </c:pt>
                <c:pt idx="551">
                  <c:v>8816</c:v>
                </c:pt>
                <c:pt idx="552">
                  <c:v>8836</c:v>
                </c:pt>
                <c:pt idx="553">
                  <c:v>8846</c:v>
                </c:pt>
                <c:pt idx="554">
                  <c:v>8866</c:v>
                </c:pt>
                <c:pt idx="555">
                  <c:v>8876</c:v>
                </c:pt>
                <c:pt idx="556">
                  <c:v>8896</c:v>
                </c:pt>
                <c:pt idx="557">
                  <c:v>8906</c:v>
                </c:pt>
                <c:pt idx="558">
                  <c:v>8926</c:v>
                </c:pt>
                <c:pt idx="559">
                  <c:v>8946</c:v>
                </c:pt>
                <c:pt idx="560">
                  <c:v>8956</c:v>
                </c:pt>
                <c:pt idx="561">
                  <c:v>8976</c:v>
                </c:pt>
                <c:pt idx="562">
                  <c:v>8996</c:v>
                </c:pt>
                <c:pt idx="563">
                  <c:v>9017</c:v>
                </c:pt>
                <c:pt idx="564">
                  <c:v>9036</c:v>
                </c:pt>
                <c:pt idx="565">
                  <c:v>9047</c:v>
                </c:pt>
                <c:pt idx="566">
                  <c:v>9066</c:v>
                </c:pt>
                <c:pt idx="567">
                  <c:v>9086</c:v>
                </c:pt>
                <c:pt idx="568">
                  <c:v>9106</c:v>
                </c:pt>
                <c:pt idx="569">
                  <c:v>9116</c:v>
                </c:pt>
                <c:pt idx="570">
                  <c:v>9137</c:v>
                </c:pt>
                <c:pt idx="571">
                  <c:v>9156</c:v>
                </c:pt>
                <c:pt idx="572">
                  <c:v>9166</c:v>
                </c:pt>
                <c:pt idx="573">
                  <c:v>9187</c:v>
                </c:pt>
                <c:pt idx="574">
                  <c:v>9206</c:v>
                </c:pt>
                <c:pt idx="575">
                  <c:v>9216</c:v>
                </c:pt>
                <c:pt idx="576">
                  <c:v>9236</c:v>
                </c:pt>
                <c:pt idx="577">
                  <c:v>9247</c:v>
                </c:pt>
                <c:pt idx="578">
                  <c:v>9266</c:v>
                </c:pt>
                <c:pt idx="579">
                  <c:v>9277</c:v>
                </c:pt>
                <c:pt idx="580">
                  <c:v>9287</c:v>
                </c:pt>
                <c:pt idx="581">
                  <c:v>9307</c:v>
                </c:pt>
                <c:pt idx="582">
                  <c:v>9326</c:v>
                </c:pt>
                <c:pt idx="583">
                  <c:v>9346</c:v>
                </c:pt>
                <c:pt idx="584">
                  <c:v>9366</c:v>
                </c:pt>
                <c:pt idx="585">
                  <c:v>9376</c:v>
                </c:pt>
                <c:pt idx="586">
                  <c:v>9387</c:v>
                </c:pt>
                <c:pt idx="587">
                  <c:v>9406</c:v>
                </c:pt>
                <c:pt idx="588">
                  <c:v>9426</c:v>
                </c:pt>
                <c:pt idx="589">
                  <c:v>9446</c:v>
                </c:pt>
                <c:pt idx="590">
                  <c:v>9466</c:v>
                </c:pt>
                <c:pt idx="591">
                  <c:v>9476</c:v>
                </c:pt>
                <c:pt idx="592">
                  <c:v>9496</c:v>
                </c:pt>
                <c:pt idx="593">
                  <c:v>9517</c:v>
                </c:pt>
                <c:pt idx="594">
                  <c:v>9536</c:v>
                </c:pt>
                <c:pt idx="595">
                  <c:v>9546</c:v>
                </c:pt>
                <c:pt idx="596">
                  <c:v>9567</c:v>
                </c:pt>
                <c:pt idx="597">
                  <c:v>9586</c:v>
                </c:pt>
                <c:pt idx="598">
                  <c:v>9596</c:v>
                </c:pt>
                <c:pt idx="599">
                  <c:v>9616</c:v>
                </c:pt>
                <c:pt idx="600">
                  <c:v>9626</c:v>
                </c:pt>
                <c:pt idx="601">
                  <c:v>9647</c:v>
                </c:pt>
                <c:pt idx="602">
                  <c:v>9666</c:v>
                </c:pt>
                <c:pt idx="603">
                  <c:v>9686</c:v>
                </c:pt>
                <c:pt idx="604">
                  <c:v>9696</c:v>
                </c:pt>
                <c:pt idx="605">
                  <c:v>9716</c:v>
                </c:pt>
                <c:pt idx="606">
                  <c:v>9736</c:v>
                </c:pt>
                <c:pt idx="607">
                  <c:v>9746</c:v>
                </c:pt>
                <c:pt idx="608">
                  <c:v>9757</c:v>
                </c:pt>
                <c:pt idx="609">
                  <c:v>9777</c:v>
                </c:pt>
                <c:pt idx="610">
                  <c:v>9796</c:v>
                </c:pt>
                <c:pt idx="611">
                  <c:v>9816</c:v>
                </c:pt>
                <c:pt idx="612">
                  <c:v>9826</c:v>
                </c:pt>
                <c:pt idx="613">
                  <c:v>9846</c:v>
                </c:pt>
                <c:pt idx="614">
                  <c:v>9866</c:v>
                </c:pt>
                <c:pt idx="615">
                  <c:v>9876</c:v>
                </c:pt>
                <c:pt idx="616">
                  <c:v>9896</c:v>
                </c:pt>
                <c:pt idx="617">
                  <c:v>9916</c:v>
                </c:pt>
                <c:pt idx="618">
                  <c:v>9926</c:v>
                </c:pt>
                <c:pt idx="619">
                  <c:v>9946</c:v>
                </c:pt>
                <c:pt idx="620">
                  <c:v>9966</c:v>
                </c:pt>
                <c:pt idx="621">
                  <c:v>9996</c:v>
                </c:pt>
                <c:pt idx="622">
                  <c:v>10006</c:v>
                </c:pt>
                <c:pt idx="623">
                  <c:v>10026</c:v>
                </c:pt>
                <c:pt idx="624">
                  <c:v>10036</c:v>
                </c:pt>
                <c:pt idx="625">
                  <c:v>10046</c:v>
                </c:pt>
                <c:pt idx="626">
                  <c:v>10067</c:v>
                </c:pt>
                <c:pt idx="627">
                  <c:v>10086</c:v>
                </c:pt>
                <c:pt idx="628">
                  <c:v>10106</c:v>
                </c:pt>
                <c:pt idx="629">
                  <c:v>10126</c:v>
                </c:pt>
                <c:pt idx="630">
                  <c:v>10136</c:v>
                </c:pt>
                <c:pt idx="631">
                  <c:v>10156</c:v>
                </c:pt>
                <c:pt idx="632">
                  <c:v>10167</c:v>
                </c:pt>
                <c:pt idx="633">
                  <c:v>10187</c:v>
                </c:pt>
                <c:pt idx="634">
                  <c:v>10206</c:v>
                </c:pt>
                <c:pt idx="635">
                  <c:v>10226</c:v>
                </c:pt>
                <c:pt idx="636">
                  <c:v>10236</c:v>
                </c:pt>
                <c:pt idx="637">
                  <c:v>10256</c:v>
                </c:pt>
                <c:pt idx="638">
                  <c:v>10266</c:v>
                </c:pt>
              </c:numCache>
            </c:numRef>
          </c:xVal>
          <c:yVal>
            <c:numRef>
              <c:f>front1!$C$1:$C$639</c:f>
              <c:numCache>
                <c:formatCode>General</c:formatCode>
                <c:ptCount val="639"/>
                <c:pt idx="0">
                  <c:v>0.97314299999999998</c:v>
                </c:pt>
                <c:pt idx="1">
                  <c:v>0.97631699999999999</c:v>
                </c:pt>
                <c:pt idx="2">
                  <c:v>0.97900299999999996</c:v>
                </c:pt>
                <c:pt idx="3">
                  <c:v>0.98156600000000005</c:v>
                </c:pt>
                <c:pt idx="4">
                  <c:v>0.98364200000000002</c:v>
                </c:pt>
                <c:pt idx="5">
                  <c:v>0.98168800000000001</c:v>
                </c:pt>
                <c:pt idx="6">
                  <c:v>0.98693799999999998</c:v>
                </c:pt>
                <c:pt idx="7">
                  <c:v>0.98071200000000003</c:v>
                </c:pt>
                <c:pt idx="8">
                  <c:v>0.977904</c:v>
                </c:pt>
                <c:pt idx="9">
                  <c:v>0.97717100000000001</c:v>
                </c:pt>
                <c:pt idx="10">
                  <c:v>0.98046800000000001</c:v>
                </c:pt>
                <c:pt idx="11">
                  <c:v>0.97973500000000002</c:v>
                </c:pt>
                <c:pt idx="12">
                  <c:v>0.97607299999999997</c:v>
                </c:pt>
                <c:pt idx="13">
                  <c:v>0.98498399999999997</c:v>
                </c:pt>
                <c:pt idx="14">
                  <c:v>0.97863599999999995</c:v>
                </c:pt>
                <c:pt idx="15">
                  <c:v>0.97912500000000002</c:v>
                </c:pt>
                <c:pt idx="16">
                  <c:v>0.97411999999999999</c:v>
                </c:pt>
                <c:pt idx="17">
                  <c:v>0.97851399999999999</c:v>
                </c:pt>
                <c:pt idx="18">
                  <c:v>0.98510600000000004</c:v>
                </c:pt>
                <c:pt idx="19">
                  <c:v>0.98058999999999996</c:v>
                </c:pt>
                <c:pt idx="20">
                  <c:v>0.98107800000000001</c:v>
                </c:pt>
                <c:pt idx="21">
                  <c:v>0.97912500000000002</c:v>
                </c:pt>
                <c:pt idx="22">
                  <c:v>0.97924699999999998</c:v>
                </c:pt>
                <c:pt idx="23">
                  <c:v>0.97704899999999995</c:v>
                </c:pt>
                <c:pt idx="24">
                  <c:v>0.97509599999999996</c:v>
                </c:pt>
                <c:pt idx="25">
                  <c:v>0.97643899999999995</c:v>
                </c:pt>
                <c:pt idx="26">
                  <c:v>0.98205500000000001</c:v>
                </c:pt>
                <c:pt idx="27">
                  <c:v>0.97961299999999996</c:v>
                </c:pt>
                <c:pt idx="28">
                  <c:v>0.978881</c:v>
                </c:pt>
                <c:pt idx="29">
                  <c:v>0.98156600000000005</c:v>
                </c:pt>
                <c:pt idx="30">
                  <c:v>0.98547300000000004</c:v>
                </c:pt>
                <c:pt idx="31">
                  <c:v>0.97631699999999999</c:v>
                </c:pt>
                <c:pt idx="32">
                  <c:v>0.98327500000000001</c:v>
                </c:pt>
                <c:pt idx="33">
                  <c:v>0.980101</c:v>
                </c:pt>
                <c:pt idx="34">
                  <c:v>0.97692699999999999</c:v>
                </c:pt>
                <c:pt idx="35">
                  <c:v>0.97717100000000001</c:v>
                </c:pt>
                <c:pt idx="36">
                  <c:v>0.98083399999999998</c:v>
                </c:pt>
                <c:pt idx="37">
                  <c:v>0.98217699999999997</c:v>
                </c:pt>
                <c:pt idx="38">
                  <c:v>0.98168800000000001</c:v>
                </c:pt>
                <c:pt idx="39">
                  <c:v>0.98034500000000002</c:v>
                </c:pt>
                <c:pt idx="40">
                  <c:v>0.98266500000000001</c:v>
                </c:pt>
                <c:pt idx="41">
                  <c:v>0.97900299999999996</c:v>
                </c:pt>
                <c:pt idx="42">
                  <c:v>0.97753800000000002</c:v>
                </c:pt>
                <c:pt idx="43">
                  <c:v>0.98547300000000004</c:v>
                </c:pt>
                <c:pt idx="44">
                  <c:v>0.98083399999999998</c:v>
                </c:pt>
                <c:pt idx="45">
                  <c:v>0.98022299999999996</c:v>
                </c:pt>
                <c:pt idx="46">
                  <c:v>0.97582899999999995</c:v>
                </c:pt>
                <c:pt idx="47">
                  <c:v>0.97668299999999997</c:v>
                </c:pt>
                <c:pt idx="48">
                  <c:v>0.98083399999999998</c:v>
                </c:pt>
                <c:pt idx="49">
                  <c:v>0.97753800000000002</c:v>
                </c:pt>
                <c:pt idx="50">
                  <c:v>0.97753800000000002</c:v>
                </c:pt>
                <c:pt idx="51">
                  <c:v>0.97826999999999997</c:v>
                </c:pt>
                <c:pt idx="52">
                  <c:v>0.98156600000000005</c:v>
                </c:pt>
                <c:pt idx="53">
                  <c:v>0.97900299999999996</c:v>
                </c:pt>
                <c:pt idx="54">
                  <c:v>0.98046800000000001</c:v>
                </c:pt>
                <c:pt idx="55">
                  <c:v>0.97985699999999998</c:v>
                </c:pt>
                <c:pt idx="56">
                  <c:v>0.97717100000000001</c:v>
                </c:pt>
                <c:pt idx="57">
                  <c:v>0.97826999999999997</c:v>
                </c:pt>
                <c:pt idx="58">
                  <c:v>0.98510600000000004</c:v>
                </c:pt>
                <c:pt idx="59">
                  <c:v>0.97851399999999999</c:v>
                </c:pt>
                <c:pt idx="60">
                  <c:v>0.97729299999999997</c:v>
                </c:pt>
                <c:pt idx="61">
                  <c:v>0.98034500000000002</c:v>
                </c:pt>
                <c:pt idx="62">
                  <c:v>0.98168800000000001</c:v>
                </c:pt>
                <c:pt idx="63">
                  <c:v>0.97961299999999996</c:v>
                </c:pt>
                <c:pt idx="64">
                  <c:v>0.97570699999999999</c:v>
                </c:pt>
                <c:pt idx="65">
                  <c:v>0.97753800000000002</c:v>
                </c:pt>
                <c:pt idx="66">
                  <c:v>0.97863599999999995</c:v>
                </c:pt>
                <c:pt idx="67">
                  <c:v>0.97839200000000004</c:v>
                </c:pt>
                <c:pt idx="68">
                  <c:v>0.97973500000000002</c:v>
                </c:pt>
                <c:pt idx="69">
                  <c:v>0.98242099999999999</c:v>
                </c:pt>
                <c:pt idx="70">
                  <c:v>0.97961299999999996</c:v>
                </c:pt>
                <c:pt idx="71">
                  <c:v>0.97509599999999996</c:v>
                </c:pt>
                <c:pt idx="72">
                  <c:v>0.980101</c:v>
                </c:pt>
                <c:pt idx="73">
                  <c:v>0.97924699999999998</c:v>
                </c:pt>
                <c:pt idx="74">
                  <c:v>0.98156600000000005</c:v>
                </c:pt>
                <c:pt idx="75">
                  <c:v>0.979491</c:v>
                </c:pt>
                <c:pt idx="76">
                  <c:v>0.98144399999999998</c:v>
                </c:pt>
                <c:pt idx="77">
                  <c:v>0.97997900000000004</c:v>
                </c:pt>
                <c:pt idx="78">
                  <c:v>0.97912500000000002</c:v>
                </c:pt>
                <c:pt idx="79">
                  <c:v>0.97973500000000002</c:v>
                </c:pt>
                <c:pt idx="80">
                  <c:v>0.97753800000000002</c:v>
                </c:pt>
                <c:pt idx="81">
                  <c:v>0.97985699999999998</c:v>
                </c:pt>
                <c:pt idx="82">
                  <c:v>0.97741599999999995</c:v>
                </c:pt>
                <c:pt idx="83">
                  <c:v>0.97558400000000001</c:v>
                </c:pt>
                <c:pt idx="84">
                  <c:v>0.98071200000000003</c:v>
                </c:pt>
                <c:pt idx="85">
                  <c:v>0.977904</c:v>
                </c:pt>
                <c:pt idx="86">
                  <c:v>0.98193299999999994</c:v>
                </c:pt>
                <c:pt idx="87">
                  <c:v>0.98083399999999998</c:v>
                </c:pt>
                <c:pt idx="88">
                  <c:v>0.97973500000000002</c:v>
                </c:pt>
                <c:pt idx="89">
                  <c:v>0.97546200000000005</c:v>
                </c:pt>
                <c:pt idx="90">
                  <c:v>0.98437399999999997</c:v>
                </c:pt>
                <c:pt idx="91">
                  <c:v>0.980101</c:v>
                </c:pt>
                <c:pt idx="92">
                  <c:v>0.97778200000000004</c:v>
                </c:pt>
                <c:pt idx="93">
                  <c:v>0.97631699999999999</c:v>
                </c:pt>
                <c:pt idx="94">
                  <c:v>0.97509599999999996</c:v>
                </c:pt>
                <c:pt idx="95">
                  <c:v>0.97497400000000001</c:v>
                </c:pt>
                <c:pt idx="96">
                  <c:v>0.97863599999999995</c:v>
                </c:pt>
                <c:pt idx="97">
                  <c:v>0.97936900000000005</c:v>
                </c:pt>
                <c:pt idx="98">
                  <c:v>0.97985699999999998</c:v>
                </c:pt>
                <c:pt idx="99">
                  <c:v>0.98058999999999996</c:v>
                </c:pt>
                <c:pt idx="100">
                  <c:v>0.98022299999999996</c:v>
                </c:pt>
                <c:pt idx="101">
                  <c:v>0.97985699999999998</c:v>
                </c:pt>
                <c:pt idx="102">
                  <c:v>0.97851399999999999</c:v>
                </c:pt>
                <c:pt idx="103">
                  <c:v>0.97851399999999999</c:v>
                </c:pt>
                <c:pt idx="104">
                  <c:v>0.98364200000000002</c:v>
                </c:pt>
                <c:pt idx="105">
                  <c:v>0.98290900000000003</c:v>
                </c:pt>
                <c:pt idx="106">
                  <c:v>0.97753800000000002</c:v>
                </c:pt>
                <c:pt idx="107">
                  <c:v>0.98156600000000005</c:v>
                </c:pt>
                <c:pt idx="108">
                  <c:v>0.98364200000000002</c:v>
                </c:pt>
                <c:pt idx="109">
                  <c:v>0.98144399999999998</c:v>
                </c:pt>
                <c:pt idx="110">
                  <c:v>0.98107800000000001</c:v>
                </c:pt>
                <c:pt idx="111">
                  <c:v>0.97826999999999997</c:v>
                </c:pt>
                <c:pt idx="112">
                  <c:v>0.97692699999999999</c:v>
                </c:pt>
                <c:pt idx="113">
                  <c:v>0.980101</c:v>
                </c:pt>
                <c:pt idx="114">
                  <c:v>0.97900299999999996</c:v>
                </c:pt>
                <c:pt idx="115">
                  <c:v>0.97851399999999999</c:v>
                </c:pt>
                <c:pt idx="116">
                  <c:v>0.97973500000000002</c:v>
                </c:pt>
                <c:pt idx="117">
                  <c:v>0.98156600000000005</c:v>
                </c:pt>
                <c:pt idx="118">
                  <c:v>0.978881</c:v>
                </c:pt>
                <c:pt idx="119">
                  <c:v>0.977904</c:v>
                </c:pt>
                <c:pt idx="120">
                  <c:v>0.97656100000000001</c:v>
                </c:pt>
                <c:pt idx="121">
                  <c:v>0.98058999999999996</c:v>
                </c:pt>
                <c:pt idx="122">
                  <c:v>0.97668299999999997</c:v>
                </c:pt>
                <c:pt idx="123">
                  <c:v>0.97826999999999997</c:v>
                </c:pt>
                <c:pt idx="124">
                  <c:v>0.98193299999999994</c:v>
                </c:pt>
                <c:pt idx="125">
                  <c:v>0.98242099999999999</c:v>
                </c:pt>
                <c:pt idx="126">
                  <c:v>0.973997</c:v>
                </c:pt>
                <c:pt idx="127">
                  <c:v>0.97753800000000002</c:v>
                </c:pt>
                <c:pt idx="128">
                  <c:v>0.97741599999999995</c:v>
                </c:pt>
                <c:pt idx="129">
                  <c:v>0.98022299999999996</c:v>
                </c:pt>
                <c:pt idx="130">
                  <c:v>0.97851399999999999</c:v>
                </c:pt>
                <c:pt idx="131">
                  <c:v>0.97436400000000001</c:v>
                </c:pt>
                <c:pt idx="132">
                  <c:v>0.97595100000000001</c:v>
                </c:pt>
                <c:pt idx="133">
                  <c:v>0.97765999999999997</c:v>
                </c:pt>
                <c:pt idx="134">
                  <c:v>0.97961299999999996</c:v>
                </c:pt>
                <c:pt idx="135">
                  <c:v>0.97863599999999995</c:v>
                </c:pt>
                <c:pt idx="136">
                  <c:v>0.98205500000000001</c:v>
                </c:pt>
                <c:pt idx="137">
                  <c:v>0.97997900000000004</c:v>
                </c:pt>
                <c:pt idx="138">
                  <c:v>0.98034500000000002</c:v>
                </c:pt>
                <c:pt idx="139">
                  <c:v>0.98180999999999996</c:v>
                </c:pt>
                <c:pt idx="140">
                  <c:v>0.97753800000000002</c:v>
                </c:pt>
                <c:pt idx="141">
                  <c:v>0.97875800000000002</c:v>
                </c:pt>
                <c:pt idx="142">
                  <c:v>0.979491</c:v>
                </c:pt>
                <c:pt idx="143">
                  <c:v>0.97961299999999996</c:v>
                </c:pt>
                <c:pt idx="144">
                  <c:v>0.98217699999999997</c:v>
                </c:pt>
                <c:pt idx="145">
                  <c:v>0.98351999999999995</c:v>
                </c:pt>
                <c:pt idx="146">
                  <c:v>0.97900299999999996</c:v>
                </c:pt>
                <c:pt idx="147">
                  <c:v>0.98046800000000001</c:v>
                </c:pt>
                <c:pt idx="148">
                  <c:v>0.97680500000000003</c:v>
                </c:pt>
                <c:pt idx="149">
                  <c:v>0.97875800000000002</c:v>
                </c:pt>
                <c:pt idx="150">
                  <c:v>0.97802599999999995</c:v>
                </c:pt>
                <c:pt idx="151">
                  <c:v>0.97973500000000002</c:v>
                </c:pt>
                <c:pt idx="152">
                  <c:v>0.97912500000000002</c:v>
                </c:pt>
                <c:pt idx="153">
                  <c:v>0.98083399999999998</c:v>
                </c:pt>
                <c:pt idx="154">
                  <c:v>0.98205500000000001</c:v>
                </c:pt>
                <c:pt idx="155">
                  <c:v>0.98107800000000001</c:v>
                </c:pt>
                <c:pt idx="156">
                  <c:v>0.97863599999999995</c:v>
                </c:pt>
                <c:pt idx="157">
                  <c:v>0.98046800000000001</c:v>
                </c:pt>
                <c:pt idx="158">
                  <c:v>0.97656100000000001</c:v>
                </c:pt>
                <c:pt idx="159">
                  <c:v>0.97900299999999996</c:v>
                </c:pt>
                <c:pt idx="160">
                  <c:v>0.98022299999999996</c:v>
                </c:pt>
                <c:pt idx="161">
                  <c:v>0.98107800000000001</c:v>
                </c:pt>
                <c:pt idx="162">
                  <c:v>0.97936900000000005</c:v>
                </c:pt>
                <c:pt idx="163">
                  <c:v>0.98046800000000001</c:v>
                </c:pt>
                <c:pt idx="164">
                  <c:v>0.97411999999999999</c:v>
                </c:pt>
                <c:pt idx="165">
                  <c:v>0.98535099999999998</c:v>
                </c:pt>
                <c:pt idx="166">
                  <c:v>0.98034500000000002</c:v>
                </c:pt>
                <c:pt idx="167">
                  <c:v>0.97961299999999996</c:v>
                </c:pt>
                <c:pt idx="168">
                  <c:v>0.97619500000000003</c:v>
                </c:pt>
                <c:pt idx="169">
                  <c:v>0.97570699999999999</c:v>
                </c:pt>
                <c:pt idx="170">
                  <c:v>0.98095600000000005</c:v>
                </c:pt>
                <c:pt idx="171">
                  <c:v>0.97741599999999995</c:v>
                </c:pt>
                <c:pt idx="172">
                  <c:v>0.98205500000000001</c:v>
                </c:pt>
                <c:pt idx="173">
                  <c:v>0.98034500000000002</c:v>
                </c:pt>
                <c:pt idx="174">
                  <c:v>0.98058999999999996</c:v>
                </c:pt>
                <c:pt idx="175">
                  <c:v>0.980101</c:v>
                </c:pt>
                <c:pt idx="176">
                  <c:v>0.98168800000000001</c:v>
                </c:pt>
                <c:pt idx="177">
                  <c:v>0.98498399999999997</c:v>
                </c:pt>
                <c:pt idx="178">
                  <c:v>0.97900299999999996</c:v>
                </c:pt>
                <c:pt idx="179">
                  <c:v>0.97692699999999999</c:v>
                </c:pt>
                <c:pt idx="180">
                  <c:v>0.97485200000000005</c:v>
                </c:pt>
                <c:pt idx="181">
                  <c:v>0.97936900000000005</c:v>
                </c:pt>
                <c:pt idx="182">
                  <c:v>0.98058999999999996</c:v>
                </c:pt>
                <c:pt idx="183">
                  <c:v>0.98034500000000002</c:v>
                </c:pt>
                <c:pt idx="184">
                  <c:v>0.97533999999999998</c:v>
                </c:pt>
                <c:pt idx="185">
                  <c:v>0.97936900000000005</c:v>
                </c:pt>
                <c:pt idx="186">
                  <c:v>0.977904</c:v>
                </c:pt>
                <c:pt idx="187">
                  <c:v>0.97851399999999999</c:v>
                </c:pt>
                <c:pt idx="188">
                  <c:v>0.97839200000000004</c:v>
                </c:pt>
                <c:pt idx="189">
                  <c:v>0.97997900000000004</c:v>
                </c:pt>
                <c:pt idx="190">
                  <c:v>0.980101</c:v>
                </c:pt>
                <c:pt idx="191">
                  <c:v>0.98339699999999997</c:v>
                </c:pt>
                <c:pt idx="192">
                  <c:v>0.97802599999999995</c:v>
                </c:pt>
                <c:pt idx="193">
                  <c:v>0.98339699999999997</c:v>
                </c:pt>
                <c:pt idx="194">
                  <c:v>0.97912500000000002</c:v>
                </c:pt>
                <c:pt idx="195">
                  <c:v>0.97424200000000005</c:v>
                </c:pt>
                <c:pt idx="196">
                  <c:v>0.97448599999999996</c:v>
                </c:pt>
                <c:pt idx="197">
                  <c:v>0.97765999999999997</c:v>
                </c:pt>
                <c:pt idx="198">
                  <c:v>0.98144399999999998</c:v>
                </c:pt>
                <c:pt idx="199">
                  <c:v>0.98058999999999996</c:v>
                </c:pt>
                <c:pt idx="200">
                  <c:v>0.98193299999999994</c:v>
                </c:pt>
                <c:pt idx="201">
                  <c:v>0.98119999999999996</c:v>
                </c:pt>
                <c:pt idx="202">
                  <c:v>0.97826999999999997</c:v>
                </c:pt>
                <c:pt idx="203">
                  <c:v>0.98132200000000003</c:v>
                </c:pt>
                <c:pt idx="204">
                  <c:v>0.97729299999999997</c:v>
                </c:pt>
                <c:pt idx="205">
                  <c:v>0.97704899999999995</c:v>
                </c:pt>
                <c:pt idx="206">
                  <c:v>0.98388600000000004</c:v>
                </c:pt>
                <c:pt idx="207">
                  <c:v>0.98180999999999996</c:v>
                </c:pt>
                <c:pt idx="208">
                  <c:v>0.97973500000000002</c:v>
                </c:pt>
                <c:pt idx="209">
                  <c:v>0.97375299999999998</c:v>
                </c:pt>
                <c:pt idx="210">
                  <c:v>0.98608300000000004</c:v>
                </c:pt>
                <c:pt idx="211">
                  <c:v>0.977904</c:v>
                </c:pt>
                <c:pt idx="212">
                  <c:v>0.98083399999999998</c:v>
                </c:pt>
                <c:pt idx="213">
                  <c:v>0.97997900000000004</c:v>
                </c:pt>
                <c:pt idx="214">
                  <c:v>0.97875800000000002</c:v>
                </c:pt>
                <c:pt idx="215">
                  <c:v>0.97729299999999997</c:v>
                </c:pt>
                <c:pt idx="216">
                  <c:v>0.97765999999999997</c:v>
                </c:pt>
                <c:pt idx="217">
                  <c:v>0.97985699999999998</c:v>
                </c:pt>
                <c:pt idx="218">
                  <c:v>0.98242099999999999</c:v>
                </c:pt>
                <c:pt idx="219">
                  <c:v>0.98278699999999997</c:v>
                </c:pt>
                <c:pt idx="220">
                  <c:v>0.98303099999999999</c:v>
                </c:pt>
                <c:pt idx="221">
                  <c:v>0.97448599999999996</c:v>
                </c:pt>
                <c:pt idx="222">
                  <c:v>0.98168800000000001</c:v>
                </c:pt>
                <c:pt idx="223">
                  <c:v>0.97924699999999998</c:v>
                </c:pt>
                <c:pt idx="224">
                  <c:v>0.97961299999999996</c:v>
                </c:pt>
                <c:pt idx="225">
                  <c:v>0.98071200000000003</c:v>
                </c:pt>
                <c:pt idx="226">
                  <c:v>0.98303099999999999</c:v>
                </c:pt>
                <c:pt idx="227">
                  <c:v>0.97997900000000004</c:v>
                </c:pt>
                <c:pt idx="228">
                  <c:v>0.97814800000000002</c:v>
                </c:pt>
                <c:pt idx="229">
                  <c:v>0.98156600000000005</c:v>
                </c:pt>
                <c:pt idx="230">
                  <c:v>0.97363100000000002</c:v>
                </c:pt>
                <c:pt idx="231">
                  <c:v>0.98449600000000004</c:v>
                </c:pt>
                <c:pt idx="232">
                  <c:v>0.98022299999999996</c:v>
                </c:pt>
                <c:pt idx="233">
                  <c:v>0.98034500000000002</c:v>
                </c:pt>
                <c:pt idx="234">
                  <c:v>0.97680500000000003</c:v>
                </c:pt>
                <c:pt idx="235">
                  <c:v>0.98071200000000003</c:v>
                </c:pt>
                <c:pt idx="236">
                  <c:v>0.97643899999999995</c:v>
                </c:pt>
                <c:pt idx="237">
                  <c:v>0.97912500000000002</c:v>
                </c:pt>
                <c:pt idx="238">
                  <c:v>0.97509599999999996</c:v>
                </c:pt>
                <c:pt idx="239">
                  <c:v>0.97558400000000001</c:v>
                </c:pt>
                <c:pt idx="240">
                  <c:v>0.98022299999999996</c:v>
                </c:pt>
                <c:pt idx="241">
                  <c:v>0.97741599999999995</c:v>
                </c:pt>
                <c:pt idx="242">
                  <c:v>0.97619500000000003</c:v>
                </c:pt>
                <c:pt idx="243">
                  <c:v>0.97424200000000005</c:v>
                </c:pt>
                <c:pt idx="244">
                  <c:v>0.97997900000000004</c:v>
                </c:pt>
                <c:pt idx="245">
                  <c:v>0.97765999999999997</c:v>
                </c:pt>
                <c:pt idx="246">
                  <c:v>0.98022299999999996</c:v>
                </c:pt>
                <c:pt idx="247">
                  <c:v>0.97802599999999995</c:v>
                </c:pt>
                <c:pt idx="248">
                  <c:v>0.98180999999999996</c:v>
                </c:pt>
                <c:pt idx="249">
                  <c:v>0.97582899999999995</c:v>
                </c:pt>
                <c:pt idx="250">
                  <c:v>0.97558400000000001</c:v>
                </c:pt>
                <c:pt idx="251">
                  <c:v>0.98046800000000001</c:v>
                </c:pt>
                <c:pt idx="252">
                  <c:v>0.97558400000000001</c:v>
                </c:pt>
                <c:pt idx="253">
                  <c:v>0.97863599999999995</c:v>
                </c:pt>
                <c:pt idx="254">
                  <c:v>0.97863599999999995</c:v>
                </c:pt>
                <c:pt idx="255">
                  <c:v>0.97692699999999999</c:v>
                </c:pt>
                <c:pt idx="256">
                  <c:v>0.97912500000000002</c:v>
                </c:pt>
                <c:pt idx="257">
                  <c:v>0.97607299999999997</c:v>
                </c:pt>
                <c:pt idx="258">
                  <c:v>0.97546200000000005</c:v>
                </c:pt>
                <c:pt idx="259">
                  <c:v>0.980101</c:v>
                </c:pt>
                <c:pt idx="260">
                  <c:v>0.98046800000000001</c:v>
                </c:pt>
                <c:pt idx="261">
                  <c:v>0.97900299999999996</c:v>
                </c:pt>
                <c:pt idx="262">
                  <c:v>0.97692699999999999</c:v>
                </c:pt>
                <c:pt idx="263">
                  <c:v>0.979491</c:v>
                </c:pt>
                <c:pt idx="264">
                  <c:v>0.97802599999999995</c:v>
                </c:pt>
                <c:pt idx="265">
                  <c:v>0.97582899999999995</c:v>
                </c:pt>
                <c:pt idx="266">
                  <c:v>0.98315300000000005</c:v>
                </c:pt>
                <c:pt idx="267">
                  <c:v>0.979491</c:v>
                </c:pt>
                <c:pt idx="268">
                  <c:v>0.97826999999999997</c:v>
                </c:pt>
                <c:pt idx="269">
                  <c:v>0.98486200000000002</c:v>
                </c:pt>
                <c:pt idx="270">
                  <c:v>0.97753800000000002</c:v>
                </c:pt>
                <c:pt idx="271">
                  <c:v>0.97692699999999999</c:v>
                </c:pt>
                <c:pt idx="272">
                  <c:v>0.97741599999999995</c:v>
                </c:pt>
                <c:pt idx="273">
                  <c:v>0.97839200000000004</c:v>
                </c:pt>
                <c:pt idx="274">
                  <c:v>0.97924699999999998</c:v>
                </c:pt>
                <c:pt idx="275">
                  <c:v>0.98058999999999996</c:v>
                </c:pt>
                <c:pt idx="276">
                  <c:v>0.979491</c:v>
                </c:pt>
                <c:pt idx="277">
                  <c:v>0.98315300000000005</c:v>
                </c:pt>
                <c:pt idx="278">
                  <c:v>0.97753800000000002</c:v>
                </c:pt>
                <c:pt idx="279">
                  <c:v>0.97875800000000002</c:v>
                </c:pt>
                <c:pt idx="280">
                  <c:v>0.98071200000000003</c:v>
                </c:pt>
                <c:pt idx="281">
                  <c:v>0.97863599999999995</c:v>
                </c:pt>
                <c:pt idx="282">
                  <c:v>0.97521800000000003</c:v>
                </c:pt>
                <c:pt idx="283">
                  <c:v>0.979491</c:v>
                </c:pt>
                <c:pt idx="284">
                  <c:v>0.98242099999999999</c:v>
                </c:pt>
                <c:pt idx="285">
                  <c:v>0.97741599999999995</c:v>
                </c:pt>
                <c:pt idx="286">
                  <c:v>0.97814800000000002</c:v>
                </c:pt>
                <c:pt idx="287">
                  <c:v>0.97814800000000002</c:v>
                </c:pt>
                <c:pt idx="288">
                  <c:v>0.97985699999999998</c:v>
                </c:pt>
                <c:pt idx="289">
                  <c:v>0.97802599999999995</c:v>
                </c:pt>
                <c:pt idx="290">
                  <c:v>0.98034500000000002</c:v>
                </c:pt>
                <c:pt idx="291">
                  <c:v>0.97546200000000005</c:v>
                </c:pt>
                <c:pt idx="292">
                  <c:v>0.97460800000000003</c:v>
                </c:pt>
                <c:pt idx="293">
                  <c:v>0.97375299999999998</c:v>
                </c:pt>
                <c:pt idx="294">
                  <c:v>0.98132200000000003</c:v>
                </c:pt>
                <c:pt idx="295">
                  <c:v>0.97875800000000002</c:v>
                </c:pt>
                <c:pt idx="296">
                  <c:v>0.98095600000000005</c:v>
                </c:pt>
                <c:pt idx="297">
                  <c:v>0.97741599999999995</c:v>
                </c:pt>
                <c:pt idx="298">
                  <c:v>0.98217699999999997</c:v>
                </c:pt>
                <c:pt idx="299">
                  <c:v>0.980101</c:v>
                </c:pt>
                <c:pt idx="300">
                  <c:v>0.98254300000000006</c:v>
                </c:pt>
                <c:pt idx="301">
                  <c:v>0.98083399999999998</c:v>
                </c:pt>
                <c:pt idx="302">
                  <c:v>0.97570699999999999</c:v>
                </c:pt>
                <c:pt idx="303">
                  <c:v>0.97900299999999996</c:v>
                </c:pt>
                <c:pt idx="304">
                  <c:v>0.98083399999999998</c:v>
                </c:pt>
                <c:pt idx="305">
                  <c:v>0.98156600000000005</c:v>
                </c:pt>
                <c:pt idx="306">
                  <c:v>0.97704899999999995</c:v>
                </c:pt>
                <c:pt idx="307">
                  <c:v>0.98144399999999998</c:v>
                </c:pt>
                <c:pt idx="308">
                  <c:v>0.97607299999999997</c:v>
                </c:pt>
                <c:pt idx="309">
                  <c:v>0.98034500000000002</c:v>
                </c:pt>
                <c:pt idx="310">
                  <c:v>0.98046800000000001</c:v>
                </c:pt>
                <c:pt idx="311">
                  <c:v>0.97900299999999996</c:v>
                </c:pt>
                <c:pt idx="312">
                  <c:v>0.97924699999999998</c:v>
                </c:pt>
                <c:pt idx="313">
                  <c:v>0.98254300000000006</c:v>
                </c:pt>
                <c:pt idx="314">
                  <c:v>0.97778200000000004</c:v>
                </c:pt>
                <c:pt idx="315">
                  <c:v>0.97753800000000002</c:v>
                </c:pt>
                <c:pt idx="316">
                  <c:v>0.97936900000000005</c:v>
                </c:pt>
                <c:pt idx="317">
                  <c:v>0.98034500000000002</c:v>
                </c:pt>
                <c:pt idx="318">
                  <c:v>0.98132200000000003</c:v>
                </c:pt>
                <c:pt idx="319">
                  <c:v>0.98083399999999998</c:v>
                </c:pt>
                <c:pt idx="320">
                  <c:v>0.97961299999999996</c:v>
                </c:pt>
                <c:pt idx="321">
                  <c:v>0.97973500000000002</c:v>
                </c:pt>
                <c:pt idx="322">
                  <c:v>0.98022299999999996</c:v>
                </c:pt>
                <c:pt idx="323">
                  <c:v>0.97668299999999997</c:v>
                </c:pt>
                <c:pt idx="324">
                  <c:v>0.97765999999999997</c:v>
                </c:pt>
                <c:pt idx="325">
                  <c:v>0.978881</c:v>
                </c:pt>
                <c:pt idx="326">
                  <c:v>0.97680500000000003</c:v>
                </c:pt>
                <c:pt idx="327">
                  <c:v>0.97851399999999999</c:v>
                </c:pt>
                <c:pt idx="328">
                  <c:v>0.97704899999999995</c:v>
                </c:pt>
                <c:pt idx="329">
                  <c:v>0.97729299999999997</c:v>
                </c:pt>
                <c:pt idx="330">
                  <c:v>0.98083399999999998</c:v>
                </c:pt>
                <c:pt idx="331">
                  <c:v>0.97533999999999998</c:v>
                </c:pt>
                <c:pt idx="332">
                  <c:v>0.97607299999999997</c:v>
                </c:pt>
                <c:pt idx="333">
                  <c:v>0.97631699999999999</c:v>
                </c:pt>
                <c:pt idx="334">
                  <c:v>0.97961299999999996</c:v>
                </c:pt>
                <c:pt idx="335">
                  <c:v>0.97692699999999999</c:v>
                </c:pt>
                <c:pt idx="336">
                  <c:v>0.97839200000000004</c:v>
                </c:pt>
                <c:pt idx="337">
                  <c:v>0.97668299999999997</c:v>
                </c:pt>
                <c:pt idx="338">
                  <c:v>0.97924699999999998</c:v>
                </c:pt>
                <c:pt idx="339">
                  <c:v>0.97741599999999995</c:v>
                </c:pt>
                <c:pt idx="340">
                  <c:v>0.97875800000000002</c:v>
                </c:pt>
                <c:pt idx="341">
                  <c:v>0.978881</c:v>
                </c:pt>
                <c:pt idx="342">
                  <c:v>0.97900299999999996</c:v>
                </c:pt>
                <c:pt idx="343">
                  <c:v>0.98034500000000002</c:v>
                </c:pt>
                <c:pt idx="344">
                  <c:v>0.97912500000000002</c:v>
                </c:pt>
                <c:pt idx="345">
                  <c:v>0.97912500000000002</c:v>
                </c:pt>
                <c:pt idx="346">
                  <c:v>0.97253299999999998</c:v>
                </c:pt>
                <c:pt idx="347">
                  <c:v>0.98205500000000001</c:v>
                </c:pt>
                <c:pt idx="348">
                  <c:v>0.98242099999999999</c:v>
                </c:pt>
                <c:pt idx="349">
                  <c:v>0.977904</c:v>
                </c:pt>
                <c:pt idx="350">
                  <c:v>0.97717100000000001</c:v>
                </c:pt>
                <c:pt idx="351">
                  <c:v>0.980101</c:v>
                </c:pt>
                <c:pt idx="352">
                  <c:v>0.97729299999999997</c:v>
                </c:pt>
                <c:pt idx="353">
                  <c:v>0.97631699999999999</c:v>
                </c:pt>
                <c:pt idx="354">
                  <c:v>0.98498399999999997</c:v>
                </c:pt>
                <c:pt idx="355">
                  <c:v>0.97643899999999995</c:v>
                </c:pt>
                <c:pt idx="356">
                  <c:v>0.97973500000000002</c:v>
                </c:pt>
                <c:pt idx="357">
                  <c:v>0.97826999999999997</c:v>
                </c:pt>
                <c:pt idx="358">
                  <c:v>0.97985699999999998</c:v>
                </c:pt>
                <c:pt idx="359">
                  <c:v>0.97985699999999998</c:v>
                </c:pt>
                <c:pt idx="360">
                  <c:v>0.97729299999999997</c:v>
                </c:pt>
                <c:pt idx="361">
                  <c:v>0.98278699999999997</c:v>
                </c:pt>
                <c:pt idx="362">
                  <c:v>0.97997900000000004</c:v>
                </c:pt>
                <c:pt idx="363">
                  <c:v>0.98119999999999996</c:v>
                </c:pt>
                <c:pt idx="364">
                  <c:v>0.98095600000000005</c:v>
                </c:pt>
                <c:pt idx="365">
                  <c:v>0.98119999999999996</c:v>
                </c:pt>
                <c:pt idx="366">
                  <c:v>0.97851399999999999</c:v>
                </c:pt>
                <c:pt idx="367">
                  <c:v>0.98254300000000006</c:v>
                </c:pt>
                <c:pt idx="368">
                  <c:v>0.98229900000000003</c:v>
                </c:pt>
                <c:pt idx="369">
                  <c:v>0.97765999999999997</c:v>
                </c:pt>
                <c:pt idx="370">
                  <c:v>0.97851399999999999</c:v>
                </c:pt>
                <c:pt idx="371">
                  <c:v>0.97521800000000003</c:v>
                </c:pt>
                <c:pt idx="372">
                  <c:v>0.97900299999999996</c:v>
                </c:pt>
                <c:pt idx="373">
                  <c:v>0.97936900000000005</c:v>
                </c:pt>
                <c:pt idx="374">
                  <c:v>0.97863599999999995</c:v>
                </c:pt>
                <c:pt idx="375">
                  <c:v>0.98058999999999996</c:v>
                </c:pt>
                <c:pt idx="376">
                  <c:v>0.97802599999999995</c:v>
                </c:pt>
                <c:pt idx="377">
                  <c:v>0.97961299999999996</c:v>
                </c:pt>
                <c:pt idx="378">
                  <c:v>0.98119999999999996</c:v>
                </c:pt>
                <c:pt idx="379">
                  <c:v>0.98156600000000005</c:v>
                </c:pt>
                <c:pt idx="380">
                  <c:v>0.97778200000000004</c:v>
                </c:pt>
                <c:pt idx="381">
                  <c:v>0.98144399999999998</c:v>
                </c:pt>
                <c:pt idx="382">
                  <c:v>0.97973500000000002</c:v>
                </c:pt>
                <c:pt idx="383">
                  <c:v>0.97765999999999997</c:v>
                </c:pt>
                <c:pt idx="384">
                  <c:v>0.97680500000000003</c:v>
                </c:pt>
                <c:pt idx="385">
                  <c:v>0.97973500000000002</c:v>
                </c:pt>
                <c:pt idx="386">
                  <c:v>0.97802599999999995</c:v>
                </c:pt>
                <c:pt idx="387">
                  <c:v>0.97863599999999995</c:v>
                </c:pt>
                <c:pt idx="388">
                  <c:v>0.97692699999999999</c:v>
                </c:pt>
                <c:pt idx="389">
                  <c:v>0.98364200000000002</c:v>
                </c:pt>
                <c:pt idx="390">
                  <c:v>0.97778200000000004</c:v>
                </c:pt>
                <c:pt idx="391">
                  <c:v>0.97631699999999999</c:v>
                </c:pt>
                <c:pt idx="392">
                  <c:v>0.98290900000000003</c:v>
                </c:pt>
                <c:pt idx="393">
                  <c:v>0.97680500000000003</c:v>
                </c:pt>
                <c:pt idx="394">
                  <c:v>0.98119999999999996</c:v>
                </c:pt>
                <c:pt idx="395">
                  <c:v>0.97741599999999995</c:v>
                </c:pt>
                <c:pt idx="396">
                  <c:v>0.97814800000000002</c:v>
                </c:pt>
                <c:pt idx="397">
                  <c:v>0.98180999999999996</c:v>
                </c:pt>
                <c:pt idx="398">
                  <c:v>0.97704899999999995</c:v>
                </c:pt>
                <c:pt idx="399">
                  <c:v>0.973387</c:v>
                </c:pt>
                <c:pt idx="400">
                  <c:v>0.97875800000000002</c:v>
                </c:pt>
                <c:pt idx="401">
                  <c:v>0.98364200000000002</c:v>
                </c:pt>
                <c:pt idx="402">
                  <c:v>0.98266500000000001</c:v>
                </c:pt>
                <c:pt idx="403">
                  <c:v>0.97704899999999995</c:v>
                </c:pt>
                <c:pt idx="404">
                  <c:v>0.977904</c:v>
                </c:pt>
                <c:pt idx="405">
                  <c:v>0.98315300000000005</c:v>
                </c:pt>
                <c:pt idx="406">
                  <c:v>0.97619500000000003</c:v>
                </c:pt>
                <c:pt idx="407">
                  <c:v>0.98144399999999998</c:v>
                </c:pt>
                <c:pt idx="408">
                  <c:v>0.97570699999999999</c:v>
                </c:pt>
                <c:pt idx="409">
                  <c:v>0.98217699999999997</c:v>
                </c:pt>
                <c:pt idx="410">
                  <c:v>0.97997900000000004</c:v>
                </c:pt>
                <c:pt idx="411">
                  <c:v>0.97448599999999996</c:v>
                </c:pt>
                <c:pt idx="412">
                  <c:v>0.97424200000000005</c:v>
                </c:pt>
                <c:pt idx="413">
                  <c:v>0.97631699999999999</c:v>
                </c:pt>
                <c:pt idx="414">
                  <c:v>0.97558400000000001</c:v>
                </c:pt>
                <c:pt idx="415">
                  <c:v>0.97924699999999998</c:v>
                </c:pt>
                <c:pt idx="416">
                  <c:v>0.97961299999999996</c:v>
                </c:pt>
                <c:pt idx="417">
                  <c:v>0.97607299999999997</c:v>
                </c:pt>
                <c:pt idx="418">
                  <c:v>0.98351999999999995</c:v>
                </c:pt>
                <c:pt idx="419">
                  <c:v>0.97961299999999996</c:v>
                </c:pt>
                <c:pt idx="420">
                  <c:v>0.97521800000000003</c:v>
                </c:pt>
                <c:pt idx="421">
                  <c:v>0.97961299999999996</c:v>
                </c:pt>
                <c:pt idx="422">
                  <c:v>0.98315300000000005</c:v>
                </c:pt>
                <c:pt idx="423">
                  <c:v>0.97717100000000001</c:v>
                </c:pt>
                <c:pt idx="424">
                  <c:v>0.98205500000000001</c:v>
                </c:pt>
                <c:pt idx="425">
                  <c:v>0.97521800000000003</c:v>
                </c:pt>
                <c:pt idx="426">
                  <c:v>0.97851399999999999</c:v>
                </c:pt>
                <c:pt idx="427">
                  <c:v>0.97863599999999995</c:v>
                </c:pt>
                <c:pt idx="428">
                  <c:v>0.97839200000000004</c:v>
                </c:pt>
                <c:pt idx="429">
                  <c:v>0.98058999999999996</c:v>
                </c:pt>
                <c:pt idx="430">
                  <c:v>0.98034500000000002</c:v>
                </c:pt>
                <c:pt idx="431">
                  <c:v>0.97704899999999995</c:v>
                </c:pt>
                <c:pt idx="432">
                  <c:v>0.98083399999999998</c:v>
                </c:pt>
                <c:pt idx="433">
                  <c:v>0.98058999999999996</c:v>
                </c:pt>
                <c:pt idx="434">
                  <c:v>0.97778200000000004</c:v>
                </c:pt>
                <c:pt idx="435">
                  <c:v>0.98303099999999999</c:v>
                </c:pt>
                <c:pt idx="436">
                  <c:v>0.97741599999999995</c:v>
                </c:pt>
                <c:pt idx="437">
                  <c:v>0.98437399999999997</c:v>
                </c:pt>
                <c:pt idx="438">
                  <c:v>0.97631699999999999</c:v>
                </c:pt>
                <c:pt idx="439">
                  <c:v>0.98034500000000002</c:v>
                </c:pt>
                <c:pt idx="440">
                  <c:v>0.97314299999999998</c:v>
                </c:pt>
                <c:pt idx="441">
                  <c:v>0.98217699999999997</c:v>
                </c:pt>
                <c:pt idx="442">
                  <c:v>0.98058999999999996</c:v>
                </c:pt>
                <c:pt idx="443">
                  <c:v>0.97973500000000002</c:v>
                </c:pt>
                <c:pt idx="444">
                  <c:v>0.978881</c:v>
                </c:pt>
                <c:pt idx="445">
                  <c:v>0.980101</c:v>
                </c:pt>
                <c:pt idx="446">
                  <c:v>0.97765999999999997</c:v>
                </c:pt>
                <c:pt idx="447">
                  <c:v>0.97436400000000001</c:v>
                </c:pt>
                <c:pt idx="448">
                  <c:v>0.98461799999999999</c:v>
                </c:pt>
                <c:pt idx="449">
                  <c:v>0.98327500000000001</c:v>
                </c:pt>
                <c:pt idx="450">
                  <c:v>0.97839200000000004</c:v>
                </c:pt>
                <c:pt idx="451">
                  <c:v>0.98071200000000003</c:v>
                </c:pt>
                <c:pt idx="452">
                  <c:v>0.97851399999999999</c:v>
                </c:pt>
                <c:pt idx="453">
                  <c:v>0.97656100000000001</c:v>
                </c:pt>
                <c:pt idx="454">
                  <c:v>0.97875800000000002</c:v>
                </c:pt>
                <c:pt idx="455">
                  <c:v>0.98046800000000001</c:v>
                </c:pt>
                <c:pt idx="456">
                  <c:v>0.98303099999999999</c:v>
                </c:pt>
                <c:pt idx="457">
                  <c:v>0.97741599999999995</c:v>
                </c:pt>
                <c:pt idx="458">
                  <c:v>0.98351999999999995</c:v>
                </c:pt>
                <c:pt idx="459">
                  <c:v>0.98046800000000001</c:v>
                </c:pt>
                <c:pt idx="460">
                  <c:v>0.97753800000000002</c:v>
                </c:pt>
                <c:pt idx="461">
                  <c:v>0.98364200000000002</c:v>
                </c:pt>
                <c:pt idx="462">
                  <c:v>0.98083399999999998</c:v>
                </c:pt>
                <c:pt idx="463">
                  <c:v>0.97704899999999995</c:v>
                </c:pt>
                <c:pt idx="464">
                  <c:v>0.98083399999999998</c:v>
                </c:pt>
                <c:pt idx="465">
                  <c:v>0.97875800000000002</c:v>
                </c:pt>
                <c:pt idx="466">
                  <c:v>0.97656100000000001</c:v>
                </c:pt>
                <c:pt idx="467">
                  <c:v>0.98193299999999994</c:v>
                </c:pt>
                <c:pt idx="468">
                  <c:v>0.97680500000000003</c:v>
                </c:pt>
                <c:pt idx="469">
                  <c:v>0.97973500000000002</c:v>
                </c:pt>
                <c:pt idx="470">
                  <c:v>0.97729299999999997</c:v>
                </c:pt>
                <c:pt idx="471">
                  <c:v>0.97692699999999999</c:v>
                </c:pt>
                <c:pt idx="472">
                  <c:v>0.98034500000000002</c:v>
                </c:pt>
                <c:pt idx="473">
                  <c:v>0.98351999999999995</c:v>
                </c:pt>
                <c:pt idx="474">
                  <c:v>0.98156600000000005</c:v>
                </c:pt>
                <c:pt idx="475">
                  <c:v>0.97826999999999997</c:v>
                </c:pt>
                <c:pt idx="476">
                  <c:v>0.97826999999999997</c:v>
                </c:pt>
                <c:pt idx="477">
                  <c:v>0.98254300000000006</c:v>
                </c:pt>
                <c:pt idx="478">
                  <c:v>0.98571699999999995</c:v>
                </c:pt>
                <c:pt idx="479">
                  <c:v>0.97802599999999995</c:v>
                </c:pt>
                <c:pt idx="480">
                  <c:v>0.97668299999999997</c:v>
                </c:pt>
                <c:pt idx="481">
                  <c:v>0.97900299999999996</c:v>
                </c:pt>
                <c:pt idx="482">
                  <c:v>0.98303099999999999</c:v>
                </c:pt>
                <c:pt idx="483">
                  <c:v>0.98156600000000005</c:v>
                </c:pt>
                <c:pt idx="484">
                  <c:v>0.98083399999999998</c:v>
                </c:pt>
                <c:pt idx="485">
                  <c:v>0.98388600000000004</c:v>
                </c:pt>
                <c:pt idx="486">
                  <c:v>0.97668299999999997</c:v>
                </c:pt>
                <c:pt idx="487">
                  <c:v>0.98242099999999999</c:v>
                </c:pt>
                <c:pt idx="488">
                  <c:v>0.98229900000000003</c:v>
                </c:pt>
                <c:pt idx="489">
                  <c:v>0.97900299999999996</c:v>
                </c:pt>
                <c:pt idx="490">
                  <c:v>0.977904</c:v>
                </c:pt>
                <c:pt idx="491">
                  <c:v>0.98034500000000002</c:v>
                </c:pt>
                <c:pt idx="492">
                  <c:v>0.97900299999999996</c:v>
                </c:pt>
                <c:pt idx="493">
                  <c:v>0.97997900000000004</c:v>
                </c:pt>
                <c:pt idx="494">
                  <c:v>0.98071200000000003</c:v>
                </c:pt>
                <c:pt idx="495">
                  <c:v>0.98144399999999998</c:v>
                </c:pt>
                <c:pt idx="496">
                  <c:v>0.98315300000000005</c:v>
                </c:pt>
                <c:pt idx="497">
                  <c:v>0.97533999999999998</c:v>
                </c:pt>
                <c:pt idx="498">
                  <c:v>0.97753800000000002</c:v>
                </c:pt>
                <c:pt idx="499">
                  <c:v>0.97900299999999996</c:v>
                </c:pt>
                <c:pt idx="500">
                  <c:v>0.97961299999999996</c:v>
                </c:pt>
                <c:pt idx="501">
                  <c:v>0.98193299999999994</c:v>
                </c:pt>
                <c:pt idx="502">
                  <c:v>0.97985699999999998</c:v>
                </c:pt>
                <c:pt idx="503">
                  <c:v>0.98217699999999997</c:v>
                </c:pt>
                <c:pt idx="504">
                  <c:v>0.98669399999999996</c:v>
                </c:pt>
                <c:pt idx="505">
                  <c:v>0.98217699999999997</c:v>
                </c:pt>
                <c:pt idx="506">
                  <c:v>0.97497400000000001</c:v>
                </c:pt>
                <c:pt idx="507">
                  <c:v>0.977904</c:v>
                </c:pt>
                <c:pt idx="508">
                  <c:v>0.978881</c:v>
                </c:pt>
                <c:pt idx="509">
                  <c:v>0.98132200000000003</c:v>
                </c:pt>
                <c:pt idx="510">
                  <c:v>0.98315300000000005</c:v>
                </c:pt>
                <c:pt idx="511">
                  <c:v>0.97607299999999997</c:v>
                </c:pt>
                <c:pt idx="512">
                  <c:v>0.98180999999999996</c:v>
                </c:pt>
                <c:pt idx="513">
                  <c:v>0.98364200000000002</c:v>
                </c:pt>
                <c:pt idx="514">
                  <c:v>0.98119999999999996</c:v>
                </c:pt>
                <c:pt idx="515">
                  <c:v>0.98046800000000001</c:v>
                </c:pt>
                <c:pt idx="516">
                  <c:v>0.97533999999999998</c:v>
                </c:pt>
                <c:pt idx="517">
                  <c:v>0.97680500000000003</c:v>
                </c:pt>
                <c:pt idx="518">
                  <c:v>0.98071200000000003</c:v>
                </c:pt>
                <c:pt idx="519">
                  <c:v>0.97875800000000002</c:v>
                </c:pt>
                <c:pt idx="520">
                  <c:v>0.98058999999999996</c:v>
                </c:pt>
                <c:pt idx="521">
                  <c:v>0.98034500000000002</c:v>
                </c:pt>
                <c:pt idx="522">
                  <c:v>0.97558400000000001</c:v>
                </c:pt>
                <c:pt idx="523">
                  <c:v>0.97997900000000004</c:v>
                </c:pt>
                <c:pt idx="524">
                  <c:v>0.97851399999999999</c:v>
                </c:pt>
                <c:pt idx="525">
                  <c:v>0.98058999999999996</c:v>
                </c:pt>
                <c:pt idx="526">
                  <c:v>0.97668299999999997</c:v>
                </c:pt>
                <c:pt idx="527">
                  <c:v>0.98071200000000003</c:v>
                </c:pt>
                <c:pt idx="528">
                  <c:v>0.98229900000000003</c:v>
                </c:pt>
                <c:pt idx="529">
                  <c:v>0.97863599999999995</c:v>
                </c:pt>
                <c:pt idx="530">
                  <c:v>0.97387500000000005</c:v>
                </c:pt>
                <c:pt idx="531">
                  <c:v>0.97509599999999996</c:v>
                </c:pt>
                <c:pt idx="532">
                  <c:v>0.98461799999999999</c:v>
                </c:pt>
                <c:pt idx="533">
                  <c:v>0.98107800000000001</c:v>
                </c:pt>
                <c:pt idx="534">
                  <c:v>0.97619500000000003</c:v>
                </c:pt>
                <c:pt idx="535">
                  <c:v>0.97753800000000002</c:v>
                </c:pt>
                <c:pt idx="536">
                  <c:v>0.97863599999999995</c:v>
                </c:pt>
                <c:pt idx="537">
                  <c:v>0.97631699999999999</c:v>
                </c:pt>
                <c:pt idx="538">
                  <c:v>0.97802599999999995</c:v>
                </c:pt>
                <c:pt idx="539">
                  <c:v>0.98119999999999996</c:v>
                </c:pt>
                <c:pt idx="540">
                  <c:v>0.97826999999999997</c:v>
                </c:pt>
                <c:pt idx="541">
                  <c:v>0.97875800000000002</c:v>
                </c:pt>
                <c:pt idx="542">
                  <c:v>0.97924699999999998</c:v>
                </c:pt>
                <c:pt idx="543">
                  <c:v>0.97936900000000005</c:v>
                </c:pt>
                <c:pt idx="544">
                  <c:v>0.98193299999999994</c:v>
                </c:pt>
                <c:pt idx="545">
                  <c:v>0.98046800000000001</c:v>
                </c:pt>
                <c:pt idx="546">
                  <c:v>0.98266500000000001</c:v>
                </c:pt>
                <c:pt idx="547">
                  <c:v>0.980101</c:v>
                </c:pt>
                <c:pt idx="548">
                  <c:v>0.97973500000000002</c:v>
                </c:pt>
                <c:pt idx="549">
                  <c:v>0.98022299999999996</c:v>
                </c:pt>
                <c:pt idx="550">
                  <c:v>0.98083399999999998</c:v>
                </c:pt>
                <c:pt idx="551">
                  <c:v>0.97802599999999995</c:v>
                </c:pt>
                <c:pt idx="552">
                  <c:v>0.97851399999999999</c:v>
                </c:pt>
                <c:pt idx="553">
                  <c:v>0.98107800000000001</c:v>
                </c:pt>
                <c:pt idx="554">
                  <c:v>0.97631699999999999</c:v>
                </c:pt>
                <c:pt idx="555">
                  <c:v>0.97656100000000001</c:v>
                </c:pt>
                <c:pt idx="556">
                  <c:v>0.98327500000000001</c:v>
                </c:pt>
                <c:pt idx="557">
                  <c:v>0.97607299999999997</c:v>
                </c:pt>
                <c:pt idx="558">
                  <c:v>0.98022299999999996</c:v>
                </c:pt>
                <c:pt idx="559">
                  <c:v>0.98180999999999996</c:v>
                </c:pt>
                <c:pt idx="560">
                  <c:v>0.97814800000000002</c:v>
                </c:pt>
                <c:pt idx="561">
                  <c:v>0.979491</c:v>
                </c:pt>
                <c:pt idx="562">
                  <c:v>0.98107800000000001</c:v>
                </c:pt>
                <c:pt idx="563">
                  <c:v>0.97997900000000004</c:v>
                </c:pt>
                <c:pt idx="564">
                  <c:v>0.97997900000000004</c:v>
                </c:pt>
                <c:pt idx="565">
                  <c:v>0.98156600000000005</c:v>
                </c:pt>
                <c:pt idx="566">
                  <c:v>0.97851399999999999</c:v>
                </c:pt>
                <c:pt idx="567">
                  <c:v>0.97997900000000004</c:v>
                </c:pt>
                <c:pt idx="568">
                  <c:v>0.98132200000000003</c:v>
                </c:pt>
                <c:pt idx="569">
                  <c:v>0.97717100000000001</c:v>
                </c:pt>
                <c:pt idx="570">
                  <c:v>0.98168800000000001</c:v>
                </c:pt>
                <c:pt idx="571">
                  <c:v>0.98339699999999997</c:v>
                </c:pt>
                <c:pt idx="572">
                  <c:v>0.98156600000000005</c:v>
                </c:pt>
                <c:pt idx="573">
                  <c:v>0.97509599999999996</c:v>
                </c:pt>
                <c:pt idx="574">
                  <c:v>0.97924699999999998</c:v>
                </c:pt>
                <c:pt idx="575">
                  <c:v>0.97692699999999999</c:v>
                </c:pt>
                <c:pt idx="576">
                  <c:v>0.98364200000000002</c:v>
                </c:pt>
                <c:pt idx="577">
                  <c:v>0.98242099999999999</c:v>
                </c:pt>
                <c:pt idx="578">
                  <c:v>0.97826999999999997</c:v>
                </c:pt>
                <c:pt idx="579">
                  <c:v>0.97961299999999996</c:v>
                </c:pt>
                <c:pt idx="580">
                  <c:v>0.98095600000000005</c:v>
                </c:pt>
                <c:pt idx="581">
                  <c:v>0.98217699999999997</c:v>
                </c:pt>
                <c:pt idx="582">
                  <c:v>0.98278699999999997</c:v>
                </c:pt>
                <c:pt idx="583">
                  <c:v>0.98022299999999996</c:v>
                </c:pt>
                <c:pt idx="584">
                  <c:v>0.98168800000000001</c:v>
                </c:pt>
                <c:pt idx="585">
                  <c:v>0.98168800000000001</c:v>
                </c:pt>
                <c:pt idx="586">
                  <c:v>0.97997900000000004</c:v>
                </c:pt>
                <c:pt idx="587">
                  <c:v>0.98278699999999997</c:v>
                </c:pt>
                <c:pt idx="588">
                  <c:v>0.98107800000000001</c:v>
                </c:pt>
                <c:pt idx="589">
                  <c:v>0.97961299999999996</c:v>
                </c:pt>
                <c:pt idx="590">
                  <c:v>0.97656100000000001</c:v>
                </c:pt>
                <c:pt idx="591">
                  <c:v>0.973997</c:v>
                </c:pt>
                <c:pt idx="592">
                  <c:v>0.98315300000000005</c:v>
                </c:pt>
                <c:pt idx="593">
                  <c:v>0.97936900000000005</c:v>
                </c:pt>
                <c:pt idx="594">
                  <c:v>0.98022299999999996</c:v>
                </c:pt>
                <c:pt idx="595">
                  <c:v>0.97900299999999996</c:v>
                </c:pt>
                <c:pt idx="596">
                  <c:v>0.98473999999999995</c:v>
                </c:pt>
                <c:pt idx="597">
                  <c:v>0.98144399999999998</c:v>
                </c:pt>
                <c:pt idx="598">
                  <c:v>0.980101</c:v>
                </c:pt>
                <c:pt idx="599">
                  <c:v>0.979491</c:v>
                </c:pt>
                <c:pt idx="600">
                  <c:v>0.97680500000000003</c:v>
                </c:pt>
                <c:pt idx="601">
                  <c:v>0.98083399999999998</c:v>
                </c:pt>
                <c:pt idx="602">
                  <c:v>0.97643899999999995</c:v>
                </c:pt>
                <c:pt idx="603">
                  <c:v>0.98229900000000003</c:v>
                </c:pt>
                <c:pt idx="604">
                  <c:v>0.98229900000000003</c:v>
                </c:pt>
                <c:pt idx="605">
                  <c:v>0.97729299999999997</c:v>
                </c:pt>
                <c:pt idx="606">
                  <c:v>0.98156600000000005</c:v>
                </c:pt>
                <c:pt idx="607">
                  <c:v>0.980101</c:v>
                </c:pt>
                <c:pt idx="608">
                  <c:v>0.97826999999999997</c:v>
                </c:pt>
                <c:pt idx="609">
                  <c:v>0.98083399999999998</c:v>
                </c:pt>
                <c:pt idx="610">
                  <c:v>0.98144399999999998</c:v>
                </c:pt>
                <c:pt idx="611">
                  <c:v>0.97424200000000005</c:v>
                </c:pt>
                <c:pt idx="612">
                  <c:v>0.979491</c:v>
                </c:pt>
                <c:pt idx="613">
                  <c:v>0.97924699999999998</c:v>
                </c:pt>
                <c:pt idx="614">
                  <c:v>0.97863599999999995</c:v>
                </c:pt>
                <c:pt idx="615">
                  <c:v>0.97961299999999996</c:v>
                </c:pt>
                <c:pt idx="616">
                  <c:v>0.98046800000000001</c:v>
                </c:pt>
                <c:pt idx="617">
                  <c:v>0.978881</c:v>
                </c:pt>
                <c:pt idx="618">
                  <c:v>0.97924699999999998</c:v>
                </c:pt>
                <c:pt idx="619">
                  <c:v>0.97765999999999997</c:v>
                </c:pt>
                <c:pt idx="620">
                  <c:v>0.97912500000000002</c:v>
                </c:pt>
                <c:pt idx="621">
                  <c:v>0.98119999999999996</c:v>
                </c:pt>
                <c:pt idx="622">
                  <c:v>0.97997900000000004</c:v>
                </c:pt>
                <c:pt idx="623">
                  <c:v>0.97778200000000004</c:v>
                </c:pt>
                <c:pt idx="624">
                  <c:v>0.98412999999999995</c:v>
                </c:pt>
                <c:pt idx="625">
                  <c:v>0.98449600000000004</c:v>
                </c:pt>
                <c:pt idx="626">
                  <c:v>0.98217699999999997</c:v>
                </c:pt>
                <c:pt idx="627">
                  <c:v>0.98437399999999997</c:v>
                </c:pt>
                <c:pt idx="628">
                  <c:v>0.97973500000000002</c:v>
                </c:pt>
                <c:pt idx="629">
                  <c:v>0.98046800000000001</c:v>
                </c:pt>
                <c:pt idx="630">
                  <c:v>0.97717100000000001</c:v>
                </c:pt>
                <c:pt idx="631">
                  <c:v>0.98034500000000002</c:v>
                </c:pt>
                <c:pt idx="632">
                  <c:v>0.98681600000000003</c:v>
                </c:pt>
                <c:pt idx="633">
                  <c:v>0.98193299999999994</c:v>
                </c:pt>
                <c:pt idx="634">
                  <c:v>0.97802599999999995</c:v>
                </c:pt>
                <c:pt idx="635">
                  <c:v>0.978881</c:v>
                </c:pt>
                <c:pt idx="636">
                  <c:v>0.98205500000000001</c:v>
                </c:pt>
                <c:pt idx="637">
                  <c:v>0.979491</c:v>
                </c:pt>
                <c:pt idx="638">
                  <c:v>0.97985699999999998</c:v>
                </c:pt>
              </c:numCache>
            </c:numRef>
          </c:yVal>
          <c:smooth val="0"/>
          <c:extLst>
            <c:ext xmlns:c16="http://schemas.microsoft.com/office/drawing/2014/chart" uri="{C3380CC4-5D6E-409C-BE32-E72D297353CC}">
              <c16:uniqueId val="{00000001-8AEE-4B80-B26C-F27176FAB35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front1!$A$1:$A$639</c:f>
              <c:numCache>
                <c:formatCode>General</c:formatCode>
                <c:ptCount val="639"/>
                <c:pt idx="0">
                  <c:v>17</c:v>
                </c:pt>
                <c:pt idx="1">
                  <c:v>37</c:v>
                </c:pt>
                <c:pt idx="2">
                  <c:v>57</c:v>
                </c:pt>
                <c:pt idx="3">
                  <c:v>77</c:v>
                </c:pt>
                <c:pt idx="4">
                  <c:v>97</c:v>
                </c:pt>
                <c:pt idx="5">
                  <c:v>117</c:v>
                </c:pt>
                <c:pt idx="6">
                  <c:v>127</c:v>
                </c:pt>
                <c:pt idx="7">
                  <c:v>148</c:v>
                </c:pt>
                <c:pt idx="8">
                  <c:v>167</c:v>
                </c:pt>
                <c:pt idx="9">
                  <c:v>187</c:v>
                </c:pt>
                <c:pt idx="10">
                  <c:v>197</c:v>
                </c:pt>
                <c:pt idx="11">
                  <c:v>207</c:v>
                </c:pt>
                <c:pt idx="12">
                  <c:v>218</c:v>
                </c:pt>
                <c:pt idx="13">
                  <c:v>238</c:v>
                </c:pt>
                <c:pt idx="14">
                  <c:v>257</c:v>
                </c:pt>
                <c:pt idx="15">
                  <c:v>267</c:v>
                </c:pt>
                <c:pt idx="16">
                  <c:v>277</c:v>
                </c:pt>
                <c:pt idx="17">
                  <c:v>297</c:v>
                </c:pt>
                <c:pt idx="18">
                  <c:v>307</c:v>
                </c:pt>
                <c:pt idx="19">
                  <c:v>317</c:v>
                </c:pt>
                <c:pt idx="20">
                  <c:v>337</c:v>
                </c:pt>
                <c:pt idx="21">
                  <c:v>347</c:v>
                </c:pt>
                <c:pt idx="22">
                  <c:v>367</c:v>
                </c:pt>
                <c:pt idx="23">
                  <c:v>387</c:v>
                </c:pt>
                <c:pt idx="24">
                  <c:v>397</c:v>
                </c:pt>
                <c:pt idx="25">
                  <c:v>407</c:v>
                </c:pt>
                <c:pt idx="26">
                  <c:v>427</c:v>
                </c:pt>
                <c:pt idx="27">
                  <c:v>437</c:v>
                </c:pt>
                <c:pt idx="28">
                  <c:v>457</c:v>
                </c:pt>
                <c:pt idx="29">
                  <c:v>467</c:v>
                </c:pt>
                <c:pt idx="30">
                  <c:v>487</c:v>
                </c:pt>
                <c:pt idx="31">
                  <c:v>497</c:v>
                </c:pt>
                <c:pt idx="32">
                  <c:v>517</c:v>
                </c:pt>
                <c:pt idx="33">
                  <c:v>527</c:v>
                </c:pt>
                <c:pt idx="34">
                  <c:v>547</c:v>
                </c:pt>
                <c:pt idx="35">
                  <c:v>567</c:v>
                </c:pt>
                <c:pt idx="36">
                  <c:v>577</c:v>
                </c:pt>
                <c:pt idx="37">
                  <c:v>597</c:v>
                </c:pt>
                <c:pt idx="38">
                  <c:v>618</c:v>
                </c:pt>
                <c:pt idx="39">
                  <c:v>637</c:v>
                </c:pt>
                <c:pt idx="40">
                  <c:v>657</c:v>
                </c:pt>
                <c:pt idx="41">
                  <c:v>667</c:v>
                </c:pt>
                <c:pt idx="42">
                  <c:v>677</c:v>
                </c:pt>
                <c:pt idx="43">
                  <c:v>688</c:v>
                </c:pt>
                <c:pt idx="44">
                  <c:v>707</c:v>
                </c:pt>
                <c:pt idx="45">
                  <c:v>728</c:v>
                </c:pt>
                <c:pt idx="46">
                  <c:v>747</c:v>
                </c:pt>
                <c:pt idx="47">
                  <c:v>757</c:v>
                </c:pt>
                <c:pt idx="48">
                  <c:v>777</c:v>
                </c:pt>
                <c:pt idx="49">
                  <c:v>787</c:v>
                </c:pt>
                <c:pt idx="50">
                  <c:v>798</c:v>
                </c:pt>
                <c:pt idx="51">
                  <c:v>808</c:v>
                </c:pt>
                <c:pt idx="52">
                  <c:v>827</c:v>
                </c:pt>
                <c:pt idx="53">
                  <c:v>847</c:v>
                </c:pt>
                <c:pt idx="54">
                  <c:v>867</c:v>
                </c:pt>
                <c:pt idx="55">
                  <c:v>877</c:v>
                </c:pt>
                <c:pt idx="56">
                  <c:v>888</c:v>
                </c:pt>
                <c:pt idx="57">
                  <c:v>907</c:v>
                </c:pt>
                <c:pt idx="58">
                  <c:v>917</c:v>
                </c:pt>
                <c:pt idx="59">
                  <c:v>927</c:v>
                </c:pt>
                <c:pt idx="60">
                  <c:v>947</c:v>
                </c:pt>
                <c:pt idx="61">
                  <c:v>967</c:v>
                </c:pt>
                <c:pt idx="62">
                  <c:v>987</c:v>
                </c:pt>
                <c:pt idx="63">
                  <c:v>997</c:v>
                </c:pt>
                <c:pt idx="64">
                  <c:v>1027</c:v>
                </c:pt>
                <c:pt idx="65">
                  <c:v>1047</c:v>
                </c:pt>
                <c:pt idx="66">
                  <c:v>1067</c:v>
                </c:pt>
                <c:pt idx="67">
                  <c:v>1088</c:v>
                </c:pt>
                <c:pt idx="68">
                  <c:v>1107</c:v>
                </c:pt>
                <c:pt idx="69">
                  <c:v>1117</c:v>
                </c:pt>
                <c:pt idx="70">
                  <c:v>1127</c:v>
                </c:pt>
                <c:pt idx="71">
                  <c:v>1148</c:v>
                </c:pt>
                <c:pt idx="72">
                  <c:v>1167</c:v>
                </c:pt>
                <c:pt idx="73">
                  <c:v>1177</c:v>
                </c:pt>
                <c:pt idx="74">
                  <c:v>1197</c:v>
                </c:pt>
                <c:pt idx="75">
                  <c:v>1207</c:v>
                </c:pt>
                <c:pt idx="76">
                  <c:v>1217</c:v>
                </c:pt>
                <c:pt idx="77">
                  <c:v>1227</c:v>
                </c:pt>
                <c:pt idx="78">
                  <c:v>1247</c:v>
                </c:pt>
                <c:pt idx="79">
                  <c:v>1257</c:v>
                </c:pt>
                <c:pt idx="80">
                  <c:v>1277</c:v>
                </c:pt>
                <c:pt idx="81">
                  <c:v>1297</c:v>
                </c:pt>
                <c:pt idx="82">
                  <c:v>1307</c:v>
                </c:pt>
                <c:pt idx="83">
                  <c:v>1327</c:v>
                </c:pt>
                <c:pt idx="84">
                  <c:v>1347</c:v>
                </c:pt>
                <c:pt idx="85">
                  <c:v>1367</c:v>
                </c:pt>
                <c:pt idx="86">
                  <c:v>1377</c:v>
                </c:pt>
                <c:pt idx="87">
                  <c:v>1397</c:v>
                </c:pt>
                <c:pt idx="88">
                  <c:v>1417</c:v>
                </c:pt>
                <c:pt idx="89">
                  <c:v>1428</c:v>
                </c:pt>
                <c:pt idx="90">
                  <c:v>1438</c:v>
                </c:pt>
                <c:pt idx="91">
                  <c:v>1457</c:v>
                </c:pt>
                <c:pt idx="92">
                  <c:v>1468</c:v>
                </c:pt>
                <c:pt idx="93">
                  <c:v>1487</c:v>
                </c:pt>
                <c:pt idx="94">
                  <c:v>1497</c:v>
                </c:pt>
                <c:pt idx="95">
                  <c:v>1508</c:v>
                </c:pt>
                <c:pt idx="96">
                  <c:v>1527</c:v>
                </c:pt>
                <c:pt idx="97">
                  <c:v>1548</c:v>
                </c:pt>
                <c:pt idx="98">
                  <c:v>1557</c:v>
                </c:pt>
                <c:pt idx="99">
                  <c:v>1577</c:v>
                </c:pt>
                <c:pt idx="100">
                  <c:v>1598</c:v>
                </c:pt>
                <c:pt idx="101">
                  <c:v>1607</c:v>
                </c:pt>
                <c:pt idx="102">
                  <c:v>1617</c:v>
                </c:pt>
                <c:pt idx="103">
                  <c:v>1637</c:v>
                </c:pt>
                <c:pt idx="104">
                  <c:v>1657</c:v>
                </c:pt>
                <c:pt idx="105">
                  <c:v>1677</c:v>
                </c:pt>
                <c:pt idx="106">
                  <c:v>1697</c:v>
                </c:pt>
                <c:pt idx="107">
                  <c:v>1707</c:v>
                </c:pt>
                <c:pt idx="108">
                  <c:v>1727</c:v>
                </c:pt>
                <c:pt idx="109">
                  <c:v>1738</c:v>
                </c:pt>
                <c:pt idx="110">
                  <c:v>1757</c:v>
                </c:pt>
                <c:pt idx="111">
                  <c:v>1767</c:v>
                </c:pt>
                <c:pt idx="112">
                  <c:v>1777</c:v>
                </c:pt>
                <c:pt idx="113">
                  <c:v>1797</c:v>
                </c:pt>
                <c:pt idx="114">
                  <c:v>1807</c:v>
                </c:pt>
                <c:pt idx="115">
                  <c:v>1827</c:v>
                </c:pt>
                <c:pt idx="116">
                  <c:v>1848</c:v>
                </c:pt>
                <c:pt idx="117">
                  <c:v>1858</c:v>
                </c:pt>
                <c:pt idx="118">
                  <c:v>1867</c:v>
                </c:pt>
                <c:pt idx="119">
                  <c:v>1877</c:v>
                </c:pt>
                <c:pt idx="120">
                  <c:v>1897</c:v>
                </c:pt>
                <c:pt idx="121">
                  <c:v>1908</c:v>
                </c:pt>
                <c:pt idx="122">
                  <c:v>1927</c:v>
                </c:pt>
                <c:pt idx="123">
                  <c:v>1947</c:v>
                </c:pt>
                <c:pt idx="124">
                  <c:v>1967</c:v>
                </c:pt>
                <c:pt idx="125">
                  <c:v>1987</c:v>
                </c:pt>
                <c:pt idx="126">
                  <c:v>1997</c:v>
                </c:pt>
                <c:pt idx="127">
                  <c:v>2017</c:v>
                </c:pt>
                <c:pt idx="128">
                  <c:v>2037</c:v>
                </c:pt>
                <c:pt idx="129">
                  <c:v>2057</c:v>
                </c:pt>
                <c:pt idx="130">
                  <c:v>2067</c:v>
                </c:pt>
                <c:pt idx="131">
                  <c:v>2077</c:v>
                </c:pt>
                <c:pt idx="132">
                  <c:v>2088</c:v>
                </c:pt>
                <c:pt idx="133">
                  <c:v>2107</c:v>
                </c:pt>
                <c:pt idx="134">
                  <c:v>2117</c:v>
                </c:pt>
                <c:pt idx="135">
                  <c:v>2137</c:v>
                </c:pt>
                <c:pt idx="136">
                  <c:v>2157</c:v>
                </c:pt>
                <c:pt idx="137">
                  <c:v>2177</c:v>
                </c:pt>
                <c:pt idx="138">
                  <c:v>2187</c:v>
                </c:pt>
                <c:pt idx="139">
                  <c:v>2198</c:v>
                </c:pt>
                <c:pt idx="140">
                  <c:v>2217</c:v>
                </c:pt>
                <c:pt idx="141">
                  <c:v>2227</c:v>
                </c:pt>
                <c:pt idx="142">
                  <c:v>2247</c:v>
                </c:pt>
                <c:pt idx="143">
                  <c:v>2258</c:v>
                </c:pt>
                <c:pt idx="144">
                  <c:v>2277</c:v>
                </c:pt>
                <c:pt idx="145">
                  <c:v>2287</c:v>
                </c:pt>
                <c:pt idx="146">
                  <c:v>2307</c:v>
                </c:pt>
                <c:pt idx="147">
                  <c:v>2327</c:v>
                </c:pt>
                <c:pt idx="148">
                  <c:v>2347</c:v>
                </c:pt>
                <c:pt idx="149">
                  <c:v>2367</c:v>
                </c:pt>
                <c:pt idx="150">
                  <c:v>2377</c:v>
                </c:pt>
                <c:pt idx="151">
                  <c:v>2397</c:v>
                </c:pt>
                <c:pt idx="152">
                  <c:v>2418</c:v>
                </c:pt>
                <c:pt idx="153">
                  <c:v>2437</c:v>
                </c:pt>
                <c:pt idx="154">
                  <c:v>2457</c:v>
                </c:pt>
                <c:pt idx="155">
                  <c:v>2477</c:v>
                </c:pt>
                <c:pt idx="156">
                  <c:v>2497</c:v>
                </c:pt>
                <c:pt idx="157">
                  <c:v>2507</c:v>
                </c:pt>
                <c:pt idx="158">
                  <c:v>2517</c:v>
                </c:pt>
                <c:pt idx="159">
                  <c:v>2537</c:v>
                </c:pt>
                <c:pt idx="160">
                  <c:v>2547</c:v>
                </c:pt>
                <c:pt idx="161">
                  <c:v>2567</c:v>
                </c:pt>
                <c:pt idx="162">
                  <c:v>2577</c:v>
                </c:pt>
                <c:pt idx="163">
                  <c:v>2588</c:v>
                </c:pt>
                <c:pt idx="164">
                  <c:v>2607</c:v>
                </c:pt>
                <c:pt idx="165">
                  <c:v>2617</c:v>
                </c:pt>
                <c:pt idx="166">
                  <c:v>2627</c:v>
                </c:pt>
                <c:pt idx="167">
                  <c:v>2648</c:v>
                </c:pt>
                <c:pt idx="168">
                  <c:v>2658</c:v>
                </c:pt>
                <c:pt idx="169">
                  <c:v>2677</c:v>
                </c:pt>
                <c:pt idx="170">
                  <c:v>2697</c:v>
                </c:pt>
                <c:pt idx="171">
                  <c:v>2718</c:v>
                </c:pt>
                <c:pt idx="172">
                  <c:v>2738</c:v>
                </c:pt>
                <c:pt idx="173">
                  <c:v>2747</c:v>
                </c:pt>
                <c:pt idx="174">
                  <c:v>2757</c:v>
                </c:pt>
                <c:pt idx="175">
                  <c:v>2768</c:v>
                </c:pt>
                <c:pt idx="176">
                  <c:v>2787</c:v>
                </c:pt>
                <c:pt idx="177">
                  <c:v>2799</c:v>
                </c:pt>
                <c:pt idx="178">
                  <c:v>2809</c:v>
                </c:pt>
                <c:pt idx="179">
                  <c:v>2819</c:v>
                </c:pt>
                <c:pt idx="180">
                  <c:v>2835</c:v>
                </c:pt>
                <c:pt idx="181">
                  <c:v>2845</c:v>
                </c:pt>
                <c:pt idx="182">
                  <c:v>2864</c:v>
                </c:pt>
                <c:pt idx="183">
                  <c:v>2884</c:v>
                </c:pt>
                <c:pt idx="184">
                  <c:v>2895</c:v>
                </c:pt>
                <c:pt idx="185">
                  <c:v>2905</c:v>
                </c:pt>
                <c:pt idx="186">
                  <c:v>2925</c:v>
                </c:pt>
                <c:pt idx="187">
                  <c:v>2935</c:v>
                </c:pt>
                <c:pt idx="188">
                  <c:v>2955</c:v>
                </c:pt>
                <c:pt idx="189">
                  <c:v>2975</c:v>
                </c:pt>
                <c:pt idx="190">
                  <c:v>2994</c:v>
                </c:pt>
                <c:pt idx="191">
                  <c:v>3005</c:v>
                </c:pt>
                <c:pt idx="192">
                  <c:v>3025</c:v>
                </c:pt>
                <c:pt idx="193">
                  <c:v>3035</c:v>
                </c:pt>
                <c:pt idx="194">
                  <c:v>3045</c:v>
                </c:pt>
                <c:pt idx="195">
                  <c:v>3055</c:v>
                </c:pt>
                <c:pt idx="196">
                  <c:v>3074</c:v>
                </c:pt>
                <c:pt idx="197">
                  <c:v>3085</c:v>
                </c:pt>
                <c:pt idx="198">
                  <c:v>3104</c:v>
                </c:pt>
                <c:pt idx="199">
                  <c:v>3114</c:v>
                </c:pt>
                <c:pt idx="200">
                  <c:v>3125</c:v>
                </c:pt>
                <c:pt idx="201">
                  <c:v>3135</c:v>
                </c:pt>
                <c:pt idx="202">
                  <c:v>3155</c:v>
                </c:pt>
                <c:pt idx="203">
                  <c:v>3185</c:v>
                </c:pt>
                <c:pt idx="204">
                  <c:v>3195</c:v>
                </c:pt>
                <c:pt idx="205">
                  <c:v>3205</c:v>
                </c:pt>
                <c:pt idx="206">
                  <c:v>3225</c:v>
                </c:pt>
                <c:pt idx="207">
                  <c:v>3255</c:v>
                </c:pt>
                <c:pt idx="208">
                  <c:v>3275</c:v>
                </c:pt>
                <c:pt idx="209">
                  <c:v>3285</c:v>
                </c:pt>
                <c:pt idx="210">
                  <c:v>3304</c:v>
                </c:pt>
                <c:pt idx="211">
                  <c:v>3324</c:v>
                </c:pt>
                <c:pt idx="212">
                  <c:v>3335</c:v>
                </c:pt>
                <c:pt idx="213">
                  <c:v>3345</c:v>
                </c:pt>
                <c:pt idx="214">
                  <c:v>3365</c:v>
                </c:pt>
                <c:pt idx="215">
                  <c:v>3375</c:v>
                </c:pt>
                <c:pt idx="216">
                  <c:v>3395</c:v>
                </c:pt>
                <c:pt idx="217">
                  <c:v>3415</c:v>
                </c:pt>
                <c:pt idx="218">
                  <c:v>3425</c:v>
                </c:pt>
                <c:pt idx="219">
                  <c:v>3445</c:v>
                </c:pt>
                <c:pt idx="220">
                  <c:v>3464</c:v>
                </c:pt>
                <c:pt idx="221">
                  <c:v>3474</c:v>
                </c:pt>
                <c:pt idx="222">
                  <c:v>3494</c:v>
                </c:pt>
                <c:pt idx="223">
                  <c:v>3505</c:v>
                </c:pt>
                <c:pt idx="224">
                  <c:v>3525</c:v>
                </c:pt>
                <c:pt idx="225">
                  <c:v>3555</c:v>
                </c:pt>
                <c:pt idx="226">
                  <c:v>3565</c:v>
                </c:pt>
                <c:pt idx="227">
                  <c:v>3575</c:v>
                </c:pt>
                <c:pt idx="228">
                  <c:v>3595</c:v>
                </c:pt>
                <c:pt idx="229">
                  <c:v>3605</c:v>
                </c:pt>
                <c:pt idx="230">
                  <c:v>3625</c:v>
                </c:pt>
                <c:pt idx="231">
                  <c:v>3645</c:v>
                </c:pt>
                <c:pt idx="232">
                  <c:v>3664</c:v>
                </c:pt>
                <c:pt idx="233">
                  <c:v>3684</c:v>
                </c:pt>
                <c:pt idx="234">
                  <c:v>3704</c:v>
                </c:pt>
                <c:pt idx="235">
                  <c:v>3715</c:v>
                </c:pt>
                <c:pt idx="236">
                  <c:v>3735</c:v>
                </c:pt>
                <c:pt idx="237">
                  <c:v>3746</c:v>
                </c:pt>
                <c:pt idx="238">
                  <c:v>3756</c:v>
                </c:pt>
                <c:pt idx="239">
                  <c:v>3766</c:v>
                </c:pt>
                <c:pt idx="240">
                  <c:v>3786</c:v>
                </c:pt>
                <c:pt idx="241">
                  <c:v>3796</c:v>
                </c:pt>
                <c:pt idx="242">
                  <c:v>3816</c:v>
                </c:pt>
                <c:pt idx="243">
                  <c:v>3836</c:v>
                </c:pt>
                <c:pt idx="244">
                  <c:v>3847</c:v>
                </c:pt>
                <c:pt idx="245">
                  <c:v>3866</c:v>
                </c:pt>
                <c:pt idx="246">
                  <c:v>3886</c:v>
                </c:pt>
                <c:pt idx="247">
                  <c:v>3896</c:v>
                </c:pt>
                <c:pt idx="248">
                  <c:v>3916</c:v>
                </c:pt>
                <c:pt idx="249">
                  <c:v>3926</c:v>
                </c:pt>
                <c:pt idx="250">
                  <c:v>3946</c:v>
                </c:pt>
                <c:pt idx="251">
                  <c:v>3966</c:v>
                </c:pt>
                <c:pt idx="252">
                  <c:v>3986</c:v>
                </c:pt>
                <c:pt idx="253">
                  <c:v>3996</c:v>
                </c:pt>
                <c:pt idx="254">
                  <c:v>4007</c:v>
                </c:pt>
                <c:pt idx="255">
                  <c:v>4026</c:v>
                </c:pt>
                <c:pt idx="256">
                  <c:v>4057</c:v>
                </c:pt>
                <c:pt idx="257">
                  <c:v>4077</c:v>
                </c:pt>
                <c:pt idx="258">
                  <c:v>4096</c:v>
                </c:pt>
                <c:pt idx="259">
                  <c:v>4106</c:v>
                </c:pt>
                <c:pt idx="260">
                  <c:v>4126</c:v>
                </c:pt>
                <c:pt idx="261">
                  <c:v>4156</c:v>
                </c:pt>
                <c:pt idx="262">
                  <c:v>4186</c:v>
                </c:pt>
                <c:pt idx="263">
                  <c:v>4206</c:v>
                </c:pt>
                <c:pt idx="264">
                  <c:v>4216</c:v>
                </c:pt>
                <c:pt idx="265">
                  <c:v>4237</c:v>
                </c:pt>
                <c:pt idx="266">
                  <c:v>4256</c:v>
                </c:pt>
                <c:pt idx="267">
                  <c:v>4276</c:v>
                </c:pt>
                <c:pt idx="268">
                  <c:v>4286</c:v>
                </c:pt>
                <c:pt idx="269">
                  <c:v>4296</c:v>
                </c:pt>
                <c:pt idx="270">
                  <c:v>4306</c:v>
                </c:pt>
                <c:pt idx="271">
                  <c:v>4326</c:v>
                </c:pt>
                <c:pt idx="272">
                  <c:v>4346</c:v>
                </c:pt>
                <c:pt idx="273">
                  <c:v>4356</c:v>
                </c:pt>
                <c:pt idx="274">
                  <c:v>4366</c:v>
                </c:pt>
                <c:pt idx="275">
                  <c:v>4386</c:v>
                </c:pt>
                <c:pt idx="276">
                  <c:v>4406</c:v>
                </c:pt>
                <c:pt idx="277">
                  <c:v>4426</c:v>
                </c:pt>
                <c:pt idx="278">
                  <c:v>4447</c:v>
                </c:pt>
                <c:pt idx="279">
                  <c:v>4467</c:v>
                </c:pt>
                <c:pt idx="280">
                  <c:v>4487</c:v>
                </c:pt>
                <c:pt idx="281">
                  <c:v>4506</c:v>
                </c:pt>
                <c:pt idx="282">
                  <c:v>4516</c:v>
                </c:pt>
                <c:pt idx="283">
                  <c:v>4536</c:v>
                </c:pt>
                <c:pt idx="284">
                  <c:v>4546</c:v>
                </c:pt>
                <c:pt idx="285">
                  <c:v>4556</c:v>
                </c:pt>
                <c:pt idx="286">
                  <c:v>4576</c:v>
                </c:pt>
                <c:pt idx="287">
                  <c:v>4586</c:v>
                </c:pt>
                <c:pt idx="288">
                  <c:v>4596</c:v>
                </c:pt>
                <c:pt idx="289">
                  <c:v>4606</c:v>
                </c:pt>
                <c:pt idx="290">
                  <c:v>4626</c:v>
                </c:pt>
                <c:pt idx="291">
                  <c:v>4637</c:v>
                </c:pt>
                <c:pt idx="292">
                  <c:v>4657</c:v>
                </c:pt>
                <c:pt idx="293">
                  <c:v>4676</c:v>
                </c:pt>
                <c:pt idx="294">
                  <c:v>4696</c:v>
                </c:pt>
                <c:pt idx="295">
                  <c:v>4716</c:v>
                </c:pt>
                <c:pt idx="296">
                  <c:v>4736</c:v>
                </c:pt>
                <c:pt idx="297">
                  <c:v>4756</c:v>
                </c:pt>
                <c:pt idx="298">
                  <c:v>4766</c:v>
                </c:pt>
                <c:pt idx="299">
                  <c:v>4786</c:v>
                </c:pt>
                <c:pt idx="300">
                  <c:v>4796</c:v>
                </c:pt>
                <c:pt idx="301">
                  <c:v>4806</c:v>
                </c:pt>
                <c:pt idx="302">
                  <c:v>4816</c:v>
                </c:pt>
                <c:pt idx="303">
                  <c:v>4836</c:v>
                </c:pt>
                <c:pt idx="304">
                  <c:v>4856</c:v>
                </c:pt>
                <c:pt idx="305">
                  <c:v>4866</c:v>
                </c:pt>
                <c:pt idx="306">
                  <c:v>4896</c:v>
                </c:pt>
                <c:pt idx="307">
                  <c:v>4916</c:v>
                </c:pt>
                <c:pt idx="308">
                  <c:v>4946</c:v>
                </c:pt>
                <c:pt idx="309">
                  <c:v>4956</c:v>
                </c:pt>
                <c:pt idx="310">
                  <c:v>4976</c:v>
                </c:pt>
                <c:pt idx="311">
                  <c:v>4986</c:v>
                </c:pt>
                <c:pt idx="312">
                  <c:v>4996</c:v>
                </c:pt>
                <c:pt idx="313">
                  <c:v>5006</c:v>
                </c:pt>
                <c:pt idx="314">
                  <c:v>5016</c:v>
                </c:pt>
                <c:pt idx="315">
                  <c:v>5036</c:v>
                </c:pt>
                <c:pt idx="316">
                  <c:v>5046</c:v>
                </c:pt>
                <c:pt idx="317">
                  <c:v>5066</c:v>
                </c:pt>
                <c:pt idx="318">
                  <c:v>5086</c:v>
                </c:pt>
                <c:pt idx="319">
                  <c:v>5106</c:v>
                </c:pt>
                <c:pt idx="320">
                  <c:v>5117</c:v>
                </c:pt>
                <c:pt idx="321">
                  <c:v>5136</c:v>
                </c:pt>
                <c:pt idx="322">
                  <c:v>5156</c:v>
                </c:pt>
                <c:pt idx="323">
                  <c:v>5176</c:v>
                </c:pt>
                <c:pt idx="324">
                  <c:v>5186</c:v>
                </c:pt>
                <c:pt idx="325">
                  <c:v>5196</c:v>
                </c:pt>
                <c:pt idx="326">
                  <c:v>5216</c:v>
                </c:pt>
                <c:pt idx="327">
                  <c:v>5226</c:v>
                </c:pt>
                <c:pt idx="328">
                  <c:v>5246</c:v>
                </c:pt>
                <c:pt idx="329">
                  <c:v>5266</c:v>
                </c:pt>
                <c:pt idx="330">
                  <c:v>5276</c:v>
                </c:pt>
                <c:pt idx="331">
                  <c:v>5307</c:v>
                </c:pt>
                <c:pt idx="332">
                  <c:v>5317</c:v>
                </c:pt>
                <c:pt idx="333">
                  <c:v>5336</c:v>
                </c:pt>
                <c:pt idx="334">
                  <c:v>5357</c:v>
                </c:pt>
                <c:pt idx="335">
                  <c:v>5376</c:v>
                </c:pt>
                <c:pt idx="336">
                  <c:v>5396</c:v>
                </c:pt>
                <c:pt idx="337">
                  <c:v>5416</c:v>
                </c:pt>
                <c:pt idx="338">
                  <c:v>5436</c:v>
                </c:pt>
                <c:pt idx="339">
                  <c:v>5446</c:v>
                </c:pt>
                <c:pt idx="340">
                  <c:v>5456</c:v>
                </c:pt>
                <c:pt idx="341">
                  <c:v>5466</c:v>
                </c:pt>
                <c:pt idx="342">
                  <c:v>5486</c:v>
                </c:pt>
                <c:pt idx="343">
                  <c:v>5496</c:v>
                </c:pt>
                <c:pt idx="344">
                  <c:v>5516</c:v>
                </c:pt>
                <c:pt idx="345">
                  <c:v>5536</c:v>
                </c:pt>
                <c:pt idx="346">
                  <c:v>5546</c:v>
                </c:pt>
                <c:pt idx="347">
                  <c:v>5556</c:v>
                </c:pt>
                <c:pt idx="348">
                  <c:v>5576</c:v>
                </c:pt>
                <c:pt idx="349">
                  <c:v>5596</c:v>
                </c:pt>
                <c:pt idx="350">
                  <c:v>5606</c:v>
                </c:pt>
                <c:pt idx="351">
                  <c:v>5626</c:v>
                </c:pt>
                <c:pt idx="352">
                  <c:v>5646</c:v>
                </c:pt>
                <c:pt idx="353">
                  <c:v>5666</c:v>
                </c:pt>
                <c:pt idx="354">
                  <c:v>5676</c:v>
                </c:pt>
                <c:pt idx="355">
                  <c:v>5686</c:v>
                </c:pt>
                <c:pt idx="356">
                  <c:v>5696</c:v>
                </c:pt>
                <c:pt idx="357">
                  <c:v>5716</c:v>
                </c:pt>
                <c:pt idx="358">
                  <c:v>5726</c:v>
                </c:pt>
                <c:pt idx="359">
                  <c:v>5736</c:v>
                </c:pt>
                <c:pt idx="360">
                  <c:v>5747</c:v>
                </c:pt>
                <c:pt idx="361">
                  <c:v>5766</c:v>
                </c:pt>
                <c:pt idx="362">
                  <c:v>5786</c:v>
                </c:pt>
                <c:pt idx="363">
                  <c:v>5806</c:v>
                </c:pt>
                <c:pt idx="364">
                  <c:v>5817</c:v>
                </c:pt>
                <c:pt idx="365">
                  <c:v>5836</c:v>
                </c:pt>
                <c:pt idx="366">
                  <c:v>5856</c:v>
                </c:pt>
                <c:pt idx="367">
                  <c:v>5866</c:v>
                </c:pt>
                <c:pt idx="368">
                  <c:v>5886</c:v>
                </c:pt>
                <c:pt idx="369">
                  <c:v>5897</c:v>
                </c:pt>
                <c:pt idx="370">
                  <c:v>5917</c:v>
                </c:pt>
                <c:pt idx="371">
                  <c:v>5927</c:v>
                </c:pt>
                <c:pt idx="372">
                  <c:v>5937</c:v>
                </c:pt>
                <c:pt idx="373">
                  <c:v>5957</c:v>
                </c:pt>
                <c:pt idx="374">
                  <c:v>5976</c:v>
                </c:pt>
                <c:pt idx="375">
                  <c:v>5986</c:v>
                </c:pt>
                <c:pt idx="376">
                  <c:v>5996</c:v>
                </c:pt>
                <c:pt idx="377">
                  <c:v>6016</c:v>
                </c:pt>
                <c:pt idx="378">
                  <c:v>6036</c:v>
                </c:pt>
                <c:pt idx="379">
                  <c:v>6046</c:v>
                </c:pt>
                <c:pt idx="380">
                  <c:v>6066</c:v>
                </c:pt>
                <c:pt idx="381">
                  <c:v>6086</c:v>
                </c:pt>
                <c:pt idx="382">
                  <c:v>6106</c:v>
                </c:pt>
                <c:pt idx="383">
                  <c:v>6126</c:v>
                </c:pt>
                <c:pt idx="384">
                  <c:v>6137</c:v>
                </c:pt>
                <c:pt idx="385">
                  <c:v>6156</c:v>
                </c:pt>
                <c:pt idx="386">
                  <c:v>6166</c:v>
                </c:pt>
                <c:pt idx="387">
                  <c:v>6186</c:v>
                </c:pt>
                <c:pt idx="388">
                  <c:v>6196</c:v>
                </c:pt>
                <c:pt idx="389">
                  <c:v>6207</c:v>
                </c:pt>
                <c:pt idx="390">
                  <c:v>6227</c:v>
                </c:pt>
                <c:pt idx="391">
                  <c:v>6246</c:v>
                </c:pt>
                <c:pt idx="392">
                  <c:v>6266</c:v>
                </c:pt>
                <c:pt idx="393">
                  <c:v>6276</c:v>
                </c:pt>
                <c:pt idx="394">
                  <c:v>6286</c:v>
                </c:pt>
                <c:pt idx="395">
                  <c:v>6306</c:v>
                </c:pt>
                <c:pt idx="396">
                  <c:v>6326</c:v>
                </c:pt>
                <c:pt idx="397">
                  <c:v>6346</c:v>
                </c:pt>
                <c:pt idx="398">
                  <c:v>6356</c:v>
                </c:pt>
                <c:pt idx="399">
                  <c:v>6376</c:v>
                </c:pt>
                <c:pt idx="400">
                  <c:v>6396</c:v>
                </c:pt>
                <c:pt idx="401">
                  <c:v>6416</c:v>
                </c:pt>
                <c:pt idx="402">
                  <c:v>6426</c:v>
                </c:pt>
                <c:pt idx="403">
                  <c:v>6436</c:v>
                </c:pt>
                <c:pt idx="404">
                  <c:v>6456</c:v>
                </c:pt>
                <c:pt idx="405">
                  <c:v>6476</c:v>
                </c:pt>
                <c:pt idx="406">
                  <c:v>6496</c:v>
                </c:pt>
                <c:pt idx="407">
                  <c:v>6507</c:v>
                </c:pt>
                <c:pt idx="408">
                  <c:v>6526</c:v>
                </c:pt>
                <c:pt idx="409">
                  <c:v>6536</c:v>
                </c:pt>
                <c:pt idx="410">
                  <c:v>6546</c:v>
                </c:pt>
                <c:pt idx="411">
                  <c:v>6567</c:v>
                </c:pt>
                <c:pt idx="412">
                  <c:v>6586</c:v>
                </c:pt>
                <c:pt idx="413">
                  <c:v>6597</c:v>
                </c:pt>
                <c:pt idx="414">
                  <c:v>6616</c:v>
                </c:pt>
                <c:pt idx="415">
                  <c:v>6636</c:v>
                </c:pt>
                <c:pt idx="416">
                  <c:v>6646</c:v>
                </c:pt>
                <c:pt idx="417">
                  <c:v>6666</c:v>
                </c:pt>
                <c:pt idx="418">
                  <c:v>6686</c:v>
                </c:pt>
                <c:pt idx="419">
                  <c:v>6696</c:v>
                </c:pt>
                <c:pt idx="420">
                  <c:v>6706</c:v>
                </c:pt>
                <c:pt idx="421">
                  <c:v>6726</c:v>
                </c:pt>
                <c:pt idx="422">
                  <c:v>6747</c:v>
                </c:pt>
                <c:pt idx="423">
                  <c:v>6757</c:v>
                </c:pt>
                <c:pt idx="424">
                  <c:v>6777</c:v>
                </c:pt>
                <c:pt idx="425">
                  <c:v>6796</c:v>
                </c:pt>
                <c:pt idx="426">
                  <c:v>6816</c:v>
                </c:pt>
                <c:pt idx="427">
                  <c:v>6826</c:v>
                </c:pt>
                <c:pt idx="428">
                  <c:v>6846</c:v>
                </c:pt>
                <c:pt idx="429">
                  <c:v>6866</c:v>
                </c:pt>
                <c:pt idx="430">
                  <c:v>6886</c:v>
                </c:pt>
                <c:pt idx="431">
                  <c:v>6897</c:v>
                </c:pt>
                <c:pt idx="432">
                  <c:v>6907</c:v>
                </c:pt>
                <c:pt idx="433">
                  <c:v>6926</c:v>
                </c:pt>
                <c:pt idx="434">
                  <c:v>6956</c:v>
                </c:pt>
                <c:pt idx="435">
                  <c:v>6966</c:v>
                </c:pt>
                <c:pt idx="436">
                  <c:v>6986</c:v>
                </c:pt>
                <c:pt idx="437">
                  <c:v>6996</c:v>
                </c:pt>
                <c:pt idx="438">
                  <c:v>7006</c:v>
                </c:pt>
                <c:pt idx="439">
                  <c:v>7026</c:v>
                </c:pt>
                <c:pt idx="440">
                  <c:v>7036</c:v>
                </c:pt>
                <c:pt idx="441">
                  <c:v>7046</c:v>
                </c:pt>
                <c:pt idx="442">
                  <c:v>7066</c:v>
                </c:pt>
                <c:pt idx="443">
                  <c:v>7076</c:v>
                </c:pt>
                <c:pt idx="444">
                  <c:v>7096</c:v>
                </c:pt>
                <c:pt idx="445">
                  <c:v>7116</c:v>
                </c:pt>
                <c:pt idx="446">
                  <c:v>7126</c:v>
                </c:pt>
                <c:pt idx="447">
                  <c:v>7146</c:v>
                </c:pt>
                <c:pt idx="448">
                  <c:v>7166</c:v>
                </c:pt>
                <c:pt idx="449">
                  <c:v>7176</c:v>
                </c:pt>
                <c:pt idx="450">
                  <c:v>7196</c:v>
                </c:pt>
                <c:pt idx="451">
                  <c:v>7206</c:v>
                </c:pt>
                <c:pt idx="452">
                  <c:v>7217</c:v>
                </c:pt>
                <c:pt idx="453">
                  <c:v>7236</c:v>
                </c:pt>
                <c:pt idx="454">
                  <c:v>7256</c:v>
                </c:pt>
                <c:pt idx="455">
                  <c:v>7277</c:v>
                </c:pt>
                <c:pt idx="456">
                  <c:v>7296</c:v>
                </c:pt>
                <c:pt idx="457">
                  <c:v>7306</c:v>
                </c:pt>
                <c:pt idx="458">
                  <c:v>7326</c:v>
                </c:pt>
                <c:pt idx="459">
                  <c:v>7336</c:v>
                </c:pt>
                <c:pt idx="460">
                  <c:v>7346</c:v>
                </c:pt>
                <c:pt idx="461">
                  <c:v>7366</c:v>
                </c:pt>
                <c:pt idx="462">
                  <c:v>7377</c:v>
                </c:pt>
                <c:pt idx="463">
                  <c:v>7396</c:v>
                </c:pt>
                <c:pt idx="464">
                  <c:v>7407</c:v>
                </c:pt>
                <c:pt idx="465">
                  <c:v>7426</c:v>
                </c:pt>
                <c:pt idx="466">
                  <c:v>7447</c:v>
                </c:pt>
                <c:pt idx="467">
                  <c:v>7466</c:v>
                </c:pt>
                <c:pt idx="468">
                  <c:v>7486</c:v>
                </c:pt>
                <c:pt idx="469">
                  <c:v>7506</c:v>
                </c:pt>
                <c:pt idx="470">
                  <c:v>7516</c:v>
                </c:pt>
                <c:pt idx="471">
                  <c:v>7526</c:v>
                </c:pt>
                <c:pt idx="472">
                  <c:v>7546</c:v>
                </c:pt>
                <c:pt idx="473">
                  <c:v>7556</c:v>
                </c:pt>
                <c:pt idx="474">
                  <c:v>7576</c:v>
                </c:pt>
                <c:pt idx="475">
                  <c:v>7596</c:v>
                </c:pt>
                <c:pt idx="476">
                  <c:v>7606</c:v>
                </c:pt>
                <c:pt idx="477">
                  <c:v>7616</c:v>
                </c:pt>
                <c:pt idx="478">
                  <c:v>7636</c:v>
                </c:pt>
                <c:pt idx="479">
                  <c:v>7646</c:v>
                </c:pt>
                <c:pt idx="480">
                  <c:v>7666</c:v>
                </c:pt>
                <c:pt idx="481">
                  <c:v>7686</c:v>
                </c:pt>
                <c:pt idx="482">
                  <c:v>7706</c:v>
                </c:pt>
                <c:pt idx="483">
                  <c:v>7716</c:v>
                </c:pt>
                <c:pt idx="484">
                  <c:v>7726</c:v>
                </c:pt>
                <c:pt idx="485">
                  <c:v>7746</c:v>
                </c:pt>
                <c:pt idx="486">
                  <c:v>7756</c:v>
                </c:pt>
                <c:pt idx="487">
                  <c:v>7776</c:v>
                </c:pt>
                <c:pt idx="488">
                  <c:v>7786</c:v>
                </c:pt>
                <c:pt idx="489">
                  <c:v>7796</c:v>
                </c:pt>
                <c:pt idx="490">
                  <c:v>7816</c:v>
                </c:pt>
                <c:pt idx="491">
                  <c:v>7837</c:v>
                </c:pt>
                <c:pt idx="492">
                  <c:v>7857</c:v>
                </c:pt>
                <c:pt idx="493">
                  <c:v>7876</c:v>
                </c:pt>
                <c:pt idx="494">
                  <c:v>7886</c:v>
                </c:pt>
                <c:pt idx="495">
                  <c:v>7896</c:v>
                </c:pt>
                <c:pt idx="496">
                  <c:v>7906</c:v>
                </c:pt>
                <c:pt idx="497">
                  <c:v>7917</c:v>
                </c:pt>
                <c:pt idx="498">
                  <c:v>7936</c:v>
                </c:pt>
                <c:pt idx="499">
                  <c:v>7956</c:v>
                </c:pt>
                <c:pt idx="500">
                  <c:v>7986</c:v>
                </c:pt>
                <c:pt idx="501">
                  <c:v>7996</c:v>
                </c:pt>
                <c:pt idx="502">
                  <c:v>8016</c:v>
                </c:pt>
                <c:pt idx="503">
                  <c:v>8036</c:v>
                </c:pt>
                <c:pt idx="504">
                  <c:v>8046</c:v>
                </c:pt>
                <c:pt idx="505">
                  <c:v>8066</c:v>
                </c:pt>
                <c:pt idx="506">
                  <c:v>8077</c:v>
                </c:pt>
                <c:pt idx="507">
                  <c:v>8106</c:v>
                </c:pt>
                <c:pt idx="508">
                  <c:v>8117</c:v>
                </c:pt>
                <c:pt idx="509">
                  <c:v>8126</c:v>
                </c:pt>
                <c:pt idx="510">
                  <c:v>8146</c:v>
                </c:pt>
                <c:pt idx="511">
                  <c:v>8156</c:v>
                </c:pt>
                <c:pt idx="512">
                  <c:v>8176</c:v>
                </c:pt>
                <c:pt idx="513">
                  <c:v>8206</c:v>
                </c:pt>
                <c:pt idx="514">
                  <c:v>8226</c:v>
                </c:pt>
                <c:pt idx="515">
                  <c:v>8246</c:v>
                </c:pt>
                <c:pt idx="516">
                  <c:v>8267</c:v>
                </c:pt>
                <c:pt idx="517">
                  <c:v>8286</c:v>
                </c:pt>
                <c:pt idx="518">
                  <c:v>8296</c:v>
                </c:pt>
                <c:pt idx="519">
                  <c:v>8316</c:v>
                </c:pt>
                <c:pt idx="520">
                  <c:v>8336</c:v>
                </c:pt>
                <c:pt idx="521">
                  <c:v>8356</c:v>
                </c:pt>
                <c:pt idx="522">
                  <c:v>8377</c:v>
                </c:pt>
                <c:pt idx="523">
                  <c:v>8396</c:v>
                </c:pt>
                <c:pt idx="524">
                  <c:v>8416</c:v>
                </c:pt>
                <c:pt idx="525">
                  <c:v>8426</c:v>
                </c:pt>
                <c:pt idx="526">
                  <c:v>8436</c:v>
                </c:pt>
                <c:pt idx="527">
                  <c:v>8456</c:v>
                </c:pt>
                <c:pt idx="528">
                  <c:v>8466</c:v>
                </c:pt>
                <c:pt idx="529">
                  <c:v>8487</c:v>
                </c:pt>
                <c:pt idx="530">
                  <c:v>8506</c:v>
                </c:pt>
                <c:pt idx="531">
                  <c:v>8516</c:v>
                </c:pt>
                <c:pt idx="532">
                  <c:v>8526</c:v>
                </c:pt>
                <c:pt idx="533">
                  <c:v>8546</c:v>
                </c:pt>
                <c:pt idx="534">
                  <c:v>8566</c:v>
                </c:pt>
                <c:pt idx="535">
                  <c:v>8577</c:v>
                </c:pt>
                <c:pt idx="536">
                  <c:v>8596</c:v>
                </c:pt>
                <c:pt idx="537">
                  <c:v>8606</c:v>
                </c:pt>
                <c:pt idx="538">
                  <c:v>8626</c:v>
                </c:pt>
                <c:pt idx="539">
                  <c:v>8646</c:v>
                </c:pt>
                <c:pt idx="540">
                  <c:v>8666</c:v>
                </c:pt>
                <c:pt idx="541">
                  <c:v>8676</c:v>
                </c:pt>
                <c:pt idx="542">
                  <c:v>8696</c:v>
                </c:pt>
                <c:pt idx="543">
                  <c:v>8716</c:v>
                </c:pt>
                <c:pt idx="544">
                  <c:v>8736</c:v>
                </c:pt>
                <c:pt idx="545">
                  <c:v>8746</c:v>
                </c:pt>
                <c:pt idx="546">
                  <c:v>8756</c:v>
                </c:pt>
                <c:pt idx="547">
                  <c:v>8766</c:v>
                </c:pt>
                <c:pt idx="548">
                  <c:v>8776</c:v>
                </c:pt>
                <c:pt idx="549">
                  <c:v>8796</c:v>
                </c:pt>
                <c:pt idx="550">
                  <c:v>8806</c:v>
                </c:pt>
                <c:pt idx="551">
                  <c:v>8816</c:v>
                </c:pt>
                <c:pt idx="552">
                  <c:v>8836</c:v>
                </c:pt>
                <c:pt idx="553">
                  <c:v>8846</c:v>
                </c:pt>
                <c:pt idx="554">
                  <c:v>8866</c:v>
                </c:pt>
                <c:pt idx="555">
                  <c:v>8876</c:v>
                </c:pt>
                <c:pt idx="556">
                  <c:v>8896</c:v>
                </c:pt>
                <c:pt idx="557">
                  <c:v>8906</c:v>
                </c:pt>
                <c:pt idx="558">
                  <c:v>8926</c:v>
                </c:pt>
                <c:pt idx="559">
                  <c:v>8946</c:v>
                </c:pt>
                <c:pt idx="560">
                  <c:v>8956</c:v>
                </c:pt>
                <c:pt idx="561">
                  <c:v>8976</c:v>
                </c:pt>
                <c:pt idx="562">
                  <c:v>8996</c:v>
                </c:pt>
                <c:pt idx="563">
                  <c:v>9017</c:v>
                </c:pt>
                <c:pt idx="564">
                  <c:v>9036</c:v>
                </c:pt>
                <c:pt idx="565">
                  <c:v>9047</c:v>
                </c:pt>
                <c:pt idx="566">
                  <c:v>9066</c:v>
                </c:pt>
                <c:pt idx="567">
                  <c:v>9086</c:v>
                </c:pt>
                <c:pt idx="568">
                  <c:v>9106</c:v>
                </c:pt>
                <c:pt idx="569">
                  <c:v>9116</c:v>
                </c:pt>
                <c:pt idx="570">
                  <c:v>9137</c:v>
                </c:pt>
                <c:pt idx="571">
                  <c:v>9156</c:v>
                </c:pt>
                <c:pt idx="572">
                  <c:v>9166</c:v>
                </c:pt>
                <c:pt idx="573">
                  <c:v>9187</c:v>
                </c:pt>
                <c:pt idx="574">
                  <c:v>9206</c:v>
                </c:pt>
                <c:pt idx="575">
                  <c:v>9216</c:v>
                </c:pt>
                <c:pt idx="576">
                  <c:v>9236</c:v>
                </c:pt>
                <c:pt idx="577">
                  <c:v>9247</c:v>
                </c:pt>
                <c:pt idx="578">
                  <c:v>9266</c:v>
                </c:pt>
                <c:pt idx="579">
                  <c:v>9277</c:v>
                </c:pt>
                <c:pt idx="580">
                  <c:v>9287</c:v>
                </c:pt>
                <c:pt idx="581">
                  <c:v>9307</c:v>
                </c:pt>
                <c:pt idx="582">
                  <c:v>9326</c:v>
                </c:pt>
                <c:pt idx="583">
                  <c:v>9346</c:v>
                </c:pt>
                <c:pt idx="584">
                  <c:v>9366</c:v>
                </c:pt>
                <c:pt idx="585">
                  <c:v>9376</c:v>
                </c:pt>
                <c:pt idx="586">
                  <c:v>9387</c:v>
                </c:pt>
                <c:pt idx="587">
                  <c:v>9406</c:v>
                </c:pt>
                <c:pt idx="588">
                  <c:v>9426</c:v>
                </c:pt>
                <c:pt idx="589">
                  <c:v>9446</c:v>
                </c:pt>
                <c:pt idx="590">
                  <c:v>9466</c:v>
                </c:pt>
                <c:pt idx="591">
                  <c:v>9476</c:v>
                </c:pt>
                <c:pt idx="592">
                  <c:v>9496</c:v>
                </c:pt>
                <c:pt idx="593">
                  <c:v>9517</c:v>
                </c:pt>
                <c:pt idx="594">
                  <c:v>9536</c:v>
                </c:pt>
                <c:pt idx="595">
                  <c:v>9546</c:v>
                </c:pt>
                <c:pt idx="596">
                  <c:v>9567</c:v>
                </c:pt>
                <c:pt idx="597">
                  <c:v>9586</c:v>
                </c:pt>
                <c:pt idx="598">
                  <c:v>9596</c:v>
                </c:pt>
                <c:pt idx="599">
                  <c:v>9616</c:v>
                </c:pt>
                <c:pt idx="600">
                  <c:v>9626</c:v>
                </c:pt>
                <c:pt idx="601">
                  <c:v>9647</c:v>
                </c:pt>
                <c:pt idx="602">
                  <c:v>9666</c:v>
                </c:pt>
                <c:pt idx="603">
                  <c:v>9686</c:v>
                </c:pt>
                <c:pt idx="604">
                  <c:v>9696</c:v>
                </c:pt>
                <c:pt idx="605">
                  <c:v>9716</c:v>
                </c:pt>
                <c:pt idx="606">
                  <c:v>9736</c:v>
                </c:pt>
                <c:pt idx="607">
                  <c:v>9746</c:v>
                </c:pt>
                <c:pt idx="608">
                  <c:v>9757</c:v>
                </c:pt>
                <c:pt idx="609">
                  <c:v>9777</c:v>
                </c:pt>
                <c:pt idx="610">
                  <c:v>9796</c:v>
                </c:pt>
                <c:pt idx="611">
                  <c:v>9816</c:v>
                </c:pt>
                <c:pt idx="612">
                  <c:v>9826</c:v>
                </c:pt>
                <c:pt idx="613">
                  <c:v>9846</c:v>
                </c:pt>
                <c:pt idx="614">
                  <c:v>9866</c:v>
                </c:pt>
                <c:pt idx="615">
                  <c:v>9876</c:v>
                </c:pt>
                <c:pt idx="616">
                  <c:v>9896</c:v>
                </c:pt>
                <c:pt idx="617">
                  <c:v>9916</c:v>
                </c:pt>
                <c:pt idx="618">
                  <c:v>9926</c:v>
                </c:pt>
                <c:pt idx="619">
                  <c:v>9946</c:v>
                </c:pt>
                <c:pt idx="620">
                  <c:v>9966</c:v>
                </c:pt>
                <c:pt idx="621">
                  <c:v>9996</c:v>
                </c:pt>
                <c:pt idx="622">
                  <c:v>10006</c:v>
                </c:pt>
                <c:pt idx="623">
                  <c:v>10026</c:v>
                </c:pt>
                <c:pt idx="624">
                  <c:v>10036</c:v>
                </c:pt>
                <c:pt idx="625">
                  <c:v>10046</c:v>
                </c:pt>
                <c:pt idx="626">
                  <c:v>10067</c:v>
                </c:pt>
                <c:pt idx="627">
                  <c:v>10086</c:v>
                </c:pt>
                <c:pt idx="628">
                  <c:v>10106</c:v>
                </c:pt>
                <c:pt idx="629">
                  <c:v>10126</c:v>
                </c:pt>
                <c:pt idx="630">
                  <c:v>10136</c:v>
                </c:pt>
                <c:pt idx="631">
                  <c:v>10156</c:v>
                </c:pt>
                <c:pt idx="632">
                  <c:v>10167</c:v>
                </c:pt>
                <c:pt idx="633">
                  <c:v>10187</c:v>
                </c:pt>
                <c:pt idx="634">
                  <c:v>10206</c:v>
                </c:pt>
                <c:pt idx="635">
                  <c:v>10226</c:v>
                </c:pt>
                <c:pt idx="636">
                  <c:v>10236</c:v>
                </c:pt>
                <c:pt idx="637">
                  <c:v>10256</c:v>
                </c:pt>
                <c:pt idx="638">
                  <c:v>10266</c:v>
                </c:pt>
              </c:numCache>
            </c:numRef>
          </c:xVal>
          <c:yVal>
            <c:numRef>
              <c:f>front1!$D$1:$D$639</c:f>
              <c:numCache>
                <c:formatCode>General</c:formatCode>
                <c:ptCount val="639"/>
                <c:pt idx="0">
                  <c:v>0.209424</c:v>
                </c:pt>
                <c:pt idx="1">
                  <c:v>0.20893600000000001</c:v>
                </c:pt>
                <c:pt idx="2">
                  <c:v>0.20930199999999999</c:v>
                </c:pt>
                <c:pt idx="3">
                  <c:v>0.212232</c:v>
                </c:pt>
                <c:pt idx="4">
                  <c:v>0.21443000000000001</c:v>
                </c:pt>
                <c:pt idx="5">
                  <c:v>0.214308</c:v>
                </c:pt>
                <c:pt idx="6">
                  <c:v>0.21626100000000001</c:v>
                </c:pt>
                <c:pt idx="7">
                  <c:v>0.20844799999999999</c:v>
                </c:pt>
                <c:pt idx="8">
                  <c:v>0.21577199999999999</c:v>
                </c:pt>
                <c:pt idx="9">
                  <c:v>0.21418499999999999</c:v>
                </c:pt>
                <c:pt idx="10">
                  <c:v>0.21174399999999999</c:v>
                </c:pt>
                <c:pt idx="11">
                  <c:v>0.21357499999999999</c:v>
                </c:pt>
                <c:pt idx="12">
                  <c:v>0.21357499999999999</c:v>
                </c:pt>
                <c:pt idx="13">
                  <c:v>0.21687100000000001</c:v>
                </c:pt>
                <c:pt idx="14">
                  <c:v>0.21333099999999999</c:v>
                </c:pt>
                <c:pt idx="15">
                  <c:v>0.21381900000000001</c:v>
                </c:pt>
                <c:pt idx="16">
                  <c:v>0.214918</c:v>
                </c:pt>
                <c:pt idx="17">
                  <c:v>0.21259800000000001</c:v>
                </c:pt>
                <c:pt idx="18">
                  <c:v>0.21088899999999999</c:v>
                </c:pt>
                <c:pt idx="19">
                  <c:v>0.215284</c:v>
                </c:pt>
                <c:pt idx="20">
                  <c:v>0.20966899999999999</c:v>
                </c:pt>
                <c:pt idx="21">
                  <c:v>0.21296499999999999</c:v>
                </c:pt>
                <c:pt idx="22">
                  <c:v>0.21394099999999999</c:v>
                </c:pt>
                <c:pt idx="23">
                  <c:v>0.215895</c:v>
                </c:pt>
                <c:pt idx="24">
                  <c:v>0.21479599999999999</c:v>
                </c:pt>
                <c:pt idx="25">
                  <c:v>0.21235399999999999</c:v>
                </c:pt>
                <c:pt idx="26">
                  <c:v>0.21088899999999999</c:v>
                </c:pt>
                <c:pt idx="27">
                  <c:v>0.21381900000000001</c:v>
                </c:pt>
                <c:pt idx="28">
                  <c:v>0.213087</c:v>
                </c:pt>
                <c:pt idx="29">
                  <c:v>0.211622</c:v>
                </c:pt>
                <c:pt idx="30">
                  <c:v>0.21516199999999999</c:v>
                </c:pt>
                <c:pt idx="31">
                  <c:v>0.21027899999999999</c:v>
                </c:pt>
                <c:pt idx="32">
                  <c:v>0.214918</c:v>
                </c:pt>
                <c:pt idx="33">
                  <c:v>0.21516199999999999</c:v>
                </c:pt>
                <c:pt idx="34">
                  <c:v>0.214308</c:v>
                </c:pt>
                <c:pt idx="35">
                  <c:v>0.21027899999999999</c:v>
                </c:pt>
                <c:pt idx="36">
                  <c:v>0.21235399999999999</c:v>
                </c:pt>
                <c:pt idx="37">
                  <c:v>0.21638299999999999</c:v>
                </c:pt>
                <c:pt idx="38">
                  <c:v>0.21418499999999999</c:v>
                </c:pt>
                <c:pt idx="39">
                  <c:v>0.21723700000000001</c:v>
                </c:pt>
                <c:pt idx="40">
                  <c:v>0.215528</c:v>
                </c:pt>
                <c:pt idx="41">
                  <c:v>0.21357499999999999</c:v>
                </c:pt>
                <c:pt idx="42">
                  <c:v>0.214308</c:v>
                </c:pt>
                <c:pt idx="43">
                  <c:v>0.217359</c:v>
                </c:pt>
                <c:pt idx="44">
                  <c:v>0.21662699999999999</c:v>
                </c:pt>
                <c:pt idx="45">
                  <c:v>0.21333099999999999</c:v>
                </c:pt>
                <c:pt idx="46">
                  <c:v>0.21443000000000001</c:v>
                </c:pt>
                <c:pt idx="47">
                  <c:v>0.212476</c:v>
                </c:pt>
                <c:pt idx="48">
                  <c:v>0.21394099999999999</c:v>
                </c:pt>
                <c:pt idx="49">
                  <c:v>0.21418499999999999</c:v>
                </c:pt>
                <c:pt idx="50">
                  <c:v>0.213453</c:v>
                </c:pt>
                <c:pt idx="51">
                  <c:v>0.217726</c:v>
                </c:pt>
                <c:pt idx="52">
                  <c:v>0.217359</c:v>
                </c:pt>
                <c:pt idx="53">
                  <c:v>0.211622</c:v>
                </c:pt>
                <c:pt idx="54">
                  <c:v>0.215284</c:v>
                </c:pt>
                <c:pt idx="55">
                  <c:v>0.217359</c:v>
                </c:pt>
                <c:pt idx="56">
                  <c:v>0.21210999999999999</c:v>
                </c:pt>
                <c:pt idx="57">
                  <c:v>0.21333099999999999</c:v>
                </c:pt>
                <c:pt idx="58">
                  <c:v>0.21333099999999999</c:v>
                </c:pt>
                <c:pt idx="59">
                  <c:v>0.21357499999999999</c:v>
                </c:pt>
                <c:pt idx="60">
                  <c:v>0.21601699999999999</c:v>
                </c:pt>
                <c:pt idx="61">
                  <c:v>0.20930199999999999</c:v>
                </c:pt>
                <c:pt idx="62">
                  <c:v>0.216139</c:v>
                </c:pt>
                <c:pt idx="63">
                  <c:v>0.21797</c:v>
                </c:pt>
                <c:pt idx="64">
                  <c:v>0.21565000000000001</c:v>
                </c:pt>
                <c:pt idx="65">
                  <c:v>0.216505</c:v>
                </c:pt>
                <c:pt idx="66">
                  <c:v>0.21381900000000001</c:v>
                </c:pt>
                <c:pt idx="67">
                  <c:v>0.217115</c:v>
                </c:pt>
                <c:pt idx="68">
                  <c:v>0.21198800000000001</c:v>
                </c:pt>
                <c:pt idx="69">
                  <c:v>0.213697</c:v>
                </c:pt>
                <c:pt idx="70">
                  <c:v>0.21882399999999999</c:v>
                </c:pt>
                <c:pt idx="71">
                  <c:v>0.21479599999999999</c:v>
                </c:pt>
                <c:pt idx="72">
                  <c:v>0.215284</c:v>
                </c:pt>
                <c:pt idx="73">
                  <c:v>0.21638299999999999</c:v>
                </c:pt>
                <c:pt idx="74">
                  <c:v>0.21455199999999999</c:v>
                </c:pt>
                <c:pt idx="75">
                  <c:v>0.21357499999999999</c:v>
                </c:pt>
                <c:pt idx="76">
                  <c:v>0.21577199999999999</c:v>
                </c:pt>
                <c:pt idx="77">
                  <c:v>0.217359</c:v>
                </c:pt>
                <c:pt idx="78">
                  <c:v>0.212476</c:v>
                </c:pt>
                <c:pt idx="79">
                  <c:v>0.212232</c:v>
                </c:pt>
                <c:pt idx="80">
                  <c:v>0.21638299999999999</c:v>
                </c:pt>
                <c:pt idx="81">
                  <c:v>0.21394099999999999</c:v>
                </c:pt>
                <c:pt idx="82">
                  <c:v>0.21394099999999999</c:v>
                </c:pt>
                <c:pt idx="83">
                  <c:v>0.21320900000000001</c:v>
                </c:pt>
                <c:pt idx="84">
                  <c:v>0.212476</c:v>
                </c:pt>
                <c:pt idx="85">
                  <c:v>0.214674</c:v>
                </c:pt>
                <c:pt idx="86">
                  <c:v>0.21088899999999999</c:v>
                </c:pt>
                <c:pt idx="87">
                  <c:v>0.21198800000000001</c:v>
                </c:pt>
                <c:pt idx="88">
                  <c:v>0.211622</c:v>
                </c:pt>
                <c:pt idx="89">
                  <c:v>0.21149999999999999</c:v>
                </c:pt>
                <c:pt idx="90">
                  <c:v>0.214674</c:v>
                </c:pt>
                <c:pt idx="91">
                  <c:v>0.212232</c:v>
                </c:pt>
                <c:pt idx="92">
                  <c:v>0.215284</c:v>
                </c:pt>
                <c:pt idx="93">
                  <c:v>0.21333099999999999</c:v>
                </c:pt>
                <c:pt idx="94">
                  <c:v>0.21418499999999999</c:v>
                </c:pt>
                <c:pt idx="95">
                  <c:v>0.21443000000000001</c:v>
                </c:pt>
                <c:pt idx="96">
                  <c:v>0.215528</c:v>
                </c:pt>
                <c:pt idx="97">
                  <c:v>0.21320900000000001</c:v>
                </c:pt>
                <c:pt idx="98">
                  <c:v>0.213697</c:v>
                </c:pt>
                <c:pt idx="99">
                  <c:v>0.212476</c:v>
                </c:pt>
                <c:pt idx="100">
                  <c:v>0.215895</c:v>
                </c:pt>
                <c:pt idx="101">
                  <c:v>0.214674</c:v>
                </c:pt>
                <c:pt idx="102">
                  <c:v>0.21748100000000001</c:v>
                </c:pt>
                <c:pt idx="103">
                  <c:v>0.21626100000000001</c:v>
                </c:pt>
                <c:pt idx="104">
                  <c:v>0.212843</c:v>
                </c:pt>
                <c:pt idx="105">
                  <c:v>0.21027899999999999</c:v>
                </c:pt>
                <c:pt idx="106">
                  <c:v>0.21113299999999999</c:v>
                </c:pt>
                <c:pt idx="107">
                  <c:v>0.215284</c:v>
                </c:pt>
                <c:pt idx="108">
                  <c:v>0.21272099999999999</c:v>
                </c:pt>
                <c:pt idx="109">
                  <c:v>0.21320900000000001</c:v>
                </c:pt>
                <c:pt idx="110">
                  <c:v>0.212476</c:v>
                </c:pt>
                <c:pt idx="111">
                  <c:v>0.21626100000000001</c:v>
                </c:pt>
                <c:pt idx="112">
                  <c:v>0.21601699999999999</c:v>
                </c:pt>
                <c:pt idx="113">
                  <c:v>0.21577199999999999</c:v>
                </c:pt>
                <c:pt idx="114">
                  <c:v>0.214918</c:v>
                </c:pt>
                <c:pt idx="115">
                  <c:v>0.215284</c:v>
                </c:pt>
                <c:pt idx="116">
                  <c:v>0.21259800000000001</c:v>
                </c:pt>
                <c:pt idx="117">
                  <c:v>0.21760399999999999</c:v>
                </c:pt>
                <c:pt idx="118">
                  <c:v>0.21540599999999999</c:v>
                </c:pt>
                <c:pt idx="119">
                  <c:v>0.21333099999999999</c:v>
                </c:pt>
                <c:pt idx="120">
                  <c:v>0.21455199999999999</c:v>
                </c:pt>
                <c:pt idx="121">
                  <c:v>0.214674</c:v>
                </c:pt>
                <c:pt idx="122">
                  <c:v>0.21076700000000001</c:v>
                </c:pt>
                <c:pt idx="123">
                  <c:v>0.213453</c:v>
                </c:pt>
                <c:pt idx="124">
                  <c:v>0.215895</c:v>
                </c:pt>
                <c:pt idx="125">
                  <c:v>0.213453</c:v>
                </c:pt>
                <c:pt idx="126">
                  <c:v>0.217115</c:v>
                </c:pt>
                <c:pt idx="127">
                  <c:v>0.21418499999999999</c:v>
                </c:pt>
                <c:pt idx="128">
                  <c:v>0.20954600000000001</c:v>
                </c:pt>
                <c:pt idx="129">
                  <c:v>0.211256</c:v>
                </c:pt>
                <c:pt idx="130">
                  <c:v>0.21699299999999999</c:v>
                </c:pt>
                <c:pt idx="131">
                  <c:v>0.215284</c:v>
                </c:pt>
                <c:pt idx="132">
                  <c:v>0.214063</c:v>
                </c:pt>
                <c:pt idx="133">
                  <c:v>0.21577199999999999</c:v>
                </c:pt>
                <c:pt idx="134">
                  <c:v>0.21504000000000001</c:v>
                </c:pt>
                <c:pt idx="135">
                  <c:v>0.213087</c:v>
                </c:pt>
                <c:pt idx="136">
                  <c:v>0.216505</c:v>
                </c:pt>
                <c:pt idx="137">
                  <c:v>0.215528</c:v>
                </c:pt>
                <c:pt idx="138">
                  <c:v>0.21333099999999999</c:v>
                </c:pt>
                <c:pt idx="139">
                  <c:v>0.21137800000000001</c:v>
                </c:pt>
                <c:pt idx="140">
                  <c:v>0.21272099999999999</c:v>
                </c:pt>
                <c:pt idx="141">
                  <c:v>0.21137800000000001</c:v>
                </c:pt>
                <c:pt idx="142">
                  <c:v>0.215528</c:v>
                </c:pt>
                <c:pt idx="143">
                  <c:v>0.21333099999999999</c:v>
                </c:pt>
                <c:pt idx="144">
                  <c:v>0.21455199999999999</c:v>
                </c:pt>
                <c:pt idx="145">
                  <c:v>0.21027899999999999</c:v>
                </c:pt>
                <c:pt idx="146">
                  <c:v>0.20930199999999999</c:v>
                </c:pt>
                <c:pt idx="147">
                  <c:v>0.213087</c:v>
                </c:pt>
                <c:pt idx="148">
                  <c:v>0.209424</c:v>
                </c:pt>
                <c:pt idx="149">
                  <c:v>0.214063</c:v>
                </c:pt>
                <c:pt idx="150">
                  <c:v>0.21638299999999999</c:v>
                </c:pt>
                <c:pt idx="151">
                  <c:v>0.212232</c:v>
                </c:pt>
                <c:pt idx="152">
                  <c:v>0.21333099999999999</c:v>
                </c:pt>
                <c:pt idx="153">
                  <c:v>0.21320900000000001</c:v>
                </c:pt>
                <c:pt idx="154">
                  <c:v>0.20979100000000001</c:v>
                </c:pt>
                <c:pt idx="155">
                  <c:v>0.211256</c:v>
                </c:pt>
                <c:pt idx="156">
                  <c:v>0.212232</c:v>
                </c:pt>
                <c:pt idx="157">
                  <c:v>0.21784800000000001</c:v>
                </c:pt>
                <c:pt idx="158">
                  <c:v>0.21052299999999999</c:v>
                </c:pt>
                <c:pt idx="159">
                  <c:v>0.21272099999999999</c:v>
                </c:pt>
                <c:pt idx="160">
                  <c:v>0.215895</c:v>
                </c:pt>
                <c:pt idx="161">
                  <c:v>0.215284</c:v>
                </c:pt>
                <c:pt idx="162">
                  <c:v>0.21052299999999999</c:v>
                </c:pt>
                <c:pt idx="163">
                  <c:v>0.21210999999999999</c:v>
                </c:pt>
                <c:pt idx="164">
                  <c:v>0.214063</c:v>
                </c:pt>
                <c:pt idx="165">
                  <c:v>0.21272099999999999</c:v>
                </c:pt>
                <c:pt idx="166">
                  <c:v>0.21333099999999999</c:v>
                </c:pt>
                <c:pt idx="167">
                  <c:v>0.21333099999999999</c:v>
                </c:pt>
                <c:pt idx="168">
                  <c:v>0.21198800000000001</c:v>
                </c:pt>
                <c:pt idx="169">
                  <c:v>0.211622</c:v>
                </c:pt>
                <c:pt idx="170">
                  <c:v>0.21259800000000001</c:v>
                </c:pt>
                <c:pt idx="171">
                  <c:v>0.21504000000000001</c:v>
                </c:pt>
                <c:pt idx="172">
                  <c:v>0.216505</c:v>
                </c:pt>
                <c:pt idx="173">
                  <c:v>0.21699299999999999</c:v>
                </c:pt>
                <c:pt idx="174">
                  <c:v>0.21504000000000001</c:v>
                </c:pt>
                <c:pt idx="175">
                  <c:v>0.21333099999999999</c:v>
                </c:pt>
                <c:pt idx="176">
                  <c:v>0.211011</c:v>
                </c:pt>
                <c:pt idx="177">
                  <c:v>0.21394099999999999</c:v>
                </c:pt>
                <c:pt idx="178">
                  <c:v>0.211622</c:v>
                </c:pt>
                <c:pt idx="179">
                  <c:v>0.213087</c:v>
                </c:pt>
                <c:pt idx="180">
                  <c:v>0.21845800000000001</c:v>
                </c:pt>
                <c:pt idx="181">
                  <c:v>0.21076700000000001</c:v>
                </c:pt>
                <c:pt idx="182">
                  <c:v>0.213453</c:v>
                </c:pt>
                <c:pt idx="183">
                  <c:v>0.213453</c:v>
                </c:pt>
                <c:pt idx="184">
                  <c:v>0.21259800000000001</c:v>
                </c:pt>
                <c:pt idx="185">
                  <c:v>0.20954600000000001</c:v>
                </c:pt>
                <c:pt idx="186">
                  <c:v>0.21504000000000001</c:v>
                </c:pt>
                <c:pt idx="187">
                  <c:v>0.214063</c:v>
                </c:pt>
                <c:pt idx="188">
                  <c:v>0.21455199999999999</c:v>
                </c:pt>
                <c:pt idx="189">
                  <c:v>0.21210999999999999</c:v>
                </c:pt>
                <c:pt idx="190">
                  <c:v>0.21272099999999999</c:v>
                </c:pt>
                <c:pt idx="191">
                  <c:v>0.216505</c:v>
                </c:pt>
                <c:pt idx="192">
                  <c:v>0.21381900000000001</c:v>
                </c:pt>
                <c:pt idx="193">
                  <c:v>0.21381900000000001</c:v>
                </c:pt>
                <c:pt idx="194">
                  <c:v>0.216505</c:v>
                </c:pt>
                <c:pt idx="195">
                  <c:v>0.212232</c:v>
                </c:pt>
                <c:pt idx="196">
                  <c:v>0.21137800000000001</c:v>
                </c:pt>
                <c:pt idx="197">
                  <c:v>0.211866</c:v>
                </c:pt>
                <c:pt idx="198">
                  <c:v>0.21443000000000001</c:v>
                </c:pt>
                <c:pt idx="199">
                  <c:v>0.213697</c:v>
                </c:pt>
                <c:pt idx="200">
                  <c:v>0.212476</c:v>
                </c:pt>
                <c:pt idx="201">
                  <c:v>0.21638299999999999</c:v>
                </c:pt>
                <c:pt idx="202">
                  <c:v>0.21210999999999999</c:v>
                </c:pt>
                <c:pt idx="203">
                  <c:v>0.21394099999999999</c:v>
                </c:pt>
                <c:pt idx="204">
                  <c:v>0.21015700000000001</c:v>
                </c:pt>
                <c:pt idx="205">
                  <c:v>0.21626100000000001</c:v>
                </c:pt>
                <c:pt idx="206">
                  <c:v>0.21443000000000001</c:v>
                </c:pt>
                <c:pt idx="207">
                  <c:v>0.211866</c:v>
                </c:pt>
                <c:pt idx="208">
                  <c:v>0.217115</c:v>
                </c:pt>
                <c:pt idx="209">
                  <c:v>0.21479599999999999</c:v>
                </c:pt>
                <c:pt idx="210">
                  <c:v>0.21443000000000001</c:v>
                </c:pt>
                <c:pt idx="211">
                  <c:v>0.214674</c:v>
                </c:pt>
                <c:pt idx="212">
                  <c:v>0.21626100000000001</c:v>
                </c:pt>
                <c:pt idx="213">
                  <c:v>0.21845800000000001</c:v>
                </c:pt>
                <c:pt idx="214">
                  <c:v>0.214674</c:v>
                </c:pt>
                <c:pt idx="215">
                  <c:v>0.21418499999999999</c:v>
                </c:pt>
                <c:pt idx="216">
                  <c:v>0.21455199999999999</c:v>
                </c:pt>
                <c:pt idx="217">
                  <c:v>0.21723700000000001</c:v>
                </c:pt>
                <c:pt idx="218">
                  <c:v>0.21394099999999999</c:v>
                </c:pt>
                <c:pt idx="219">
                  <c:v>0.21357499999999999</c:v>
                </c:pt>
                <c:pt idx="220">
                  <c:v>0.216749</c:v>
                </c:pt>
                <c:pt idx="221">
                  <c:v>0.20783699999999999</c:v>
                </c:pt>
                <c:pt idx="222">
                  <c:v>0.21272099999999999</c:v>
                </c:pt>
                <c:pt idx="223">
                  <c:v>0.21027899999999999</c:v>
                </c:pt>
                <c:pt idx="224">
                  <c:v>0.215528</c:v>
                </c:pt>
                <c:pt idx="225">
                  <c:v>0.214063</c:v>
                </c:pt>
                <c:pt idx="226">
                  <c:v>0.21357499999999999</c:v>
                </c:pt>
                <c:pt idx="227">
                  <c:v>0.21797</c:v>
                </c:pt>
                <c:pt idx="228">
                  <c:v>0.21626100000000001</c:v>
                </c:pt>
                <c:pt idx="229">
                  <c:v>0.210645</c:v>
                </c:pt>
                <c:pt idx="230">
                  <c:v>0.21149999999999999</c:v>
                </c:pt>
                <c:pt idx="231">
                  <c:v>0.20979100000000001</c:v>
                </c:pt>
                <c:pt idx="232">
                  <c:v>0.211866</c:v>
                </c:pt>
                <c:pt idx="233">
                  <c:v>0.212843</c:v>
                </c:pt>
                <c:pt idx="234">
                  <c:v>0.214918</c:v>
                </c:pt>
                <c:pt idx="235">
                  <c:v>0.215895</c:v>
                </c:pt>
                <c:pt idx="236">
                  <c:v>0.21748100000000001</c:v>
                </c:pt>
                <c:pt idx="237">
                  <c:v>0.213697</c:v>
                </c:pt>
                <c:pt idx="238">
                  <c:v>0.21027899999999999</c:v>
                </c:pt>
                <c:pt idx="239">
                  <c:v>0.21333099999999999</c:v>
                </c:pt>
                <c:pt idx="240">
                  <c:v>0.21516199999999999</c:v>
                </c:pt>
                <c:pt idx="241">
                  <c:v>0.21504000000000001</c:v>
                </c:pt>
                <c:pt idx="242">
                  <c:v>0.215895</c:v>
                </c:pt>
                <c:pt idx="243">
                  <c:v>0.211866</c:v>
                </c:pt>
                <c:pt idx="244">
                  <c:v>0.21027899999999999</c:v>
                </c:pt>
                <c:pt idx="245">
                  <c:v>0.215528</c:v>
                </c:pt>
                <c:pt idx="246">
                  <c:v>0.21577199999999999</c:v>
                </c:pt>
                <c:pt idx="247">
                  <c:v>0.211011</c:v>
                </c:pt>
                <c:pt idx="248">
                  <c:v>0.214674</c:v>
                </c:pt>
                <c:pt idx="249">
                  <c:v>0.21259800000000001</c:v>
                </c:pt>
                <c:pt idx="250">
                  <c:v>0.21418499999999999</c:v>
                </c:pt>
                <c:pt idx="251">
                  <c:v>0.21455199999999999</c:v>
                </c:pt>
                <c:pt idx="252">
                  <c:v>0.21418499999999999</c:v>
                </c:pt>
                <c:pt idx="253">
                  <c:v>0.21272099999999999</c:v>
                </c:pt>
                <c:pt idx="254">
                  <c:v>0.215895</c:v>
                </c:pt>
                <c:pt idx="255">
                  <c:v>0.21418499999999999</c:v>
                </c:pt>
                <c:pt idx="256">
                  <c:v>0.211011</c:v>
                </c:pt>
                <c:pt idx="257">
                  <c:v>0.21394099999999999</c:v>
                </c:pt>
                <c:pt idx="258">
                  <c:v>0.20930199999999999</c:v>
                </c:pt>
                <c:pt idx="259">
                  <c:v>0.217726</c:v>
                </c:pt>
                <c:pt idx="260">
                  <c:v>0.21210999999999999</c:v>
                </c:pt>
                <c:pt idx="261">
                  <c:v>0.20893600000000001</c:v>
                </c:pt>
                <c:pt idx="262">
                  <c:v>0.21455199999999999</c:v>
                </c:pt>
                <c:pt idx="263">
                  <c:v>0.21723700000000001</c:v>
                </c:pt>
                <c:pt idx="264">
                  <c:v>0.215528</c:v>
                </c:pt>
                <c:pt idx="265">
                  <c:v>0.21882399999999999</c:v>
                </c:pt>
                <c:pt idx="266">
                  <c:v>0.216139</c:v>
                </c:pt>
                <c:pt idx="267">
                  <c:v>0.21296499999999999</c:v>
                </c:pt>
                <c:pt idx="268">
                  <c:v>0.21504000000000001</c:v>
                </c:pt>
                <c:pt idx="269">
                  <c:v>0.219557</c:v>
                </c:pt>
                <c:pt idx="270">
                  <c:v>0.21662699999999999</c:v>
                </c:pt>
                <c:pt idx="271">
                  <c:v>0.214063</c:v>
                </c:pt>
                <c:pt idx="272">
                  <c:v>0.21174399999999999</c:v>
                </c:pt>
                <c:pt idx="273">
                  <c:v>0.21662699999999999</c:v>
                </c:pt>
                <c:pt idx="274">
                  <c:v>0.213453</c:v>
                </c:pt>
                <c:pt idx="275">
                  <c:v>0.214674</c:v>
                </c:pt>
                <c:pt idx="276">
                  <c:v>0.21638299999999999</c:v>
                </c:pt>
                <c:pt idx="277">
                  <c:v>0.213697</c:v>
                </c:pt>
                <c:pt idx="278">
                  <c:v>0.21137800000000001</c:v>
                </c:pt>
                <c:pt idx="279">
                  <c:v>0.21198800000000001</c:v>
                </c:pt>
                <c:pt idx="280">
                  <c:v>0.21687100000000001</c:v>
                </c:pt>
                <c:pt idx="281">
                  <c:v>0.21748100000000001</c:v>
                </c:pt>
                <c:pt idx="282">
                  <c:v>0.211011</c:v>
                </c:pt>
                <c:pt idx="283">
                  <c:v>0.21516199999999999</c:v>
                </c:pt>
                <c:pt idx="284">
                  <c:v>0.21516199999999999</c:v>
                </c:pt>
                <c:pt idx="285">
                  <c:v>0.21479599999999999</c:v>
                </c:pt>
                <c:pt idx="286">
                  <c:v>0.214674</c:v>
                </c:pt>
                <c:pt idx="287">
                  <c:v>0.21113299999999999</c:v>
                </c:pt>
                <c:pt idx="288">
                  <c:v>0.21381900000000001</c:v>
                </c:pt>
                <c:pt idx="289">
                  <c:v>0.211622</c:v>
                </c:pt>
                <c:pt idx="290">
                  <c:v>0.21455199999999999</c:v>
                </c:pt>
                <c:pt idx="291">
                  <c:v>0.217115</c:v>
                </c:pt>
                <c:pt idx="292">
                  <c:v>0.215284</c:v>
                </c:pt>
                <c:pt idx="293">
                  <c:v>0.216139</c:v>
                </c:pt>
                <c:pt idx="294">
                  <c:v>0.21687100000000001</c:v>
                </c:pt>
                <c:pt idx="295">
                  <c:v>0.212843</c:v>
                </c:pt>
                <c:pt idx="296">
                  <c:v>0.214918</c:v>
                </c:pt>
                <c:pt idx="297">
                  <c:v>0.214308</c:v>
                </c:pt>
                <c:pt idx="298">
                  <c:v>0.21113299999999999</c:v>
                </c:pt>
                <c:pt idx="299">
                  <c:v>0.216505</c:v>
                </c:pt>
                <c:pt idx="300">
                  <c:v>0.212232</c:v>
                </c:pt>
                <c:pt idx="301">
                  <c:v>0.21443000000000001</c:v>
                </c:pt>
                <c:pt idx="302">
                  <c:v>0.21113299999999999</c:v>
                </c:pt>
                <c:pt idx="303">
                  <c:v>0.21296499999999999</c:v>
                </c:pt>
                <c:pt idx="304">
                  <c:v>0.215284</c:v>
                </c:pt>
                <c:pt idx="305">
                  <c:v>0.212843</c:v>
                </c:pt>
                <c:pt idx="306">
                  <c:v>0.21479599999999999</c:v>
                </c:pt>
                <c:pt idx="307">
                  <c:v>0.21516199999999999</c:v>
                </c:pt>
                <c:pt idx="308">
                  <c:v>0.213453</c:v>
                </c:pt>
                <c:pt idx="309">
                  <c:v>0.21601699999999999</c:v>
                </c:pt>
                <c:pt idx="310">
                  <c:v>0.21333099999999999</c:v>
                </c:pt>
                <c:pt idx="311">
                  <c:v>0.21601699999999999</c:v>
                </c:pt>
                <c:pt idx="312">
                  <c:v>0.215284</c:v>
                </c:pt>
                <c:pt idx="313">
                  <c:v>0.214674</c:v>
                </c:pt>
                <c:pt idx="314">
                  <c:v>0.21137800000000001</c:v>
                </c:pt>
                <c:pt idx="315">
                  <c:v>0.214063</c:v>
                </c:pt>
                <c:pt idx="316">
                  <c:v>0.214918</c:v>
                </c:pt>
                <c:pt idx="317">
                  <c:v>0.21504000000000001</c:v>
                </c:pt>
                <c:pt idx="318">
                  <c:v>0.21259800000000001</c:v>
                </c:pt>
                <c:pt idx="319">
                  <c:v>0.213453</c:v>
                </c:pt>
                <c:pt idx="320">
                  <c:v>0.21504000000000001</c:v>
                </c:pt>
                <c:pt idx="321">
                  <c:v>0.210645</c:v>
                </c:pt>
                <c:pt idx="322">
                  <c:v>0.21394099999999999</c:v>
                </c:pt>
                <c:pt idx="323">
                  <c:v>0.215284</c:v>
                </c:pt>
                <c:pt idx="324">
                  <c:v>0.215528</c:v>
                </c:pt>
                <c:pt idx="325">
                  <c:v>0.216139</c:v>
                </c:pt>
                <c:pt idx="326">
                  <c:v>0.21027899999999999</c:v>
                </c:pt>
                <c:pt idx="327">
                  <c:v>0.21259800000000001</c:v>
                </c:pt>
                <c:pt idx="328">
                  <c:v>0.21504000000000001</c:v>
                </c:pt>
                <c:pt idx="329">
                  <c:v>0.21601699999999999</c:v>
                </c:pt>
                <c:pt idx="330">
                  <c:v>0.21443000000000001</c:v>
                </c:pt>
                <c:pt idx="331">
                  <c:v>0.213697</c:v>
                </c:pt>
                <c:pt idx="332">
                  <c:v>0.21821399999999999</c:v>
                </c:pt>
                <c:pt idx="333">
                  <c:v>0.21333099999999999</c:v>
                </c:pt>
                <c:pt idx="334">
                  <c:v>0.21272099999999999</c:v>
                </c:pt>
                <c:pt idx="335">
                  <c:v>0.21259800000000001</c:v>
                </c:pt>
                <c:pt idx="336">
                  <c:v>0.213087</c:v>
                </c:pt>
                <c:pt idx="337">
                  <c:v>0.217115</c:v>
                </c:pt>
                <c:pt idx="338">
                  <c:v>0.216139</c:v>
                </c:pt>
                <c:pt idx="339">
                  <c:v>0.213697</c:v>
                </c:pt>
                <c:pt idx="340">
                  <c:v>0.21577199999999999</c:v>
                </c:pt>
                <c:pt idx="341">
                  <c:v>0.21662699999999999</c:v>
                </c:pt>
                <c:pt idx="342">
                  <c:v>0.21333099999999999</c:v>
                </c:pt>
                <c:pt idx="343">
                  <c:v>0.21296499999999999</c:v>
                </c:pt>
                <c:pt idx="344">
                  <c:v>0.212232</c:v>
                </c:pt>
                <c:pt idx="345">
                  <c:v>0.21687100000000001</c:v>
                </c:pt>
                <c:pt idx="346">
                  <c:v>0.21174399999999999</c:v>
                </c:pt>
                <c:pt idx="347">
                  <c:v>0.21516199999999999</c:v>
                </c:pt>
                <c:pt idx="348">
                  <c:v>0.21149999999999999</c:v>
                </c:pt>
                <c:pt idx="349">
                  <c:v>0.20905799999999999</c:v>
                </c:pt>
                <c:pt idx="350">
                  <c:v>0.21809200000000001</c:v>
                </c:pt>
                <c:pt idx="351">
                  <c:v>0.21601699999999999</c:v>
                </c:pt>
                <c:pt idx="352">
                  <c:v>0.21626100000000001</c:v>
                </c:pt>
                <c:pt idx="353">
                  <c:v>0.21455199999999999</c:v>
                </c:pt>
                <c:pt idx="354">
                  <c:v>0.212843</c:v>
                </c:pt>
                <c:pt idx="355">
                  <c:v>0.20979100000000001</c:v>
                </c:pt>
                <c:pt idx="356">
                  <c:v>0.215528</c:v>
                </c:pt>
                <c:pt idx="357">
                  <c:v>0.21443000000000001</c:v>
                </c:pt>
                <c:pt idx="358">
                  <c:v>0.214918</c:v>
                </c:pt>
                <c:pt idx="359">
                  <c:v>0.210035</c:v>
                </c:pt>
                <c:pt idx="360">
                  <c:v>0.215284</c:v>
                </c:pt>
                <c:pt idx="361">
                  <c:v>0.21479599999999999</c:v>
                </c:pt>
                <c:pt idx="362">
                  <c:v>0.217726</c:v>
                </c:pt>
                <c:pt idx="363">
                  <c:v>0.20734900000000001</c:v>
                </c:pt>
                <c:pt idx="364">
                  <c:v>0.21394099999999999</c:v>
                </c:pt>
                <c:pt idx="365">
                  <c:v>0.213087</c:v>
                </c:pt>
                <c:pt idx="366">
                  <c:v>0.20979100000000001</c:v>
                </c:pt>
                <c:pt idx="367">
                  <c:v>0.21210999999999999</c:v>
                </c:pt>
                <c:pt idx="368">
                  <c:v>0.21858</c:v>
                </c:pt>
                <c:pt idx="369">
                  <c:v>0.21504000000000001</c:v>
                </c:pt>
                <c:pt idx="370">
                  <c:v>0.215528</c:v>
                </c:pt>
                <c:pt idx="371">
                  <c:v>0.21858</c:v>
                </c:pt>
                <c:pt idx="372">
                  <c:v>0.21662699999999999</c:v>
                </c:pt>
                <c:pt idx="373">
                  <c:v>0.21296499999999999</c:v>
                </c:pt>
                <c:pt idx="374">
                  <c:v>0.21296499999999999</c:v>
                </c:pt>
                <c:pt idx="375">
                  <c:v>0.21333099999999999</c:v>
                </c:pt>
                <c:pt idx="376">
                  <c:v>0.21320900000000001</c:v>
                </c:pt>
                <c:pt idx="377">
                  <c:v>0.212232</c:v>
                </c:pt>
                <c:pt idx="378">
                  <c:v>0.21174399999999999</c:v>
                </c:pt>
                <c:pt idx="379">
                  <c:v>0.215895</c:v>
                </c:pt>
                <c:pt idx="380">
                  <c:v>0.21149999999999999</c:v>
                </c:pt>
                <c:pt idx="381">
                  <c:v>0.215284</c:v>
                </c:pt>
                <c:pt idx="382">
                  <c:v>0.21882399999999999</c:v>
                </c:pt>
                <c:pt idx="383">
                  <c:v>0.21479599999999999</c:v>
                </c:pt>
                <c:pt idx="384">
                  <c:v>0.21626100000000001</c:v>
                </c:pt>
                <c:pt idx="385">
                  <c:v>0.214308</c:v>
                </c:pt>
                <c:pt idx="386">
                  <c:v>0.21198800000000001</c:v>
                </c:pt>
                <c:pt idx="387">
                  <c:v>0.21210999999999999</c:v>
                </c:pt>
                <c:pt idx="388">
                  <c:v>0.21113299999999999</c:v>
                </c:pt>
                <c:pt idx="389">
                  <c:v>0.21540599999999999</c:v>
                </c:pt>
                <c:pt idx="390">
                  <c:v>0.21662699999999999</c:v>
                </c:pt>
                <c:pt idx="391">
                  <c:v>0.21394099999999999</c:v>
                </c:pt>
                <c:pt idx="392">
                  <c:v>0.213697</c:v>
                </c:pt>
                <c:pt idx="393">
                  <c:v>0.21088899999999999</c:v>
                </c:pt>
                <c:pt idx="394">
                  <c:v>0.21174399999999999</c:v>
                </c:pt>
                <c:pt idx="395">
                  <c:v>0.21296499999999999</c:v>
                </c:pt>
                <c:pt idx="396">
                  <c:v>0.21540599999999999</c:v>
                </c:pt>
                <c:pt idx="397">
                  <c:v>0.21443000000000001</c:v>
                </c:pt>
                <c:pt idx="398">
                  <c:v>0.21296499999999999</c:v>
                </c:pt>
                <c:pt idx="399">
                  <c:v>0.21210999999999999</c:v>
                </c:pt>
                <c:pt idx="400">
                  <c:v>0.21088899999999999</c:v>
                </c:pt>
                <c:pt idx="401">
                  <c:v>0.20979100000000001</c:v>
                </c:pt>
                <c:pt idx="402">
                  <c:v>0.21540599999999999</c:v>
                </c:pt>
                <c:pt idx="403">
                  <c:v>0.21296499999999999</c:v>
                </c:pt>
                <c:pt idx="404">
                  <c:v>0.21272099999999999</c:v>
                </c:pt>
                <c:pt idx="405">
                  <c:v>0.214674</c:v>
                </c:pt>
                <c:pt idx="406">
                  <c:v>0.21259800000000001</c:v>
                </c:pt>
                <c:pt idx="407">
                  <c:v>0.214918</c:v>
                </c:pt>
                <c:pt idx="408">
                  <c:v>0.208814</c:v>
                </c:pt>
                <c:pt idx="409">
                  <c:v>0.20832600000000001</c:v>
                </c:pt>
                <c:pt idx="410">
                  <c:v>0.21797</c:v>
                </c:pt>
                <c:pt idx="411">
                  <c:v>0.212476</c:v>
                </c:pt>
                <c:pt idx="412">
                  <c:v>0.21333099999999999</c:v>
                </c:pt>
                <c:pt idx="413">
                  <c:v>0.21565000000000001</c:v>
                </c:pt>
                <c:pt idx="414">
                  <c:v>0.21443000000000001</c:v>
                </c:pt>
                <c:pt idx="415">
                  <c:v>0.214918</c:v>
                </c:pt>
                <c:pt idx="416">
                  <c:v>0.21479599999999999</c:v>
                </c:pt>
                <c:pt idx="417">
                  <c:v>0.21137800000000001</c:v>
                </c:pt>
                <c:pt idx="418">
                  <c:v>0.21418499999999999</c:v>
                </c:pt>
                <c:pt idx="419">
                  <c:v>0.21272099999999999</c:v>
                </c:pt>
                <c:pt idx="420">
                  <c:v>0.215528</c:v>
                </c:pt>
                <c:pt idx="421">
                  <c:v>0.211256</c:v>
                </c:pt>
                <c:pt idx="422">
                  <c:v>0.21113299999999999</c:v>
                </c:pt>
                <c:pt idx="423">
                  <c:v>0.210401</c:v>
                </c:pt>
                <c:pt idx="424">
                  <c:v>0.21088899999999999</c:v>
                </c:pt>
                <c:pt idx="425">
                  <c:v>0.21210999999999999</c:v>
                </c:pt>
                <c:pt idx="426">
                  <c:v>0.21638299999999999</c:v>
                </c:pt>
                <c:pt idx="427">
                  <c:v>0.216749</c:v>
                </c:pt>
                <c:pt idx="428">
                  <c:v>0.21601699999999999</c:v>
                </c:pt>
                <c:pt idx="429">
                  <c:v>0.21638299999999999</c:v>
                </c:pt>
                <c:pt idx="430">
                  <c:v>0.21418499999999999</c:v>
                </c:pt>
                <c:pt idx="431">
                  <c:v>0.216505</c:v>
                </c:pt>
                <c:pt idx="432">
                  <c:v>0.216505</c:v>
                </c:pt>
                <c:pt idx="433">
                  <c:v>0.21259800000000001</c:v>
                </c:pt>
                <c:pt idx="434">
                  <c:v>0.214308</c:v>
                </c:pt>
                <c:pt idx="435">
                  <c:v>0.21809200000000001</c:v>
                </c:pt>
                <c:pt idx="436">
                  <c:v>0.21504000000000001</c:v>
                </c:pt>
                <c:pt idx="437">
                  <c:v>0.21088899999999999</c:v>
                </c:pt>
                <c:pt idx="438">
                  <c:v>0.214674</c:v>
                </c:pt>
                <c:pt idx="439">
                  <c:v>0.209424</c:v>
                </c:pt>
                <c:pt idx="440">
                  <c:v>0.21443000000000001</c:v>
                </c:pt>
                <c:pt idx="441">
                  <c:v>0.21198800000000001</c:v>
                </c:pt>
                <c:pt idx="442">
                  <c:v>0.21198800000000001</c:v>
                </c:pt>
                <c:pt idx="443">
                  <c:v>0.21577199999999999</c:v>
                </c:pt>
                <c:pt idx="444">
                  <c:v>0.21577199999999999</c:v>
                </c:pt>
                <c:pt idx="445">
                  <c:v>0.213697</c:v>
                </c:pt>
                <c:pt idx="446">
                  <c:v>0.21418499999999999</c:v>
                </c:pt>
                <c:pt idx="447">
                  <c:v>0.211866</c:v>
                </c:pt>
                <c:pt idx="448">
                  <c:v>0.21259800000000001</c:v>
                </c:pt>
                <c:pt idx="449">
                  <c:v>0.213697</c:v>
                </c:pt>
                <c:pt idx="450">
                  <c:v>0.21699299999999999</c:v>
                </c:pt>
                <c:pt idx="451">
                  <c:v>0.210035</c:v>
                </c:pt>
                <c:pt idx="452">
                  <c:v>0.21235399999999999</c:v>
                </c:pt>
                <c:pt idx="453">
                  <c:v>0.21540599999999999</c:v>
                </c:pt>
                <c:pt idx="454">
                  <c:v>0.21381900000000001</c:v>
                </c:pt>
                <c:pt idx="455">
                  <c:v>0.20979100000000001</c:v>
                </c:pt>
                <c:pt idx="456">
                  <c:v>0.21333099999999999</c:v>
                </c:pt>
                <c:pt idx="457">
                  <c:v>0.21418499999999999</c:v>
                </c:pt>
                <c:pt idx="458">
                  <c:v>0.215528</c:v>
                </c:pt>
                <c:pt idx="459">
                  <c:v>0.213087</c:v>
                </c:pt>
                <c:pt idx="460">
                  <c:v>0.21333099999999999</c:v>
                </c:pt>
                <c:pt idx="461">
                  <c:v>0.211622</c:v>
                </c:pt>
                <c:pt idx="462">
                  <c:v>0.213453</c:v>
                </c:pt>
                <c:pt idx="463">
                  <c:v>0.21210999999999999</c:v>
                </c:pt>
                <c:pt idx="464">
                  <c:v>0.21333099999999999</c:v>
                </c:pt>
                <c:pt idx="465">
                  <c:v>0.214308</c:v>
                </c:pt>
                <c:pt idx="466">
                  <c:v>0.21760399999999999</c:v>
                </c:pt>
                <c:pt idx="467">
                  <c:v>0.21516199999999999</c:v>
                </c:pt>
                <c:pt idx="468">
                  <c:v>0.21638299999999999</c:v>
                </c:pt>
                <c:pt idx="469">
                  <c:v>0.21394099999999999</c:v>
                </c:pt>
                <c:pt idx="470">
                  <c:v>0.21601699999999999</c:v>
                </c:pt>
                <c:pt idx="471">
                  <c:v>0.214308</c:v>
                </c:pt>
                <c:pt idx="472">
                  <c:v>0.20979100000000001</c:v>
                </c:pt>
                <c:pt idx="473">
                  <c:v>0.21565000000000001</c:v>
                </c:pt>
                <c:pt idx="474">
                  <c:v>0.21748100000000001</c:v>
                </c:pt>
                <c:pt idx="475">
                  <c:v>0.21565000000000001</c:v>
                </c:pt>
                <c:pt idx="476">
                  <c:v>0.21235399999999999</c:v>
                </c:pt>
                <c:pt idx="477">
                  <c:v>0.21748100000000001</c:v>
                </c:pt>
                <c:pt idx="478">
                  <c:v>0.212476</c:v>
                </c:pt>
                <c:pt idx="479">
                  <c:v>0.212843</c:v>
                </c:pt>
                <c:pt idx="480">
                  <c:v>0.212232</c:v>
                </c:pt>
                <c:pt idx="481">
                  <c:v>0.21235399999999999</c:v>
                </c:pt>
                <c:pt idx="482">
                  <c:v>0.213697</c:v>
                </c:pt>
                <c:pt idx="483">
                  <c:v>0.215528</c:v>
                </c:pt>
                <c:pt idx="484">
                  <c:v>0.21320900000000001</c:v>
                </c:pt>
                <c:pt idx="485">
                  <c:v>0.21540599999999999</c:v>
                </c:pt>
                <c:pt idx="486">
                  <c:v>0.21174399999999999</c:v>
                </c:pt>
                <c:pt idx="487">
                  <c:v>0.21516199999999999</c:v>
                </c:pt>
                <c:pt idx="488">
                  <c:v>0.214063</c:v>
                </c:pt>
                <c:pt idx="489">
                  <c:v>0.21088899999999999</c:v>
                </c:pt>
                <c:pt idx="490">
                  <c:v>0.21821399999999999</c:v>
                </c:pt>
                <c:pt idx="491">
                  <c:v>0.213697</c:v>
                </c:pt>
                <c:pt idx="492">
                  <c:v>0.213453</c:v>
                </c:pt>
                <c:pt idx="493">
                  <c:v>0.211622</c:v>
                </c:pt>
                <c:pt idx="494">
                  <c:v>0.21858</c:v>
                </c:pt>
                <c:pt idx="495">
                  <c:v>0.21626100000000001</c:v>
                </c:pt>
                <c:pt idx="496">
                  <c:v>0.21479599999999999</c:v>
                </c:pt>
                <c:pt idx="497">
                  <c:v>0.212232</c:v>
                </c:pt>
                <c:pt idx="498">
                  <c:v>0.213697</c:v>
                </c:pt>
                <c:pt idx="499">
                  <c:v>0.213453</c:v>
                </c:pt>
                <c:pt idx="500">
                  <c:v>0.21210999999999999</c:v>
                </c:pt>
                <c:pt idx="501">
                  <c:v>0.21638299999999999</c:v>
                </c:pt>
                <c:pt idx="502">
                  <c:v>0.21198800000000001</c:v>
                </c:pt>
                <c:pt idx="503">
                  <c:v>0.21394099999999999</c:v>
                </c:pt>
                <c:pt idx="504">
                  <c:v>0.215284</c:v>
                </c:pt>
                <c:pt idx="505">
                  <c:v>0.213087</c:v>
                </c:pt>
                <c:pt idx="506">
                  <c:v>0.21687100000000001</c:v>
                </c:pt>
                <c:pt idx="507">
                  <c:v>0.21381900000000001</c:v>
                </c:pt>
                <c:pt idx="508">
                  <c:v>0.215284</c:v>
                </c:pt>
                <c:pt idx="509">
                  <c:v>0.21516199999999999</c:v>
                </c:pt>
                <c:pt idx="510">
                  <c:v>0.21113299999999999</c:v>
                </c:pt>
                <c:pt idx="511">
                  <c:v>0.215528</c:v>
                </c:pt>
                <c:pt idx="512">
                  <c:v>0.211256</c:v>
                </c:pt>
                <c:pt idx="513">
                  <c:v>0.21174399999999999</c:v>
                </c:pt>
                <c:pt idx="514">
                  <c:v>0.21259800000000001</c:v>
                </c:pt>
                <c:pt idx="515">
                  <c:v>0.212476</c:v>
                </c:pt>
                <c:pt idx="516">
                  <c:v>0.211011</c:v>
                </c:pt>
                <c:pt idx="517">
                  <c:v>0.21149999999999999</c:v>
                </c:pt>
                <c:pt idx="518">
                  <c:v>0.21357499999999999</c:v>
                </c:pt>
                <c:pt idx="519">
                  <c:v>0.21723700000000001</c:v>
                </c:pt>
                <c:pt idx="520">
                  <c:v>0.214063</c:v>
                </c:pt>
                <c:pt idx="521">
                  <c:v>0.21516199999999999</c:v>
                </c:pt>
                <c:pt idx="522">
                  <c:v>0.21333099999999999</c:v>
                </c:pt>
                <c:pt idx="523">
                  <c:v>0.21272099999999999</c:v>
                </c:pt>
                <c:pt idx="524">
                  <c:v>0.21381900000000001</c:v>
                </c:pt>
                <c:pt idx="525">
                  <c:v>0.21381900000000001</c:v>
                </c:pt>
                <c:pt idx="526">
                  <c:v>0.21565000000000001</c:v>
                </c:pt>
                <c:pt idx="527">
                  <c:v>0.21320900000000001</c:v>
                </c:pt>
                <c:pt idx="528">
                  <c:v>0.21516199999999999</c:v>
                </c:pt>
                <c:pt idx="529">
                  <c:v>0.21381900000000001</c:v>
                </c:pt>
                <c:pt idx="530">
                  <c:v>0.21015700000000001</c:v>
                </c:pt>
                <c:pt idx="531">
                  <c:v>0.21296499999999999</c:v>
                </c:pt>
                <c:pt idx="532">
                  <c:v>0.21662699999999999</c:v>
                </c:pt>
                <c:pt idx="533">
                  <c:v>0.21027899999999999</c:v>
                </c:pt>
                <c:pt idx="534">
                  <c:v>0.21565000000000001</c:v>
                </c:pt>
                <c:pt idx="535">
                  <c:v>0.21333099999999999</c:v>
                </c:pt>
                <c:pt idx="536">
                  <c:v>0.21113299999999999</c:v>
                </c:pt>
                <c:pt idx="537">
                  <c:v>0.21443000000000001</c:v>
                </c:pt>
                <c:pt idx="538">
                  <c:v>0.21516199999999999</c:v>
                </c:pt>
                <c:pt idx="539">
                  <c:v>0.20991299999999999</c:v>
                </c:pt>
                <c:pt idx="540">
                  <c:v>0.21333099999999999</c:v>
                </c:pt>
                <c:pt idx="541">
                  <c:v>0.213453</c:v>
                </c:pt>
                <c:pt idx="542">
                  <c:v>0.21296499999999999</c:v>
                </c:pt>
                <c:pt idx="543">
                  <c:v>0.21381900000000001</c:v>
                </c:pt>
                <c:pt idx="544">
                  <c:v>0.21333099999999999</c:v>
                </c:pt>
                <c:pt idx="545">
                  <c:v>0.212232</c:v>
                </c:pt>
                <c:pt idx="546">
                  <c:v>0.214308</c:v>
                </c:pt>
                <c:pt idx="547">
                  <c:v>0.21259800000000001</c:v>
                </c:pt>
                <c:pt idx="548">
                  <c:v>0.21272099999999999</c:v>
                </c:pt>
                <c:pt idx="549">
                  <c:v>0.21296499999999999</c:v>
                </c:pt>
                <c:pt idx="550">
                  <c:v>0.21504000000000001</c:v>
                </c:pt>
                <c:pt idx="551">
                  <c:v>0.21516199999999999</c:v>
                </c:pt>
                <c:pt idx="552">
                  <c:v>0.216749</c:v>
                </c:pt>
                <c:pt idx="553">
                  <c:v>0.21809200000000001</c:v>
                </c:pt>
                <c:pt idx="554">
                  <c:v>0.214308</c:v>
                </c:pt>
                <c:pt idx="555">
                  <c:v>0.21418499999999999</c:v>
                </c:pt>
                <c:pt idx="556">
                  <c:v>0.20869199999999999</c:v>
                </c:pt>
                <c:pt idx="557">
                  <c:v>0.21443000000000001</c:v>
                </c:pt>
                <c:pt idx="558">
                  <c:v>0.21638299999999999</c:v>
                </c:pt>
                <c:pt idx="559">
                  <c:v>0.21235399999999999</c:v>
                </c:pt>
                <c:pt idx="560">
                  <c:v>0.216749</c:v>
                </c:pt>
                <c:pt idx="561">
                  <c:v>0.213697</c:v>
                </c:pt>
                <c:pt idx="562">
                  <c:v>0.21235399999999999</c:v>
                </c:pt>
                <c:pt idx="563">
                  <c:v>0.214308</c:v>
                </c:pt>
                <c:pt idx="564">
                  <c:v>0.21626100000000001</c:v>
                </c:pt>
                <c:pt idx="565">
                  <c:v>0.214308</c:v>
                </c:pt>
                <c:pt idx="566">
                  <c:v>0.21113299999999999</c:v>
                </c:pt>
                <c:pt idx="567">
                  <c:v>0.216505</c:v>
                </c:pt>
                <c:pt idx="568">
                  <c:v>0.21259800000000001</c:v>
                </c:pt>
                <c:pt idx="569">
                  <c:v>0.21235399999999999</c:v>
                </c:pt>
                <c:pt idx="570">
                  <c:v>0.21601699999999999</c:v>
                </c:pt>
                <c:pt idx="571">
                  <c:v>0.21626100000000001</c:v>
                </c:pt>
                <c:pt idx="572">
                  <c:v>0.21565000000000001</c:v>
                </c:pt>
                <c:pt idx="573">
                  <c:v>0.21479599999999999</c:v>
                </c:pt>
                <c:pt idx="574">
                  <c:v>0.217115</c:v>
                </c:pt>
                <c:pt idx="575">
                  <c:v>0.21357499999999999</c:v>
                </c:pt>
                <c:pt idx="576">
                  <c:v>0.21540599999999999</c:v>
                </c:pt>
                <c:pt idx="577">
                  <c:v>0.212843</c:v>
                </c:pt>
                <c:pt idx="578">
                  <c:v>0.212232</c:v>
                </c:pt>
                <c:pt idx="579">
                  <c:v>0.217115</c:v>
                </c:pt>
                <c:pt idx="580">
                  <c:v>0.21418499999999999</c:v>
                </c:pt>
                <c:pt idx="581">
                  <c:v>0.21198800000000001</c:v>
                </c:pt>
                <c:pt idx="582">
                  <c:v>0.214308</c:v>
                </c:pt>
                <c:pt idx="583">
                  <c:v>0.213697</c:v>
                </c:pt>
                <c:pt idx="584">
                  <c:v>0.21687100000000001</c:v>
                </c:pt>
                <c:pt idx="585">
                  <c:v>0.213087</c:v>
                </c:pt>
                <c:pt idx="586">
                  <c:v>0.21870200000000001</c:v>
                </c:pt>
                <c:pt idx="587">
                  <c:v>0.21357499999999999</c:v>
                </c:pt>
                <c:pt idx="588">
                  <c:v>0.21723700000000001</c:v>
                </c:pt>
                <c:pt idx="589">
                  <c:v>0.21418499999999999</c:v>
                </c:pt>
                <c:pt idx="590">
                  <c:v>0.214918</c:v>
                </c:pt>
                <c:pt idx="591">
                  <c:v>0.214918</c:v>
                </c:pt>
                <c:pt idx="592">
                  <c:v>0.212232</c:v>
                </c:pt>
                <c:pt idx="593">
                  <c:v>0.211622</c:v>
                </c:pt>
                <c:pt idx="594">
                  <c:v>0.21272099999999999</c:v>
                </c:pt>
                <c:pt idx="595">
                  <c:v>0.215284</c:v>
                </c:pt>
                <c:pt idx="596">
                  <c:v>0.21394099999999999</c:v>
                </c:pt>
                <c:pt idx="597">
                  <c:v>0.21333099999999999</c:v>
                </c:pt>
                <c:pt idx="598">
                  <c:v>0.211011</c:v>
                </c:pt>
                <c:pt idx="599">
                  <c:v>0.21296499999999999</c:v>
                </c:pt>
                <c:pt idx="600">
                  <c:v>0.214063</c:v>
                </c:pt>
                <c:pt idx="601">
                  <c:v>0.21259800000000001</c:v>
                </c:pt>
                <c:pt idx="602">
                  <c:v>0.21626100000000001</c:v>
                </c:pt>
                <c:pt idx="603">
                  <c:v>0.21540599999999999</c:v>
                </c:pt>
                <c:pt idx="604">
                  <c:v>0.214308</c:v>
                </c:pt>
                <c:pt idx="605">
                  <c:v>0.21443000000000001</c:v>
                </c:pt>
                <c:pt idx="606">
                  <c:v>0.21809200000000001</c:v>
                </c:pt>
                <c:pt idx="607">
                  <c:v>0.21333099999999999</c:v>
                </c:pt>
                <c:pt idx="608">
                  <c:v>0.212843</c:v>
                </c:pt>
                <c:pt idx="609">
                  <c:v>0.21272099999999999</c:v>
                </c:pt>
                <c:pt idx="610">
                  <c:v>0.213087</c:v>
                </c:pt>
                <c:pt idx="611">
                  <c:v>0.213697</c:v>
                </c:pt>
                <c:pt idx="612">
                  <c:v>0.21797</c:v>
                </c:pt>
                <c:pt idx="613">
                  <c:v>0.217115</c:v>
                </c:pt>
                <c:pt idx="614">
                  <c:v>0.216505</c:v>
                </c:pt>
                <c:pt idx="615">
                  <c:v>0.213697</c:v>
                </c:pt>
                <c:pt idx="616">
                  <c:v>0.213087</c:v>
                </c:pt>
                <c:pt idx="617">
                  <c:v>0.21272099999999999</c:v>
                </c:pt>
                <c:pt idx="618">
                  <c:v>0.21479599999999999</c:v>
                </c:pt>
                <c:pt idx="619">
                  <c:v>0.21516199999999999</c:v>
                </c:pt>
                <c:pt idx="620">
                  <c:v>0.214308</c:v>
                </c:pt>
                <c:pt idx="621">
                  <c:v>0.21198800000000001</c:v>
                </c:pt>
                <c:pt idx="622">
                  <c:v>0.21662699999999999</c:v>
                </c:pt>
                <c:pt idx="623">
                  <c:v>0.215528</c:v>
                </c:pt>
                <c:pt idx="624">
                  <c:v>0.212476</c:v>
                </c:pt>
                <c:pt idx="625">
                  <c:v>0.21296499999999999</c:v>
                </c:pt>
                <c:pt idx="626">
                  <c:v>0.213697</c:v>
                </c:pt>
                <c:pt idx="627">
                  <c:v>0.20783699999999999</c:v>
                </c:pt>
                <c:pt idx="628">
                  <c:v>0.21320900000000001</c:v>
                </c:pt>
                <c:pt idx="629">
                  <c:v>0.21479599999999999</c:v>
                </c:pt>
                <c:pt idx="630">
                  <c:v>0.21320900000000001</c:v>
                </c:pt>
                <c:pt idx="631">
                  <c:v>0.213697</c:v>
                </c:pt>
                <c:pt idx="632">
                  <c:v>0.217115</c:v>
                </c:pt>
                <c:pt idx="633">
                  <c:v>0.21516199999999999</c:v>
                </c:pt>
                <c:pt idx="634">
                  <c:v>0.21626100000000001</c:v>
                </c:pt>
                <c:pt idx="635">
                  <c:v>0.21394099999999999</c:v>
                </c:pt>
                <c:pt idx="636">
                  <c:v>0.21235399999999999</c:v>
                </c:pt>
                <c:pt idx="637">
                  <c:v>0.21052299999999999</c:v>
                </c:pt>
                <c:pt idx="638">
                  <c:v>0.212232</c:v>
                </c:pt>
              </c:numCache>
            </c:numRef>
          </c:yVal>
          <c:smooth val="0"/>
          <c:extLst>
            <c:ext xmlns:c16="http://schemas.microsoft.com/office/drawing/2014/chart" uri="{C3380CC4-5D6E-409C-BE32-E72D297353CC}">
              <c16:uniqueId val="{00000002-8AEE-4B80-B26C-F27176FAB356}"/>
            </c:ext>
          </c:extLst>
        </c:ser>
        <c:dLbls>
          <c:showLegendKey val="0"/>
          <c:showVal val="0"/>
          <c:showCatName val="0"/>
          <c:showSerName val="0"/>
          <c:showPercent val="0"/>
          <c:showBubbleSize val="0"/>
        </c:dLbls>
        <c:axId val="1931842671"/>
        <c:axId val="1931836015"/>
      </c:scatterChart>
      <c:valAx>
        <c:axId val="19318426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36015"/>
        <c:crosses val="autoZero"/>
        <c:crossBetween val="midCat"/>
      </c:valAx>
      <c:valAx>
        <c:axId val="1931836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42671"/>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Front</a:t>
            </a:r>
            <a:r>
              <a:rPr lang="en-US" baseline="0"/>
              <a:t> 2</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front2!$A$1:$A$592</c:f>
              <c:numCache>
                <c:formatCode>General</c:formatCode>
                <c:ptCount val="592"/>
                <c:pt idx="0">
                  <c:v>15</c:v>
                </c:pt>
                <c:pt idx="1">
                  <c:v>35</c:v>
                </c:pt>
                <c:pt idx="2">
                  <c:v>55</c:v>
                </c:pt>
                <c:pt idx="3">
                  <c:v>65</c:v>
                </c:pt>
                <c:pt idx="4">
                  <c:v>85</c:v>
                </c:pt>
                <c:pt idx="5">
                  <c:v>105</c:v>
                </c:pt>
                <c:pt idx="6">
                  <c:v>115</c:v>
                </c:pt>
                <c:pt idx="7">
                  <c:v>135</c:v>
                </c:pt>
                <c:pt idx="8">
                  <c:v>145</c:v>
                </c:pt>
                <c:pt idx="9">
                  <c:v>155</c:v>
                </c:pt>
                <c:pt idx="10">
                  <c:v>165</c:v>
                </c:pt>
                <c:pt idx="11">
                  <c:v>185</c:v>
                </c:pt>
                <c:pt idx="12">
                  <c:v>195</c:v>
                </c:pt>
                <c:pt idx="13">
                  <c:v>215</c:v>
                </c:pt>
                <c:pt idx="14">
                  <c:v>225</c:v>
                </c:pt>
                <c:pt idx="15">
                  <c:v>245</c:v>
                </c:pt>
                <c:pt idx="16">
                  <c:v>255</c:v>
                </c:pt>
                <c:pt idx="17">
                  <c:v>275</c:v>
                </c:pt>
                <c:pt idx="18">
                  <c:v>285</c:v>
                </c:pt>
                <c:pt idx="19">
                  <c:v>305</c:v>
                </c:pt>
                <c:pt idx="20">
                  <c:v>315</c:v>
                </c:pt>
                <c:pt idx="21">
                  <c:v>325</c:v>
                </c:pt>
                <c:pt idx="22">
                  <c:v>345</c:v>
                </c:pt>
                <c:pt idx="23">
                  <c:v>365</c:v>
                </c:pt>
                <c:pt idx="24">
                  <c:v>395</c:v>
                </c:pt>
                <c:pt idx="25">
                  <c:v>405</c:v>
                </c:pt>
                <c:pt idx="26">
                  <c:v>425</c:v>
                </c:pt>
                <c:pt idx="27">
                  <c:v>435</c:v>
                </c:pt>
                <c:pt idx="28">
                  <c:v>445</c:v>
                </c:pt>
                <c:pt idx="29">
                  <c:v>455</c:v>
                </c:pt>
                <c:pt idx="30">
                  <c:v>475</c:v>
                </c:pt>
                <c:pt idx="31">
                  <c:v>485</c:v>
                </c:pt>
                <c:pt idx="32">
                  <c:v>495</c:v>
                </c:pt>
                <c:pt idx="33">
                  <c:v>506</c:v>
                </c:pt>
                <c:pt idx="34">
                  <c:v>526</c:v>
                </c:pt>
                <c:pt idx="35">
                  <c:v>546</c:v>
                </c:pt>
                <c:pt idx="36">
                  <c:v>556</c:v>
                </c:pt>
                <c:pt idx="37">
                  <c:v>566</c:v>
                </c:pt>
                <c:pt idx="38">
                  <c:v>586</c:v>
                </c:pt>
                <c:pt idx="39">
                  <c:v>596</c:v>
                </c:pt>
                <c:pt idx="40">
                  <c:v>616</c:v>
                </c:pt>
                <c:pt idx="41">
                  <c:v>636</c:v>
                </c:pt>
                <c:pt idx="42">
                  <c:v>655</c:v>
                </c:pt>
                <c:pt idx="43">
                  <c:v>666</c:v>
                </c:pt>
                <c:pt idx="44">
                  <c:v>686</c:v>
                </c:pt>
                <c:pt idx="45">
                  <c:v>706</c:v>
                </c:pt>
                <c:pt idx="46">
                  <c:v>726</c:v>
                </c:pt>
                <c:pt idx="47">
                  <c:v>736</c:v>
                </c:pt>
                <c:pt idx="48">
                  <c:v>756</c:v>
                </c:pt>
                <c:pt idx="49">
                  <c:v>776</c:v>
                </c:pt>
                <c:pt idx="50">
                  <c:v>786</c:v>
                </c:pt>
                <c:pt idx="51">
                  <c:v>796</c:v>
                </c:pt>
                <c:pt idx="52">
                  <c:v>806</c:v>
                </c:pt>
                <c:pt idx="53">
                  <c:v>825</c:v>
                </c:pt>
                <c:pt idx="54">
                  <c:v>845</c:v>
                </c:pt>
                <c:pt idx="55">
                  <c:v>866</c:v>
                </c:pt>
                <c:pt idx="56">
                  <c:v>876</c:v>
                </c:pt>
                <c:pt idx="57">
                  <c:v>895</c:v>
                </c:pt>
                <c:pt idx="58">
                  <c:v>906</c:v>
                </c:pt>
                <c:pt idx="59">
                  <c:v>926</c:v>
                </c:pt>
                <c:pt idx="60">
                  <c:v>945</c:v>
                </c:pt>
                <c:pt idx="61">
                  <c:v>965</c:v>
                </c:pt>
                <c:pt idx="62">
                  <c:v>985</c:v>
                </c:pt>
                <c:pt idx="63">
                  <c:v>996</c:v>
                </c:pt>
                <c:pt idx="64">
                  <c:v>1016</c:v>
                </c:pt>
                <c:pt idx="65">
                  <c:v>1036</c:v>
                </c:pt>
                <c:pt idx="66">
                  <c:v>1046</c:v>
                </c:pt>
                <c:pt idx="67">
                  <c:v>1065</c:v>
                </c:pt>
                <c:pt idx="68">
                  <c:v>1076</c:v>
                </c:pt>
                <c:pt idx="69">
                  <c:v>1095</c:v>
                </c:pt>
                <c:pt idx="70">
                  <c:v>1106</c:v>
                </c:pt>
                <c:pt idx="71">
                  <c:v>1126</c:v>
                </c:pt>
                <c:pt idx="72">
                  <c:v>1136</c:v>
                </c:pt>
                <c:pt idx="73">
                  <c:v>1156</c:v>
                </c:pt>
                <c:pt idx="74">
                  <c:v>1166</c:v>
                </c:pt>
                <c:pt idx="75">
                  <c:v>1186</c:v>
                </c:pt>
                <c:pt idx="76">
                  <c:v>1206</c:v>
                </c:pt>
                <c:pt idx="77">
                  <c:v>1216</c:v>
                </c:pt>
                <c:pt idx="78">
                  <c:v>1226</c:v>
                </c:pt>
                <c:pt idx="79">
                  <c:v>1246</c:v>
                </c:pt>
                <c:pt idx="80">
                  <c:v>1266</c:v>
                </c:pt>
                <c:pt idx="81">
                  <c:v>1276</c:v>
                </c:pt>
                <c:pt idx="82">
                  <c:v>1295</c:v>
                </c:pt>
                <c:pt idx="83">
                  <c:v>1306</c:v>
                </c:pt>
                <c:pt idx="84">
                  <c:v>1316</c:v>
                </c:pt>
                <c:pt idx="85">
                  <c:v>1336</c:v>
                </c:pt>
                <c:pt idx="86">
                  <c:v>1356</c:v>
                </c:pt>
                <c:pt idx="87">
                  <c:v>1376</c:v>
                </c:pt>
                <c:pt idx="88">
                  <c:v>1386</c:v>
                </c:pt>
                <c:pt idx="89">
                  <c:v>1406</c:v>
                </c:pt>
                <c:pt idx="90">
                  <c:v>1426</c:v>
                </c:pt>
                <c:pt idx="91">
                  <c:v>1446</c:v>
                </c:pt>
                <c:pt idx="92">
                  <c:v>1456</c:v>
                </c:pt>
                <c:pt idx="93">
                  <c:v>1476</c:v>
                </c:pt>
                <c:pt idx="94">
                  <c:v>1486</c:v>
                </c:pt>
                <c:pt idx="95">
                  <c:v>1506</c:v>
                </c:pt>
                <c:pt idx="96">
                  <c:v>1516</c:v>
                </c:pt>
                <c:pt idx="97">
                  <c:v>1526</c:v>
                </c:pt>
                <c:pt idx="98">
                  <c:v>1536</c:v>
                </c:pt>
                <c:pt idx="99">
                  <c:v>1566</c:v>
                </c:pt>
                <c:pt idx="100">
                  <c:v>1586</c:v>
                </c:pt>
                <c:pt idx="101">
                  <c:v>1616</c:v>
                </c:pt>
                <c:pt idx="102">
                  <c:v>1636</c:v>
                </c:pt>
                <c:pt idx="103">
                  <c:v>1656</c:v>
                </c:pt>
                <c:pt idx="104">
                  <c:v>1666</c:v>
                </c:pt>
                <c:pt idx="105">
                  <c:v>1676</c:v>
                </c:pt>
                <c:pt idx="106">
                  <c:v>1696</c:v>
                </c:pt>
                <c:pt idx="107">
                  <c:v>1716</c:v>
                </c:pt>
                <c:pt idx="108">
                  <c:v>1726</c:v>
                </c:pt>
                <c:pt idx="109">
                  <c:v>1746</c:v>
                </c:pt>
                <c:pt idx="110">
                  <c:v>1766</c:v>
                </c:pt>
                <c:pt idx="111">
                  <c:v>1776</c:v>
                </c:pt>
                <c:pt idx="112">
                  <c:v>1796</c:v>
                </c:pt>
                <c:pt idx="113">
                  <c:v>1806</c:v>
                </c:pt>
                <c:pt idx="114">
                  <c:v>1826</c:v>
                </c:pt>
                <c:pt idx="115">
                  <c:v>1836</c:v>
                </c:pt>
                <c:pt idx="116">
                  <c:v>1846</c:v>
                </c:pt>
                <c:pt idx="117">
                  <c:v>1865</c:v>
                </c:pt>
                <c:pt idx="118">
                  <c:v>1876</c:v>
                </c:pt>
                <c:pt idx="119">
                  <c:v>1896</c:v>
                </c:pt>
                <c:pt idx="120">
                  <c:v>1916</c:v>
                </c:pt>
                <c:pt idx="121">
                  <c:v>1945</c:v>
                </c:pt>
                <c:pt idx="122">
                  <c:v>1956</c:v>
                </c:pt>
                <c:pt idx="123">
                  <c:v>1966</c:v>
                </c:pt>
                <c:pt idx="124">
                  <c:v>1976</c:v>
                </c:pt>
                <c:pt idx="125">
                  <c:v>1996</c:v>
                </c:pt>
                <c:pt idx="126">
                  <c:v>2006</c:v>
                </c:pt>
                <c:pt idx="127">
                  <c:v>2016</c:v>
                </c:pt>
                <c:pt idx="128">
                  <c:v>2036</c:v>
                </c:pt>
                <c:pt idx="129">
                  <c:v>2056</c:v>
                </c:pt>
                <c:pt idx="130">
                  <c:v>2076</c:v>
                </c:pt>
                <c:pt idx="131">
                  <c:v>2086</c:v>
                </c:pt>
                <c:pt idx="132">
                  <c:v>2106</c:v>
                </c:pt>
                <c:pt idx="133">
                  <c:v>2125</c:v>
                </c:pt>
                <c:pt idx="134">
                  <c:v>2136</c:v>
                </c:pt>
                <c:pt idx="135">
                  <c:v>2156</c:v>
                </c:pt>
                <c:pt idx="136">
                  <c:v>2176</c:v>
                </c:pt>
                <c:pt idx="137">
                  <c:v>2186</c:v>
                </c:pt>
                <c:pt idx="138">
                  <c:v>2205</c:v>
                </c:pt>
                <c:pt idx="139">
                  <c:v>2216</c:v>
                </c:pt>
                <c:pt idx="140">
                  <c:v>2236</c:v>
                </c:pt>
                <c:pt idx="141">
                  <c:v>2255</c:v>
                </c:pt>
                <c:pt idx="142">
                  <c:v>2266</c:v>
                </c:pt>
                <c:pt idx="143">
                  <c:v>2276</c:v>
                </c:pt>
                <c:pt idx="144">
                  <c:v>2286</c:v>
                </c:pt>
                <c:pt idx="145">
                  <c:v>2306</c:v>
                </c:pt>
                <c:pt idx="146">
                  <c:v>2326</c:v>
                </c:pt>
                <c:pt idx="147">
                  <c:v>2336</c:v>
                </c:pt>
                <c:pt idx="148">
                  <c:v>2355</c:v>
                </c:pt>
                <c:pt idx="149">
                  <c:v>2366</c:v>
                </c:pt>
                <c:pt idx="150">
                  <c:v>2376</c:v>
                </c:pt>
                <c:pt idx="151">
                  <c:v>2395</c:v>
                </c:pt>
                <c:pt idx="152">
                  <c:v>2406</c:v>
                </c:pt>
                <c:pt idx="153">
                  <c:v>2416</c:v>
                </c:pt>
                <c:pt idx="154">
                  <c:v>2436</c:v>
                </c:pt>
                <c:pt idx="155">
                  <c:v>2455</c:v>
                </c:pt>
                <c:pt idx="156">
                  <c:v>2466</c:v>
                </c:pt>
                <c:pt idx="157">
                  <c:v>2496</c:v>
                </c:pt>
                <c:pt idx="158">
                  <c:v>2506</c:v>
                </c:pt>
                <c:pt idx="159">
                  <c:v>2526</c:v>
                </c:pt>
                <c:pt idx="160">
                  <c:v>2546</c:v>
                </c:pt>
                <c:pt idx="161">
                  <c:v>2556</c:v>
                </c:pt>
                <c:pt idx="162">
                  <c:v>2576</c:v>
                </c:pt>
                <c:pt idx="163">
                  <c:v>2596</c:v>
                </c:pt>
                <c:pt idx="164">
                  <c:v>2616</c:v>
                </c:pt>
                <c:pt idx="165">
                  <c:v>2636</c:v>
                </c:pt>
                <c:pt idx="166">
                  <c:v>2656</c:v>
                </c:pt>
                <c:pt idx="167">
                  <c:v>2676</c:v>
                </c:pt>
                <c:pt idx="168">
                  <c:v>2686</c:v>
                </c:pt>
                <c:pt idx="169">
                  <c:v>2706</c:v>
                </c:pt>
                <c:pt idx="170">
                  <c:v>2736</c:v>
                </c:pt>
                <c:pt idx="171">
                  <c:v>2756</c:v>
                </c:pt>
                <c:pt idx="172">
                  <c:v>2776</c:v>
                </c:pt>
                <c:pt idx="173">
                  <c:v>2796</c:v>
                </c:pt>
                <c:pt idx="174">
                  <c:v>2806</c:v>
                </c:pt>
                <c:pt idx="175">
                  <c:v>2826</c:v>
                </c:pt>
                <c:pt idx="176">
                  <c:v>2836</c:v>
                </c:pt>
                <c:pt idx="177">
                  <c:v>2846</c:v>
                </c:pt>
                <c:pt idx="178">
                  <c:v>2866</c:v>
                </c:pt>
                <c:pt idx="179">
                  <c:v>2876</c:v>
                </c:pt>
                <c:pt idx="180">
                  <c:v>2895</c:v>
                </c:pt>
                <c:pt idx="181">
                  <c:v>2906</c:v>
                </c:pt>
                <c:pt idx="182">
                  <c:v>2916</c:v>
                </c:pt>
                <c:pt idx="183">
                  <c:v>2926</c:v>
                </c:pt>
                <c:pt idx="184">
                  <c:v>2936</c:v>
                </c:pt>
                <c:pt idx="185">
                  <c:v>2955</c:v>
                </c:pt>
                <c:pt idx="186">
                  <c:v>2966</c:v>
                </c:pt>
                <c:pt idx="187">
                  <c:v>2976</c:v>
                </c:pt>
                <c:pt idx="188">
                  <c:v>2996</c:v>
                </c:pt>
                <c:pt idx="189">
                  <c:v>3006</c:v>
                </c:pt>
                <c:pt idx="190">
                  <c:v>3026</c:v>
                </c:pt>
                <c:pt idx="191">
                  <c:v>3036</c:v>
                </c:pt>
                <c:pt idx="192">
                  <c:v>3056</c:v>
                </c:pt>
                <c:pt idx="193">
                  <c:v>3076</c:v>
                </c:pt>
                <c:pt idx="194">
                  <c:v>3086</c:v>
                </c:pt>
                <c:pt idx="195">
                  <c:v>3106</c:v>
                </c:pt>
                <c:pt idx="196">
                  <c:v>3116</c:v>
                </c:pt>
                <c:pt idx="197">
                  <c:v>3126</c:v>
                </c:pt>
                <c:pt idx="198">
                  <c:v>3136</c:v>
                </c:pt>
                <c:pt idx="199">
                  <c:v>3146</c:v>
                </c:pt>
                <c:pt idx="200">
                  <c:v>3166</c:v>
                </c:pt>
                <c:pt idx="201">
                  <c:v>3176</c:v>
                </c:pt>
                <c:pt idx="202">
                  <c:v>3196</c:v>
                </c:pt>
                <c:pt idx="203">
                  <c:v>3216</c:v>
                </c:pt>
                <c:pt idx="204">
                  <c:v>3236</c:v>
                </c:pt>
                <c:pt idx="205">
                  <c:v>3256</c:v>
                </c:pt>
                <c:pt idx="206">
                  <c:v>3276</c:v>
                </c:pt>
                <c:pt idx="207">
                  <c:v>3296</c:v>
                </c:pt>
                <c:pt idx="208">
                  <c:v>3306</c:v>
                </c:pt>
                <c:pt idx="209">
                  <c:v>3326</c:v>
                </c:pt>
                <c:pt idx="210">
                  <c:v>3336</c:v>
                </c:pt>
                <c:pt idx="211">
                  <c:v>3356</c:v>
                </c:pt>
                <c:pt idx="212">
                  <c:v>3376</c:v>
                </c:pt>
                <c:pt idx="213">
                  <c:v>3396</c:v>
                </c:pt>
                <c:pt idx="214">
                  <c:v>3406</c:v>
                </c:pt>
                <c:pt idx="215">
                  <c:v>3416</c:v>
                </c:pt>
                <c:pt idx="216">
                  <c:v>3435</c:v>
                </c:pt>
                <c:pt idx="217">
                  <c:v>3456</c:v>
                </c:pt>
                <c:pt idx="218">
                  <c:v>3476</c:v>
                </c:pt>
                <c:pt idx="219">
                  <c:v>3506</c:v>
                </c:pt>
                <c:pt idx="220">
                  <c:v>3526</c:v>
                </c:pt>
                <c:pt idx="221">
                  <c:v>3536</c:v>
                </c:pt>
                <c:pt idx="222">
                  <c:v>3556</c:v>
                </c:pt>
                <c:pt idx="223">
                  <c:v>3576</c:v>
                </c:pt>
                <c:pt idx="224">
                  <c:v>3596</c:v>
                </c:pt>
                <c:pt idx="225">
                  <c:v>3606</c:v>
                </c:pt>
                <c:pt idx="226">
                  <c:v>3625</c:v>
                </c:pt>
                <c:pt idx="227">
                  <c:v>3635</c:v>
                </c:pt>
                <c:pt idx="228">
                  <c:v>3646</c:v>
                </c:pt>
                <c:pt idx="229">
                  <c:v>3666</c:v>
                </c:pt>
                <c:pt idx="230">
                  <c:v>3686</c:v>
                </c:pt>
                <c:pt idx="231">
                  <c:v>3706</c:v>
                </c:pt>
                <c:pt idx="232">
                  <c:v>3716</c:v>
                </c:pt>
                <c:pt idx="233">
                  <c:v>3726</c:v>
                </c:pt>
                <c:pt idx="234">
                  <c:v>3746</c:v>
                </c:pt>
                <c:pt idx="235">
                  <c:v>3766</c:v>
                </c:pt>
                <c:pt idx="236">
                  <c:v>3776</c:v>
                </c:pt>
                <c:pt idx="237">
                  <c:v>3786</c:v>
                </c:pt>
                <c:pt idx="238">
                  <c:v>3796</c:v>
                </c:pt>
                <c:pt idx="239">
                  <c:v>3816</c:v>
                </c:pt>
                <c:pt idx="240">
                  <c:v>3826</c:v>
                </c:pt>
                <c:pt idx="241">
                  <c:v>3846</c:v>
                </c:pt>
                <c:pt idx="242">
                  <c:v>3865</c:v>
                </c:pt>
                <c:pt idx="243">
                  <c:v>3876</c:v>
                </c:pt>
                <c:pt idx="244">
                  <c:v>3886</c:v>
                </c:pt>
                <c:pt idx="245">
                  <c:v>3906</c:v>
                </c:pt>
                <c:pt idx="246">
                  <c:v>3916</c:v>
                </c:pt>
                <c:pt idx="247">
                  <c:v>3935</c:v>
                </c:pt>
                <c:pt idx="248">
                  <c:v>3946</c:v>
                </c:pt>
                <c:pt idx="249">
                  <c:v>3956</c:v>
                </c:pt>
                <c:pt idx="250">
                  <c:v>3966</c:v>
                </c:pt>
                <c:pt idx="251">
                  <c:v>3976</c:v>
                </c:pt>
                <c:pt idx="252">
                  <c:v>3996</c:v>
                </c:pt>
                <c:pt idx="253">
                  <c:v>4006</c:v>
                </c:pt>
                <c:pt idx="254">
                  <c:v>4016</c:v>
                </c:pt>
                <c:pt idx="255">
                  <c:v>4035</c:v>
                </c:pt>
                <c:pt idx="256">
                  <c:v>4045</c:v>
                </c:pt>
                <c:pt idx="257">
                  <c:v>4056</c:v>
                </c:pt>
                <c:pt idx="258">
                  <c:v>4066</c:v>
                </c:pt>
                <c:pt idx="259">
                  <c:v>4076</c:v>
                </c:pt>
                <c:pt idx="260">
                  <c:v>4095</c:v>
                </c:pt>
                <c:pt idx="261">
                  <c:v>4106</c:v>
                </c:pt>
                <c:pt idx="262">
                  <c:v>4126</c:v>
                </c:pt>
                <c:pt idx="263">
                  <c:v>4146</c:v>
                </c:pt>
                <c:pt idx="264">
                  <c:v>4165</c:v>
                </c:pt>
                <c:pt idx="265">
                  <c:v>4176</c:v>
                </c:pt>
                <c:pt idx="266">
                  <c:v>4196</c:v>
                </c:pt>
                <c:pt idx="267">
                  <c:v>4225</c:v>
                </c:pt>
                <c:pt idx="268">
                  <c:v>4236</c:v>
                </c:pt>
                <c:pt idx="269">
                  <c:v>4256</c:v>
                </c:pt>
                <c:pt idx="270">
                  <c:v>4266</c:v>
                </c:pt>
                <c:pt idx="271">
                  <c:v>4286</c:v>
                </c:pt>
                <c:pt idx="272">
                  <c:v>4316</c:v>
                </c:pt>
                <c:pt idx="273">
                  <c:v>4336</c:v>
                </c:pt>
                <c:pt idx="274">
                  <c:v>4356</c:v>
                </c:pt>
                <c:pt idx="275">
                  <c:v>4366</c:v>
                </c:pt>
                <c:pt idx="276">
                  <c:v>4386</c:v>
                </c:pt>
                <c:pt idx="277">
                  <c:v>4406</c:v>
                </c:pt>
                <c:pt idx="278">
                  <c:v>4425</c:v>
                </c:pt>
                <c:pt idx="279">
                  <c:v>4445</c:v>
                </c:pt>
                <c:pt idx="280">
                  <c:v>4465</c:v>
                </c:pt>
                <c:pt idx="281">
                  <c:v>4475</c:v>
                </c:pt>
                <c:pt idx="282">
                  <c:v>4495</c:v>
                </c:pt>
                <c:pt idx="283">
                  <c:v>4505</c:v>
                </c:pt>
                <c:pt idx="284">
                  <c:v>4525</c:v>
                </c:pt>
                <c:pt idx="285">
                  <c:v>4537</c:v>
                </c:pt>
                <c:pt idx="286">
                  <c:v>4547</c:v>
                </c:pt>
                <c:pt idx="287">
                  <c:v>4557</c:v>
                </c:pt>
                <c:pt idx="288">
                  <c:v>4567</c:v>
                </c:pt>
                <c:pt idx="289">
                  <c:v>4578</c:v>
                </c:pt>
                <c:pt idx="290">
                  <c:v>4598</c:v>
                </c:pt>
                <c:pt idx="291">
                  <c:v>4608</c:v>
                </c:pt>
                <c:pt idx="292">
                  <c:v>4628</c:v>
                </c:pt>
                <c:pt idx="293">
                  <c:v>4648</c:v>
                </c:pt>
                <c:pt idx="294">
                  <c:v>4658</c:v>
                </c:pt>
                <c:pt idx="295">
                  <c:v>4678</c:v>
                </c:pt>
                <c:pt idx="296">
                  <c:v>4708</c:v>
                </c:pt>
                <c:pt idx="297">
                  <c:v>4728</c:v>
                </c:pt>
                <c:pt idx="298">
                  <c:v>4738</c:v>
                </c:pt>
                <c:pt idx="299">
                  <c:v>4758</c:v>
                </c:pt>
                <c:pt idx="300">
                  <c:v>4768</c:v>
                </c:pt>
                <c:pt idx="301">
                  <c:v>4788</c:v>
                </c:pt>
                <c:pt idx="302">
                  <c:v>4808</c:v>
                </c:pt>
                <c:pt idx="303">
                  <c:v>4828</c:v>
                </c:pt>
                <c:pt idx="304">
                  <c:v>4848</c:v>
                </c:pt>
                <c:pt idx="305">
                  <c:v>4858</c:v>
                </c:pt>
                <c:pt idx="306">
                  <c:v>4868</c:v>
                </c:pt>
                <c:pt idx="307">
                  <c:v>4878</c:v>
                </c:pt>
                <c:pt idx="308">
                  <c:v>4888</c:v>
                </c:pt>
                <c:pt idx="309">
                  <c:v>4908</c:v>
                </c:pt>
                <c:pt idx="310">
                  <c:v>4918</c:v>
                </c:pt>
                <c:pt idx="311">
                  <c:v>4928</c:v>
                </c:pt>
                <c:pt idx="312">
                  <c:v>4948</c:v>
                </c:pt>
                <c:pt idx="313">
                  <c:v>4958</c:v>
                </c:pt>
                <c:pt idx="314">
                  <c:v>4968</c:v>
                </c:pt>
                <c:pt idx="315">
                  <c:v>4988</c:v>
                </c:pt>
                <c:pt idx="316">
                  <c:v>5008</c:v>
                </c:pt>
                <c:pt idx="317">
                  <c:v>5018</c:v>
                </c:pt>
                <c:pt idx="318">
                  <c:v>5028</c:v>
                </c:pt>
                <c:pt idx="319">
                  <c:v>5048</c:v>
                </c:pt>
                <c:pt idx="320">
                  <c:v>5058</c:v>
                </c:pt>
                <c:pt idx="321">
                  <c:v>5068</c:v>
                </c:pt>
                <c:pt idx="322">
                  <c:v>5088</c:v>
                </c:pt>
                <c:pt idx="323">
                  <c:v>5098</c:v>
                </c:pt>
                <c:pt idx="324">
                  <c:v>5108</c:v>
                </c:pt>
                <c:pt idx="325">
                  <c:v>5118</c:v>
                </c:pt>
                <c:pt idx="326">
                  <c:v>5138</c:v>
                </c:pt>
                <c:pt idx="327">
                  <c:v>5148</c:v>
                </c:pt>
                <c:pt idx="328">
                  <c:v>5158</c:v>
                </c:pt>
                <c:pt idx="329">
                  <c:v>5178</c:v>
                </c:pt>
                <c:pt idx="330">
                  <c:v>5188</c:v>
                </c:pt>
                <c:pt idx="331">
                  <c:v>5208</c:v>
                </c:pt>
                <c:pt idx="332">
                  <c:v>5218</c:v>
                </c:pt>
                <c:pt idx="333">
                  <c:v>5228</c:v>
                </c:pt>
                <c:pt idx="334">
                  <c:v>5248</c:v>
                </c:pt>
                <c:pt idx="335">
                  <c:v>5268</c:v>
                </c:pt>
                <c:pt idx="336">
                  <c:v>5278</c:v>
                </c:pt>
                <c:pt idx="337">
                  <c:v>5288</c:v>
                </c:pt>
                <c:pt idx="338">
                  <c:v>5308</c:v>
                </c:pt>
                <c:pt idx="339">
                  <c:v>5328</c:v>
                </c:pt>
                <c:pt idx="340">
                  <c:v>5338</c:v>
                </c:pt>
                <c:pt idx="341">
                  <c:v>5358</c:v>
                </c:pt>
                <c:pt idx="342">
                  <c:v>5368</c:v>
                </c:pt>
                <c:pt idx="343">
                  <c:v>5388</c:v>
                </c:pt>
                <c:pt idx="344">
                  <c:v>5408</c:v>
                </c:pt>
                <c:pt idx="345">
                  <c:v>5428</c:v>
                </c:pt>
                <c:pt idx="346">
                  <c:v>5448</c:v>
                </c:pt>
                <c:pt idx="347">
                  <c:v>5468</c:v>
                </c:pt>
                <c:pt idx="348">
                  <c:v>5478</c:v>
                </c:pt>
                <c:pt idx="349">
                  <c:v>5489</c:v>
                </c:pt>
                <c:pt idx="350">
                  <c:v>5499</c:v>
                </c:pt>
                <c:pt idx="351">
                  <c:v>5509</c:v>
                </c:pt>
                <c:pt idx="352">
                  <c:v>5529</c:v>
                </c:pt>
                <c:pt idx="353">
                  <c:v>5549</c:v>
                </c:pt>
                <c:pt idx="354">
                  <c:v>5569</c:v>
                </c:pt>
                <c:pt idx="355">
                  <c:v>5579</c:v>
                </c:pt>
                <c:pt idx="356">
                  <c:v>5589</c:v>
                </c:pt>
                <c:pt idx="357">
                  <c:v>5609</c:v>
                </c:pt>
                <c:pt idx="358">
                  <c:v>5619</c:v>
                </c:pt>
                <c:pt idx="359">
                  <c:v>5629</c:v>
                </c:pt>
                <c:pt idx="360">
                  <c:v>5639</c:v>
                </c:pt>
                <c:pt idx="361">
                  <c:v>5659</c:v>
                </c:pt>
                <c:pt idx="362">
                  <c:v>5669</c:v>
                </c:pt>
                <c:pt idx="363">
                  <c:v>5679</c:v>
                </c:pt>
                <c:pt idx="364">
                  <c:v>5699</c:v>
                </c:pt>
                <c:pt idx="365">
                  <c:v>5709</c:v>
                </c:pt>
                <c:pt idx="366">
                  <c:v>5729</c:v>
                </c:pt>
                <c:pt idx="367">
                  <c:v>5749</c:v>
                </c:pt>
                <c:pt idx="368">
                  <c:v>5759</c:v>
                </c:pt>
                <c:pt idx="369">
                  <c:v>5779</c:v>
                </c:pt>
                <c:pt idx="370">
                  <c:v>5789</c:v>
                </c:pt>
                <c:pt idx="371">
                  <c:v>5809</c:v>
                </c:pt>
                <c:pt idx="372">
                  <c:v>5829</c:v>
                </c:pt>
                <c:pt idx="373">
                  <c:v>5849</c:v>
                </c:pt>
                <c:pt idx="374">
                  <c:v>5859</c:v>
                </c:pt>
                <c:pt idx="375">
                  <c:v>5879</c:v>
                </c:pt>
                <c:pt idx="376">
                  <c:v>5899</c:v>
                </c:pt>
                <c:pt idx="377">
                  <c:v>5909</c:v>
                </c:pt>
                <c:pt idx="378">
                  <c:v>5929</c:v>
                </c:pt>
                <c:pt idx="379">
                  <c:v>5949</c:v>
                </c:pt>
                <c:pt idx="380">
                  <c:v>5969</c:v>
                </c:pt>
                <c:pt idx="381">
                  <c:v>5979</c:v>
                </c:pt>
                <c:pt idx="382">
                  <c:v>6009</c:v>
                </c:pt>
                <c:pt idx="383">
                  <c:v>6029</c:v>
                </c:pt>
                <c:pt idx="384">
                  <c:v>6039</c:v>
                </c:pt>
                <c:pt idx="385">
                  <c:v>6059</c:v>
                </c:pt>
                <c:pt idx="386">
                  <c:v>6069</c:v>
                </c:pt>
                <c:pt idx="387">
                  <c:v>6089</c:v>
                </c:pt>
                <c:pt idx="388">
                  <c:v>6099</c:v>
                </c:pt>
                <c:pt idx="389">
                  <c:v>6119</c:v>
                </c:pt>
                <c:pt idx="390">
                  <c:v>6129</c:v>
                </c:pt>
                <c:pt idx="391">
                  <c:v>6139</c:v>
                </c:pt>
                <c:pt idx="392">
                  <c:v>6159</c:v>
                </c:pt>
                <c:pt idx="393">
                  <c:v>6169</c:v>
                </c:pt>
                <c:pt idx="394">
                  <c:v>6179</c:v>
                </c:pt>
                <c:pt idx="395">
                  <c:v>6189</c:v>
                </c:pt>
                <c:pt idx="396">
                  <c:v>6199</c:v>
                </c:pt>
                <c:pt idx="397">
                  <c:v>6219</c:v>
                </c:pt>
                <c:pt idx="398">
                  <c:v>6229</c:v>
                </c:pt>
                <c:pt idx="399">
                  <c:v>6239</c:v>
                </c:pt>
                <c:pt idx="400">
                  <c:v>6259</c:v>
                </c:pt>
                <c:pt idx="401">
                  <c:v>6269</c:v>
                </c:pt>
                <c:pt idx="402">
                  <c:v>6279</c:v>
                </c:pt>
                <c:pt idx="403">
                  <c:v>6299</c:v>
                </c:pt>
                <c:pt idx="404">
                  <c:v>6319</c:v>
                </c:pt>
                <c:pt idx="405">
                  <c:v>6329</c:v>
                </c:pt>
                <c:pt idx="406">
                  <c:v>6339</c:v>
                </c:pt>
                <c:pt idx="407">
                  <c:v>6349</c:v>
                </c:pt>
                <c:pt idx="408">
                  <c:v>6359</c:v>
                </c:pt>
                <c:pt idx="409">
                  <c:v>6379</c:v>
                </c:pt>
                <c:pt idx="410">
                  <c:v>6389</c:v>
                </c:pt>
                <c:pt idx="411">
                  <c:v>6409</c:v>
                </c:pt>
                <c:pt idx="412">
                  <c:v>6429</c:v>
                </c:pt>
                <c:pt idx="413">
                  <c:v>6439</c:v>
                </c:pt>
                <c:pt idx="414">
                  <c:v>6459</c:v>
                </c:pt>
                <c:pt idx="415">
                  <c:v>6479</c:v>
                </c:pt>
                <c:pt idx="416">
                  <c:v>6489</c:v>
                </c:pt>
                <c:pt idx="417">
                  <c:v>6499</c:v>
                </c:pt>
                <c:pt idx="418">
                  <c:v>6509</c:v>
                </c:pt>
                <c:pt idx="419">
                  <c:v>6519</c:v>
                </c:pt>
                <c:pt idx="420">
                  <c:v>6539</c:v>
                </c:pt>
                <c:pt idx="421">
                  <c:v>6549</c:v>
                </c:pt>
                <c:pt idx="422">
                  <c:v>6569</c:v>
                </c:pt>
                <c:pt idx="423">
                  <c:v>6579</c:v>
                </c:pt>
                <c:pt idx="424">
                  <c:v>6589</c:v>
                </c:pt>
                <c:pt idx="425">
                  <c:v>6609</c:v>
                </c:pt>
                <c:pt idx="426">
                  <c:v>6629</c:v>
                </c:pt>
                <c:pt idx="427">
                  <c:v>6649</c:v>
                </c:pt>
                <c:pt idx="428">
                  <c:v>6669</c:v>
                </c:pt>
                <c:pt idx="429">
                  <c:v>6689</c:v>
                </c:pt>
                <c:pt idx="430">
                  <c:v>6699</c:v>
                </c:pt>
                <c:pt idx="431">
                  <c:v>6719</c:v>
                </c:pt>
                <c:pt idx="432">
                  <c:v>6739</c:v>
                </c:pt>
                <c:pt idx="433">
                  <c:v>6749</c:v>
                </c:pt>
                <c:pt idx="434">
                  <c:v>6759</c:v>
                </c:pt>
                <c:pt idx="435">
                  <c:v>6769</c:v>
                </c:pt>
                <c:pt idx="436">
                  <c:v>6789</c:v>
                </c:pt>
                <c:pt idx="437">
                  <c:v>6799</c:v>
                </c:pt>
                <c:pt idx="438">
                  <c:v>6819</c:v>
                </c:pt>
                <c:pt idx="439">
                  <c:v>6839</c:v>
                </c:pt>
                <c:pt idx="440">
                  <c:v>6859</c:v>
                </c:pt>
                <c:pt idx="441">
                  <c:v>6869</c:v>
                </c:pt>
                <c:pt idx="442">
                  <c:v>6889</c:v>
                </c:pt>
                <c:pt idx="443">
                  <c:v>6909</c:v>
                </c:pt>
                <c:pt idx="444">
                  <c:v>6929</c:v>
                </c:pt>
                <c:pt idx="445">
                  <c:v>6939</c:v>
                </c:pt>
                <c:pt idx="446">
                  <c:v>6959</c:v>
                </c:pt>
                <c:pt idx="447">
                  <c:v>6979</c:v>
                </c:pt>
                <c:pt idx="448">
                  <c:v>6999</c:v>
                </c:pt>
                <c:pt idx="449">
                  <c:v>7019</c:v>
                </c:pt>
                <c:pt idx="450">
                  <c:v>7039</c:v>
                </c:pt>
                <c:pt idx="451">
                  <c:v>7049</c:v>
                </c:pt>
                <c:pt idx="452">
                  <c:v>7059</c:v>
                </c:pt>
                <c:pt idx="453">
                  <c:v>7069</c:v>
                </c:pt>
                <c:pt idx="454">
                  <c:v>7089</c:v>
                </c:pt>
                <c:pt idx="455">
                  <c:v>7099</c:v>
                </c:pt>
                <c:pt idx="456">
                  <c:v>7119</c:v>
                </c:pt>
                <c:pt idx="457">
                  <c:v>7139</c:v>
                </c:pt>
                <c:pt idx="458">
                  <c:v>7149</c:v>
                </c:pt>
                <c:pt idx="459">
                  <c:v>7169</c:v>
                </c:pt>
                <c:pt idx="460">
                  <c:v>7179</c:v>
                </c:pt>
                <c:pt idx="461">
                  <c:v>7199</c:v>
                </c:pt>
                <c:pt idx="462">
                  <c:v>7229</c:v>
                </c:pt>
                <c:pt idx="463">
                  <c:v>7239</c:v>
                </c:pt>
                <c:pt idx="464">
                  <c:v>7249</c:v>
                </c:pt>
                <c:pt idx="465">
                  <c:v>7259</c:v>
                </c:pt>
                <c:pt idx="466">
                  <c:v>7279</c:v>
                </c:pt>
                <c:pt idx="467">
                  <c:v>7289</c:v>
                </c:pt>
                <c:pt idx="468">
                  <c:v>7309</c:v>
                </c:pt>
                <c:pt idx="469">
                  <c:v>7329</c:v>
                </c:pt>
                <c:pt idx="470">
                  <c:v>7339</c:v>
                </c:pt>
                <c:pt idx="471">
                  <c:v>7349</c:v>
                </c:pt>
                <c:pt idx="472">
                  <c:v>7359</c:v>
                </c:pt>
                <c:pt idx="473">
                  <c:v>7369</c:v>
                </c:pt>
                <c:pt idx="474">
                  <c:v>7389</c:v>
                </c:pt>
                <c:pt idx="475">
                  <c:v>7409</c:v>
                </c:pt>
                <c:pt idx="476">
                  <c:v>7429</c:v>
                </c:pt>
                <c:pt idx="477">
                  <c:v>7449</c:v>
                </c:pt>
                <c:pt idx="478">
                  <c:v>7469</c:v>
                </c:pt>
                <c:pt idx="479">
                  <c:v>7489</c:v>
                </c:pt>
                <c:pt idx="480">
                  <c:v>7509</c:v>
                </c:pt>
                <c:pt idx="481">
                  <c:v>7519</c:v>
                </c:pt>
                <c:pt idx="482">
                  <c:v>7539</c:v>
                </c:pt>
                <c:pt idx="483">
                  <c:v>7549</c:v>
                </c:pt>
                <c:pt idx="484">
                  <c:v>7569</c:v>
                </c:pt>
                <c:pt idx="485">
                  <c:v>7589</c:v>
                </c:pt>
                <c:pt idx="486">
                  <c:v>7609</c:v>
                </c:pt>
                <c:pt idx="487">
                  <c:v>7619</c:v>
                </c:pt>
                <c:pt idx="488">
                  <c:v>7639</c:v>
                </c:pt>
                <c:pt idx="489">
                  <c:v>7649</c:v>
                </c:pt>
                <c:pt idx="490">
                  <c:v>7669</c:v>
                </c:pt>
                <c:pt idx="491">
                  <c:v>7689</c:v>
                </c:pt>
                <c:pt idx="492">
                  <c:v>7709</c:v>
                </c:pt>
                <c:pt idx="493">
                  <c:v>7719</c:v>
                </c:pt>
                <c:pt idx="494">
                  <c:v>7739</c:v>
                </c:pt>
                <c:pt idx="495">
                  <c:v>7749</c:v>
                </c:pt>
                <c:pt idx="496">
                  <c:v>7769</c:v>
                </c:pt>
                <c:pt idx="497">
                  <c:v>7779</c:v>
                </c:pt>
                <c:pt idx="498">
                  <c:v>7799</c:v>
                </c:pt>
                <c:pt idx="499">
                  <c:v>7809</c:v>
                </c:pt>
                <c:pt idx="500">
                  <c:v>7829</c:v>
                </c:pt>
                <c:pt idx="501">
                  <c:v>7839</c:v>
                </c:pt>
                <c:pt idx="502">
                  <c:v>7849</c:v>
                </c:pt>
                <c:pt idx="503">
                  <c:v>7859</c:v>
                </c:pt>
                <c:pt idx="504">
                  <c:v>7879</c:v>
                </c:pt>
                <c:pt idx="505">
                  <c:v>7889</c:v>
                </c:pt>
                <c:pt idx="506">
                  <c:v>7909</c:v>
                </c:pt>
                <c:pt idx="507">
                  <c:v>7929</c:v>
                </c:pt>
                <c:pt idx="508">
                  <c:v>7949</c:v>
                </c:pt>
                <c:pt idx="509">
                  <c:v>7969</c:v>
                </c:pt>
                <c:pt idx="510">
                  <c:v>7989</c:v>
                </c:pt>
                <c:pt idx="511">
                  <c:v>7999</c:v>
                </c:pt>
                <c:pt idx="512">
                  <c:v>8009</c:v>
                </c:pt>
                <c:pt idx="513">
                  <c:v>8029</c:v>
                </c:pt>
                <c:pt idx="514">
                  <c:v>8039</c:v>
                </c:pt>
                <c:pt idx="515">
                  <c:v>8059</c:v>
                </c:pt>
                <c:pt idx="516">
                  <c:v>8079</c:v>
                </c:pt>
                <c:pt idx="517">
                  <c:v>8089</c:v>
                </c:pt>
                <c:pt idx="518">
                  <c:v>8109</c:v>
                </c:pt>
                <c:pt idx="519">
                  <c:v>8119</c:v>
                </c:pt>
                <c:pt idx="520">
                  <c:v>8139</c:v>
                </c:pt>
                <c:pt idx="521">
                  <c:v>8149</c:v>
                </c:pt>
                <c:pt idx="522">
                  <c:v>8169</c:v>
                </c:pt>
                <c:pt idx="523">
                  <c:v>8189</c:v>
                </c:pt>
                <c:pt idx="524">
                  <c:v>8199</c:v>
                </c:pt>
                <c:pt idx="525">
                  <c:v>8219</c:v>
                </c:pt>
                <c:pt idx="526">
                  <c:v>8229</c:v>
                </c:pt>
                <c:pt idx="527">
                  <c:v>8239</c:v>
                </c:pt>
                <c:pt idx="528">
                  <c:v>8259</c:v>
                </c:pt>
                <c:pt idx="529">
                  <c:v>8269</c:v>
                </c:pt>
                <c:pt idx="530">
                  <c:v>8289</c:v>
                </c:pt>
                <c:pt idx="531">
                  <c:v>8309</c:v>
                </c:pt>
                <c:pt idx="532">
                  <c:v>8329</c:v>
                </c:pt>
                <c:pt idx="533">
                  <c:v>8339</c:v>
                </c:pt>
                <c:pt idx="534">
                  <c:v>8349</c:v>
                </c:pt>
                <c:pt idx="535">
                  <c:v>8369</c:v>
                </c:pt>
                <c:pt idx="536">
                  <c:v>8379</c:v>
                </c:pt>
                <c:pt idx="537">
                  <c:v>8389</c:v>
                </c:pt>
                <c:pt idx="538">
                  <c:v>8399</c:v>
                </c:pt>
                <c:pt idx="539">
                  <c:v>8419</c:v>
                </c:pt>
                <c:pt idx="540">
                  <c:v>8439</c:v>
                </c:pt>
                <c:pt idx="541">
                  <c:v>8449</c:v>
                </c:pt>
                <c:pt idx="542">
                  <c:v>8459</c:v>
                </c:pt>
                <c:pt idx="543">
                  <c:v>8479</c:v>
                </c:pt>
                <c:pt idx="544">
                  <c:v>8499</c:v>
                </c:pt>
                <c:pt idx="545">
                  <c:v>8519</c:v>
                </c:pt>
                <c:pt idx="546">
                  <c:v>8539</c:v>
                </c:pt>
                <c:pt idx="547">
                  <c:v>8549</c:v>
                </c:pt>
                <c:pt idx="548">
                  <c:v>8559</c:v>
                </c:pt>
                <c:pt idx="549">
                  <c:v>8579</c:v>
                </c:pt>
                <c:pt idx="550">
                  <c:v>8599</c:v>
                </c:pt>
                <c:pt idx="551">
                  <c:v>8619</c:v>
                </c:pt>
                <c:pt idx="552">
                  <c:v>8629</c:v>
                </c:pt>
                <c:pt idx="553">
                  <c:v>8649</c:v>
                </c:pt>
                <c:pt idx="554">
                  <c:v>8669</c:v>
                </c:pt>
                <c:pt idx="555">
                  <c:v>8679</c:v>
                </c:pt>
                <c:pt idx="556">
                  <c:v>8699</c:v>
                </c:pt>
                <c:pt idx="557">
                  <c:v>8719</c:v>
                </c:pt>
                <c:pt idx="558">
                  <c:v>8739</c:v>
                </c:pt>
                <c:pt idx="559">
                  <c:v>8759</c:v>
                </c:pt>
                <c:pt idx="560">
                  <c:v>8779</c:v>
                </c:pt>
                <c:pt idx="561">
                  <c:v>8799</c:v>
                </c:pt>
                <c:pt idx="562">
                  <c:v>8819</c:v>
                </c:pt>
                <c:pt idx="563">
                  <c:v>8839</c:v>
                </c:pt>
                <c:pt idx="564">
                  <c:v>8859</c:v>
                </c:pt>
                <c:pt idx="565">
                  <c:v>8869</c:v>
                </c:pt>
                <c:pt idx="566">
                  <c:v>8889</c:v>
                </c:pt>
                <c:pt idx="567">
                  <c:v>8899</c:v>
                </c:pt>
                <c:pt idx="568">
                  <c:v>8909</c:v>
                </c:pt>
                <c:pt idx="569">
                  <c:v>8919</c:v>
                </c:pt>
                <c:pt idx="570">
                  <c:v>8939</c:v>
                </c:pt>
                <c:pt idx="571">
                  <c:v>8969</c:v>
                </c:pt>
                <c:pt idx="572">
                  <c:v>8979</c:v>
                </c:pt>
                <c:pt idx="573">
                  <c:v>8999</c:v>
                </c:pt>
                <c:pt idx="574">
                  <c:v>9019</c:v>
                </c:pt>
                <c:pt idx="575">
                  <c:v>9039</c:v>
                </c:pt>
                <c:pt idx="576">
                  <c:v>9049</c:v>
                </c:pt>
                <c:pt idx="577">
                  <c:v>9059</c:v>
                </c:pt>
                <c:pt idx="578">
                  <c:v>9079</c:v>
                </c:pt>
                <c:pt idx="579">
                  <c:v>9099</c:v>
                </c:pt>
                <c:pt idx="580">
                  <c:v>9109</c:v>
                </c:pt>
                <c:pt idx="581">
                  <c:v>9129</c:v>
                </c:pt>
                <c:pt idx="582">
                  <c:v>9139</c:v>
                </c:pt>
                <c:pt idx="583">
                  <c:v>9149</c:v>
                </c:pt>
                <c:pt idx="584">
                  <c:v>9169</c:v>
                </c:pt>
                <c:pt idx="585">
                  <c:v>9199</c:v>
                </c:pt>
                <c:pt idx="586">
                  <c:v>9209</c:v>
                </c:pt>
                <c:pt idx="587">
                  <c:v>9219</c:v>
                </c:pt>
                <c:pt idx="588">
                  <c:v>9229</c:v>
                </c:pt>
                <c:pt idx="589">
                  <c:v>9239</c:v>
                </c:pt>
                <c:pt idx="590">
                  <c:v>9249</c:v>
                </c:pt>
                <c:pt idx="591">
                  <c:v>9279</c:v>
                </c:pt>
              </c:numCache>
            </c:numRef>
          </c:xVal>
          <c:yVal>
            <c:numRef>
              <c:f>front2!$B$1:$B$592</c:f>
              <c:numCache>
                <c:formatCode>General</c:formatCode>
                <c:ptCount val="592"/>
                <c:pt idx="0">
                  <c:v>2.5697000000000001E-2</c:v>
                </c:pt>
                <c:pt idx="1">
                  <c:v>2.4965000000000001E-2</c:v>
                </c:pt>
                <c:pt idx="2">
                  <c:v>2.2523000000000001E-2</c:v>
                </c:pt>
                <c:pt idx="3">
                  <c:v>2.1912999999999998E-2</c:v>
                </c:pt>
                <c:pt idx="4">
                  <c:v>2.4721E-2</c:v>
                </c:pt>
                <c:pt idx="5">
                  <c:v>2.8627E-2</c:v>
                </c:pt>
                <c:pt idx="6">
                  <c:v>2.8871000000000001E-2</c:v>
                </c:pt>
                <c:pt idx="7">
                  <c:v>2.4354000000000001E-2</c:v>
                </c:pt>
                <c:pt idx="8">
                  <c:v>2.1302999999999999E-2</c:v>
                </c:pt>
                <c:pt idx="9">
                  <c:v>1.8251E-2</c:v>
                </c:pt>
                <c:pt idx="10">
                  <c:v>2.1669000000000001E-2</c:v>
                </c:pt>
                <c:pt idx="11">
                  <c:v>2.1791000000000001E-2</c:v>
                </c:pt>
                <c:pt idx="12">
                  <c:v>2.5330999999999999E-2</c:v>
                </c:pt>
                <c:pt idx="13">
                  <c:v>2.7040000000000002E-2</c:v>
                </c:pt>
                <c:pt idx="14">
                  <c:v>2.2644999999999998E-2</c:v>
                </c:pt>
                <c:pt idx="15">
                  <c:v>2.1547E-2</c:v>
                </c:pt>
                <c:pt idx="16">
                  <c:v>2.1425E-2</c:v>
                </c:pt>
                <c:pt idx="17">
                  <c:v>2.2401000000000001E-2</c:v>
                </c:pt>
                <c:pt idx="18">
                  <c:v>2.5819000000000002E-2</c:v>
                </c:pt>
                <c:pt idx="19">
                  <c:v>2.8627E-2</c:v>
                </c:pt>
                <c:pt idx="20">
                  <c:v>2.0326E-2</c:v>
                </c:pt>
                <c:pt idx="21">
                  <c:v>2.4965000000000001E-2</c:v>
                </c:pt>
                <c:pt idx="22">
                  <c:v>2.1791000000000001E-2</c:v>
                </c:pt>
                <c:pt idx="23">
                  <c:v>2.3377999999999999E-2</c:v>
                </c:pt>
                <c:pt idx="24">
                  <c:v>2.5453E-2</c:v>
                </c:pt>
                <c:pt idx="25">
                  <c:v>2.1425E-2</c:v>
                </c:pt>
                <c:pt idx="26">
                  <c:v>2.5453E-2</c:v>
                </c:pt>
                <c:pt idx="27">
                  <c:v>2.3987999999999999E-2</c:v>
                </c:pt>
                <c:pt idx="28">
                  <c:v>2.5819000000000002E-2</c:v>
                </c:pt>
                <c:pt idx="29">
                  <c:v>2.3255999999999999E-2</c:v>
                </c:pt>
                <c:pt idx="30">
                  <c:v>2.3377999999999999E-2</c:v>
                </c:pt>
                <c:pt idx="31">
                  <c:v>2.35E-2</c:v>
                </c:pt>
                <c:pt idx="32">
                  <c:v>2.0448000000000001E-2</c:v>
                </c:pt>
                <c:pt idx="33">
                  <c:v>2.5819000000000002E-2</c:v>
                </c:pt>
                <c:pt idx="34">
                  <c:v>2.1912999999999998E-2</c:v>
                </c:pt>
                <c:pt idx="35">
                  <c:v>2.0204E-2</c:v>
                </c:pt>
                <c:pt idx="36">
                  <c:v>2.1058E-2</c:v>
                </c:pt>
                <c:pt idx="37">
                  <c:v>2.3987999999999999E-2</c:v>
                </c:pt>
                <c:pt idx="38">
                  <c:v>2.0936E-2</c:v>
                </c:pt>
                <c:pt idx="39">
                  <c:v>2.4598999999999999E-2</c:v>
                </c:pt>
                <c:pt idx="40">
                  <c:v>2.4598999999999999E-2</c:v>
                </c:pt>
                <c:pt idx="41">
                  <c:v>2.0936E-2</c:v>
                </c:pt>
                <c:pt idx="42">
                  <c:v>2.4965000000000001E-2</c:v>
                </c:pt>
                <c:pt idx="43">
                  <c:v>2.2890000000000001E-2</c:v>
                </c:pt>
                <c:pt idx="44">
                  <c:v>1.6053000000000001E-2</c:v>
                </c:pt>
                <c:pt idx="45">
                  <c:v>2.7406E-2</c:v>
                </c:pt>
                <c:pt idx="46">
                  <c:v>2.3987999999999999E-2</c:v>
                </c:pt>
                <c:pt idx="47">
                  <c:v>1.8373E-2</c:v>
                </c:pt>
                <c:pt idx="48">
                  <c:v>2.2034999999999999E-2</c:v>
                </c:pt>
                <c:pt idx="49">
                  <c:v>2.4598999999999999E-2</c:v>
                </c:pt>
                <c:pt idx="50">
                  <c:v>2.3012000000000001E-2</c:v>
                </c:pt>
                <c:pt idx="51">
                  <c:v>2.2401000000000001E-2</c:v>
                </c:pt>
                <c:pt idx="52">
                  <c:v>2.3255999999999999E-2</c:v>
                </c:pt>
                <c:pt idx="53">
                  <c:v>2.2034999999999999E-2</c:v>
                </c:pt>
                <c:pt idx="54">
                  <c:v>1.8617000000000002E-2</c:v>
                </c:pt>
                <c:pt idx="55">
                  <c:v>2.0691999999999999E-2</c:v>
                </c:pt>
                <c:pt idx="56">
                  <c:v>2.3744000000000001E-2</c:v>
                </c:pt>
                <c:pt idx="57">
                  <c:v>2.4476999999999999E-2</c:v>
                </c:pt>
                <c:pt idx="58">
                  <c:v>2.6796E-2</c:v>
                </c:pt>
                <c:pt idx="59">
                  <c:v>2.1425E-2</c:v>
                </c:pt>
                <c:pt idx="60">
                  <c:v>2.1791000000000001E-2</c:v>
                </c:pt>
                <c:pt idx="61">
                  <c:v>2.4354000000000001E-2</c:v>
                </c:pt>
                <c:pt idx="62">
                  <c:v>2.4965000000000001E-2</c:v>
                </c:pt>
                <c:pt idx="63">
                  <c:v>2.1791000000000001E-2</c:v>
                </c:pt>
                <c:pt idx="64">
                  <c:v>2.3622000000000001E-2</c:v>
                </c:pt>
                <c:pt idx="65">
                  <c:v>2.4965000000000001E-2</c:v>
                </c:pt>
                <c:pt idx="66">
                  <c:v>2.2034999999999999E-2</c:v>
                </c:pt>
                <c:pt idx="67">
                  <c:v>2.2157E-2</c:v>
                </c:pt>
                <c:pt idx="68">
                  <c:v>2.0081999999999999E-2</c:v>
                </c:pt>
                <c:pt idx="69">
                  <c:v>2.1912999999999998E-2</c:v>
                </c:pt>
                <c:pt idx="70">
                  <c:v>2.4354000000000001E-2</c:v>
                </c:pt>
                <c:pt idx="71">
                  <c:v>2.2279E-2</c:v>
                </c:pt>
                <c:pt idx="72">
                  <c:v>2.2523000000000001E-2</c:v>
                </c:pt>
                <c:pt idx="73">
                  <c:v>2.5208999999999999E-2</c:v>
                </c:pt>
                <c:pt idx="74">
                  <c:v>2.5940999999999999E-2</c:v>
                </c:pt>
                <c:pt idx="75">
                  <c:v>2.2523000000000001E-2</c:v>
                </c:pt>
                <c:pt idx="76">
                  <c:v>2.4232E-2</c:v>
                </c:pt>
                <c:pt idx="77">
                  <c:v>2.1791000000000001E-2</c:v>
                </c:pt>
                <c:pt idx="78">
                  <c:v>2.3744000000000001E-2</c:v>
                </c:pt>
                <c:pt idx="79">
                  <c:v>2.0570000000000001E-2</c:v>
                </c:pt>
                <c:pt idx="80">
                  <c:v>2.2034999999999999E-2</c:v>
                </c:pt>
                <c:pt idx="81">
                  <c:v>2.2157E-2</c:v>
                </c:pt>
                <c:pt idx="82">
                  <c:v>1.7152000000000001E-2</c:v>
                </c:pt>
                <c:pt idx="83">
                  <c:v>2.6918000000000001E-2</c:v>
                </c:pt>
                <c:pt idx="84">
                  <c:v>2.6796E-2</c:v>
                </c:pt>
                <c:pt idx="85">
                  <c:v>2.6064E-2</c:v>
                </c:pt>
                <c:pt idx="86">
                  <c:v>2.4232E-2</c:v>
                </c:pt>
                <c:pt idx="87">
                  <c:v>2.3865999999999998E-2</c:v>
                </c:pt>
                <c:pt idx="88">
                  <c:v>2.4354000000000001E-2</c:v>
                </c:pt>
                <c:pt idx="89">
                  <c:v>2.4476999999999999E-2</c:v>
                </c:pt>
                <c:pt idx="90">
                  <c:v>2.2401000000000001E-2</c:v>
                </c:pt>
                <c:pt idx="91">
                  <c:v>2.3622000000000001E-2</c:v>
                </c:pt>
                <c:pt idx="92">
                  <c:v>2.3377999999999999E-2</c:v>
                </c:pt>
                <c:pt idx="93">
                  <c:v>2.0570000000000001E-2</c:v>
                </c:pt>
                <c:pt idx="94">
                  <c:v>2.1302999999999999E-2</c:v>
                </c:pt>
                <c:pt idx="95">
                  <c:v>2.5453E-2</c:v>
                </c:pt>
                <c:pt idx="96">
                  <c:v>2.3255999999999999E-2</c:v>
                </c:pt>
                <c:pt idx="97">
                  <c:v>2.3987999999999999E-2</c:v>
                </c:pt>
                <c:pt idx="98">
                  <c:v>2.0570000000000001E-2</c:v>
                </c:pt>
                <c:pt idx="99">
                  <c:v>2.3987999999999999E-2</c:v>
                </c:pt>
                <c:pt idx="100">
                  <c:v>2.4232E-2</c:v>
                </c:pt>
                <c:pt idx="101">
                  <c:v>2.2523000000000001E-2</c:v>
                </c:pt>
                <c:pt idx="102">
                  <c:v>2.2644999999999998E-2</c:v>
                </c:pt>
                <c:pt idx="103">
                  <c:v>2.3987999999999999E-2</c:v>
                </c:pt>
                <c:pt idx="104">
                  <c:v>2.5330999999999999E-2</c:v>
                </c:pt>
                <c:pt idx="105">
                  <c:v>2.1669000000000001E-2</c:v>
                </c:pt>
                <c:pt idx="106">
                  <c:v>2.3012000000000001E-2</c:v>
                </c:pt>
                <c:pt idx="107">
                  <c:v>2.6551999999999999E-2</c:v>
                </c:pt>
                <c:pt idx="108">
                  <c:v>2.1180999999999998E-2</c:v>
                </c:pt>
                <c:pt idx="109">
                  <c:v>2.0936E-2</c:v>
                </c:pt>
                <c:pt idx="110">
                  <c:v>2.35E-2</c:v>
                </c:pt>
                <c:pt idx="111">
                  <c:v>2.4843E-2</c:v>
                </c:pt>
                <c:pt idx="112">
                  <c:v>2.0448000000000001E-2</c:v>
                </c:pt>
                <c:pt idx="113">
                  <c:v>2.2523000000000001E-2</c:v>
                </c:pt>
                <c:pt idx="114">
                  <c:v>2.4598999999999999E-2</c:v>
                </c:pt>
                <c:pt idx="115">
                  <c:v>2.1547E-2</c:v>
                </c:pt>
                <c:pt idx="116">
                  <c:v>2.2279E-2</c:v>
                </c:pt>
                <c:pt idx="117">
                  <c:v>2.0813999999999999E-2</c:v>
                </c:pt>
                <c:pt idx="118">
                  <c:v>1.9470999999999999E-2</c:v>
                </c:pt>
                <c:pt idx="119">
                  <c:v>2.3012000000000001E-2</c:v>
                </c:pt>
                <c:pt idx="120">
                  <c:v>2.4965000000000001E-2</c:v>
                </c:pt>
                <c:pt idx="121">
                  <c:v>2.1669000000000001E-2</c:v>
                </c:pt>
                <c:pt idx="122">
                  <c:v>2.6186000000000001E-2</c:v>
                </c:pt>
                <c:pt idx="123">
                  <c:v>2.3865999999999998E-2</c:v>
                </c:pt>
                <c:pt idx="124">
                  <c:v>1.8495000000000001E-2</c:v>
                </c:pt>
                <c:pt idx="125">
                  <c:v>2.1791000000000001E-2</c:v>
                </c:pt>
                <c:pt idx="126">
                  <c:v>2.4721E-2</c:v>
                </c:pt>
                <c:pt idx="127">
                  <c:v>2.7529000000000001E-2</c:v>
                </c:pt>
                <c:pt idx="128">
                  <c:v>2.4598999999999999E-2</c:v>
                </c:pt>
                <c:pt idx="129">
                  <c:v>1.9227000000000001E-2</c:v>
                </c:pt>
                <c:pt idx="130">
                  <c:v>2.35E-2</c:v>
                </c:pt>
                <c:pt idx="131">
                  <c:v>2.2890000000000001E-2</c:v>
                </c:pt>
                <c:pt idx="132">
                  <c:v>2.7161999999999999E-2</c:v>
                </c:pt>
                <c:pt idx="133">
                  <c:v>2.7650999999999998E-2</c:v>
                </c:pt>
                <c:pt idx="134">
                  <c:v>2.1302999999999999E-2</c:v>
                </c:pt>
                <c:pt idx="135">
                  <c:v>2.0691999999999999E-2</c:v>
                </c:pt>
                <c:pt idx="136">
                  <c:v>2.5819000000000002E-2</c:v>
                </c:pt>
                <c:pt idx="137">
                  <c:v>2.0813999999999999E-2</c:v>
                </c:pt>
                <c:pt idx="138">
                  <c:v>2.6796E-2</c:v>
                </c:pt>
                <c:pt idx="139">
                  <c:v>2.2523000000000001E-2</c:v>
                </c:pt>
                <c:pt idx="140">
                  <c:v>2.4965000000000001E-2</c:v>
                </c:pt>
                <c:pt idx="141">
                  <c:v>2.0081999999999999E-2</c:v>
                </c:pt>
                <c:pt idx="142">
                  <c:v>2.1058E-2</c:v>
                </c:pt>
                <c:pt idx="143">
                  <c:v>2.5453E-2</c:v>
                </c:pt>
                <c:pt idx="144">
                  <c:v>2.4109999999999999E-2</c:v>
                </c:pt>
                <c:pt idx="145">
                  <c:v>1.9838000000000001E-2</c:v>
                </c:pt>
                <c:pt idx="146">
                  <c:v>2.5940999999999999E-2</c:v>
                </c:pt>
                <c:pt idx="147">
                  <c:v>2.0570000000000001E-2</c:v>
                </c:pt>
                <c:pt idx="148">
                  <c:v>2.4598999999999999E-2</c:v>
                </c:pt>
                <c:pt idx="149">
                  <c:v>2.7406E-2</c:v>
                </c:pt>
                <c:pt idx="150">
                  <c:v>2.3377999999999999E-2</c:v>
                </c:pt>
                <c:pt idx="151">
                  <c:v>2.4965000000000001E-2</c:v>
                </c:pt>
                <c:pt idx="152">
                  <c:v>2.3012000000000001E-2</c:v>
                </c:pt>
                <c:pt idx="153">
                  <c:v>2.4109999999999999E-2</c:v>
                </c:pt>
                <c:pt idx="154">
                  <c:v>2.5819000000000002E-2</c:v>
                </c:pt>
                <c:pt idx="155">
                  <c:v>2.3012000000000001E-2</c:v>
                </c:pt>
                <c:pt idx="156">
                  <c:v>2.1912999999999998E-2</c:v>
                </c:pt>
                <c:pt idx="157">
                  <c:v>2.3133999999999998E-2</c:v>
                </c:pt>
                <c:pt idx="158">
                  <c:v>2.0204E-2</c:v>
                </c:pt>
                <c:pt idx="159">
                  <c:v>2.2401000000000001E-2</c:v>
                </c:pt>
                <c:pt idx="160">
                  <c:v>2.1547E-2</c:v>
                </c:pt>
                <c:pt idx="161">
                  <c:v>2.2890000000000001E-2</c:v>
                </c:pt>
                <c:pt idx="162">
                  <c:v>2.3622000000000001E-2</c:v>
                </c:pt>
                <c:pt idx="163">
                  <c:v>2.5453E-2</c:v>
                </c:pt>
                <c:pt idx="164">
                  <c:v>2.3255999999999999E-2</c:v>
                </c:pt>
                <c:pt idx="165">
                  <c:v>2.2768E-2</c:v>
                </c:pt>
                <c:pt idx="166">
                  <c:v>2.1058E-2</c:v>
                </c:pt>
                <c:pt idx="167">
                  <c:v>2.3622000000000001E-2</c:v>
                </c:pt>
                <c:pt idx="168">
                  <c:v>2.0813999999999999E-2</c:v>
                </c:pt>
                <c:pt idx="169">
                  <c:v>2.1302999999999999E-2</c:v>
                </c:pt>
                <c:pt idx="170">
                  <c:v>2.0448000000000001E-2</c:v>
                </c:pt>
                <c:pt idx="171">
                  <c:v>2.4965000000000001E-2</c:v>
                </c:pt>
                <c:pt idx="172">
                  <c:v>2.0448000000000001E-2</c:v>
                </c:pt>
                <c:pt idx="173">
                  <c:v>2.3012000000000001E-2</c:v>
                </c:pt>
                <c:pt idx="174">
                  <c:v>2.1180999999999998E-2</c:v>
                </c:pt>
                <c:pt idx="175">
                  <c:v>2.3255999999999999E-2</c:v>
                </c:pt>
                <c:pt idx="176">
                  <c:v>2.2768E-2</c:v>
                </c:pt>
                <c:pt idx="177">
                  <c:v>2.3377999999999999E-2</c:v>
                </c:pt>
                <c:pt idx="178">
                  <c:v>2.6308000000000002E-2</c:v>
                </c:pt>
                <c:pt idx="179">
                  <c:v>2.4721E-2</c:v>
                </c:pt>
                <c:pt idx="180">
                  <c:v>2.2644999999999998E-2</c:v>
                </c:pt>
                <c:pt idx="181">
                  <c:v>2.0691999999999999E-2</c:v>
                </c:pt>
                <c:pt idx="182">
                  <c:v>2.2890000000000001E-2</c:v>
                </c:pt>
                <c:pt idx="183">
                  <c:v>2.4965000000000001E-2</c:v>
                </c:pt>
                <c:pt idx="184">
                  <c:v>2.1302999999999999E-2</c:v>
                </c:pt>
                <c:pt idx="185">
                  <c:v>2.1791000000000001E-2</c:v>
                </c:pt>
                <c:pt idx="186">
                  <c:v>1.9838000000000001E-2</c:v>
                </c:pt>
                <c:pt idx="187">
                  <c:v>2.35E-2</c:v>
                </c:pt>
                <c:pt idx="188">
                  <c:v>2.5208999999999999E-2</c:v>
                </c:pt>
                <c:pt idx="189">
                  <c:v>2.7650999999999998E-2</c:v>
                </c:pt>
                <c:pt idx="190">
                  <c:v>2.3133999999999998E-2</c:v>
                </c:pt>
                <c:pt idx="191">
                  <c:v>2.1547E-2</c:v>
                </c:pt>
                <c:pt idx="192">
                  <c:v>2.3865999999999998E-2</c:v>
                </c:pt>
                <c:pt idx="193">
                  <c:v>2.5819000000000002E-2</c:v>
                </c:pt>
                <c:pt idx="194">
                  <c:v>2.1302999999999999E-2</c:v>
                </c:pt>
                <c:pt idx="195">
                  <c:v>2.4476999999999999E-2</c:v>
                </c:pt>
                <c:pt idx="196">
                  <c:v>2.3865999999999998E-2</c:v>
                </c:pt>
                <c:pt idx="197">
                  <c:v>2.3744000000000001E-2</c:v>
                </c:pt>
                <c:pt idx="198">
                  <c:v>2.3255999999999999E-2</c:v>
                </c:pt>
                <c:pt idx="199">
                  <c:v>2.3987999999999999E-2</c:v>
                </c:pt>
                <c:pt idx="200">
                  <c:v>2.4598999999999999E-2</c:v>
                </c:pt>
                <c:pt idx="201">
                  <c:v>2.4354000000000001E-2</c:v>
                </c:pt>
                <c:pt idx="202">
                  <c:v>2.2401000000000001E-2</c:v>
                </c:pt>
                <c:pt idx="203">
                  <c:v>2.5940999999999999E-2</c:v>
                </c:pt>
                <c:pt idx="204">
                  <c:v>2.2279E-2</c:v>
                </c:pt>
                <c:pt idx="205">
                  <c:v>2.1302999999999999E-2</c:v>
                </c:pt>
                <c:pt idx="206">
                  <c:v>2.4476999999999999E-2</c:v>
                </c:pt>
                <c:pt idx="207">
                  <c:v>1.9959999999999999E-2</c:v>
                </c:pt>
                <c:pt idx="208">
                  <c:v>2.4354000000000001E-2</c:v>
                </c:pt>
                <c:pt idx="209">
                  <c:v>1.9959999999999999E-2</c:v>
                </c:pt>
                <c:pt idx="210">
                  <c:v>2.5087000000000002E-2</c:v>
                </c:pt>
                <c:pt idx="211">
                  <c:v>2.2890000000000001E-2</c:v>
                </c:pt>
                <c:pt idx="212">
                  <c:v>2.5819000000000002E-2</c:v>
                </c:pt>
                <c:pt idx="213">
                  <c:v>2.5453E-2</c:v>
                </c:pt>
                <c:pt idx="214">
                  <c:v>2.0081999999999999E-2</c:v>
                </c:pt>
                <c:pt idx="215">
                  <c:v>2.4109999999999999E-2</c:v>
                </c:pt>
                <c:pt idx="216">
                  <c:v>2.3377999999999999E-2</c:v>
                </c:pt>
                <c:pt idx="217">
                  <c:v>2.5819000000000002E-2</c:v>
                </c:pt>
                <c:pt idx="218">
                  <c:v>2.0570000000000001E-2</c:v>
                </c:pt>
                <c:pt idx="219">
                  <c:v>2.5087000000000002E-2</c:v>
                </c:pt>
                <c:pt idx="220">
                  <c:v>2.5208999999999999E-2</c:v>
                </c:pt>
                <c:pt idx="221">
                  <c:v>2.5453E-2</c:v>
                </c:pt>
                <c:pt idx="222">
                  <c:v>2.2279E-2</c:v>
                </c:pt>
                <c:pt idx="223">
                  <c:v>2.1547E-2</c:v>
                </c:pt>
                <c:pt idx="224">
                  <c:v>2.4598999999999999E-2</c:v>
                </c:pt>
                <c:pt idx="225">
                  <c:v>2.2768E-2</c:v>
                </c:pt>
                <c:pt idx="226">
                  <c:v>2.4109999999999999E-2</c:v>
                </c:pt>
                <c:pt idx="227">
                  <c:v>1.8495000000000001E-2</c:v>
                </c:pt>
                <c:pt idx="228">
                  <c:v>1.9470999999999999E-2</c:v>
                </c:pt>
                <c:pt idx="229">
                  <c:v>1.7762E-2</c:v>
                </c:pt>
                <c:pt idx="230">
                  <c:v>2.1302999999999999E-2</c:v>
                </c:pt>
                <c:pt idx="231">
                  <c:v>1.8373E-2</c:v>
                </c:pt>
                <c:pt idx="232">
                  <c:v>2.1425E-2</c:v>
                </c:pt>
                <c:pt idx="233">
                  <c:v>2.6429999999999999E-2</c:v>
                </c:pt>
                <c:pt idx="234">
                  <c:v>2.1058E-2</c:v>
                </c:pt>
                <c:pt idx="235">
                  <c:v>2.1302999999999999E-2</c:v>
                </c:pt>
                <c:pt idx="236">
                  <c:v>2.3865999999999998E-2</c:v>
                </c:pt>
                <c:pt idx="237">
                  <c:v>2.0326E-2</c:v>
                </c:pt>
                <c:pt idx="238">
                  <c:v>2.0570000000000001E-2</c:v>
                </c:pt>
                <c:pt idx="239">
                  <c:v>2.1669000000000001E-2</c:v>
                </c:pt>
                <c:pt idx="240">
                  <c:v>2.5087000000000002E-2</c:v>
                </c:pt>
                <c:pt idx="241">
                  <c:v>2.3622000000000001E-2</c:v>
                </c:pt>
                <c:pt idx="242">
                  <c:v>2.7406E-2</c:v>
                </c:pt>
                <c:pt idx="243">
                  <c:v>2.1302999999999999E-2</c:v>
                </c:pt>
                <c:pt idx="244">
                  <c:v>2.4232E-2</c:v>
                </c:pt>
                <c:pt idx="245">
                  <c:v>2.5697000000000001E-2</c:v>
                </c:pt>
                <c:pt idx="246">
                  <c:v>2.7283999999999999E-2</c:v>
                </c:pt>
                <c:pt idx="247">
                  <c:v>2.7040000000000002E-2</c:v>
                </c:pt>
                <c:pt idx="248">
                  <c:v>2.4965000000000001E-2</c:v>
                </c:pt>
                <c:pt idx="249">
                  <c:v>2.2768E-2</c:v>
                </c:pt>
                <c:pt idx="250">
                  <c:v>2.3255999999999999E-2</c:v>
                </c:pt>
                <c:pt idx="251">
                  <c:v>2.4598999999999999E-2</c:v>
                </c:pt>
                <c:pt idx="252">
                  <c:v>2.4476999999999999E-2</c:v>
                </c:pt>
                <c:pt idx="253">
                  <c:v>2.1058E-2</c:v>
                </c:pt>
                <c:pt idx="254">
                  <c:v>2.5697000000000001E-2</c:v>
                </c:pt>
                <c:pt idx="255">
                  <c:v>2.2279E-2</c:v>
                </c:pt>
                <c:pt idx="256">
                  <c:v>2.35E-2</c:v>
                </c:pt>
                <c:pt idx="257">
                  <c:v>2.2523000000000001E-2</c:v>
                </c:pt>
                <c:pt idx="258">
                  <c:v>2.2034999999999999E-2</c:v>
                </c:pt>
                <c:pt idx="259">
                  <c:v>2.1302999999999999E-2</c:v>
                </c:pt>
                <c:pt idx="260">
                  <c:v>2.2644999999999998E-2</c:v>
                </c:pt>
                <c:pt idx="261">
                  <c:v>2.2401000000000001E-2</c:v>
                </c:pt>
                <c:pt idx="262">
                  <c:v>2.4843E-2</c:v>
                </c:pt>
                <c:pt idx="263">
                  <c:v>2.4598999999999999E-2</c:v>
                </c:pt>
                <c:pt idx="264">
                  <c:v>2.6551999999999999E-2</c:v>
                </c:pt>
                <c:pt idx="265">
                  <c:v>2.2157E-2</c:v>
                </c:pt>
                <c:pt idx="266">
                  <c:v>2.1180999999999998E-2</c:v>
                </c:pt>
                <c:pt idx="267">
                  <c:v>2.3255999999999999E-2</c:v>
                </c:pt>
                <c:pt idx="268">
                  <c:v>2.6064E-2</c:v>
                </c:pt>
                <c:pt idx="269">
                  <c:v>2.2644999999999998E-2</c:v>
                </c:pt>
                <c:pt idx="270">
                  <c:v>1.8617000000000002E-2</c:v>
                </c:pt>
                <c:pt idx="271">
                  <c:v>2.3987999999999999E-2</c:v>
                </c:pt>
                <c:pt idx="272">
                  <c:v>2.35E-2</c:v>
                </c:pt>
                <c:pt idx="273">
                  <c:v>2.1669000000000001E-2</c:v>
                </c:pt>
                <c:pt idx="274">
                  <c:v>2.4598999999999999E-2</c:v>
                </c:pt>
                <c:pt idx="275">
                  <c:v>2.35E-2</c:v>
                </c:pt>
                <c:pt idx="276">
                  <c:v>2.4109999999999999E-2</c:v>
                </c:pt>
                <c:pt idx="277">
                  <c:v>2.2644999999999998E-2</c:v>
                </c:pt>
                <c:pt idx="278">
                  <c:v>2.4598999999999999E-2</c:v>
                </c:pt>
                <c:pt idx="279">
                  <c:v>2.3744000000000001E-2</c:v>
                </c:pt>
                <c:pt idx="280">
                  <c:v>2.4109999999999999E-2</c:v>
                </c:pt>
                <c:pt idx="281">
                  <c:v>2.5330999999999999E-2</c:v>
                </c:pt>
                <c:pt idx="282">
                  <c:v>2.2034999999999999E-2</c:v>
                </c:pt>
                <c:pt idx="283">
                  <c:v>2.1425E-2</c:v>
                </c:pt>
                <c:pt idx="284">
                  <c:v>2.3255999999999999E-2</c:v>
                </c:pt>
                <c:pt idx="285">
                  <c:v>2.3255999999999999E-2</c:v>
                </c:pt>
                <c:pt idx="286">
                  <c:v>2.2644999999999998E-2</c:v>
                </c:pt>
                <c:pt idx="287">
                  <c:v>2.1302999999999999E-2</c:v>
                </c:pt>
                <c:pt idx="288">
                  <c:v>2.2644999999999998E-2</c:v>
                </c:pt>
                <c:pt idx="289">
                  <c:v>2.2034999999999999E-2</c:v>
                </c:pt>
                <c:pt idx="290">
                  <c:v>2.1425E-2</c:v>
                </c:pt>
                <c:pt idx="291">
                  <c:v>2.3012000000000001E-2</c:v>
                </c:pt>
                <c:pt idx="292">
                  <c:v>2.3255999999999999E-2</c:v>
                </c:pt>
                <c:pt idx="293">
                  <c:v>2.0326E-2</c:v>
                </c:pt>
                <c:pt idx="294">
                  <c:v>2.4476999999999999E-2</c:v>
                </c:pt>
                <c:pt idx="295">
                  <c:v>2.0691999999999999E-2</c:v>
                </c:pt>
                <c:pt idx="296">
                  <c:v>2.0448000000000001E-2</c:v>
                </c:pt>
                <c:pt idx="297">
                  <c:v>2.4109999999999999E-2</c:v>
                </c:pt>
                <c:pt idx="298">
                  <c:v>2.3133999999999998E-2</c:v>
                </c:pt>
                <c:pt idx="299">
                  <c:v>2.5330999999999999E-2</c:v>
                </c:pt>
                <c:pt idx="300">
                  <c:v>2.3744000000000001E-2</c:v>
                </c:pt>
                <c:pt idx="301">
                  <c:v>2.35E-2</c:v>
                </c:pt>
                <c:pt idx="302">
                  <c:v>1.8617000000000002E-2</c:v>
                </c:pt>
                <c:pt idx="303">
                  <c:v>2.2523000000000001E-2</c:v>
                </c:pt>
                <c:pt idx="304">
                  <c:v>2.5087000000000002E-2</c:v>
                </c:pt>
                <c:pt idx="305">
                  <c:v>2.2768E-2</c:v>
                </c:pt>
                <c:pt idx="306">
                  <c:v>2.4598999999999999E-2</c:v>
                </c:pt>
                <c:pt idx="307">
                  <c:v>2.4843E-2</c:v>
                </c:pt>
                <c:pt idx="308">
                  <c:v>2.1912999999999998E-2</c:v>
                </c:pt>
                <c:pt idx="309">
                  <c:v>2.3133999999999998E-2</c:v>
                </c:pt>
                <c:pt idx="310">
                  <c:v>2.0204E-2</c:v>
                </c:pt>
                <c:pt idx="311">
                  <c:v>2.3133999999999998E-2</c:v>
                </c:pt>
                <c:pt idx="312">
                  <c:v>2.1302999999999999E-2</c:v>
                </c:pt>
                <c:pt idx="313">
                  <c:v>2.4843E-2</c:v>
                </c:pt>
                <c:pt idx="314">
                  <c:v>2.4232E-2</c:v>
                </c:pt>
                <c:pt idx="315">
                  <c:v>2.1791000000000001E-2</c:v>
                </c:pt>
                <c:pt idx="316">
                  <c:v>2.0691999999999999E-2</c:v>
                </c:pt>
                <c:pt idx="317">
                  <c:v>2.5208999999999999E-2</c:v>
                </c:pt>
                <c:pt idx="318">
                  <c:v>2.1791000000000001E-2</c:v>
                </c:pt>
                <c:pt idx="319">
                  <c:v>2.3133999999999998E-2</c:v>
                </c:pt>
                <c:pt idx="320">
                  <c:v>2.7895E-2</c:v>
                </c:pt>
                <c:pt idx="321">
                  <c:v>2.2401000000000001E-2</c:v>
                </c:pt>
                <c:pt idx="322">
                  <c:v>2.2890000000000001E-2</c:v>
                </c:pt>
                <c:pt idx="323">
                  <c:v>2.1669000000000001E-2</c:v>
                </c:pt>
                <c:pt idx="324">
                  <c:v>2.5330999999999999E-2</c:v>
                </c:pt>
                <c:pt idx="325">
                  <c:v>2.4598999999999999E-2</c:v>
                </c:pt>
                <c:pt idx="326">
                  <c:v>2.1180999999999998E-2</c:v>
                </c:pt>
                <c:pt idx="327">
                  <c:v>2.1302999999999999E-2</c:v>
                </c:pt>
                <c:pt idx="328">
                  <c:v>2.3255999999999999E-2</c:v>
                </c:pt>
                <c:pt idx="329">
                  <c:v>2.0936E-2</c:v>
                </c:pt>
                <c:pt idx="330">
                  <c:v>2.2034999999999999E-2</c:v>
                </c:pt>
                <c:pt idx="331">
                  <c:v>2.2034999999999999E-2</c:v>
                </c:pt>
                <c:pt idx="332">
                  <c:v>2.4232E-2</c:v>
                </c:pt>
                <c:pt idx="333">
                  <c:v>2.3744000000000001E-2</c:v>
                </c:pt>
                <c:pt idx="334">
                  <c:v>2.2890000000000001E-2</c:v>
                </c:pt>
                <c:pt idx="335">
                  <c:v>2.3255999999999999E-2</c:v>
                </c:pt>
                <c:pt idx="336">
                  <c:v>2.2523000000000001E-2</c:v>
                </c:pt>
                <c:pt idx="337">
                  <c:v>2.1058E-2</c:v>
                </c:pt>
                <c:pt idx="338">
                  <c:v>2.35E-2</c:v>
                </c:pt>
                <c:pt idx="339">
                  <c:v>2.3377999999999999E-2</c:v>
                </c:pt>
                <c:pt idx="340">
                  <c:v>2.4354000000000001E-2</c:v>
                </c:pt>
                <c:pt idx="341">
                  <c:v>2.4721E-2</c:v>
                </c:pt>
                <c:pt idx="342">
                  <c:v>2.4598999999999999E-2</c:v>
                </c:pt>
                <c:pt idx="343">
                  <c:v>2.0326E-2</c:v>
                </c:pt>
                <c:pt idx="344">
                  <c:v>2.0326E-2</c:v>
                </c:pt>
                <c:pt idx="345">
                  <c:v>2.2279E-2</c:v>
                </c:pt>
                <c:pt idx="346">
                  <c:v>2.2890000000000001E-2</c:v>
                </c:pt>
                <c:pt idx="347">
                  <c:v>2.3377999999999999E-2</c:v>
                </c:pt>
                <c:pt idx="348">
                  <c:v>2.0448000000000001E-2</c:v>
                </c:pt>
                <c:pt idx="349">
                  <c:v>2.4476999999999999E-2</c:v>
                </c:pt>
                <c:pt idx="350">
                  <c:v>2.3622000000000001E-2</c:v>
                </c:pt>
                <c:pt idx="351">
                  <c:v>2.0813999999999999E-2</c:v>
                </c:pt>
                <c:pt idx="352">
                  <c:v>2.0813999999999999E-2</c:v>
                </c:pt>
                <c:pt idx="353">
                  <c:v>2.1058E-2</c:v>
                </c:pt>
                <c:pt idx="354">
                  <c:v>1.8983E-2</c:v>
                </c:pt>
                <c:pt idx="355">
                  <c:v>2.1912999999999998E-2</c:v>
                </c:pt>
                <c:pt idx="356">
                  <c:v>2.2157E-2</c:v>
                </c:pt>
                <c:pt idx="357">
                  <c:v>2.1425E-2</c:v>
                </c:pt>
                <c:pt idx="358">
                  <c:v>2.1791000000000001E-2</c:v>
                </c:pt>
                <c:pt idx="359">
                  <c:v>2.3622000000000001E-2</c:v>
                </c:pt>
                <c:pt idx="360">
                  <c:v>2.5208999999999999E-2</c:v>
                </c:pt>
                <c:pt idx="361">
                  <c:v>2.2157E-2</c:v>
                </c:pt>
                <c:pt idx="362">
                  <c:v>2.0691999999999999E-2</c:v>
                </c:pt>
                <c:pt idx="363">
                  <c:v>2.35E-2</c:v>
                </c:pt>
                <c:pt idx="364">
                  <c:v>1.9470999999999999E-2</c:v>
                </c:pt>
                <c:pt idx="365">
                  <c:v>2.3133999999999998E-2</c:v>
                </c:pt>
                <c:pt idx="366">
                  <c:v>2.2644999999999998E-2</c:v>
                </c:pt>
                <c:pt idx="367">
                  <c:v>2.3255999999999999E-2</c:v>
                </c:pt>
                <c:pt idx="368">
                  <c:v>2.3622000000000001E-2</c:v>
                </c:pt>
                <c:pt idx="369">
                  <c:v>2.6796E-2</c:v>
                </c:pt>
                <c:pt idx="370">
                  <c:v>2.2279E-2</c:v>
                </c:pt>
                <c:pt idx="371">
                  <c:v>2.4109999999999999E-2</c:v>
                </c:pt>
                <c:pt idx="372">
                  <c:v>2.5087000000000002E-2</c:v>
                </c:pt>
                <c:pt idx="373">
                  <c:v>2.5330999999999999E-2</c:v>
                </c:pt>
                <c:pt idx="374">
                  <c:v>2.0691999999999999E-2</c:v>
                </c:pt>
                <c:pt idx="375">
                  <c:v>2.0204E-2</c:v>
                </c:pt>
                <c:pt idx="376">
                  <c:v>2.1912999999999998E-2</c:v>
                </c:pt>
                <c:pt idx="377">
                  <c:v>1.8738999999999999E-2</c:v>
                </c:pt>
                <c:pt idx="378">
                  <c:v>2.3622000000000001E-2</c:v>
                </c:pt>
                <c:pt idx="379">
                  <c:v>2.2157E-2</c:v>
                </c:pt>
                <c:pt idx="380">
                  <c:v>2.4721E-2</c:v>
                </c:pt>
                <c:pt idx="381">
                  <c:v>2.7772999999999999E-2</c:v>
                </c:pt>
                <c:pt idx="382">
                  <c:v>2.0570000000000001E-2</c:v>
                </c:pt>
                <c:pt idx="383">
                  <c:v>1.8860999999999999E-2</c:v>
                </c:pt>
                <c:pt idx="384">
                  <c:v>2.35E-2</c:v>
                </c:pt>
                <c:pt idx="385">
                  <c:v>1.8128999999999999E-2</c:v>
                </c:pt>
                <c:pt idx="386">
                  <c:v>2.0570000000000001E-2</c:v>
                </c:pt>
                <c:pt idx="387">
                  <c:v>2.1912999999999998E-2</c:v>
                </c:pt>
                <c:pt idx="388">
                  <c:v>2.0081999999999999E-2</c:v>
                </c:pt>
                <c:pt idx="389">
                  <c:v>2.3622000000000001E-2</c:v>
                </c:pt>
                <c:pt idx="390">
                  <c:v>2.2034999999999999E-2</c:v>
                </c:pt>
                <c:pt idx="391">
                  <c:v>2.2157E-2</c:v>
                </c:pt>
                <c:pt idx="392">
                  <c:v>2.1547E-2</c:v>
                </c:pt>
                <c:pt idx="393">
                  <c:v>2.5819000000000002E-2</c:v>
                </c:pt>
                <c:pt idx="394">
                  <c:v>2.0448000000000001E-2</c:v>
                </c:pt>
                <c:pt idx="395">
                  <c:v>2.2034999999999999E-2</c:v>
                </c:pt>
                <c:pt idx="396">
                  <c:v>2.3133999999999998E-2</c:v>
                </c:pt>
                <c:pt idx="397">
                  <c:v>2.6308000000000002E-2</c:v>
                </c:pt>
                <c:pt idx="398">
                  <c:v>2.2034999999999999E-2</c:v>
                </c:pt>
                <c:pt idx="399">
                  <c:v>2.0936E-2</c:v>
                </c:pt>
                <c:pt idx="400">
                  <c:v>2.5330999999999999E-2</c:v>
                </c:pt>
                <c:pt idx="401">
                  <c:v>2.3377999999999999E-2</c:v>
                </c:pt>
                <c:pt idx="402">
                  <c:v>2.0691999999999999E-2</c:v>
                </c:pt>
                <c:pt idx="403">
                  <c:v>2.3865999999999998E-2</c:v>
                </c:pt>
                <c:pt idx="404">
                  <c:v>2.5330999999999999E-2</c:v>
                </c:pt>
                <c:pt idx="405">
                  <c:v>2.1791000000000001E-2</c:v>
                </c:pt>
                <c:pt idx="406">
                  <c:v>1.9349000000000002E-2</c:v>
                </c:pt>
                <c:pt idx="407">
                  <c:v>2.3865999999999998E-2</c:v>
                </c:pt>
                <c:pt idx="408">
                  <c:v>2.7040000000000002E-2</c:v>
                </c:pt>
                <c:pt idx="409">
                  <c:v>2.4354000000000001E-2</c:v>
                </c:pt>
                <c:pt idx="410">
                  <c:v>2.3133999999999998E-2</c:v>
                </c:pt>
                <c:pt idx="411">
                  <c:v>2.0204E-2</c:v>
                </c:pt>
                <c:pt idx="412">
                  <c:v>2.35E-2</c:v>
                </c:pt>
                <c:pt idx="413">
                  <c:v>2.3012000000000001E-2</c:v>
                </c:pt>
                <c:pt idx="414">
                  <c:v>2.5819000000000002E-2</c:v>
                </c:pt>
                <c:pt idx="415">
                  <c:v>2.3744000000000001E-2</c:v>
                </c:pt>
                <c:pt idx="416">
                  <c:v>2.2890000000000001E-2</c:v>
                </c:pt>
                <c:pt idx="417">
                  <c:v>2.2157E-2</c:v>
                </c:pt>
                <c:pt idx="418">
                  <c:v>2.5819000000000002E-2</c:v>
                </c:pt>
                <c:pt idx="419">
                  <c:v>2.2768E-2</c:v>
                </c:pt>
                <c:pt idx="420">
                  <c:v>2.5575000000000001E-2</c:v>
                </c:pt>
                <c:pt idx="421">
                  <c:v>2.0813999999999999E-2</c:v>
                </c:pt>
                <c:pt idx="422">
                  <c:v>2.6064E-2</c:v>
                </c:pt>
                <c:pt idx="423">
                  <c:v>2.1791000000000001E-2</c:v>
                </c:pt>
                <c:pt idx="424">
                  <c:v>2.6674E-2</c:v>
                </c:pt>
                <c:pt idx="425">
                  <c:v>2.7040000000000002E-2</c:v>
                </c:pt>
                <c:pt idx="426">
                  <c:v>2.5940999999999999E-2</c:v>
                </c:pt>
                <c:pt idx="427">
                  <c:v>2.7406E-2</c:v>
                </c:pt>
                <c:pt idx="428">
                  <c:v>2.4476999999999999E-2</c:v>
                </c:pt>
                <c:pt idx="429">
                  <c:v>2.3133999999999998E-2</c:v>
                </c:pt>
                <c:pt idx="430">
                  <c:v>1.9470999999999999E-2</c:v>
                </c:pt>
                <c:pt idx="431">
                  <c:v>2.0204E-2</c:v>
                </c:pt>
                <c:pt idx="432">
                  <c:v>2.4354000000000001E-2</c:v>
                </c:pt>
                <c:pt idx="433">
                  <c:v>2.1669000000000001E-2</c:v>
                </c:pt>
                <c:pt idx="434">
                  <c:v>2.3987999999999999E-2</c:v>
                </c:pt>
                <c:pt idx="435">
                  <c:v>2.4721E-2</c:v>
                </c:pt>
                <c:pt idx="436">
                  <c:v>2.1302999999999999E-2</c:v>
                </c:pt>
                <c:pt idx="437">
                  <c:v>2.3622000000000001E-2</c:v>
                </c:pt>
                <c:pt idx="438">
                  <c:v>2.2157E-2</c:v>
                </c:pt>
                <c:pt idx="439">
                  <c:v>2.2644999999999998E-2</c:v>
                </c:pt>
                <c:pt idx="440">
                  <c:v>2.1302999999999999E-2</c:v>
                </c:pt>
                <c:pt idx="441">
                  <c:v>2.4721E-2</c:v>
                </c:pt>
                <c:pt idx="442">
                  <c:v>2.1058E-2</c:v>
                </c:pt>
                <c:pt idx="443">
                  <c:v>2.2157E-2</c:v>
                </c:pt>
                <c:pt idx="444">
                  <c:v>2.5453E-2</c:v>
                </c:pt>
                <c:pt idx="445">
                  <c:v>2.5697000000000001E-2</c:v>
                </c:pt>
                <c:pt idx="446">
                  <c:v>2.3622000000000001E-2</c:v>
                </c:pt>
                <c:pt idx="447">
                  <c:v>2.6308000000000002E-2</c:v>
                </c:pt>
                <c:pt idx="448">
                  <c:v>2.1302999999999999E-2</c:v>
                </c:pt>
                <c:pt idx="449">
                  <c:v>2.1302999999999999E-2</c:v>
                </c:pt>
                <c:pt idx="450">
                  <c:v>2.2523000000000001E-2</c:v>
                </c:pt>
                <c:pt idx="451">
                  <c:v>2.0081999999999999E-2</c:v>
                </c:pt>
                <c:pt idx="452">
                  <c:v>2.35E-2</c:v>
                </c:pt>
                <c:pt idx="453">
                  <c:v>2.3622000000000001E-2</c:v>
                </c:pt>
                <c:pt idx="454">
                  <c:v>2.2644999999999998E-2</c:v>
                </c:pt>
                <c:pt idx="455">
                  <c:v>2.2644999999999998E-2</c:v>
                </c:pt>
                <c:pt idx="456">
                  <c:v>2.0326E-2</c:v>
                </c:pt>
                <c:pt idx="457">
                  <c:v>2.4354000000000001E-2</c:v>
                </c:pt>
                <c:pt idx="458">
                  <c:v>2.4721E-2</c:v>
                </c:pt>
                <c:pt idx="459">
                  <c:v>2.3622000000000001E-2</c:v>
                </c:pt>
                <c:pt idx="460">
                  <c:v>2.4354000000000001E-2</c:v>
                </c:pt>
                <c:pt idx="461">
                  <c:v>2.5087000000000002E-2</c:v>
                </c:pt>
                <c:pt idx="462">
                  <c:v>2.3987999999999999E-2</c:v>
                </c:pt>
                <c:pt idx="463">
                  <c:v>2.4843E-2</c:v>
                </c:pt>
                <c:pt idx="464">
                  <c:v>2.7040000000000002E-2</c:v>
                </c:pt>
                <c:pt idx="465">
                  <c:v>2.0326E-2</c:v>
                </c:pt>
                <c:pt idx="466">
                  <c:v>2.6674E-2</c:v>
                </c:pt>
                <c:pt idx="467">
                  <c:v>2.2768E-2</c:v>
                </c:pt>
                <c:pt idx="468">
                  <c:v>2.6429999999999999E-2</c:v>
                </c:pt>
                <c:pt idx="469">
                  <c:v>2.4476999999999999E-2</c:v>
                </c:pt>
                <c:pt idx="470">
                  <c:v>2.2523000000000001E-2</c:v>
                </c:pt>
                <c:pt idx="471">
                  <c:v>2.1425E-2</c:v>
                </c:pt>
                <c:pt idx="472">
                  <c:v>2.2644999999999998E-2</c:v>
                </c:pt>
                <c:pt idx="473">
                  <c:v>2.2644999999999998E-2</c:v>
                </c:pt>
                <c:pt idx="474">
                  <c:v>2.3255999999999999E-2</c:v>
                </c:pt>
                <c:pt idx="475">
                  <c:v>2.2034999999999999E-2</c:v>
                </c:pt>
                <c:pt idx="476">
                  <c:v>2.7406E-2</c:v>
                </c:pt>
                <c:pt idx="477">
                  <c:v>2.6308000000000002E-2</c:v>
                </c:pt>
                <c:pt idx="478">
                  <c:v>2.1180999999999998E-2</c:v>
                </c:pt>
                <c:pt idx="479">
                  <c:v>2.1180999999999998E-2</c:v>
                </c:pt>
                <c:pt idx="480">
                  <c:v>2.1547E-2</c:v>
                </c:pt>
                <c:pt idx="481">
                  <c:v>2.3012000000000001E-2</c:v>
                </c:pt>
                <c:pt idx="482">
                  <c:v>2.5453E-2</c:v>
                </c:pt>
                <c:pt idx="483">
                  <c:v>2.4232E-2</c:v>
                </c:pt>
                <c:pt idx="484">
                  <c:v>2.0936E-2</c:v>
                </c:pt>
                <c:pt idx="485">
                  <c:v>2.5087000000000002E-2</c:v>
                </c:pt>
                <c:pt idx="486">
                  <c:v>2.0326E-2</c:v>
                </c:pt>
                <c:pt idx="487">
                  <c:v>2.1547E-2</c:v>
                </c:pt>
                <c:pt idx="488">
                  <c:v>2.3744000000000001E-2</c:v>
                </c:pt>
                <c:pt idx="489">
                  <c:v>2.3744000000000001E-2</c:v>
                </c:pt>
                <c:pt idx="490">
                  <c:v>2.2644999999999998E-2</c:v>
                </c:pt>
                <c:pt idx="491">
                  <c:v>2.2523000000000001E-2</c:v>
                </c:pt>
                <c:pt idx="492">
                  <c:v>2.4109999999999999E-2</c:v>
                </c:pt>
                <c:pt idx="493">
                  <c:v>2.2279E-2</c:v>
                </c:pt>
                <c:pt idx="494">
                  <c:v>2.3987999999999999E-2</c:v>
                </c:pt>
                <c:pt idx="495">
                  <c:v>2.2890000000000001E-2</c:v>
                </c:pt>
                <c:pt idx="496">
                  <c:v>2.5819000000000002E-2</c:v>
                </c:pt>
                <c:pt idx="497">
                  <c:v>2.1912999999999998E-2</c:v>
                </c:pt>
                <c:pt idx="498">
                  <c:v>2.3255999999999999E-2</c:v>
                </c:pt>
                <c:pt idx="499">
                  <c:v>2.5819000000000002E-2</c:v>
                </c:pt>
                <c:pt idx="500">
                  <c:v>2.2523000000000001E-2</c:v>
                </c:pt>
                <c:pt idx="501">
                  <c:v>2.3622000000000001E-2</c:v>
                </c:pt>
                <c:pt idx="502">
                  <c:v>2.1547E-2</c:v>
                </c:pt>
                <c:pt idx="503">
                  <c:v>2.7161999999999999E-2</c:v>
                </c:pt>
                <c:pt idx="504">
                  <c:v>2.3255999999999999E-2</c:v>
                </c:pt>
                <c:pt idx="505">
                  <c:v>2.4965000000000001E-2</c:v>
                </c:pt>
                <c:pt idx="506">
                  <c:v>2.3133999999999998E-2</c:v>
                </c:pt>
                <c:pt idx="507">
                  <c:v>2.3744000000000001E-2</c:v>
                </c:pt>
                <c:pt idx="508">
                  <c:v>2.2157E-2</c:v>
                </c:pt>
                <c:pt idx="509">
                  <c:v>1.9105E-2</c:v>
                </c:pt>
                <c:pt idx="510">
                  <c:v>2.0204E-2</c:v>
                </c:pt>
                <c:pt idx="511">
                  <c:v>2.3622000000000001E-2</c:v>
                </c:pt>
                <c:pt idx="512">
                  <c:v>2.4965000000000001E-2</c:v>
                </c:pt>
                <c:pt idx="513">
                  <c:v>2.1547E-2</c:v>
                </c:pt>
                <c:pt idx="514">
                  <c:v>2.2523000000000001E-2</c:v>
                </c:pt>
                <c:pt idx="515">
                  <c:v>2.3744000000000001E-2</c:v>
                </c:pt>
                <c:pt idx="516">
                  <c:v>2.4721E-2</c:v>
                </c:pt>
                <c:pt idx="517">
                  <c:v>2.2523000000000001E-2</c:v>
                </c:pt>
                <c:pt idx="518">
                  <c:v>2.0936E-2</c:v>
                </c:pt>
                <c:pt idx="519">
                  <c:v>2.4109999999999999E-2</c:v>
                </c:pt>
                <c:pt idx="520">
                  <c:v>2.4109999999999999E-2</c:v>
                </c:pt>
                <c:pt idx="521">
                  <c:v>2.3255999999999999E-2</c:v>
                </c:pt>
                <c:pt idx="522">
                  <c:v>2.0570000000000001E-2</c:v>
                </c:pt>
                <c:pt idx="523">
                  <c:v>2.3865999999999998E-2</c:v>
                </c:pt>
                <c:pt idx="524">
                  <c:v>2.1058E-2</c:v>
                </c:pt>
                <c:pt idx="525">
                  <c:v>2.3865999999999998E-2</c:v>
                </c:pt>
                <c:pt idx="526">
                  <c:v>2.3133999999999998E-2</c:v>
                </c:pt>
                <c:pt idx="527">
                  <c:v>2.0326E-2</c:v>
                </c:pt>
                <c:pt idx="528">
                  <c:v>2.4354000000000001E-2</c:v>
                </c:pt>
                <c:pt idx="529">
                  <c:v>2.2523000000000001E-2</c:v>
                </c:pt>
                <c:pt idx="530">
                  <c:v>2.1180999999999998E-2</c:v>
                </c:pt>
                <c:pt idx="531">
                  <c:v>2.1669000000000001E-2</c:v>
                </c:pt>
                <c:pt idx="532">
                  <c:v>2.5087000000000002E-2</c:v>
                </c:pt>
                <c:pt idx="533">
                  <c:v>2.4965000000000001E-2</c:v>
                </c:pt>
                <c:pt idx="534">
                  <c:v>2.3622000000000001E-2</c:v>
                </c:pt>
                <c:pt idx="535">
                  <c:v>2.4598999999999999E-2</c:v>
                </c:pt>
                <c:pt idx="536">
                  <c:v>2.7161999999999999E-2</c:v>
                </c:pt>
                <c:pt idx="537">
                  <c:v>2.5330999999999999E-2</c:v>
                </c:pt>
                <c:pt idx="538">
                  <c:v>2.2157E-2</c:v>
                </c:pt>
                <c:pt idx="539">
                  <c:v>2.4598999999999999E-2</c:v>
                </c:pt>
                <c:pt idx="540">
                  <c:v>2.1669000000000001E-2</c:v>
                </c:pt>
                <c:pt idx="541">
                  <c:v>2.1791000000000001E-2</c:v>
                </c:pt>
                <c:pt idx="542">
                  <c:v>2.3377999999999999E-2</c:v>
                </c:pt>
                <c:pt idx="543">
                  <c:v>2.4476999999999999E-2</c:v>
                </c:pt>
                <c:pt idx="544">
                  <c:v>2.2279E-2</c:v>
                </c:pt>
                <c:pt idx="545">
                  <c:v>2.0081999999999999E-2</c:v>
                </c:pt>
                <c:pt idx="546">
                  <c:v>2.1669000000000001E-2</c:v>
                </c:pt>
                <c:pt idx="547">
                  <c:v>2.0570000000000001E-2</c:v>
                </c:pt>
                <c:pt idx="548">
                  <c:v>2.4109999999999999E-2</c:v>
                </c:pt>
                <c:pt idx="549">
                  <c:v>2.4109999999999999E-2</c:v>
                </c:pt>
                <c:pt idx="550">
                  <c:v>2.3987999999999999E-2</c:v>
                </c:pt>
                <c:pt idx="551">
                  <c:v>2.6429999999999999E-2</c:v>
                </c:pt>
                <c:pt idx="552">
                  <c:v>2.4109999999999999E-2</c:v>
                </c:pt>
                <c:pt idx="553">
                  <c:v>2.2279E-2</c:v>
                </c:pt>
                <c:pt idx="554">
                  <c:v>2.3865999999999998E-2</c:v>
                </c:pt>
                <c:pt idx="555">
                  <c:v>2.4598999999999999E-2</c:v>
                </c:pt>
                <c:pt idx="556">
                  <c:v>2.1180999999999998E-2</c:v>
                </c:pt>
                <c:pt idx="557">
                  <c:v>2.5819000000000002E-2</c:v>
                </c:pt>
                <c:pt idx="558">
                  <c:v>2.1791000000000001E-2</c:v>
                </c:pt>
                <c:pt idx="559">
                  <c:v>2.3744000000000001E-2</c:v>
                </c:pt>
                <c:pt idx="560">
                  <c:v>2.2034999999999999E-2</c:v>
                </c:pt>
                <c:pt idx="561">
                  <c:v>2.0326E-2</c:v>
                </c:pt>
                <c:pt idx="562">
                  <c:v>2.1180999999999998E-2</c:v>
                </c:pt>
                <c:pt idx="563">
                  <c:v>2.1180999999999998E-2</c:v>
                </c:pt>
                <c:pt idx="564">
                  <c:v>1.9716000000000001E-2</c:v>
                </c:pt>
                <c:pt idx="565">
                  <c:v>2.3012000000000001E-2</c:v>
                </c:pt>
                <c:pt idx="566">
                  <c:v>2.3987999999999999E-2</c:v>
                </c:pt>
                <c:pt idx="567">
                  <c:v>2.6308000000000002E-2</c:v>
                </c:pt>
                <c:pt idx="568">
                  <c:v>2.4476999999999999E-2</c:v>
                </c:pt>
                <c:pt idx="569">
                  <c:v>2.2768E-2</c:v>
                </c:pt>
                <c:pt idx="570">
                  <c:v>2.2768E-2</c:v>
                </c:pt>
                <c:pt idx="571">
                  <c:v>2.4965000000000001E-2</c:v>
                </c:pt>
                <c:pt idx="572">
                  <c:v>1.9105E-2</c:v>
                </c:pt>
                <c:pt idx="573">
                  <c:v>2.8017E-2</c:v>
                </c:pt>
                <c:pt idx="574">
                  <c:v>2.6308000000000002E-2</c:v>
                </c:pt>
                <c:pt idx="575">
                  <c:v>2.5453E-2</c:v>
                </c:pt>
                <c:pt idx="576">
                  <c:v>1.9592999999999999E-2</c:v>
                </c:pt>
                <c:pt idx="577">
                  <c:v>2.35E-2</c:v>
                </c:pt>
                <c:pt idx="578">
                  <c:v>2.3744000000000001E-2</c:v>
                </c:pt>
                <c:pt idx="579">
                  <c:v>2.4109999999999999E-2</c:v>
                </c:pt>
                <c:pt idx="580">
                  <c:v>2.1912999999999998E-2</c:v>
                </c:pt>
                <c:pt idx="581">
                  <c:v>2.2890000000000001E-2</c:v>
                </c:pt>
                <c:pt idx="582">
                  <c:v>2.4721E-2</c:v>
                </c:pt>
                <c:pt idx="583">
                  <c:v>2.1547E-2</c:v>
                </c:pt>
                <c:pt idx="584">
                  <c:v>2.1791000000000001E-2</c:v>
                </c:pt>
                <c:pt idx="585">
                  <c:v>2.4109999999999999E-2</c:v>
                </c:pt>
                <c:pt idx="586">
                  <c:v>2.4843E-2</c:v>
                </c:pt>
                <c:pt idx="587">
                  <c:v>2.3744000000000001E-2</c:v>
                </c:pt>
                <c:pt idx="588">
                  <c:v>2.3377999999999999E-2</c:v>
                </c:pt>
                <c:pt idx="589">
                  <c:v>2.3744000000000001E-2</c:v>
                </c:pt>
                <c:pt idx="590">
                  <c:v>2.5208999999999999E-2</c:v>
                </c:pt>
                <c:pt idx="591">
                  <c:v>2.6186000000000001E-2</c:v>
                </c:pt>
              </c:numCache>
            </c:numRef>
          </c:yVal>
          <c:smooth val="0"/>
          <c:extLst>
            <c:ext xmlns:c16="http://schemas.microsoft.com/office/drawing/2014/chart" uri="{C3380CC4-5D6E-409C-BE32-E72D297353CC}">
              <c16:uniqueId val="{00000000-7DDA-4D61-863C-160AD1D7E305}"/>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front2!$A$1:$A$592</c:f>
              <c:numCache>
                <c:formatCode>General</c:formatCode>
                <c:ptCount val="592"/>
                <c:pt idx="0">
                  <c:v>15</c:v>
                </c:pt>
                <c:pt idx="1">
                  <c:v>35</c:v>
                </c:pt>
                <c:pt idx="2">
                  <c:v>55</c:v>
                </c:pt>
                <c:pt idx="3">
                  <c:v>65</c:v>
                </c:pt>
                <c:pt idx="4">
                  <c:v>85</c:v>
                </c:pt>
                <c:pt idx="5">
                  <c:v>105</c:v>
                </c:pt>
                <c:pt idx="6">
                  <c:v>115</c:v>
                </c:pt>
                <c:pt idx="7">
                  <c:v>135</c:v>
                </c:pt>
                <c:pt idx="8">
                  <c:v>145</c:v>
                </c:pt>
                <c:pt idx="9">
                  <c:v>155</c:v>
                </c:pt>
                <c:pt idx="10">
                  <c:v>165</c:v>
                </c:pt>
                <c:pt idx="11">
                  <c:v>185</c:v>
                </c:pt>
                <c:pt idx="12">
                  <c:v>195</c:v>
                </c:pt>
                <c:pt idx="13">
                  <c:v>215</c:v>
                </c:pt>
                <c:pt idx="14">
                  <c:v>225</c:v>
                </c:pt>
                <c:pt idx="15">
                  <c:v>245</c:v>
                </c:pt>
                <c:pt idx="16">
                  <c:v>255</c:v>
                </c:pt>
                <c:pt idx="17">
                  <c:v>275</c:v>
                </c:pt>
                <c:pt idx="18">
                  <c:v>285</c:v>
                </c:pt>
                <c:pt idx="19">
                  <c:v>305</c:v>
                </c:pt>
                <c:pt idx="20">
                  <c:v>315</c:v>
                </c:pt>
                <c:pt idx="21">
                  <c:v>325</c:v>
                </c:pt>
                <c:pt idx="22">
                  <c:v>345</c:v>
                </c:pt>
                <c:pt idx="23">
                  <c:v>365</c:v>
                </c:pt>
                <c:pt idx="24">
                  <c:v>395</c:v>
                </c:pt>
                <c:pt idx="25">
                  <c:v>405</c:v>
                </c:pt>
                <c:pt idx="26">
                  <c:v>425</c:v>
                </c:pt>
                <c:pt idx="27">
                  <c:v>435</c:v>
                </c:pt>
                <c:pt idx="28">
                  <c:v>445</c:v>
                </c:pt>
                <c:pt idx="29">
                  <c:v>455</c:v>
                </c:pt>
                <c:pt idx="30">
                  <c:v>475</c:v>
                </c:pt>
                <c:pt idx="31">
                  <c:v>485</c:v>
                </c:pt>
                <c:pt idx="32">
                  <c:v>495</c:v>
                </c:pt>
                <c:pt idx="33">
                  <c:v>506</c:v>
                </c:pt>
                <c:pt idx="34">
                  <c:v>526</c:v>
                </c:pt>
                <c:pt idx="35">
                  <c:v>546</c:v>
                </c:pt>
                <c:pt idx="36">
                  <c:v>556</c:v>
                </c:pt>
                <c:pt idx="37">
                  <c:v>566</c:v>
                </c:pt>
                <c:pt idx="38">
                  <c:v>586</c:v>
                </c:pt>
                <c:pt idx="39">
                  <c:v>596</c:v>
                </c:pt>
                <c:pt idx="40">
                  <c:v>616</c:v>
                </c:pt>
                <c:pt idx="41">
                  <c:v>636</c:v>
                </c:pt>
                <c:pt idx="42">
                  <c:v>655</c:v>
                </c:pt>
                <c:pt idx="43">
                  <c:v>666</c:v>
                </c:pt>
                <c:pt idx="44">
                  <c:v>686</c:v>
                </c:pt>
                <c:pt idx="45">
                  <c:v>706</c:v>
                </c:pt>
                <c:pt idx="46">
                  <c:v>726</c:v>
                </c:pt>
                <c:pt idx="47">
                  <c:v>736</c:v>
                </c:pt>
                <c:pt idx="48">
                  <c:v>756</c:v>
                </c:pt>
                <c:pt idx="49">
                  <c:v>776</c:v>
                </c:pt>
                <c:pt idx="50">
                  <c:v>786</c:v>
                </c:pt>
                <c:pt idx="51">
                  <c:v>796</c:v>
                </c:pt>
                <c:pt idx="52">
                  <c:v>806</c:v>
                </c:pt>
                <c:pt idx="53">
                  <c:v>825</c:v>
                </c:pt>
                <c:pt idx="54">
                  <c:v>845</c:v>
                </c:pt>
                <c:pt idx="55">
                  <c:v>866</c:v>
                </c:pt>
                <c:pt idx="56">
                  <c:v>876</c:v>
                </c:pt>
                <c:pt idx="57">
                  <c:v>895</c:v>
                </c:pt>
                <c:pt idx="58">
                  <c:v>906</c:v>
                </c:pt>
                <c:pt idx="59">
                  <c:v>926</c:v>
                </c:pt>
                <c:pt idx="60">
                  <c:v>945</c:v>
                </c:pt>
                <c:pt idx="61">
                  <c:v>965</c:v>
                </c:pt>
                <c:pt idx="62">
                  <c:v>985</c:v>
                </c:pt>
                <c:pt idx="63">
                  <c:v>996</c:v>
                </c:pt>
                <c:pt idx="64">
                  <c:v>1016</c:v>
                </c:pt>
                <c:pt idx="65">
                  <c:v>1036</c:v>
                </c:pt>
                <c:pt idx="66">
                  <c:v>1046</c:v>
                </c:pt>
                <c:pt idx="67">
                  <c:v>1065</c:v>
                </c:pt>
                <c:pt idx="68">
                  <c:v>1076</c:v>
                </c:pt>
                <c:pt idx="69">
                  <c:v>1095</c:v>
                </c:pt>
                <c:pt idx="70">
                  <c:v>1106</c:v>
                </c:pt>
                <c:pt idx="71">
                  <c:v>1126</c:v>
                </c:pt>
                <c:pt idx="72">
                  <c:v>1136</c:v>
                </c:pt>
                <c:pt idx="73">
                  <c:v>1156</c:v>
                </c:pt>
                <c:pt idx="74">
                  <c:v>1166</c:v>
                </c:pt>
                <c:pt idx="75">
                  <c:v>1186</c:v>
                </c:pt>
                <c:pt idx="76">
                  <c:v>1206</c:v>
                </c:pt>
                <c:pt idx="77">
                  <c:v>1216</c:v>
                </c:pt>
                <c:pt idx="78">
                  <c:v>1226</c:v>
                </c:pt>
                <c:pt idx="79">
                  <c:v>1246</c:v>
                </c:pt>
                <c:pt idx="80">
                  <c:v>1266</c:v>
                </c:pt>
                <c:pt idx="81">
                  <c:v>1276</c:v>
                </c:pt>
                <c:pt idx="82">
                  <c:v>1295</c:v>
                </c:pt>
                <c:pt idx="83">
                  <c:v>1306</c:v>
                </c:pt>
                <c:pt idx="84">
                  <c:v>1316</c:v>
                </c:pt>
                <c:pt idx="85">
                  <c:v>1336</c:v>
                </c:pt>
                <c:pt idx="86">
                  <c:v>1356</c:v>
                </c:pt>
                <c:pt idx="87">
                  <c:v>1376</c:v>
                </c:pt>
                <c:pt idx="88">
                  <c:v>1386</c:v>
                </c:pt>
                <c:pt idx="89">
                  <c:v>1406</c:v>
                </c:pt>
                <c:pt idx="90">
                  <c:v>1426</c:v>
                </c:pt>
                <c:pt idx="91">
                  <c:v>1446</c:v>
                </c:pt>
                <c:pt idx="92">
                  <c:v>1456</c:v>
                </c:pt>
                <c:pt idx="93">
                  <c:v>1476</c:v>
                </c:pt>
                <c:pt idx="94">
                  <c:v>1486</c:v>
                </c:pt>
                <c:pt idx="95">
                  <c:v>1506</c:v>
                </c:pt>
                <c:pt idx="96">
                  <c:v>1516</c:v>
                </c:pt>
                <c:pt idx="97">
                  <c:v>1526</c:v>
                </c:pt>
                <c:pt idx="98">
                  <c:v>1536</c:v>
                </c:pt>
                <c:pt idx="99">
                  <c:v>1566</c:v>
                </c:pt>
                <c:pt idx="100">
                  <c:v>1586</c:v>
                </c:pt>
                <c:pt idx="101">
                  <c:v>1616</c:v>
                </c:pt>
                <c:pt idx="102">
                  <c:v>1636</c:v>
                </c:pt>
                <c:pt idx="103">
                  <c:v>1656</c:v>
                </c:pt>
                <c:pt idx="104">
                  <c:v>1666</c:v>
                </c:pt>
                <c:pt idx="105">
                  <c:v>1676</c:v>
                </c:pt>
                <c:pt idx="106">
                  <c:v>1696</c:v>
                </c:pt>
                <c:pt idx="107">
                  <c:v>1716</c:v>
                </c:pt>
                <c:pt idx="108">
                  <c:v>1726</c:v>
                </c:pt>
                <c:pt idx="109">
                  <c:v>1746</c:v>
                </c:pt>
                <c:pt idx="110">
                  <c:v>1766</c:v>
                </c:pt>
                <c:pt idx="111">
                  <c:v>1776</c:v>
                </c:pt>
                <c:pt idx="112">
                  <c:v>1796</c:v>
                </c:pt>
                <c:pt idx="113">
                  <c:v>1806</c:v>
                </c:pt>
                <c:pt idx="114">
                  <c:v>1826</c:v>
                </c:pt>
                <c:pt idx="115">
                  <c:v>1836</c:v>
                </c:pt>
                <c:pt idx="116">
                  <c:v>1846</c:v>
                </c:pt>
                <c:pt idx="117">
                  <c:v>1865</c:v>
                </c:pt>
                <c:pt idx="118">
                  <c:v>1876</c:v>
                </c:pt>
                <c:pt idx="119">
                  <c:v>1896</c:v>
                </c:pt>
                <c:pt idx="120">
                  <c:v>1916</c:v>
                </c:pt>
                <c:pt idx="121">
                  <c:v>1945</c:v>
                </c:pt>
                <c:pt idx="122">
                  <c:v>1956</c:v>
                </c:pt>
                <c:pt idx="123">
                  <c:v>1966</c:v>
                </c:pt>
                <c:pt idx="124">
                  <c:v>1976</c:v>
                </c:pt>
                <c:pt idx="125">
                  <c:v>1996</c:v>
                </c:pt>
                <c:pt idx="126">
                  <c:v>2006</c:v>
                </c:pt>
                <c:pt idx="127">
                  <c:v>2016</c:v>
                </c:pt>
                <c:pt idx="128">
                  <c:v>2036</c:v>
                </c:pt>
                <c:pt idx="129">
                  <c:v>2056</c:v>
                </c:pt>
                <c:pt idx="130">
                  <c:v>2076</c:v>
                </c:pt>
                <c:pt idx="131">
                  <c:v>2086</c:v>
                </c:pt>
                <c:pt idx="132">
                  <c:v>2106</c:v>
                </c:pt>
                <c:pt idx="133">
                  <c:v>2125</c:v>
                </c:pt>
                <c:pt idx="134">
                  <c:v>2136</c:v>
                </c:pt>
                <c:pt idx="135">
                  <c:v>2156</c:v>
                </c:pt>
                <c:pt idx="136">
                  <c:v>2176</c:v>
                </c:pt>
                <c:pt idx="137">
                  <c:v>2186</c:v>
                </c:pt>
                <c:pt idx="138">
                  <c:v>2205</c:v>
                </c:pt>
                <c:pt idx="139">
                  <c:v>2216</c:v>
                </c:pt>
                <c:pt idx="140">
                  <c:v>2236</c:v>
                </c:pt>
                <c:pt idx="141">
                  <c:v>2255</c:v>
                </c:pt>
                <c:pt idx="142">
                  <c:v>2266</c:v>
                </c:pt>
                <c:pt idx="143">
                  <c:v>2276</c:v>
                </c:pt>
                <c:pt idx="144">
                  <c:v>2286</c:v>
                </c:pt>
                <c:pt idx="145">
                  <c:v>2306</c:v>
                </c:pt>
                <c:pt idx="146">
                  <c:v>2326</c:v>
                </c:pt>
                <c:pt idx="147">
                  <c:v>2336</c:v>
                </c:pt>
                <c:pt idx="148">
                  <c:v>2355</c:v>
                </c:pt>
                <c:pt idx="149">
                  <c:v>2366</c:v>
                </c:pt>
                <c:pt idx="150">
                  <c:v>2376</c:v>
                </c:pt>
                <c:pt idx="151">
                  <c:v>2395</c:v>
                </c:pt>
                <c:pt idx="152">
                  <c:v>2406</c:v>
                </c:pt>
                <c:pt idx="153">
                  <c:v>2416</c:v>
                </c:pt>
                <c:pt idx="154">
                  <c:v>2436</c:v>
                </c:pt>
                <c:pt idx="155">
                  <c:v>2455</c:v>
                </c:pt>
                <c:pt idx="156">
                  <c:v>2466</c:v>
                </c:pt>
                <c:pt idx="157">
                  <c:v>2496</c:v>
                </c:pt>
                <c:pt idx="158">
                  <c:v>2506</c:v>
                </c:pt>
                <c:pt idx="159">
                  <c:v>2526</c:v>
                </c:pt>
                <c:pt idx="160">
                  <c:v>2546</c:v>
                </c:pt>
                <c:pt idx="161">
                  <c:v>2556</c:v>
                </c:pt>
                <c:pt idx="162">
                  <c:v>2576</c:v>
                </c:pt>
                <c:pt idx="163">
                  <c:v>2596</c:v>
                </c:pt>
                <c:pt idx="164">
                  <c:v>2616</c:v>
                </c:pt>
                <c:pt idx="165">
                  <c:v>2636</c:v>
                </c:pt>
                <c:pt idx="166">
                  <c:v>2656</c:v>
                </c:pt>
                <c:pt idx="167">
                  <c:v>2676</c:v>
                </c:pt>
                <c:pt idx="168">
                  <c:v>2686</c:v>
                </c:pt>
                <c:pt idx="169">
                  <c:v>2706</c:v>
                </c:pt>
                <c:pt idx="170">
                  <c:v>2736</c:v>
                </c:pt>
                <c:pt idx="171">
                  <c:v>2756</c:v>
                </c:pt>
                <c:pt idx="172">
                  <c:v>2776</c:v>
                </c:pt>
                <c:pt idx="173">
                  <c:v>2796</c:v>
                </c:pt>
                <c:pt idx="174">
                  <c:v>2806</c:v>
                </c:pt>
                <c:pt idx="175">
                  <c:v>2826</c:v>
                </c:pt>
                <c:pt idx="176">
                  <c:v>2836</c:v>
                </c:pt>
                <c:pt idx="177">
                  <c:v>2846</c:v>
                </c:pt>
                <c:pt idx="178">
                  <c:v>2866</c:v>
                </c:pt>
                <c:pt idx="179">
                  <c:v>2876</c:v>
                </c:pt>
                <c:pt idx="180">
                  <c:v>2895</c:v>
                </c:pt>
                <c:pt idx="181">
                  <c:v>2906</c:v>
                </c:pt>
                <c:pt idx="182">
                  <c:v>2916</c:v>
                </c:pt>
                <c:pt idx="183">
                  <c:v>2926</c:v>
                </c:pt>
                <c:pt idx="184">
                  <c:v>2936</c:v>
                </c:pt>
                <c:pt idx="185">
                  <c:v>2955</c:v>
                </c:pt>
                <c:pt idx="186">
                  <c:v>2966</c:v>
                </c:pt>
                <c:pt idx="187">
                  <c:v>2976</c:v>
                </c:pt>
                <c:pt idx="188">
                  <c:v>2996</c:v>
                </c:pt>
                <c:pt idx="189">
                  <c:v>3006</c:v>
                </c:pt>
                <c:pt idx="190">
                  <c:v>3026</c:v>
                </c:pt>
                <c:pt idx="191">
                  <c:v>3036</c:v>
                </c:pt>
                <c:pt idx="192">
                  <c:v>3056</c:v>
                </c:pt>
                <c:pt idx="193">
                  <c:v>3076</c:v>
                </c:pt>
                <c:pt idx="194">
                  <c:v>3086</c:v>
                </c:pt>
                <c:pt idx="195">
                  <c:v>3106</c:v>
                </c:pt>
                <c:pt idx="196">
                  <c:v>3116</c:v>
                </c:pt>
                <c:pt idx="197">
                  <c:v>3126</c:v>
                </c:pt>
                <c:pt idx="198">
                  <c:v>3136</c:v>
                </c:pt>
                <c:pt idx="199">
                  <c:v>3146</c:v>
                </c:pt>
                <c:pt idx="200">
                  <c:v>3166</c:v>
                </c:pt>
                <c:pt idx="201">
                  <c:v>3176</c:v>
                </c:pt>
                <c:pt idx="202">
                  <c:v>3196</c:v>
                </c:pt>
                <c:pt idx="203">
                  <c:v>3216</c:v>
                </c:pt>
                <c:pt idx="204">
                  <c:v>3236</c:v>
                </c:pt>
                <c:pt idx="205">
                  <c:v>3256</c:v>
                </c:pt>
                <c:pt idx="206">
                  <c:v>3276</c:v>
                </c:pt>
                <c:pt idx="207">
                  <c:v>3296</c:v>
                </c:pt>
                <c:pt idx="208">
                  <c:v>3306</c:v>
                </c:pt>
                <c:pt idx="209">
                  <c:v>3326</c:v>
                </c:pt>
                <c:pt idx="210">
                  <c:v>3336</c:v>
                </c:pt>
                <c:pt idx="211">
                  <c:v>3356</c:v>
                </c:pt>
                <c:pt idx="212">
                  <c:v>3376</c:v>
                </c:pt>
                <c:pt idx="213">
                  <c:v>3396</c:v>
                </c:pt>
                <c:pt idx="214">
                  <c:v>3406</c:v>
                </c:pt>
                <c:pt idx="215">
                  <c:v>3416</c:v>
                </c:pt>
                <c:pt idx="216">
                  <c:v>3435</c:v>
                </c:pt>
                <c:pt idx="217">
                  <c:v>3456</c:v>
                </c:pt>
                <c:pt idx="218">
                  <c:v>3476</c:v>
                </c:pt>
                <c:pt idx="219">
                  <c:v>3506</c:v>
                </c:pt>
                <c:pt idx="220">
                  <c:v>3526</c:v>
                </c:pt>
                <c:pt idx="221">
                  <c:v>3536</c:v>
                </c:pt>
                <c:pt idx="222">
                  <c:v>3556</c:v>
                </c:pt>
                <c:pt idx="223">
                  <c:v>3576</c:v>
                </c:pt>
                <c:pt idx="224">
                  <c:v>3596</c:v>
                </c:pt>
                <c:pt idx="225">
                  <c:v>3606</c:v>
                </c:pt>
                <c:pt idx="226">
                  <c:v>3625</c:v>
                </c:pt>
                <c:pt idx="227">
                  <c:v>3635</c:v>
                </c:pt>
                <c:pt idx="228">
                  <c:v>3646</c:v>
                </c:pt>
                <c:pt idx="229">
                  <c:v>3666</c:v>
                </c:pt>
                <c:pt idx="230">
                  <c:v>3686</c:v>
                </c:pt>
                <c:pt idx="231">
                  <c:v>3706</c:v>
                </c:pt>
                <c:pt idx="232">
                  <c:v>3716</c:v>
                </c:pt>
                <c:pt idx="233">
                  <c:v>3726</c:v>
                </c:pt>
                <c:pt idx="234">
                  <c:v>3746</c:v>
                </c:pt>
                <c:pt idx="235">
                  <c:v>3766</c:v>
                </c:pt>
                <c:pt idx="236">
                  <c:v>3776</c:v>
                </c:pt>
                <c:pt idx="237">
                  <c:v>3786</c:v>
                </c:pt>
                <c:pt idx="238">
                  <c:v>3796</c:v>
                </c:pt>
                <c:pt idx="239">
                  <c:v>3816</c:v>
                </c:pt>
                <c:pt idx="240">
                  <c:v>3826</c:v>
                </c:pt>
                <c:pt idx="241">
                  <c:v>3846</c:v>
                </c:pt>
                <c:pt idx="242">
                  <c:v>3865</c:v>
                </c:pt>
                <c:pt idx="243">
                  <c:v>3876</c:v>
                </c:pt>
                <c:pt idx="244">
                  <c:v>3886</c:v>
                </c:pt>
                <c:pt idx="245">
                  <c:v>3906</c:v>
                </c:pt>
                <c:pt idx="246">
                  <c:v>3916</c:v>
                </c:pt>
                <c:pt idx="247">
                  <c:v>3935</c:v>
                </c:pt>
                <c:pt idx="248">
                  <c:v>3946</c:v>
                </c:pt>
                <c:pt idx="249">
                  <c:v>3956</c:v>
                </c:pt>
                <c:pt idx="250">
                  <c:v>3966</c:v>
                </c:pt>
                <c:pt idx="251">
                  <c:v>3976</c:v>
                </c:pt>
                <c:pt idx="252">
                  <c:v>3996</c:v>
                </c:pt>
                <c:pt idx="253">
                  <c:v>4006</c:v>
                </c:pt>
                <c:pt idx="254">
                  <c:v>4016</c:v>
                </c:pt>
                <c:pt idx="255">
                  <c:v>4035</c:v>
                </c:pt>
                <c:pt idx="256">
                  <c:v>4045</c:v>
                </c:pt>
                <c:pt idx="257">
                  <c:v>4056</c:v>
                </c:pt>
                <c:pt idx="258">
                  <c:v>4066</c:v>
                </c:pt>
                <c:pt idx="259">
                  <c:v>4076</c:v>
                </c:pt>
                <c:pt idx="260">
                  <c:v>4095</c:v>
                </c:pt>
                <c:pt idx="261">
                  <c:v>4106</c:v>
                </c:pt>
                <c:pt idx="262">
                  <c:v>4126</c:v>
                </c:pt>
                <c:pt idx="263">
                  <c:v>4146</c:v>
                </c:pt>
                <c:pt idx="264">
                  <c:v>4165</c:v>
                </c:pt>
                <c:pt idx="265">
                  <c:v>4176</c:v>
                </c:pt>
                <c:pt idx="266">
                  <c:v>4196</c:v>
                </c:pt>
                <c:pt idx="267">
                  <c:v>4225</c:v>
                </c:pt>
                <c:pt idx="268">
                  <c:v>4236</c:v>
                </c:pt>
                <c:pt idx="269">
                  <c:v>4256</c:v>
                </c:pt>
                <c:pt idx="270">
                  <c:v>4266</c:v>
                </c:pt>
                <c:pt idx="271">
                  <c:v>4286</c:v>
                </c:pt>
                <c:pt idx="272">
                  <c:v>4316</c:v>
                </c:pt>
                <c:pt idx="273">
                  <c:v>4336</c:v>
                </c:pt>
                <c:pt idx="274">
                  <c:v>4356</c:v>
                </c:pt>
                <c:pt idx="275">
                  <c:v>4366</c:v>
                </c:pt>
                <c:pt idx="276">
                  <c:v>4386</c:v>
                </c:pt>
                <c:pt idx="277">
                  <c:v>4406</c:v>
                </c:pt>
                <c:pt idx="278">
                  <c:v>4425</c:v>
                </c:pt>
                <c:pt idx="279">
                  <c:v>4445</c:v>
                </c:pt>
                <c:pt idx="280">
                  <c:v>4465</c:v>
                </c:pt>
                <c:pt idx="281">
                  <c:v>4475</c:v>
                </c:pt>
                <c:pt idx="282">
                  <c:v>4495</c:v>
                </c:pt>
                <c:pt idx="283">
                  <c:v>4505</c:v>
                </c:pt>
                <c:pt idx="284">
                  <c:v>4525</c:v>
                </c:pt>
                <c:pt idx="285">
                  <c:v>4537</c:v>
                </c:pt>
                <c:pt idx="286">
                  <c:v>4547</c:v>
                </c:pt>
                <c:pt idx="287">
                  <c:v>4557</c:v>
                </c:pt>
                <c:pt idx="288">
                  <c:v>4567</c:v>
                </c:pt>
                <c:pt idx="289">
                  <c:v>4578</c:v>
                </c:pt>
                <c:pt idx="290">
                  <c:v>4598</c:v>
                </c:pt>
                <c:pt idx="291">
                  <c:v>4608</c:v>
                </c:pt>
                <c:pt idx="292">
                  <c:v>4628</c:v>
                </c:pt>
                <c:pt idx="293">
                  <c:v>4648</c:v>
                </c:pt>
                <c:pt idx="294">
                  <c:v>4658</c:v>
                </c:pt>
                <c:pt idx="295">
                  <c:v>4678</c:v>
                </c:pt>
                <c:pt idx="296">
                  <c:v>4708</c:v>
                </c:pt>
                <c:pt idx="297">
                  <c:v>4728</c:v>
                </c:pt>
                <c:pt idx="298">
                  <c:v>4738</c:v>
                </c:pt>
                <c:pt idx="299">
                  <c:v>4758</c:v>
                </c:pt>
                <c:pt idx="300">
                  <c:v>4768</c:v>
                </c:pt>
                <c:pt idx="301">
                  <c:v>4788</c:v>
                </c:pt>
                <c:pt idx="302">
                  <c:v>4808</c:v>
                </c:pt>
                <c:pt idx="303">
                  <c:v>4828</c:v>
                </c:pt>
                <c:pt idx="304">
                  <c:v>4848</c:v>
                </c:pt>
                <c:pt idx="305">
                  <c:v>4858</c:v>
                </c:pt>
                <c:pt idx="306">
                  <c:v>4868</c:v>
                </c:pt>
                <c:pt idx="307">
                  <c:v>4878</c:v>
                </c:pt>
                <c:pt idx="308">
                  <c:v>4888</c:v>
                </c:pt>
                <c:pt idx="309">
                  <c:v>4908</c:v>
                </c:pt>
                <c:pt idx="310">
                  <c:v>4918</c:v>
                </c:pt>
                <c:pt idx="311">
                  <c:v>4928</c:v>
                </c:pt>
                <c:pt idx="312">
                  <c:v>4948</c:v>
                </c:pt>
                <c:pt idx="313">
                  <c:v>4958</c:v>
                </c:pt>
                <c:pt idx="314">
                  <c:v>4968</c:v>
                </c:pt>
                <c:pt idx="315">
                  <c:v>4988</c:v>
                </c:pt>
                <c:pt idx="316">
                  <c:v>5008</c:v>
                </c:pt>
                <c:pt idx="317">
                  <c:v>5018</c:v>
                </c:pt>
                <c:pt idx="318">
                  <c:v>5028</c:v>
                </c:pt>
                <c:pt idx="319">
                  <c:v>5048</c:v>
                </c:pt>
                <c:pt idx="320">
                  <c:v>5058</c:v>
                </c:pt>
                <c:pt idx="321">
                  <c:v>5068</c:v>
                </c:pt>
                <c:pt idx="322">
                  <c:v>5088</c:v>
                </c:pt>
                <c:pt idx="323">
                  <c:v>5098</c:v>
                </c:pt>
                <c:pt idx="324">
                  <c:v>5108</c:v>
                </c:pt>
                <c:pt idx="325">
                  <c:v>5118</c:v>
                </c:pt>
                <c:pt idx="326">
                  <c:v>5138</c:v>
                </c:pt>
                <c:pt idx="327">
                  <c:v>5148</c:v>
                </c:pt>
                <c:pt idx="328">
                  <c:v>5158</c:v>
                </c:pt>
                <c:pt idx="329">
                  <c:v>5178</c:v>
                </c:pt>
                <c:pt idx="330">
                  <c:v>5188</c:v>
                </c:pt>
                <c:pt idx="331">
                  <c:v>5208</c:v>
                </c:pt>
                <c:pt idx="332">
                  <c:v>5218</c:v>
                </c:pt>
                <c:pt idx="333">
                  <c:v>5228</c:v>
                </c:pt>
                <c:pt idx="334">
                  <c:v>5248</c:v>
                </c:pt>
                <c:pt idx="335">
                  <c:v>5268</c:v>
                </c:pt>
                <c:pt idx="336">
                  <c:v>5278</c:v>
                </c:pt>
                <c:pt idx="337">
                  <c:v>5288</c:v>
                </c:pt>
                <c:pt idx="338">
                  <c:v>5308</c:v>
                </c:pt>
                <c:pt idx="339">
                  <c:v>5328</c:v>
                </c:pt>
                <c:pt idx="340">
                  <c:v>5338</c:v>
                </c:pt>
                <c:pt idx="341">
                  <c:v>5358</c:v>
                </c:pt>
                <c:pt idx="342">
                  <c:v>5368</c:v>
                </c:pt>
                <c:pt idx="343">
                  <c:v>5388</c:v>
                </c:pt>
                <c:pt idx="344">
                  <c:v>5408</c:v>
                </c:pt>
                <c:pt idx="345">
                  <c:v>5428</c:v>
                </c:pt>
                <c:pt idx="346">
                  <c:v>5448</c:v>
                </c:pt>
                <c:pt idx="347">
                  <c:v>5468</c:v>
                </c:pt>
                <c:pt idx="348">
                  <c:v>5478</c:v>
                </c:pt>
                <c:pt idx="349">
                  <c:v>5489</c:v>
                </c:pt>
                <c:pt idx="350">
                  <c:v>5499</c:v>
                </c:pt>
                <c:pt idx="351">
                  <c:v>5509</c:v>
                </c:pt>
                <c:pt idx="352">
                  <c:v>5529</c:v>
                </c:pt>
                <c:pt idx="353">
                  <c:v>5549</c:v>
                </c:pt>
                <c:pt idx="354">
                  <c:v>5569</c:v>
                </c:pt>
                <c:pt idx="355">
                  <c:v>5579</c:v>
                </c:pt>
                <c:pt idx="356">
                  <c:v>5589</c:v>
                </c:pt>
                <c:pt idx="357">
                  <c:v>5609</c:v>
                </c:pt>
                <c:pt idx="358">
                  <c:v>5619</c:v>
                </c:pt>
                <c:pt idx="359">
                  <c:v>5629</c:v>
                </c:pt>
                <c:pt idx="360">
                  <c:v>5639</c:v>
                </c:pt>
                <c:pt idx="361">
                  <c:v>5659</c:v>
                </c:pt>
                <c:pt idx="362">
                  <c:v>5669</c:v>
                </c:pt>
                <c:pt idx="363">
                  <c:v>5679</c:v>
                </c:pt>
                <c:pt idx="364">
                  <c:v>5699</c:v>
                </c:pt>
                <c:pt idx="365">
                  <c:v>5709</c:v>
                </c:pt>
                <c:pt idx="366">
                  <c:v>5729</c:v>
                </c:pt>
                <c:pt idx="367">
                  <c:v>5749</c:v>
                </c:pt>
                <c:pt idx="368">
                  <c:v>5759</c:v>
                </c:pt>
                <c:pt idx="369">
                  <c:v>5779</c:v>
                </c:pt>
                <c:pt idx="370">
                  <c:v>5789</c:v>
                </c:pt>
                <c:pt idx="371">
                  <c:v>5809</c:v>
                </c:pt>
                <c:pt idx="372">
                  <c:v>5829</c:v>
                </c:pt>
                <c:pt idx="373">
                  <c:v>5849</c:v>
                </c:pt>
                <c:pt idx="374">
                  <c:v>5859</c:v>
                </c:pt>
                <c:pt idx="375">
                  <c:v>5879</c:v>
                </c:pt>
                <c:pt idx="376">
                  <c:v>5899</c:v>
                </c:pt>
                <c:pt idx="377">
                  <c:v>5909</c:v>
                </c:pt>
                <c:pt idx="378">
                  <c:v>5929</c:v>
                </c:pt>
                <c:pt idx="379">
                  <c:v>5949</c:v>
                </c:pt>
                <c:pt idx="380">
                  <c:v>5969</c:v>
                </c:pt>
                <c:pt idx="381">
                  <c:v>5979</c:v>
                </c:pt>
                <c:pt idx="382">
                  <c:v>6009</c:v>
                </c:pt>
                <c:pt idx="383">
                  <c:v>6029</c:v>
                </c:pt>
                <c:pt idx="384">
                  <c:v>6039</c:v>
                </c:pt>
                <c:pt idx="385">
                  <c:v>6059</c:v>
                </c:pt>
                <c:pt idx="386">
                  <c:v>6069</c:v>
                </c:pt>
                <c:pt idx="387">
                  <c:v>6089</c:v>
                </c:pt>
                <c:pt idx="388">
                  <c:v>6099</c:v>
                </c:pt>
                <c:pt idx="389">
                  <c:v>6119</c:v>
                </c:pt>
                <c:pt idx="390">
                  <c:v>6129</c:v>
                </c:pt>
                <c:pt idx="391">
                  <c:v>6139</c:v>
                </c:pt>
                <c:pt idx="392">
                  <c:v>6159</c:v>
                </c:pt>
                <c:pt idx="393">
                  <c:v>6169</c:v>
                </c:pt>
                <c:pt idx="394">
                  <c:v>6179</c:v>
                </c:pt>
                <c:pt idx="395">
                  <c:v>6189</c:v>
                </c:pt>
                <c:pt idx="396">
                  <c:v>6199</c:v>
                </c:pt>
                <c:pt idx="397">
                  <c:v>6219</c:v>
                </c:pt>
                <c:pt idx="398">
                  <c:v>6229</c:v>
                </c:pt>
                <c:pt idx="399">
                  <c:v>6239</c:v>
                </c:pt>
                <c:pt idx="400">
                  <c:v>6259</c:v>
                </c:pt>
                <c:pt idx="401">
                  <c:v>6269</c:v>
                </c:pt>
                <c:pt idx="402">
                  <c:v>6279</c:v>
                </c:pt>
                <c:pt idx="403">
                  <c:v>6299</c:v>
                </c:pt>
                <c:pt idx="404">
                  <c:v>6319</c:v>
                </c:pt>
                <c:pt idx="405">
                  <c:v>6329</c:v>
                </c:pt>
                <c:pt idx="406">
                  <c:v>6339</c:v>
                </c:pt>
                <c:pt idx="407">
                  <c:v>6349</c:v>
                </c:pt>
                <c:pt idx="408">
                  <c:v>6359</c:v>
                </c:pt>
                <c:pt idx="409">
                  <c:v>6379</c:v>
                </c:pt>
                <c:pt idx="410">
                  <c:v>6389</c:v>
                </c:pt>
                <c:pt idx="411">
                  <c:v>6409</c:v>
                </c:pt>
                <c:pt idx="412">
                  <c:v>6429</c:v>
                </c:pt>
                <c:pt idx="413">
                  <c:v>6439</c:v>
                </c:pt>
                <c:pt idx="414">
                  <c:v>6459</c:v>
                </c:pt>
                <c:pt idx="415">
                  <c:v>6479</c:v>
                </c:pt>
                <c:pt idx="416">
                  <c:v>6489</c:v>
                </c:pt>
                <c:pt idx="417">
                  <c:v>6499</c:v>
                </c:pt>
                <c:pt idx="418">
                  <c:v>6509</c:v>
                </c:pt>
                <c:pt idx="419">
                  <c:v>6519</c:v>
                </c:pt>
                <c:pt idx="420">
                  <c:v>6539</c:v>
                </c:pt>
                <c:pt idx="421">
                  <c:v>6549</c:v>
                </c:pt>
                <c:pt idx="422">
                  <c:v>6569</c:v>
                </c:pt>
                <c:pt idx="423">
                  <c:v>6579</c:v>
                </c:pt>
                <c:pt idx="424">
                  <c:v>6589</c:v>
                </c:pt>
                <c:pt idx="425">
                  <c:v>6609</c:v>
                </c:pt>
                <c:pt idx="426">
                  <c:v>6629</c:v>
                </c:pt>
                <c:pt idx="427">
                  <c:v>6649</c:v>
                </c:pt>
                <c:pt idx="428">
                  <c:v>6669</c:v>
                </c:pt>
                <c:pt idx="429">
                  <c:v>6689</c:v>
                </c:pt>
                <c:pt idx="430">
                  <c:v>6699</c:v>
                </c:pt>
                <c:pt idx="431">
                  <c:v>6719</c:v>
                </c:pt>
                <c:pt idx="432">
                  <c:v>6739</c:v>
                </c:pt>
                <c:pt idx="433">
                  <c:v>6749</c:v>
                </c:pt>
                <c:pt idx="434">
                  <c:v>6759</c:v>
                </c:pt>
                <c:pt idx="435">
                  <c:v>6769</c:v>
                </c:pt>
                <c:pt idx="436">
                  <c:v>6789</c:v>
                </c:pt>
                <c:pt idx="437">
                  <c:v>6799</c:v>
                </c:pt>
                <c:pt idx="438">
                  <c:v>6819</c:v>
                </c:pt>
                <c:pt idx="439">
                  <c:v>6839</c:v>
                </c:pt>
                <c:pt idx="440">
                  <c:v>6859</c:v>
                </c:pt>
                <c:pt idx="441">
                  <c:v>6869</c:v>
                </c:pt>
                <c:pt idx="442">
                  <c:v>6889</c:v>
                </c:pt>
                <c:pt idx="443">
                  <c:v>6909</c:v>
                </c:pt>
                <c:pt idx="444">
                  <c:v>6929</c:v>
                </c:pt>
                <c:pt idx="445">
                  <c:v>6939</c:v>
                </c:pt>
                <c:pt idx="446">
                  <c:v>6959</c:v>
                </c:pt>
                <c:pt idx="447">
                  <c:v>6979</c:v>
                </c:pt>
                <c:pt idx="448">
                  <c:v>6999</c:v>
                </c:pt>
                <c:pt idx="449">
                  <c:v>7019</c:v>
                </c:pt>
                <c:pt idx="450">
                  <c:v>7039</c:v>
                </c:pt>
                <c:pt idx="451">
                  <c:v>7049</c:v>
                </c:pt>
                <c:pt idx="452">
                  <c:v>7059</c:v>
                </c:pt>
                <c:pt idx="453">
                  <c:v>7069</c:v>
                </c:pt>
                <c:pt idx="454">
                  <c:v>7089</c:v>
                </c:pt>
                <c:pt idx="455">
                  <c:v>7099</c:v>
                </c:pt>
                <c:pt idx="456">
                  <c:v>7119</c:v>
                </c:pt>
                <c:pt idx="457">
                  <c:v>7139</c:v>
                </c:pt>
                <c:pt idx="458">
                  <c:v>7149</c:v>
                </c:pt>
                <c:pt idx="459">
                  <c:v>7169</c:v>
                </c:pt>
                <c:pt idx="460">
                  <c:v>7179</c:v>
                </c:pt>
                <c:pt idx="461">
                  <c:v>7199</c:v>
                </c:pt>
                <c:pt idx="462">
                  <c:v>7229</c:v>
                </c:pt>
                <c:pt idx="463">
                  <c:v>7239</c:v>
                </c:pt>
                <c:pt idx="464">
                  <c:v>7249</c:v>
                </c:pt>
                <c:pt idx="465">
                  <c:v>7259</c:v>
                </c:pt>
                <c:pt idx="466">
                  <c:v>7279</c:v>
                </c:pt>
                <c:pt idx="467">
                  <c:v>7289</c:v>
                </c:pt>
                <c:pt idx="468">
                  <c:v>7309</c:v>
                </c:pt>
                <c:pt idx="469">
                  <c:v>7329</c:v>
                </c:pt>
                <c:pt idx="470">
                  <c:v>7339</c:v>
                </c:pt>
                <c:pt idx="471">
                  <c:v>7349</c:v>
                </c:pt>
                <c:pt idx="472">
                  <c:v>7359</c:v>
                </c:pt>
                <c:pt idx="473">
                  <c:v>7369</c:v>
                </c:pt>
                <c:pt idx="474">
                  <c:v>7389</c:v>
                </c:pt>
                <c:pt idx="475">
                  <c:v>7409</c:v>
                </c:pt>
                <c:pt idx="476">
                  <c:v>7429</c:v>
                </c:pt>
                <c:pt idx="477">
                  <c:v>7449</c:v>
                </c:pt>
                <c:pt idx="478">
                  <c:v>7469</c:v>
                </c:pt>
                <c:pt idx="479">
                  <c:v>7489</c:v>
                </c:pt>
                <c:pt idx="480">
                  <c:v>7509</c:v>
                </c:pt>
                <c:pt idx="481">
                  <c:v>7519</c:v>
                </c:pt>
                <c:pt idx="482">
                  <c:v>7539</c:v>
                </c:pt>
                <c:pt idx="483">
                  <c:v>7549</c:v>
                </c:pt>
                <c:pt idx="484">
                  <c:v>7569</c:v>
                </c:pt>
                <c:pt idx="485">
                  <c:v>7589</c:v>
                </c:pt>
                <c:pt idx="486">
                  <c:v>7609</c:v>
                </c:pt>
                <c:pt idx="487">
                  <c:v>7619</c:v>
                </c:pt>
                <c:pt idx="488">
                  <c:v>7639</c:v>
                </c:pt>
                <c:pt idx="489">
                  <c:v>7649</c:v>
                </c:pt>
                <c:pt idx="490">
                  <c:v>7669</c:v>
                </c:pt>
                <c:pt idx="491">
                  <c:v>7689</c:v>
                </c:pt>
                <c:pt idx="492">
                  <c:v>7709</c:v>
                </c:pt>
                <c:pt idx="493">
                  <c:v>7719</c:v>
                </c:pt>
                <c:pt idx="494">
                  <c:v>7739</c:v>
                </c:pt>
                <c:pt idx="495">
                  <c:v>7749</c:v>
                </c:pt>
                <c:pt idx="496">
                  <c:v>7769</c:v>
                </c:pt>
                <c:pt idx="497">
                  <c:v>7779</c:v>
                </c:pt>
                <c:pt idx="498">
                  <c:v>7799</c:v>
                </c:pt>
                <c:pt idx="499">
                  <c:v>7809</c:v>
                </c:pt>
                <c:pt idx="500">
                  <c:v>7829</c:v>
                </c:pt>
                <c:pt idx="501">
                  <c:v>7839</c:v>
                </c:pt>
                <c:pt idx="502">
                  <c:v>7849</c:v>
                </c:pt>
                <c:pt idx="503">
                  <c:v>7859</c:v>
                </c:pt>
                <c:pt idx="504">
                  <c:v>7879</c:v>
                </c:pt>
                <c:pt idx="505">
                  <c:v>7889</c:v>
                </c:pt>
                <c:pt idx="506">
                  <c:v>7909</c:v>
                </c:pt>
                <c:pt idx="507">
                  <c:v>7929</c:v>
                </c:pt>
                <c:pt idx="508">
                  <c:v>7949</c:v>
                </c:pt>
                <c:pt idx="509">
                  <c:v>7969</c:v>
                </c:pt>
                <c:pt idx="510">
                  <c:v>7989</c:v>
                </c:pt>
                <c:pt idx="511">
                  <c:v>7999</c:v>
                </c:pt>
                <c:pt idx="512">
                  <c:v>8009</c:v>
                </c:pt>
                <c:pt idx="513">
                  <c:v>8029</c:v>
                </c:pt>
                <c:pt idx="514">
                  <c:v>8039</c:v>
                </c:pt>
                <c:pt idx="515">
                  <c:v>8059</c:v>
                </c:pt>
                <c:pt idx="516">
                  <c:v>8079</c:v>
                </c:pt>
                <c:pt idx="517">
                  <c:v>8089</c:v>
                </c:pt>
                <c:pt idx="518">
                  <c:v>8109</c:v>
                </c:pt>
                <c:pt idx="519">
                  <c:v>8119</c:v>
                </c:pt>
                <c:pt idx="520">
                  <c:v>8139</c:v>
                </c:pt>
                <c:pt idx="521">
                  <c:v>8149</c:v>
                </c:pt>
                <c:pt idx="522">
                  <c:v>8169</c:v>
                </c:pt>
                <c:pt idx="523">
                  <c:v>8189</c:v>
                </c:pt>
                <c:pt idx="524">
                  <c:v>8199</c:v>
                </c:pt>
                <c:pt idx="525">
                  <c:v>8219</c:v>
                </c:pt>
                <c:pt idx="526">
                  <c:v>8229</c:v>
                </c:pt>
                <c:pt idx="527">
                  <c:v>8239</c:v>
                </c:pt>
                <c:pt idx="528">
                  <c:v>8259</c:v>
                </c:pt>
                <c:pt idx="529">
                  <c:v>8269</c:v>
                </c:pt>
                <c:pt idx="530">
                  <c:v>8289</c:v>
                </c:pt>
                <c:pt idx="531">
                  <c:v>8309</c:v>
                </c:pt>
                <c:pt idx="532">
                  <c:v>8329</c:v>
                </c:pt>
                <c:pt idx="533">
                  <c:v>8339</c:v>
                </c:pt>
                <c:pt idx="534">
                  <c:v>8349</c:v>
                </c:pt>
                <c:pt idx="535">
                  <c:v>8369</c:v>
                </c:pt>
                <c:pt idx="536">
                  <c:v>8379</c:v>
                </c:pt>
                <c:pt idx="537">
                  <c:v>8389</c:v>
                </c:pt>
                <c:pt idx="538">
                  <c:v>8399</c:v>
                </c:pt>
                <c:pt idx="539">
                  <c:v>8419</c:v>
                </c:pt>
                <c:pt idx="540">
                  <c:v>8439</c:v>
                </c:pt>
                <c:pt idx="541">
                  <c:v>8449</c:v>
                </c:pt>
                <c:pt idx="542">
                  <c:v>8459</c:v>
                </c:pt>
                <c:pt idx="543">
                  <c:v>8479</c:v>
                </c:pt>
                <c:pt idx="544">
                  <c:v>8499</c:v>
                </c:pt>
                <c:pt idx="545">
                  <c:v>8519</c:v>
                </c:pt>
                <c:pt idx="546">
                  <c:v>8539</c:v>
                </c:pt>
                <c:pt idx="547">
                  <c:v>8549</c:v>
                </c:pt>
                <c:pt idx="548">
                  <c:v>8559</c:v>
                </c:pt>
                <c:pt idx="549">
                  <c:v>8579</c:v>
                </c:pt>
                <c:pt idx="550">
                  <c:v>8599</c:v>
                </c:pt>
                <c:pt idx="551">
                  <c:v>8619</c:v>
                </c:pt>
                <c:pt idx="552">
                  <c:v>8629</c:v>
                </c:pt>
                <c:pt idx="553">
                  <c:v>8649</c:v>
                </c:pt>
                <c:pt idx="554">
                  <c:v>8669</c:v>
                </c:pt>
                <c:pt idx="555">
                  <c:v>8679</c:v>
                </c:pt>
                <c:pt idx="556">
                  <c:v>8699</c:v>
                </c:pt>
                <c:pt idx="557">
                  <c:v>8719</c:v>
                </c:pt>
                <c:pt idx="558">
                  <c:v>8739</c:v>
                </c:pt>
                <c:pt idx="559">
                  <c:v>8759</c:v>
                </c:pt>
                <c:pt idx="560">
                  <c:v>8779</c:v>
                </c:pt>
                <c:pt idx="561">
                  <c:v>8799</c:v>
                </c:pt>
                <c:pt idx="562">
                  <c:v>8819</c:v>
                </c:pt>
                <c:pt idx="563">
                  <c:v>8839</c:v>
                </c:pt>
                <c:pt idx="564">
                  <c:v>8859</c:v>
                </c:pt>
                <c:pt idx="565">
                  <c:v>8869</c:v>
                </c:pt>
                <c:pt idx="566">
                  <c:v>8889</c:v>
                </c:pt>
                <c:pt idx="567">
                  <c:v>8899</c:v>
                </c:pt>
                <c:pt idx="568">
                  <c:v>8909</c:v>
                </c:pt>
                <c:pt idx="569">
                  <c:v>8919</c:v>
                </c:pt>
                <c:pt idx="570">
                  <c:v>8939</c:v>
                </c:pt>
                <c:pt idx="571">
                  <c:v>8969</c:v>
                </c:pt>
                <c:pt idx="572">
                  <c:v>8979</c:v>
                </c:pt>
                <c:pt idx="573">
                  <c:v>8999</c:v>
                </c:pt>
                <c:pt idx="574">
                  <c:v>9019</c:v>
                </c:pt>
                <c:pt idx="575">
                  <c:v>9039</c:v>
                </c:pt>
                <c:pt idx="576">
                  <c:v>9049</c:v>
                </c:pt>
                <c:pt idx="577">
                  <c:v>9059</c:v>
                </c:pt>
                <c:pt idx="578">
                  <c:v>9079</c:v>
                </c:pt>
                <c:pt idx="579">
                  <c:v>9099</c:v>
                </c:pt>
                <c:pt idx="580">
                  <c:v>9109</c:v>
                </c:pt>
                <c:pt idx="581">
                  <c:v>9129</c:v>
                </c:pt>
                <c:pt idx="582">
                  <c:v>9139</c:v>
                </c:pt>
                <c:pt idx="583">
                  <c:v>9149</c:v>
                </c:pt>
                <c:pt idx="584">
                  <c:v>9169</c:v>
                </c:pt>
                <c:pt idx="585">
                  <c:v>9199</c:v>
                </c:pt>
                <c:pt idx="586">
                  <c:v>9209</c:v>
                </c:pt>
                <c:pt idx="587">
                  <c:v>9219</c:v>
                </c:pt>
                <c:pt idx="588">
                  <c:v>9229</c:v>
                </c:pt>
                <c:pt idx="589">
                  <c:v>9239</c:v>
                </c:pt>
                <c:pt idx="590">
                  <c:v>9249</c:v>
                </c:pt>
                <c:pt idx="591">
                  <c:v>9279</c:v>
                </c:pt>
              </c:numCache>
            </c:numRef>
          </c:xVal>
          <c:yVal>
            <c:numRef>
              <c:f>front2!$C$1:$C$592</c:f>
              <c:numCache>
                <c:formatCode>General</c:formatCode>
                <c:ptCount val="592"/>
                <c:pt idx="0">
                  <c:v>0.97021299999999999</c:v>
                </c:pt>
                <c:pt idx="1">
                  <c:v>0.973387</c:v>
                </c:pt>
                <c:pt idx="2">
                  <c:v>0.98107800000000001</c:v>
                </c:pt>
                <c:pt idx="3">
                  <c:v>0.98730399999999996</c:v>
                </c:pt>
                <c:pt idx="4">
                  <c:v>0.98974499999999999</c:v>
                </c:pt>
                <c:pt idx="5">
                  <c:v>0.98693799999999998</c:v>
                </c:pt>
                <c:pt idx="6">
                  <c:v>0.98632699999999995</c:v>
                </c:pt>
                <c:pt idx="7">
                  <c:v>0.97765999999999997</c:v>
                </c:pt>
                <c:pt idx="8">
                  <c:v>0.97143400000000002</c:v>
                </c:pt>
                <c:pt idx="9">
                  <c:v>0.973997</c:v>
                </c:pt>
                <c:pt idx="10">
                  <c:v>0.97021299999999999</c:v>
                </c:pt>
                <c:pt idx="11">
                  <c:v>0.97326500000000005</c:v>
                </c:pt>
                <c:pt idx="12">
                  <c:v>0.98217699999999997</c:v>
                </c:pt>
                <c:pt idx="13">
                  <c:v>0.978881</c:v>
                </c:pt>
                <c:pt idx="14">
                  <c:v>0.98510600000000004</c:v>
                </c:pt>
                <c:pt idx="15">
                  <c:v>0.97546200000000005</c:v>
                </c:pt>
                <c:pt idx="16">
                  <c:v>0.98119999999999996</c:v>
                </c:pt>
                <c:pt idx="17">
                  <c:v>0.98095600000000005</c:v>
                </c:pt>
                <c:pt idx="18">
                  <c:v>0.98303099999999999</c:v>
                </c:pt>
                <c:pt idx="19">
                  <c:v>0.97973500000000002</c:v>
                </c:pt>
                <c:pt idx="20">
                  <c:v>0.97814800000000002</c:v>
                </c:pt>
                <c:pt idx="21">
                  <c:v>0.98095600000000005</c:v>
                </c:pt>
                <c:pt idx="22">
                  <c:v>0.98290900000000003</c:v>
                </c:pt>
                <c:pt idx="23">
                  <c:v>0.98156600000000005</c:v>
                </c:pt>
                <c:pt idx="24">
                  <c:v>0.98046800000000001</c:v>
                </c:pt>
                <c:pt idx="25">
                  <c:v>0.98254300000000006</c:v>
                </c:pt>
                <c:pt idx="26">
                  <c:v>0.97814800000000002</c:v>
                </c:pt>
                <c:pt idx="27">
                  <c:v>0.97875800000000002</c:v>
                </c:pt>
                <c:pt idx="28">
                  <c:v>0.97973500000000002</c:v>
                </c:pt>
                <c:pt idx="29">
                  <c:v>0.97900299999999996</c:v>
                </c:pt>
                <c:pt idx="30">
                  <c:v>0.98144399999999998</c:v>
                </c:pt>
                <c:pt idx="31">
                  <c:v>0.97875800000000002</c:v>
                </c:pt>
                <c:pt idx="32">
                  <c:v>0.98327500000000001</c:v>
                </c:pt>
                <c:pt idx="33">
                  <c:v>0.98058999999999996</c:v>
                </c:pt>
                <c:pt idx="34">
                  <c:v>0.98119999999999996</c:v>
                </c:pt>
                <c:pt idx="35">
                  <c:v>0.97265500000000005</c:v>
                </c:pt>
                <c:pt idx="36">
                  <c:v>0.97814800000000002</c:v>
                </c:pt>
                <c:pt idx="37">
                  <c:v>0.97900299999999996</c:v>
                </c:pt>
                <c:pt idx="38">
                  <c:v>0.97863599999999995</c:v>
                </c:pt>
                <c:pt idx="39">
                  <c:v>0.97973500000000002</c:v>
                </c:pt>
                <c:pt idx="40">
                  <c:v>0.97900299999999996</c:v>
                </c:pt>
                <c:pt idx="41">
                  <c:v>0.97875800000000002</c:v>
                </c:pt>
                <c:pt idx="42">
                  <c:v>0.98095600000000005</c:v>
                </c:pt>
                <c:pt idx="43">
                  <c:v>0.98193299999999994</c:v>
                </c:pt>
                <c:pt idx="44">
                  <c:v>0.97729299999999997</c:v>
                </c:pt>
                <c:pt idx="45">
                  <c:v>0.97985699999999998</c:v>
                </c:pt>
                <c:pt idx="46">
                  <c:v>0.97900299999999996</c:v>
                </c:pt>
                <c:pt idx="47">
                  <c:v>0.97839200000000004</c:v>
                </c:pt>
                <c:pt idx="48">
                  <c:v>0.97204400000000002</c:v>
                </c:pt>
                <c:pt idx="49">
                  <c:v>0.97741599999999995</c:v>
                </c:pt>
                <c:pt idx="50">
                  <c:v>0.97485200000000005</c:v>
                </c:pt>
                <c:pt idx="51">
                  <c:v>0.98205500000000001</c:v>
                </c:pt>
                <c:pt idx="52">
                  <c:v>0.98351999999999995</c:v>
                </c:pt>
                <c:pt idx="53">
                  <c:v>0.98132200000000003</c:v>
                </c:pt>
                <c:pt idx="54">
                  <c:v>0.97631699999999999</c:v>
                </c:pt>
                <c:pt idx="55">
                  <c:v>0.97961299999999996</c:v>
                </c:pt>
                <c:pt idx="56">
                  <c:v>0.98266500000000001</c:v>
                </c:pt>
                <c:pt idx="57">
                  <c:v>0.98376399999999997</c:v>
                </c:pt>
                <c:pt idx="58">
                  <c:v>0.97924699999999998</c:v>
                </c:pt>
                <c:pt idx="59">
                  <c:v>0.980101</c:v>
                </c:pt>
                <c:pt idx="60">
                  <c:v>0.97595100000000001</c:v>
                </c:pt>
                <c:pt idx="61">
                  <c:v>0.97619500000000003</c:v>
                </c:pt>
                <c:pt idx="62">
                  <c:v>0.97692699999999999</c:v>
                </c:pt>
                <c:pt idx="63">
                  <c:v>0.98425200000000002</c:v>
                </c:pt>
                <c:pt idx="64">
                  <c:v>0.97826999999999997</c:v>
                </c:pt>
                <c:pt idx="65">
                  <c:v>0.98058999999999996</c:v>
                </c:pt>
                <c:pt idx="66">
                  <c:v>0.97656100000000001</c:v>
                </c:pt>
                <c:pt idx="67">
                  <c:v>0.97851399999999999</c:v>
                </c:pt>
                <c:pt idx="68">
                  <c:v>0.98168800000000001</c:v>
                </c:pt>
                <c:pt idx="69">
                  <c:v>0.97521800000000003</c:v>
                </c:pt>
                <c:pt idx="70">
                  <c:v>0.97961299999999996</c:v>
                </c:pt>
                <c:pt idx="71">
                  <c:v>0.979491</c:v>
                </c:pt>
                <c:pt idx="72">
                  <c:v>0.98388600000000004</c:v>
                </c:pt>
                <c:pt idx="73">
                  <c:v>0.97753800000000002</c:v>
                </c:pt>
                <c:pt idx="74">
                  <c:v>0.973997</c:v>
                </c:pt>
                <c:pt idx="75">
                  <c:v>0.98217699999999997</c:v>
                </c:pt>
                <c:pt idx="76">
                  <c:v>0.97839200000000004</c:v>
                </c:pt>
                <c:pt idx="77">
                  <c:v>0.97753800000000002</c:v>
                </c:pt>
                <c:pt idx="78">
                  <c:v>0.98205500000000001</c:v>
                </c:pt>
                <c:pt idx="79">
                  <c:v>0.98156600000000005</c:v>
                </c:pt>
                <c:pt idx="80">
                  <c:v>0.97851399999999999</c:v>
                </c:pt>
                <c:pt idx="81">
                  <c:v>0.97607299999999997</c:v>
                </c:pt>
                <c:pt idx="82">
                  <c:v>0.98083399999999998</c:v>
                </c:pt>
                <c:pt idx="83">
                  <c:v>0.97436400000000001</c:v>
                </c:pt>
                <c:pt idx="84">
                  <c:v>0.97631699999999999</c:v>
                </c:pt>
                <c:pt idx="85">
                  <c:v>0.98266500000000001</c:v>
                </c:pt>
                <c:pt idx="86">
                  <c:v>0.98376399999999997</c:v>
                </c:pt>
                <c:pt idx="87">
                  <c:v>0.97924699999999998</c:v>
                </c:pt>
                <c:pt idx="88">
                  <c:v>0.98339699999999997</c:v>
                </c:pt>
                <c:pt idx="89">
                  <c:v>0.97558400000000001</c:v>
                </c:pt>
                <c:pt idx="90">
                  <c:v>0.98278699999999997</c:v>
                </c:pt>
                <c:pt idx="91">
                  <c:v>0.97924699999999998</c:v>
                </c:pt>
                <c:pt idx="92">
                  <c:v>0.97875800000000002</c:v>
                </c:pt>
                <c:pt idx="93">
                  <c:v>0.98071200000000003</c:v>
                </c:pt>
                <c:pt idx="94">
                  <c:v>0.98217699999999997</c:v>
                </c:pt>
                <c:pt idx="95">
                  <c:v>0.98095600000000005</c:v>
                </c:pt>
                <c:pt idx="96">
                  <c:v>0.97973500000000002</c:v>
                </c:pt>
                <c:pt idx="97">
                  <c:v>0.977904</c:v>
                </c:pt>
                <c:pt idx="98">
                  <c:v>0.972777</c:v>
                </c:pt>
                <c:pt idx="99">
                  <c:v>0.97521800000000003</c:v>
                </c:pt>
                <c:pt idx="100">
                  <c:v>0.97656100000000001</c:v>
                </c:pt>
                <c:pt idx="101">
                  <c:v>0.98205500000000001</c:v>
                </c:pt>
                <c:pt idx="102">
                  <c:v>0.98071200000000003</c:v>
                </c:pt>
                <c:pt idx="103">
                  <c:v>0.978881</c:v>
                </c:pt>
                <c:pt idx="104">
                  <c:v>0.98071200000000003</c:v>
                </c:pt>
                <c:pt idx="105">
                  <c:v>0.98168800000000001</c:v>
                </c:pt>
                <c:pt idx="106">
                  <c:v>0.97607299999999997</c:v>
                </c:pt>
                <c:pt idx="107">
                  <c:v>0.973997</c:v>
                </c:pt>
                <c:pt idx="108">
                  <c:v>0.98327500000000001</c:v>
                </c:pt>
                <c:pt idx="109">
                  <c:v>0.97875800000000002</c:v>
                </c:pt>
                <c:pt idx="110">
                  <c:v>0.980101</c:v>
                </c:pt>
                <c:pt idx="111">
                  <c:v>0.97924699999999998</c:v>
                </c:pt>
                <c:pt idx="112">
                  <c:v>0.977904</c:v>
                </c:pt>
                <c:pt idx="113">
                  <c:v>0.98461799999999999</c:v>
                </c:pt>
                <c:pt idx="114">
                  <c:v>0.97912500000000002</c:v>
                </c:pt>
                <c:pt idx="115">
                  <c:v>0.98071200000000003</c:v>
                </c:pt>
                <c:pt idx="116">
                  <c:v>0.97607299999999997</c:v>
                </c:pt>
                <c:pt idx="117">
                  <c:v>0.97643899999999995</c:v>
                </c:pt>
                <c:pt idx="118">
                  <c:v>0.98400799999999999</c:v>
                </c:pt>
                <c:pt idx="119">
                  <c:v>0.98449600000000004</c:v>
                </c:pt>
                <c:pt idx="120">
                  <c:v>0.98119999999999996</c:v>
                </c:pt>
                <c:pt idx="121">
                  <c:v>0.98180999999999996</c:v>
                </c:pt>
                <c:pt idx="122">
                  <c:v>0.97826999999999997</c:v>
                </c:pt>
                <c:pt idx="123">
                  <c:v>0.97997900000000004</c:v>
                </c:pt>
                <c:pt idx="124">
                  <c:v>0.98339699999999997</c:v>
                </c:pt>
                <c:pt idx="125">
                  <c:v>0.973997</c:v>
                </c:pt>
                <c:pt idx="126">
                  <c:v>0.97741599999999995</c:v>
                </c:pt>
                <c:pt idx="127">
                  <c:v>0.97900299999999996</c:v>
                </c:pt>
                <c:pt idx="128">
                  <c:v>0.98022299999999996</c:v>
                </c:pt>
                <c:pt idx="129">
                  <c:v>0.98205500000000001</c:v>
                </c:pt>
                <c:pt idx="130">
                  <c:v>0.98254300000000006</c:v>
                </c:pt>
                <c:pt idx="131">
                  <c:v>0.98364200000000002</c:v>
                </c:pt>
                <c:pt idx="132">
                  <c:v>0.985595</c:v>
                </c:pt>
                <c:pt idx="133">
                  <c:v>0.97485200000000005</c:v>
                </c:pt>
                <c:pt idx="134">
                  <c:v>0.98095600000000005</c:v>
                </c:pt>
                <c:pt idx="135">
                  <c:v>0.98095600000000005</c:v>
                </c:pt>
                <c:pt idx="136">
                  <c:v>0.97997900000000004</c:v>
                </c:pt>
                <c:pt idx="137">
                  <c:v>0.98180999999999996</c:v>
                </c:pt>
                <c:pt idx="138">
                  <c:v>0.97839200000000004</c:v>
                </c:pt>
                <c:pt idx="139">
                  <c:v>0.97814800000000002</c:v>
                </c:pt>
                <c:pt idx="140">
                  <c:v>0.98242099999999999</c:v>
                </c:pt>
                <c:pt idx="141">
                  <c:v>0.97826999999999997</c:v>
                </c:pt>
                <c:pt idx="142">
                  <c:v>0.98193299999999994</c:v>
                </c:pt>
                <c:pt idx="143">
                  <c:v>0.98046800000000001</c:v>
                </c:pt>
                <c:pt idx="144">
                  <c:v>0.98217699999999997</c:v>
                </c:pt>
                <c:pt idx="145">
                  <c:v>0.98486200000000002</c:v>
                </c:pt>
                <c:pt idx="146">
                  <c:v>0.97985699999999998</c:v>
                </c:pt>
                <c:pt idx="147">
                  <c:v>0.97851399999999999</c:v>
                </c:pt>
                <c:pt idx="148">
                  <c:v>0.97424200000000005</c:v>
                </c:pt>
                <c:pt idx="149">
                  <c:v>0.98278699999999997</c:v>
                </c:pt>
                <c:pt idx="150">
                  <c:v>0.980101</c:v>
                </c:pt>
                <c:pt idx="151">
                  <c:v>0.98071200000000003</c:v>
                </c:pt>
                <c:pt idx="152">
                  <c:v>0.97753800000000002</c:v>
                </c:pt>
                <c:pt idx="153">
                  <c:v>0.98046800000000001</c:v>
                </c:pt>
                <c:pt idx="154">
                  <c:v>0.98144399999999998</c:v>
                </c:pt>
                <c:pt idx="155">
                  <c:v>0.97643899999999995</c:v>
                </c:pt>
                <c:pt idx="156">
                  <c:v>0.97851399999999999</c:v>
                </c:pt>
                <c:pt idx="157">
                  <c:v>0.97643899999999995</c:v>
                </c:pt>
                <c:pt idx="158">
                  <c:v>0.97863599999999995</c:v>
                </c:pt>
                <c:pt idx="159">
                  <c:v>0.97900299999999996</c:v>
                </c:pt>
                <c:pt idx="160">
                  <c:v>0.97582899999999995</c:v>
                </c:pt>
                <c:pt idx="161">
                  <c:v>0.978881</c:v>
                </c:pt>
                <c:pt idx="162">
                  <c:v>0.97704899999999995</c:v>
                </c:pt>
                <c:pt idx="163">
                  <c:v>0.97704899999999995</c:v>
                </c:pt>
                <c:pt idx="164">
                  <c:v>0.97448599999999996</c:v>
                </c:pt>
                <c:pt idx="165">
                  <c:v>0.97997900000000004</c:v>
                </c:pt>
                <c:pt idx="166">
                  <c:v>0.98303099999999999</c:v>
                </c:pt>
                <c:pt idx="167">
                  <c:v>0.97839200000000004</c:v>
                </c:pt>
                <c:pt idx="168">
                  <c:v>0.97997900000000004</c:v>
                </c:pt>
                <c:pt idx="169">
                  <c:v>0.97692699999999999</c:v>
                </c:pt>
                <c:pt idx="170">
                  <c:v>0.97741599999999995</c:v>
                </c:pt>
                <c:pt idx="171">
                  <c:v>0.98083399999999998</c:v>
                </c:pt>
                <c:pt idx="172">
                  <c:v>0.97350899999999996</c:v>
                </c:pt>
                <c:pt idx="173">
                  <c:v>0.97900299999999996</c:v>
                </c:pt>
                <c:pt idx="174">
                  <c:v>0.97802599999999995</c:v>
                </c:pt>
                <c:pt idx="175">
                  <c:v>0.978881</c:v>
                </c:pt>
                <c:pt idx="176">
                  <c:v>0.97912500000000002</c:v>
                </c:pt>
                <c:pt idx="177">
                  <c:v>0.97778200000000004</c:v>
                </c:pt>
                <c:pt idx="178">
                  <c:v>0.98156600000000005</c:v>
                </c:pt>
                <c:pt idx="179">
                  <c:v>0.97912500000000002</c:v>
                </c:pt>
                <c:pt idx="180">
                  <c:v>0.97607299999999997</c:v>
                </c:pt>
                <c:pt idx="181">
                  <c:v>0.97668299999999997</c:v>
                </c:pt>
                <c:pt idx="182">
                  <c:v>0.98229900000000003</c:v>
                </c:pt>
                <c:pt idx="183">
                  <c:v>0.98046800000000001</c:v>
                </c:pt>
                <c:pt idx="184">
                  <c:v>0.97753800000000002</c:v>
                </c:pt>
                <c:pt idx="185">
                  <c:v>0.97643899999999995</c:v>
                </c:pt>
                <c:pt idx="186">
                  <c:v>0.97875800000000002</c:v>
                </c:pt>
                <c:pt idx="187">
                  <c:v>0.98034500000000002</c:v>
                </c:pt>
                <c:pt idx="188">
                  <c:v>0.97741599999999995</c:v>
                </c:pt>
                <c:pt idx="189">
                  <c:v>0.98156600000000005</c:v>
                </c:pt>
                <c:pt idx="190">
                  <c:v>0.98022299999999996</c:v>
                </c:pt>
                <c:pt idx="191">
                  <c:v>0.97411999999999999</c:v>
                </c:pt>
                <c:pt idx="192">
                  <c:v>0.98180999999999996</c:v>
                </c:pt>
                <c:pt idx="193">
                  <c:v>0.98071200000000003</c:v>
                </c:pt>
                <c:pt idx="194">
                  <c:v>0.980101</c:v>
                </c:pt>
                <c:pt idx="195">
                  <c:v>0.979491</c:v>
                </c:pt>
                <c:pt idx="196">
                  <c:v>0.98022299999999996</c:v>
                </c:pt>
                <c:pt idx="197">
                  <c:v>0.97546200000000005</c:v>
                </c:pt>
                <c:pt idx="198">
                  <c:v>0.98071200000000003</c:v>
                </c:pt>
                <c:pt idx="199">
                  <c:v>0.98144399999999998</c:v>
                </c:pt>
                <c:pt idx="200">
                  <c:v>0.98083399999999998</c:v>
                </c:pt>
                <c:pt idx="201">
                  <c:v>0.97778200000000004</c:v>
                </c:pt>
                <c:pt idx="202">
                  <c:v>0.97363100000000002</c:v>
                </c:pt>
                <c:pt idx="203">
                  <c:v>0.97472999999999999</c:v>
                </c:pt>
                <c:pt idx="204">
                  <c:v>0.980101</c:v>
                </c:pt>
                <c:pt idx="205">
                  <c:v>0.97582899999999995</c:v>
                </c:pt>
                <c:pt idx="206">
                  <c:v>0.98144399999999998</c:v>
                </c:pt>
                <c:pt idx="207">
                  <c:v>0.97765999999999997</c:v>
                </c:pt>
                <c:pt idx="208">
                  <c:v>0.98107800000000001</c:v>
                </c:pt>
                <c:pt idx="209">
                  <c:v>0.98132200000000003</c:v>
                </c:pt>
                <c:pt idx="210">
                  <c:v>0.98034500000000002</c:v>
                </c:pt>
                <c:pt idx="211">
                  <c:v>0.98083399999999998</c:v>
                </c:pt>
                <c:pt idx="212">
                  <c:v>0.97863599999999995</c:v>
                </c:pt>
                <c:pt idx="213">
                  <c:v>0.98205500000000001</c:v>
                </c:pt>
                <c:pt idx="214">
                  <c:v>0.97643899999999995</c:v>
                </c:pt>
                <c:pt idx="215">
                  <c:v>0.97668299999999997</c:v>
                </c:pt>
                <c:pt idx="216">
                  <c:v>0.98168800000000001</c:v>
                </c:pt>
                <c:pt idx="217">
                  <c:v>0.97924699999999998</c:v>
                </c:pt>
                <c:pt idx="218">
                  <c:v>0.98290900000000003</c:v>
                </c:pt>
                <c:pt idx="219">
                  <c:v>0.98254300000000006</c:v>
                </c:pt>
                <c:pt idx="220">
                  <c:v>0.98058999999999996</c:v>
                </c:pt>
                <c:pt idx="221">
                  <c:v>0.98071200000000003</c:v>
                </c:pt>
                <c:pt idx="222">
                  <c:v>0.98180999999999996</c:v>
                </c:pt>
                <c:pt idx="223">
                  <c:v>0.98058999999999996</c:v>
                </c:pt>
                <c:pt idx="224">
                  <c:v>0.97924699999999998</c:v>
                </c:pt>
                <c:pt idx="225">
                  <c:v>0.97570699999999999</c:v>
                </c:pt>
                <c:pt idx="226">
                  <c:v>0.97729299999999997</c:v>
                </c:pt>
                <c:pt idx="227">
                  <c:v>0.98058999999999996</c:v>
                </c:pt>
                <c:pt idx="228">
                  <c:v>0.97289899999999996</c:v>
                </c:pt>
                <c:pt idx="229">
                  <c:v>0.98022299999999996</c:v>
                </c:pt>
                <c:pt idx="230">
                  <c:v>0.98522900000000002</c:v>
                </c:pt>
                <c:pt idx="231">
                  <c:v>0.97656100000000001</c:v>
                </c:pt>
                <c:pt idx="232">
                  <c:v>0.97997900000000004</c:v>
                </c:pt>
                <c:pt idx="233">
                  <c:v>0.97643899999999995</c:v>
                </c:pt>
                <c:pt idx="234">
                  <c:v>0.97546200000000005</c:v>
                </c:pt>
                <c:pt idx="235">
                  <c:v>0.98022299999999996</c:v>
                </c:pt>
                <c:pt idx="236">
                  <c:v>0.97961299999999996</c:v>
                </c:pt>
                <c:pt idx="237">
                  <c:v>0.97729299999999997</c:v>
                </c:pt>
                <c:pt idx="238">
                  <c:v>0.98095600000000005</c:v>
                </c:pt>
                <c:pt idx="239">
                  <c:v>0.98180999999999996</c:v>
                </c:pt>
                <c:pt idx="240">
                  <c:v>0.97875800000000002</c:v>
                </c:pt>
                <c:pt idx="241">
                  <c:v>0.97961299999999996</c:v>
                </c:pt>
                <c:pt idx="242">
                  <c:v>0.97851399999999999</c:v>
                </c:pt>
                <c:pt idx="243">
                  <c:v>0.98266500000000001</c:v>
                </c:pt>
                <c:pt idx="244">
                  <c:v>0.97607299999999997</c:v>
                </c:pt>
                <c:pt idx="245">
                  <c:v>0.97936900000000005</c:v>
                </c:pt>
                <c:pt idx="246">
                  <c:v>0.97997900000000004</c:v>
                </c:pt>
                <c:pt idx="247">
                  <c:v>0.98156600000000005</c:v>
                </c:pt>
                <c:pt idx="248">
                  <c:v>0.97839200000000004</c:v>
                </c:pt>
                <c:pt idx="249">
                  <c:v>0.98119999999999996</c:v>
                </c:pt>
                <c:pt idx="250">
                  <c:v>0.98022299999999996</c:v>
                </c:pt>
                <c:pt idx="251">
                  <c:v>0.97875800000000002</c:v>
                </c:pt>
                <c:pt idx="252">
                  <c:v>0.97973500000000002</c:v>
                </c:pt>
                <c:pt idx="253">
                  <c:v>0.98083399999999998</c:v>
                </c:pt>
                <c:pt idx="254">
                  <c:v>0.97814800000000002</c:v>
                </c:pt>
                <c:pt idx="255">
                  <c:v>0.98144399999999998</c:v>
                </c:pt>
                <c:pt idx="256">
                  <c:v>0.98510600000000004</c:v>
                </c:pt>
                <c:pt idx="257">
                  <c:v>0.97570699999999999</c:v>
                </c:pt>
                <c:pt idx="258">
                  <c:v>0.97875800000000002</c:v>
                </c:pt>
                <c:pt idx="259">
                  <c:v>0.97900299999999996</c:v>
                </c:pt>
                <c:pt idx="260">
                  <c:v>0.979491</c:v>
                </c:pt>
                <c:pt idx="261">
                  <c:v>0.978881</c:v>
                </c:pt>
                <c:pt idx="262">
                  <c:v>0.97778200000000004</c:v>
                </c:pt>
                <c:pt idx="263">
                  <c:v>0.98071200000000003</c:v>
                </c:pt>
                <c:pt idx="264">
                  <c:v>0.98132200000000003</c:v>
                </c:pt>
                <c:pt idx="265">
                  <c:v>0.97765999999999997</c:v>
                </c:pt>
                <c:pt idx="266">
                  <c:v>0.98083399999999998</c:v>
                </c:pt>
                <c:pt idx="267">
                  <c:v>0.97973500000000002</c:v>
                </c:pt>
                <c:pt idx="268">
                  <c:v>0.97851399999999999</c:v>
                </c:pt>
                <c:pt idx="269">
                  <c:v>0.98058999999999996</c:v>
                </c:pt>
                <c:pt idx="270">
                  <c:v>0.98229900000000003</c:v>
                </c:pt>
                <c:pt idx="271">
                  <c:v>0.98022299999999996</c:v>
                </c:pt>
                <c:pt idx="272">
                  <c:v>0.98058999999999996</c:v>
                </c:pt>
                <c:pt idx="273">
                  <c:v>0.98303099999999999</c:v>
                </c:pt>
                <c:pt idx="274">
                  <c:v>0.97570699999999999</c:v>
                </c:pt>
                <c:pt idx="275">
                  <c:v>0.98095600000000005</c:v>
                </c:pt>
                <c:pt idx="276">
                  <c:v>0.97985699999999998</c:v>
                </c:pt>
                <c:pt idx="277">
                  <c:v>0.97924699999999998</c:v>
                </c:pt>
                <c:pt idx="278">
                  <c:v>0.97936900000000005</c:v>
                </c:pt>
                <c:pt idx="279">
                  <c:v>0.98119999999999996</c:v>
                </c:pt>
                <c:pt idx="280">
                  <c:v>0.97704899999999995</c:v>
                </c:pt>
                <c:pt idx="281">
                  <c:v>0.97875800000000002</c:v>
                </c:pt>
                <c:pt idx="282">
                  <c:v>0.97997900000000004</c:v>
                </c:pt>
                <c:pt idx="283">
                  <c:v>0.97717100000000001</c:v>
                </c:pt>
                <c:pt idx="284">
                  <c:v>0.97814800000000002</c:v>
                </c:pt>
                <c:pt idx="285">
                  <c:v>0.97973500000000002</c:v>
                </c:pt>
                <c:pt idx="286">
                  <c:v>0.979491</c:v>
                </c:pt>
                <c:pt idx="287">
                  <c:v>0.979491</c:v>
                </c:pt>
                <c:pt idx="288">
                  <c:v>0.97680500000000003</c:v>
                </c:pt>
                <c:pt idx="289">
                  <c:v>0.97558400000000001</c:v>
                </c:pt>
                <c:pt idx="290">
                  <c:v>0.97753800000000002</c:v>
                </c:pt>
                <c:pt idx="291">
                  <c:v>0.979491</c:v>
                </c:pt>
                <c:pt idx="292">
                  <c:v>0.97765999999999997</c:v>
                </c:pt>
                <c:pt idx="293">
                  <c:v>0.98242099999999999</c:v>
                </c:pt>
                <c:pt idx="294">
                  <c:v>0.98278699999999997</c:v>
                </c:pt>
                <c:pt idx="295">
                  <c:v>0.98107800000000001</c:v>
                </c:pt>
                <c:pt idx="296">
                  <c:v>0.97839200000000004</c:v>
                </c:pt>
                <c:pt idx="297">
                  <c:v>0.979491</c:v>
                </c:pt>
                <c:pt idx="298">
                  <c:v>0.98205500000000001</c:v>
                </c:pt>
                <c:pt idx="299">
                  <c:v>0.97753800000000002</c:v>
                </c:pt>
                <c:pt idx="300">
                  <c:v>0.97973500000000002</c:v>
                </c:pt>
                <c:pt idx="301">
                  <c:v>0.97900299999999996</c:v>
                </c:pt>
                <c:pt idx="302">
                  <c:v>0.98205500000000001</c:v>
                </c:pt>
                <c:pt idx="303">
                  <c:v>0.98132200000000003</c:v>
                </c:pt>
                <c:pt idx="304">
                  <c:v>0.97900299999999996</c:v>
                </c:pt>
                <c:pt idx="305">
                  <c:v>0.978881</c:v>
                </c:pt>
                <c:pt idx="306">
                  <c:v>0.977904</c:v>
                </c:pt>
                <c:pt idx="307">
                  <c:v>0.97533999999999998</c:v>
                </c:pt>
                <c:pt idx="308">
                  <c:v>0.98071200000000003</c:v>
                </c:pt>
                <c:pt idx="309">
                  <c:v>0.98315300000000005</c:v>
                </c:pt>
                <c:pt idx="310">
                  <c:v>0.97643899999999995</c:v>
                </c:pt>
                <c:pt idx="311">
                  <c:v>0.97497400000000001</c:v>
                </c:pt>
                <c:pt idx="312">
                  <c:v>0.98449600000000004</c:v>
                </c:pt>
                <c:pt idx="313">
                  <c:v>0.97656100000000001</c:v>
                </c:pt>
                <c:pt idx="314">
                  <c:v>0.98132200000000003</c:v>
                </c:pt>
                <c:pt idx="315">
                  <c:v>0.98510600000000004</c:v>
                </c:pt>
                <c:pt idx="316">
                  <c:v>0.97424200000000005</c:v>
                </c:pt>
                <c:pt idx="317">
                  <c:v>0.98083399999999998</c:v>
                </c:pt>
                <c:pt idx="318">
                  <c:v>0.97472999999999999</c:v>
                </c:pt>
                <c:pt idx="319">
                  <c:v>0.980101</c:v>
                </c:pt>
                <c:pt idx="320">
                  <c:v>0.97973500000000002</c:v>
                </c:pt>
                <c:pt idx="321">
                  <c:v>0.97570699999999999</c:v>
                </c:pt>
                <c:pt idx="322">
                  <c:v>0.97900299999999996</c:v>
                </c:pt>
                <c:pt idx="323">
                  <c:v>0.97826999999999997</c:v>
                </c:pt>
                <c:pt idx="324">
                  <c:v>0.97802599999999995</c:v>
                </c:pt>
                <c:pt idx="325">
                  <c:v>0.97851399999999999</c:v>
                </c:pt>
                <c:pt idx="326">
                  <c:v>0.97973500000000002</c:v>
                </c:pt>
                <c:pt idx="327">
                  <c:v>0.97802599999999995</c:v>
                </c:pt>
                <c:pt idx="328">
                  <c:v>0.980101</c:v>
                </c:pt>
                <c:pt idx="329">
                  <c:v>0.97753800000000002</c:v>
                </c:pt>
                <c:pt idx="330">
                  <c:v>0.97851399999999999</c:v>
                </c:pt>
                <c:pt idx="331">
                  <c:v>0.97692699999999999</c:v>
                </c:pt>
                <c:pt idx="332">
                  <c:v>0.97973500000000002</c:v>
                </c:pt>
                <c:pt idx="333">
                  <c:v>0.97619500000000003</c:v>
                </c:pt>
                <c:pt idx="334">
                  <c:v>0.98046800000000001</c:v>
                </c:pt>
                <c:pt idx="335">
                  <c:v>0.98034500000000002</c:v>
                </c:pt>
                <c:pt idx="336">
                  <c:v>0.979491</c:v>
                </c:pt>
                <c:pt idx="337">
                  <c:v>0.97582899999999995</c:v>
                </c:pt>
                <c:pt idx="338">
                  <c:v>0.97973500000000002</c:v>
                </c:pt>
                <c:pt idx="339">
                  <c:v>0.98315300000000005</c:v>
                </c:pt>
                <c:pt idx="340">
                  <c:v>0.97997900000000004</c:v>
                </c:pt>
                <c:pt idx="341">
                  <c:v>0.980101</c:v>
                </c:pt>
                <c:pt idx="342">
                  <c:v>0.97607299999999997</c:v>
                </c:pt>
                <c:pt idx="343">
                  <c:v>0.98095600000000005</c:v>
                </c:pt>
                <c:pt idx="344">
                  <c:v>0.97668299999999997</c:v>
                </c:pt>
                <c:pt idx="345">
                  <c:v>0.97802599999999995</c:v>
                </c:pt>
                <c:pt idx="346">
                  <c:v>0.97961299999999996</c:v>
                </c:pt>
                <c:pt idx="347">
                  <c:v>0.97802599999999995</c:v>
                </c:pt>
                <c:pt idx="348">
                  <c:v>0.98303099999999999</c:v>
                </c:pt>
                <c:pt idx="349">
                  <c:v>0.97985699999999998</c:v>
                </c:pt>
                <c:pt idx="350">
                  <c:v>0.97643899999999995</c:v>
                </c:pt>
                <c:pt idx="351">
                  <c:v>0.98022299999999996</c:v>
                </c:pt>
                <c:pt idx="352">
                  <c:v>0.97863599999999995</c:v>
                </c:pt>
                <c:pt idx="353">
                  <c:v>0.97485200000000005</c:v>
                </c:pt>
                <c:pt idx="354">
                  <c:v>0.97717100000000001</c:v>
                </c:pt>
                <c:pt idx="355">
                  <c:v>0.97631699999999999</c:v>
                </c:pt>
                <c:pt idx="356">
                  <c:v>0.97900299999999996</c:v>
                </c:pt>
                <c:pt idx="357">
                  <c:v>0.98058999999999996</c:v>
                </c:pt>
                <c:pt idx="358">
                  <c:v>0.977904</c:v>
                </c:pt>
                <c:pt idx="359">
                  <c:v>0.97765999999999997</c:v>
                </c:pt>
                <c:pt idx="360">
                  <c:v>0.98437399999999997</c:v>
                </c:pt>
                <c:pt idx="361">
                  <c:v>0.97436400000000001</c:v>
                </c:pt>
                <c:pt idx="362">
                  <c:v>0.98254300000000006</c:v>
                </c:pt>
                <c:pt idx="363">
                  <c:v>0.97900299999999996</c:v>
                </c:pt>
                <c:pt idx="364">
                  <c:v>0.98034500000000002</c:v>
                </c:pt>
                <c:pt idx="365">
                  <c:v>0.98132200000000003</c:v>
                </c:pt>
                <c:pt idx="366">
                  <c:v>0.978881</c:v>
                </c:pt>
                <c:pt idx="367">
                  <c:v>0.98156600000000005</c:v>
                </c:pt>
                <c:pt idx="368">
                  <c:v>0.98303099999999999</c:v>
                </c:pt>
                <c:pt idx="369">
                  <c:v>0.98107800000000001</c:v>
                </c:pt>
                <c:pt idx="370">
                  <c:v>0.97985699999999998</c:v>
                </c:pt>
                <c:pt idx="371">
                  <c:v>0.98437399999999997</c:v>
                </c:pt>
                <c:pt idx="372">
                  <c:v>0.97692699999999999</c:v>
                </c:pt>
                <c:pt idx="373">
                  <c:v>0.98095600000000005</c:v>
                </c:pt>
                <c:pt idx="374">
                  <c:v>0.98107800000000001</c:v>
                </c:pt>
                <c:pt idx="375">
                  <c:v>0.97350899999999996</c:v>
                </c:pt>
                <c:pt idx="376">
                  <c:v>0.98205500000000001</c:v>
                </c:pt>
                <c:pt idx="377">
                  <c:v>0.97692699999999999</c:v>
                </c:pt>
                <c:pt idx="378">
                  <c:v>0.98058999999999996</c:v>
                </c:pt>
                <c:pt idx="379">
                  <c:v>0.98144399999999998</c:v>
                </c:pt>
                <c:pt idx="380">
                  <c:v>0.98596099999999998</c:v>
                </c:pt>
                <c:pt idx="381">
                  <c:v>0.97668299999999997</c:v>
                </c:pt>
                <c:pt idx="382">
                  <c:v>0.97717100000000001</c:v>
                </c:pt>
                <c:pt idx="383">
                  <c:v>0.97802599999999995</c:v>
                </c:pt>
                <c:pt idx="384">
                  <c:v>0.98400799999999999</c:v>
                </c:pt>
                <c:pt idx="385">
                  <c:v>0.97643899999999995</c:v>
                </c:pt>
                <c:pt idx="386">
                  <c:v>0.97802599999999995</c:v>
                </c:pt>
                <c:pt idx="387">
                  <c:v>0.98303099999999999</c:v>
                </c:pt>
                <c:pt idx="388">
                  <c:v>0.97961299999999996</c:v>
                </c:pt>
                <c:pt idx="389">
                  <c:v>0.97851399999999999</c:v>
                </c:pt>
                <c:pt idx="390">
                  <c:v>0.98303099999999999</c:v>
                </c:pt>
                <c:pt idx="391">
                  <c:v>0.98095600000000005</c:v>
                </c:pt>
                <c:pt idx="392">
                  <c:v>0.97961299999999996</c:v>
                </c:pt>
                <c:pt idx="393">
                  <c:v>0.97643899999999995</c:v>
                </c:pt>
                <c:pt idx="394">
                  <c:v>0.98022299999999996</c:v>
                </c:pt>
                <c:pt idx="395">
                  <c:v>0.97973500000000002</c:v>
                </c:pt>
                <c:pt idx="396">
                  <c:v>0.97814800000000002</c:v>
                </c:pt>
                <c:pt idx="397">
                  <c:v>0.97741599999999995</c:v>
                </c:pt>
                <c:pt idx="398">
                  <c:v>0.98229900000000003</c:v>
                </c:pt>
                <c:pt idx="399">
                  <c:v>0.98132200000000003</c:v>
                </c:pt>
                <c:pt idx="400">
                  <c:v>0.98351999999999995</c:v>
                </c:pt>
                <c:pt idx="401">
                  <c:v>0.98168800000000001</c:v>
                </c:pt>
                <c:pt idx="402">
                  <c:v>0.97741599999999995</c:v>
                </c:pt>
                <c:pt idx="403">
                  <c:v>0.97985699999999998</c:v>
                </c:pt>
                <c:pt idx="404">
                  <c:v>0.98034500000000002</c:v>
                </c:pt>
                <c:pt idx="405">
                  <c:v>0.98022299999999996</c:v>
                </c:pt>
                <c:pt idx="406">
                  <c:v>0.97863599999999995</c:v>
                </c:pt>
                <c:pt idx="407">
                  <c:v>0.98278699999999997</c:v>
                </c:pt>
                <c:pt idx="408">
                  <c:v>0.98180999999999996</c:v>
                </c:pt>
                <c:pt idx="409">
                  <c:v>0.97912500000000002</c:v>
                </c:pt>
                <c:pt idx="410">
                  <c:v>0.97656100000000001</c:v>
                </c:pt>
                <c:pt idx="411">
                  <c:v>0.97924699999999998</c:v>
                </c:pt>
                <c:pt idx="412">
                  <c:v>0.97802599999999995</c:v>
                </c:pt>
                <c:pt idx="413">
                  <c:v>0.98693799999999998</c:v>
                </c:pt>
                <c:pt idx="414">
                  <c:v>0.98107800000000001</c:v>
                </c:pt>
                <c:pt idx="415">
                  <c:v>0.97375299999999998</c:v>
                </c:pt>
                <c:pt idx="416">
                  <c:v>0.98095600000000005</c:v>
                </c:pt>
                <c:pt idx="417">
                  <c:v>0.97961299999999996</c:v>
                </c:pt>
                <c:pt idx="418">
                  <c:v>0.97912500000000002</c:v>
                </c:pt>
                <c:pt idx="419">
                  <c:v>0.97961299999999996</c:v>
                </c:pt>
                <c:pt idx="420">
                  <c:v>0.97582899999999995</c:v>
                </c:pt>
                <c:pt idx="421">
                  <c:v>0.97778200000000004</c:v>
                </c:pt>
                <c:pt idx="422">
                  <c:v>0.97961299999999996</c:v>
                </c:pt>
                <c:pt idx="423">
                  <c:v>0.97851399999999999</c:v>
                </c:pt>
                <c:pt idx="424">
                  <c:v>0.97692699999999999</c:v>
                </c:pt>
                <c:pt idx="425">
                  <c:v>0.97900299999999996</c:v>
                </c:pt>
                <c:pt idx="426">
                  <c:v>0.97851399999999999</c:v>
                </c:pt>
                <c:pt idx="427">
                  <c:v>0.98058999999999996</c:v>
                </c:pt>
                <c:pt idx="428">
                  <c:v>0.98254300000000006</c:v>
                </c:pt>
                <c:pt idx="429">
                  <c:v>0.97778200000000004</c:v>
                </c:pt>
                <c:pt idx="430">
                  <c:v>0.97668299999999997</c:v>
                </c:pt>
                <c:pt idx="431">
                  <c:v>0.98144399999999998</c:v>
                </c:pt>
                <c:pt idx="432">
                  <c:v>0.98339699999999997</c:v>
                </c:pt>
                <c:pt idx="433">
                  <c:v>0.97900299999999996</c:v>
                </c:pt>
                <c:pt idx="434">
                  <c:v>0.97631699999999999</c:v>
                </c:pt>
                <c:pt idx="435">
                  <c:v>0.98254300000000006</c:v>
                </c:pt>
                <c:pt idx="436">
                  <c:v>0.979491</c:v>
                </c:pt>
                <c:pt idx="437">
                  <c:v>0.98034500000000002</c:v>
                </c:pt>
                <c:pt idx="438">
                  <c:v>0.97741599999999995</c:v>
                </c:pt>
                <c:pt idx="439">
                  <c:v>0.98083399999999998</c:v>
                </c:pt>
                <c:pt idx="440">
                  <c:v>0.97411999999999999</c:v>
                </c:pt>
                <c:pt idx="441">
                  <c:v>0.98095600000000005</c:v>
                </c:pt>
                <c:pt idx="442">
                  <c:v>0.97778200000000004</c:v>
                </c:pt>
                <c:pt idx="443">
                  <c:v>0.97924699999999998</c:v>
                </c:pt>
                <c:pt idx="444">
                  <c:v>0.979491</c:v>
                </c:pt>
                <c:pt idx="445">
                  <c:v>0.97680500000000003</c:v>
                </c:pt>
                <c:pt idx="446">
                  <c:v>0.97680500000000003</c:v>
                </c:pt>
                <c:pt idx="447">
                  <c:v>0.97973500000000002</c:v>
                </c:pt>
                <c:pt idx="448">
                  <c:v>0.980101</c:v>
                </c:pt>
                <c:pt idx="449">
                  <c:v>0.97973500000000002</c:v>
                </c:pt>
                <c:pt idx="450">
                  <c:v>0.97839200000000004</c:v>
                </c:pt>
                <c:pt idx="451">
                  <c:v>0.98376399999999997</c:v>
                </c:pt>
                <c:pt idx="452">
                  <c:v>0.97985699999999998</c:v>
                </c:pt>
                <c:pt idx="453">
                  <c:v>0.97875800000000002</c:v>
                </c:pt>
                <c:pt idx="454">
                  <c:v>0.98193299999999994</c:v>
                </c:pt>
                <c:pt idx="455">
                  <c:v>0.97717100000000001</c:v>
                </c:pt>
                <c:pt idx="456">
                  <c:v>0.980101</c:v>
                </c:pt>
                <c:pt idx="457">
                  <c:v>0.97582899999999995</c:v>
                </c:pt>
                <c:pt idx="458">
                  <c:v>0.98058999999999996</c:v>
                </c:pt>
                <c:pt idx="459">
                  <c:v>0.98168800000000001</c:v>
                </c:pt>
                <c:pt idx="460">
                  <c:v>0.97936900000000005</c:v>
                </c:pt>
                <c:pt idx="461">
                  <c:v>0.98242099999999999</c:v>
                </c:pt>
                <c:pt idx="462">
                  <c:v>0.97826999999999997</c:v>
                </c:pt>
                <c:pt idx="463">
                  <c:v>0.98412999999999995</c:v>
                </c:pt>
                <c:pt idx="464">
                  <c:v>0.97839200000000004</c:v>
                </c:pt>
                <c:pt idx="465">
                  <c:v>0.97753800000000002</c:v>
                </c:pt>
                <c:pt idx="466">
                  <c:v>0.980101</c:v>
                </c:pt>
                <c:pt idx="467">
                  <c:v>0.98596099999999998</c:v>
                </c:pt>
                <c:pt idx="468">
                  <c:v>0.97765999999999997</c:v>
                </c:pt>
                <c:pt idx="469">
                  <c:v>0.97521800000000003</c:v>
                </c:pt>
                <c:pt idx="470">
                  <c:v>0.98046800000000001</c:v>
                </c:pt>
                <c:pt idx="471">
                  <c:v>0.97814800000000002</c:v>
                </c:pt>
                <c:pt idx="472">
                  <c:v>0.97692699999999999</c:v>
                </c:pt>
                <c:pt idx="473">
                  <c:v>0.98132200000000003</c:v>
                </c:pt>
                <c:pt idx="474">
                  <c:v>0.98180999999999996</c:v>
                </c:pt>
                <c:pt idx="475">
                  <c:v>0.978881</c:v>
                </c:pt>
                <c:pt idx="476">
                  <c:v>0.98095600000000005</c:v>
                </c:pt>
                <c:pt idx="477">
                  <c:v>0.97448599999999996</c:v>
                </c:pt>
                <c:pt idx="478">
                  <c:v>0.97717100000000001</c:v>
                </c:pt>
                <c:pt idx="479">
                  <c:v>0.98327500000000001</c:v>
                </c:pt>
                <c:pt idx="480">
                  <c:v>0.98058999999999996</c:v>
                </c:pt>
                <c:pt idx="481">
                  <c:v>0.97961299999999996</c:v>
                </c:pt>
                <c:pt idx="482">
                  <c:v>0.98083399999999998</c:v>
                </c:pt>
                <c:pt idx="483">
                  <c:v>0.98217699999999997</c:v>
                </c:pt>
                <c:pt idx="484">
                  <c:v>0.97778200000000004</c:v>
                </c:pt>
                <c:pt idx="485">
                  <c:v>0.97753800000000002</c:v>
                </c:pt>
                <c:pt idx="486">
                  <c:v>0.98095600000000005</c:v>
                </c:pt>
                <c:pt idx="487">
                  <c:v>0.97875800000000002</c:v>
                </c:pt>
                <c:pt idx="488">
                  <c:v>0.98022299999999996</c:v>
                </c:pt>
                <c:pt idx="489">
                  <c:v>0.97985699999999998</c:v>
                </c:pt>
                <c:pt idx="490">
                  <c:v>0.97460800000000003</c:v>
                </c:pt>
                <c:pt idx="491">
                  <c:v>0.97912500000000002</c:v>
                </c:pt>
                <c:pt idx="492">
                  <c:v>0.97692699999999999</c:v>
                </c:pt>
                <c:pt idx="493">
                  <c:v>0.98156600000000005</c:v>
                </c:pt>
                <c:pt idx="494">
                  <c:v>0.98046800000000001</c:v>
                </c:pt>
                <c:pt idx="495">
                  <c:v>0.98217699999999997</c:v>
                </c:pt>
                <c:pt idx="496">
                  <c:v>0.97167800000000004</c:v>
                </c:pt>
                <c:pt idx="497">
                  <c:v>0.97704899999999995</c:v>
                </c:pt>
                <c:pt idx="498">
                  <c:v>0.98193299999999994</c:v>
                </c:pt>
                <c:pt idx="499">
                  <c:v>0.97839200000000004</c:v>
                </c:pt>
                <c:pt idx="500">
                  <c:v>0.977904</c:v>
                </c:pt>
                <c:pt idx="501">
                  <c:v>0.97924699999999998</c:v>
                </c:pt>
                <c:pt idx="502">
                  <c:v>0.97643899999999995</c:v>
                </c:pt>
                <c:pt idx="503">
                  <c:v>0.97729299999999997</c:v>
                </c:pt>
                <c:pt idx="504">
                  <c:v>0.97363100000000002</c:v>
                </c:pt>
                <c:pt idx="505">
                  <c:v>0.98058999999999996</c:v>
                </c:pt>
                <c:pt idx="506">
                  <c:v>0.97595100000000001</c:v>
                </c:pt>
                <c:pt idx="507">
                  <c:v>0.98400799999999999</c:v>
                </c:pt>
                <c:pt idx="508">
                  <c:v>0.98058999999999996</c:v>
                </c:pt>
                <c:pt idx="509">
                  <c:v>0.98376399999999997</c:v>
                </c:pt>
                <c:pt idx="510">
                  <c:v>0.97900299999999996</c:v>
                </c:pt>
                <c:pt idx="511">
                  <c:v>0.97997900000000004</c:v>
                </c:pt>
                <c:pt idx="512">
                  <c:v>0.98107800000000001</c:v>
                </c:pt>
                <c:pt idx="513">
                  <c:v>0.978881</c:v>
                </c:pt>
                <c:pt idx="514">
                  <c:v>0.98144399999999998</c:v>
                </c:pt>
                <c:pt idx="515">
                  <c:v>0.97814800000000002</c:v>
                </c:pt>
                <c:pt idx="516">
                  <c:v>0.98364200000000002</c:v>
                </c:pt>
                <c:pt idx="517">
                  <c:v>0.97936900000000005</c:v>
                </c:pt>
                <c:pt idx="518">
                  <c:v>0.98229900000000003</c:v>
                </c:pt>
                <c:pt idx="519">
                  <c:v>0.97778200000000004</c:v>
                </c:pt>
                <c:pt idx="520">
                  <c:v>0.98327500000000001</c:v>
                </c:pt>
                <c:pt idx="521">
                  <c:v>0.97692699999999999</c:v>
                </c:pt>
                <c:pt idx="522">
                  <c:v>0.97973500000000002</c:v>
                </c:pt>
                <c:pt idx="523">
                  <c:v>0.979491</c:v>
                </c:pt>
                <c:pt idx="524">
                  <c:v>0.97228800000000004</c:v>
                </c:pt>
                <c:pt idx="525">
                  <c:v>0.97961299999999996</c:v>
                </c:pt>
                <c:pt idx="526">
                  <c:v>0.98290900000000003</c:v>
                </c:pt>
                <c:pt idx="527">
                  <c:v>0.97961299999999996</c:v>
                </c:pt>
                <c:pt idx="528">
                  <c:v>0.98058999999999996</c:v>
                </c:pt>
                <c:pt idx="529">
                  <c:v>0.980101</c:v>
                </c:pt>
                <c:pt idx="530">
                  <c:v>0.97619500000000003</c:v>
                </c:pt>
                <c:pt idx="531">
                  <c:v>0.97851399999999999</c:v>
                </c:pt>
                <c:pt idx="532">
                  <c:v>0.97851399999999999</c:v>
                </c:pt>
                <c:pt idx="533">
                  <c:v>0.97961299999999996</c:v>
                </c:pt>
                <c:pt idx="534">
                  <c:v>0.97704899999999995</c:v>
                </c:pt>
                <c:pt idx="535">
                  <c:v>0.97643899999999995</c:v>
                </c:pt>
                <c:pt idx="536">
                  <c:v>0.97631699999999999</c:v>
                </c:pt>
                <c:pt idx="537">
                  <c:v>0.979491</c:v>
                </c:pt>
                <c:pt idx="538">
                  <c:v>0.979491</c:v>
                </c:pt>
                <c:pt idx="539">
                  <c:v>0.977904</c:v>
                </c:pt>
                <c:pt idx="540">
                  <c:v>0.97717100000000001</c:v>
                </c:pt>
                <c:pt idx="541">
                  <c:v>0.97997900000000004</c:v>
                </c:pt>
                <c:pt idx="542">
                  <c:v>0.97680500000000003</c:v>
                </c:pt>
                <c:pt idx="543">
                  <c:v>0.97631699999999999</c:v>
                </c:pt>
                <c:pt idx="544">
                  <c:v>0.97692699999999999</c:v>
                </c:pt>
                <c:pt idx="545">
                  <c:v>0.98168800000000001</c:v>
                </c:pt>
                <c:pt idx="546">
                  <c:v>0.98022299999999996</c:v>
                </c:pt>
                <c:pt idx="547">
                  <c:v>0.97704899999999995</c:v>
                </c:pt>
                <c:pt idx="548">
                  <c:v>0.98217699999999997</c:v>
                </c:pt>
                <c:pt idx="549">
                  <c:v>0.97826999999999997</c:v>
                </c:pt>
                <c:pt idx="550">
                  <c:v>0.98107800000000001</c:v>
                </c:pt>
                <c:pt idx="551">
                  <c:v>0.98193299999999994</c:v>
                </c:pt>
                <c:pt idx="552">
                  <c:v>0.98119999999999996</c:v>
                </c:pt>
                <c:pt idx="553">
                  <c:v>0.98596099999999998</c:v>
                </c:pt>
                <c:pt idx="554">
                  <c:v>0.98083399999999998</c:v>
                </c:pt>
                <c:pt idx="555">
                  <c:v>0.978881</c:v>
                </c:pt>
                <c:pt idx="556">
                  <c:v>0.97765999999999997</c:v>
                </c:pt>
                <c:pt idx="557">
                  <c:v>0.97851399999999999</c:v>
                </c:pt>
                <c:pt idx="558">
                  <c:v>0.98571699999999995</c:v>
                </c:pt>
                <c:pt idx="559">
                  <c:v>0.979491</c:v>
                </c:pt>
                <c:pt idx="560">
                  <c:v>0.97778200000000004</c:v>
                </c:pt>
                <c:pt idx="561">
                  <c:v>0.97656100000000001</c:v>
                </c:pt>
                <c:pt idx="562">
                  <c:v>0.97936900000000005</c:v>
                </c:pt>
                <c:pt idx="563">
                  <c:v>0.97778200000000004</c:v>
                </c:pt>
                <c:pt idx="564">
                  <c:v>0.97814800000000002</c:v>
                </c:pt>
                <c:pt idx="565">
                  <c:v>0.97875800000000002</c:v>
                </c:pt>
                <c:pt idx="566">
                  <c:v>0.978881</c:v>
                </c:pt>
                <c:pt idx="567">
                  <c:v>0.98144399999999998</c:v>
                </c:pt>
                <c:pt idx="568">
                  <c:v>0.98058999999999996</c:v>
                </c:pt>
                <c:pt idx="569">
                  <c:v>0.97900299999999996</c:v>
                </c:pt>
                <c:pt idx="570">
                  <c:v>0.97985699999999998</c:v>
                </c:pt>
                <c:pt idx="571">
                  <c:v>0.97692699999999999</c:v>
                </c:pt>
                <c:pt idx="572">
                  <c:v>0.97839200000000004</c:v>
                </c:pt>
                <c:pt idx="573">
                  <c:v>0.97778200000000004</c:v>
                </c:pt>
                <c:pt idx="574">
                  <c:v>0.97485200000000005</c:v>
                </c:pt>
                <c:pt idx="575">
                  <c:v>0.98034500000000002</c:v>
                </c:pt>
                <c:pt idx="576">
                  <c:v>0.97729299999999997</c:v>
                </c:pt>
                <c:pt idx="577">
                  <c:v>0.97680500000000003</c:v>
                </c:pt>
                <c:pt idx="578">
                  <c:v>0.97961299999999996</c:v>
                </c:pt>
                <c:pt idx="579">
                  <c:v>0.97814800000000002</c:v>
                </c:pt>
                <c:pt idx="580">
                  <c:v>0.98095600000000005</c:v>
                </c:pt>
                <c:pt idx="581">
                  <c:v>0.97851399999999999</c:v>
                </c:pt>
                <c:pt idx="582">
                  <c:v>0.97668299999999997</c:v>
                </c:pt>
                <c:pt idx="583">
                  <c:v>0.98083399999999998</c:v>
                </c:pt>
                <c:pt idx="584">
                  <c:v>0.97717100000000001</c:v>
                </c:pt>
                <c:pt idx="585">
                  <c:v>0.98351999999999995</c:v>
                </c:pt>
                <c:pt idx="586">
                  <c:v>0.97900299999999996</c:v>
                </c:pt>
                <c:pt idx="587">
                  <c:v>0.98071200000000003</c:v>
                </c:pt>
                <c:pt idx="588">
                  <c:v>0.97448599999999996</c:v>
                </c:pt>
                <c:pt idx="589">
                  <c:v>0.97656100000000001</c:v>
                </c:pt>
                <c:pt idx="590">
                  <c:v>0.98608300000000004</c:v>
                </c:pt>
                <c:pt idx="591">
                  <c:v>0.98022299999999996</c:v>
                </c:pt>
              </c:numCache>
            </c:numRef>
          </c:yVal>
          <c:smooth val="0"/>
          <c:extLst>
            <c:ext xmlns:c16="http://schemas.microsoft.com/office/drawing/2014/chart" uri="{C3380CC4-5D6E-409C-BE32-E72D297353CC}">
              <c16:uniqueId val="{00000001-7DDA-4D61-863C-160AD1D7E305}"/>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front2!$A$1:$A$592</c:f>
              <c:numCache>
                <c:formatCode>General</c:formatCode>
                <c:ptCount val="592"/>
                <c:pt idx="0">
                  <c:v>15</c:v>
                </c:pt>
                <c:pt idx="1">
                  <c:v>35</c:v>
                </c:pt>
                <c:pt idx="2">
                  <c:v>55</c:v>
                </c:pt>
                <c:pt idx="3">
                  <c:v>65</c:v>
                </c:pt>
                <c:pt idx="4">
                  <c:v>85</c:v>
                </c:pt>
                <c:pt idx="5">
                  <c:v>105</c:v>
                </c:pt>
                <c:pt idx="6">
                  <c:v>115</c:v>
                </c:pt>
                <c:pt idx="7">
                  <c:v>135</c:v>
                </c:pt>
                <c:pt idx="8">
                  <c:v>145</c:v>
                </c:pt>
                <c:pt idx="9">
                  <c:v>155</c:v>
                </c:pt>
                <c:pt idx="10">
                  <c:v>165</c:v>
                </c:pt>
                <c:pt idx="11">
                  <c:v>185</c:v>
                </c:pt>
                <c:pt idx="12">
                  <c:v>195</c:v>
                </c:pt>
                <c:pt idx="13">
                  <c:v>215</c:v>
                </c:pt>
                <c:pt idx="14">
                  <c:v>225</c:v>
                </c:pt>
                <c:pt idx="15">
                  <c:v>245</c:v>
                </c:pt>
                <c:pt idx="16">
                  <c:v>255</c:v>
                </c:pt>
                <c:pt idx="17">
                  <c:v>275</c:v>
                </c:pt>
                <c:pt idx="18">
                  <c:v>285</c:v>
                </c:pt>
                <c:pt idx="19">
                  <c:v>305</c:v>
                </c:pt>
                <c:pt idx="20">
                  <c:v>315</c:v>
                </c:pt>
                <c:pt idx="21">
                  <c:v>325</c:v>
                </c:pt>
                <c:pt idx="22">
                  <c:v>345</c:v>
                </c:pt>
                <c:pt idx="23">
                  <c:v>365</c:v>
                </c:pt>
                <c:pt idx="24">
                  <c:v>395</c:v>
                </c:pt>
                <c:pt idx="25">
                  <c:v>405</c:v>
                </c:pt>
                <c:pt idx="26">
                  <c:v>425</c:v>
                </c:pt>
                <c:pt idx="27">
                  <c:v>435</c:v>
                </c:pt>
                <c:pt idx="28">
                  <c:v>445</c:v>
                </c:pt>
                <c:pt idx="29">
                  <c:v>455</c:v>
                </c:pt>
                <c:pt idx="30">
                  <c:v>475</c:v>
                </c:pt>
                <c:pt idx="31">
                  <c:v>485</c:v>
                </c:pt>
                <c:pt idx="32">
                  <c:v>495</c:v>
                </c:pt>
                <c:pt idx="33">
                  <c:v>506</c:v>
                </c:pt>
                <c:pt idx="34">
                  <c:v>526</c:v>
                </c:pt>
                <c:pt idx="35">
                  <c:v>546</c:v>
                </c:pt>
                <c:pt idx="36">
                  <c:v>556</c:v>
                </c:pt>
                <c:pt idx="37">
                  <c:v>566</c:v>
                </c:pt>
                <c:pt idx="38">
                  <c:v>586</c:v>
                </c:pt>
                <c:pt idx="39">
                  <c:v>596</c:v>
                </c:pt>
                <c:pt idx="40">
                  <c:v>616</c:v>
                </c:pt>
                <c:pt idx="41">
                  <c:v>636</c:v>
                </c:pt>
                <c:pt idx="42">
                  <c:v>655</c:v>
                </c:pt>
                <c:pt idx="43">
                  <c:v>666</c:v>
                </c:pt>
                <c:pt idx="44">
                  <c:v>686</c:v>
                </c:pt>
                <c:pt idx="45">
                  <c:v>706</c:v>
                </c:pt>
                <c:pt idx="46">
                  <c:v>726</c:v>
                </c:pt>
                <c:pt idx="47">
                  <c:v>736</c:v>
                </c:pt>
                <c:pt idx="48">
                  <c:v>756</c:v>
                </c:pt>
                <c:pt idx="49">
                  <c:v>776</c:v>
                </c:pt>
                <c:pt idx="50">
                  <c:v>786</c:v>
                </c:pt>
                <c:pt idx="51">
                  <c:v>796</c:v>
                </c:pt>
                <c:pt idx="52">
                  <c:v>806</c:v>
                </c:pt>
                <c:pt idx="53">
                  <c:v>825</c:v>
                </c:pt>
                <c:pt idx="54">
                  <c:v>845</c:v>
                </c:pt>
                <c:pt idx="55">
                  <c:v>866</c:v>
                </c:pt>
                <c:pt idx="56">
                  <c:v>876</c:v>
                </c:pt>
                <c:pt idx="57">
                  <c:v>895</c:v>
                </c:pt>
                <c:pt idx="58">
                  <c:v>906</c:v>
                </c:pt>
                <c:pt idx="59">
                  <c:v>926</c:v>
                </c:pt>
                <c:pt idx="60">
                  <c:v>945</c:v>
                </c:pt>
                <c:pt idx="61">
                  <c:v>965</c:v>
                </c:pt>
                <c:pt idx="62">
                  <c:v>985</c:v>
                </c:pt>
                <c:pt idx="63">
                  <c:v>996</c:v>
                </c:pt>
                <c:pt idx="64">
                  <c:v>1016</c:v>
                </c:pt>
                <c:pt idx="65">
                  <c:v>1036</c:v>
                </c:pt>
                <c:pt idx="66">
                  <c:v>1046</c:v>
                </c:pt>
                <c:pt idx="67">
                  <c:v>1065</c:v>
                </c:pt>
                <c:pt idx="68">
                  <c:v>1076</c:v>
                </c:pt>
                <c:pt idx="69">
                  <c:v>1095</c:v>
                </c:pt>
                <c:pt idx="70">
                  <c:v>1106</c:v>
                </c:pt>
                <c:pt idx="71">
                  <c:v>1126</c:v>
                </c:pt>
                <c:pt idx="72">
                  <c:v>1136</c:v>
                </c:pt>
                <c:pt idx="73">
                  <c:v>1156</c:v>
                </c:pt>
                <c:pt idx="74">
                  <c:v>1166</c:v>
                </c:pt>
                <c:pt idx="75">
                  <c:v>1186</c:v>
                </c:pt>
                <c:pt idx="76">
                  <c:v>1206</c:v>
                </c:pt>
                <c:pt idx="77">
                  <c:v>1216</c:v>
                </c:pt>
                <c:pt idx="78">
                  <c:v>1226</c:v>
                </c:pt>
                <c:pt idx="79">
                  <c:v>1246</c:v>
                </c:pt>
                <c:pt idx="80">
                  <c:v>1266</c:v>
                </c:pt>
                <c:pt idx="81">
                  <c:v>1276</c:v>
                </c:pt>
                <c:pt idx="82">
                  <c:v>1295</c:v>
                </c:pt>
                <c:pt idx="83">
                  <c:v>1306</c:v>
                </c:pt>
                <c:pt idx="84">
                  <c:v>1316</c:v>
                </c:pt>
                <c:pt idx="85">
                  <c:v>1336</c:v>
                </c:pt>
                <c:pt idx="86">
                  <c:v>1356</c:v>
                </c:pt>
                <c:pt idx="87">
                  <c:v>1376</c:v>
                </c:pt>
                <c:pt idx="88">
                  <c:v>1386</c:v>
                </c:pt>
                <c:pt idx="89">
                  <c:v>1406</c:v>
                </c:pt>
                <c:pt idx="90">
                  <c:v>1426</c:v>
                </c:pt>
                <c:pt idx="91">
                  <c:v>1446</c:v>
                </c:pt>
                <c:pt idx="92">
                  <c:v>1456</c:v>
                </c:pt>
                <c:pt idx="93">
                  <c:v>1476</c:v>
                </c:pt>
                <c:pt idx="94">
                  <c:v>1486</c:v>
                </c:pt>
                <c:pt idx="95">
                  <c:v>1506</c:v>
                </c:pt>
                <c:pt idx="96">
                  <c:v>1516</c:v>
                </c:pt>
                <c:pt idx="97">
                  <c:v>1526</c:v>
                </c:pt>
                <c:pt idx="98">
                  <c:v>1536</c:v>
                </c:pt>
                <c:pt idx="99">
                  <c:v>1566</c:v>
                </c:pt>
                <c:pt idx="100">
                  <c:v>1586</c:v>
                </c:pt>
                <c:pt idx="101">
                  <c:v>1616</c:v>
                </c:pt>
                <c:pt idx="102">
                  <c:v>1636</c:v>
                </c:pt>
                <c:pt idx="103">
                  <c:v>1656</c:v>
                </c:pt>
                <c:pt idx="104">
                  <c:v>1666</c:v>
                </c:pt>
                <c:pt idx="105">
                  <c:v>1676</c:v>
                </c:pt>
                <c:pt idx="106">
                  <c:v>1696</c:v>
                </c:pt>
                <c:pt idx="107">
                  <c:v>1716</c:v>
                </c:pt>
                <c:pt idx="108">
                  <c:v>1726</c:v>
                </c:pt>
                <c:pt idx="109">
                  <c:v>1746</c:v>
                </c:pt>
                <c:pt idx="110">
                  <c:v>1766</c:v>
                </c:pt>
                <c:pt idx="111">
                  <c:v>1776</c:v>
                </c:pt>
                <c:pt idx="112">
                  <c:v>1796</c:v>
                </c:pt>
                <c:pt idx="113">
                  <c:v>1806</c:v>
                </c:pt>
                <c:pt idx="114">
                  <c:v>1826</c:v>
                </c:pt>
                <c:pt idx="115">
                  <c:v>1836</c:v>
                </c:pt>
                <c:pt idx="116">
                  <c:v>1846</c:v>
                </c:pt>
                <c:pt idx="117">
                  <c:v>1865</c:v>
                </c:pt>
                <c:pt idx="118">
                  <c:v>1876</c:v>
                </c:pt>
                <c:pt idx="119">
                  <c:v>1896</c:v>
                </c:pt>
                <c:pt idx="120">
                  <c:v>1916</c:v>
                </c:pt>
                <c:pt idx="121">
                  <c:v>1945</c:v>
                </c:pt>
                <c:pt idx="122">
                  <c:v>1956</c:v>
                </c:pt>
                <c:pt idx="123">
                  <c:v>1966</c:v>
                </c:pt>
                <c:pt idx="124">
                  <c:v>1976</c:v>
                </c:pt>
                <c:pt idx="125">
                  <c:v>1996</c:v>
                </c:pt>
                <c:pt idx="126">
                  <c:v>2006</c:v>
                </c:pt>
                <c:pt idx="127">
                  <c:v>2016</c:v>
                </c:pt>
                <c:pt idx="128">
                  <c:v>2036</c:v>
                </c:pt>
                <c:pt idx="129">
                  <c:v>2056</c:v>
                </c:pt>
                <c:pt idx="130">
                  <c:v>2076</c:v>
                </c:pt>
                <c:pt idx="131">
                  <c:v>2086</c:v>
                </c:pt>
                <c:pt idx="132">
                  <c:v>2106</c:v>
                </c:pt>
                <c:pt idx="133">
                  <c:v>2125</c:v>
                </c:pt>
                <c:pt idx="134">
                  <c:v>2136</c:v>
                </c:pt>
                <c:pt idx="135">
                  <c:v>2156</c:v>
                </c:pt>
                <c:pt idx="136">
                  <c:v>2176</c:v>
                </c:pt>
                <c:pt idx="137">
                  <c:v>2186</c:v>
                </c:pt>
                <c:pt idx="138">
                  <c:v>2205</c:v>
                </c:pt>
                <c:pt idx="139">
                  <c:v>2216</c:v>
                </c:pt>
                <c:pt idx="140">
                  <c:v>2236</c:v>
                </c:pt>
                <c:pt idx="141">
                  <c:v>2255</c:v>
                </c:pt>
                <c:pt idx="142">
                  <c:v>2266</c:v>
                </c:pt>
                <c:pt idx="143">
                  <c:v>2276</c:v>
                </c:pt>
                <c:pt idx="144">
                  <c:v>2286</c:v>
                </c:pt>
                <c:pt idx="145">
                  <c:v>2306</c:v>
                </c:pt>
                <c:pt idx="146">
                  <c:v>2326</c:v>
                </c:pt>
                <c:pt idx="147">
                  <c:v>2336</c:v>
                </c:pt>
                <c:pt idx="148">
                  <c:v>2355</c:v>
                </c:pt>
                <c:pt idx="149">
                  <c:v>2366</c:v>
                </c:pt>
                <c:pt idx="150">
                  <c:v>2376</c:v>
                </c:pt>
                <c:pt idx="151">
                  <c:v>2395</c:v>
                </c:pt>
                <c:pt idx="152">
                  <c:v>2406</c:v>
                </c:pt>
                <c:pt idx="153">
                  <c:v>2416</c:v>
                </c:pt>
                <c:pt idx="154">
                  <c:v>2436</c:v>
                </c:pt>
                <c:pt idx="155">
                  <c:v>2455</c:v>
                </c:pt>
                <c:pt idx="156">
                  <c:v>2466</c:v>
                </c:pt>
                <c:pt idx="157">
                  <c:v>2496</c:v>
                </c:pt>
                <c:pt idx="158">
                  <c:v>2506</c:v>
                </c:pt>
                <c:pt idx="159">
                  <c:v>2526</c:v>
                </c:pt>
                <c:pt idx="160">
                  <c:v>2546</c:v>
                </c:pt>
                <c:pt idx="161">
                  <c:v>2556</c:v>
                </c:pt>
                <c:pt idx="162">
                  <c:v>2576</c:v>
                </c:pt>
                <c:pt idx="163">
                  <c:v>2596</c:v>
                </c:pt>
                <c:pt idx="164">
                  <c:v>2616</c:v>
                </c:pt>
                <c:pt idx="165">
                  <c:v>2636</c:v>
                </c:pt>
                <c:pt idx="166">
                  <c:v>2656</c:v>
                </c:pt>
                <c:pt idx="167">
                  <c:v>2676</c:v>
                </c:pt>
                <c:pt idx="168">
                  <c:v>2686</c:v>
                </c:pt>
                <c:pt idx="169">
                  <c:v>2706</c:v>
                </c:pt>
                <c:pt idx="170">
                  <c:v>2736</c:v>
                </c:pt>
                <c:pt idx="171">
                  <c:v>2756</c:v>
                </c:pt>
                <c:pt idx="172">
                  <c:v>2776</c:v>
                </c:pt>
                <c:pt idx="173">
                  <c:v>2796</c:v>
                </c:pt>
                <c:pt idx="174">
                  <c:v>2806</c:v>
                </c:pt>
                <c:pt idx="175">
                  <c:v>2826</c:v>
                </c:pt>
                <c:pt idx="176">
                  <c:v>2836</c:v>
                </c:pt>
                <c:pt idx="177">
                  <c:v>2846</c:v>
                </c:pt>
                <c:pt idx="178">
                  <c:v>2866</c:v>
                </c:pt>
                <c:pt idx="179">
                  <c:v>2876</c:v>
                </c:pt>
                <c:pt idx="180">
                  <c:v>2895</c:v>
                </c:pt>
                <c:pt idx="181">
                  <c:v>2906</c:v>
                </c:pt>
                <c:pt idx="182">
                  <c:v>2916</c:v>
                </c:pt>
                <c:pt idx="183">
                  <c:v>2926</c:v>
                </c:pt>
                <c:pt idx="184">
                  <c:v>2936</c:v>
                </c:pt>
                <c:pt idx="185">
                  <c:v>2955</c:v>
                </c:pt>
                <c:pt idx="186">
                  <c:v>2966</c:v>
                </c:pt>
                <c:pt idx="187">
                  <c:v>2976</c:v>
                </c:pt>
                <c:pt idx="188">
                  <c:v>2996</c:v>
                </c:pt>
                <c:pt idx="189">
                  <c:v>3006</c:v>
                </c:pt>
                <c:pt idx="190">
                  <c:v>3026</c:v>
                </c:pt>
                <c:pt idx="191">
                  <c:v>3036</c:v>
                </c:pt>
                <c:pt idx="192">
                  <c:v>3056</c:v>
                </c:pt>
                <c:pt idx="193">
                  <c:v>3076</c:v>
                </c:pt>
                <c:pt idx="194">
                  <c:v>3086</c:v>
                </c:pt>
                <c:pt idx="195">
                  <c:v>3106</c:v>
                </c:pt>
                <c:pt idx="196">
                  <c:v>3116</c:v>
                </c:pt>
                <c:pt idx="197">
                  <c:v>3126</c:v>
                </c:pt>
                <c:pt idx="198">
                  <c:v>3136</c:v>
                </c:pt>
                <c:pt idx="199">
                  <c:v>3146</c:v>
                </c:pt>
                <c:pt idx="200">
                  <c:v>3166</c:v>
                </c:pt>
                <c:pt idx="201">
                  <c:v>3176</c:v>
                </c:pt>
                <c:pt idx="202">
                  <c:v>3196</c:v>
                </c:pt>
                <c:pt idx="203">
                  <c:v>3216</c:v>
                </c:pt>
                <c:pt idx="204">
                  <c:v>3236</c:v>
                </c:pt>
                <c:pt idx="205">
                  <c:v>3256</c:v>
                </c:pt>
                <c:pt idx="206">
                  <c:v>3276</c:v>
                </c:pt>
                <c:pt idx="207">
                  <c:v>3296</c:v>
                </c:pt>
                <c:pt idx="208">
                  <c:v>3306</c:v>
                </c:pt>
                <c:pt idx="209">
                  <c:v>3326</c:v>
                </c:pt>
                <c:pt idx="210">
                  <c:v>3336</c:v>
                </c:pt>
                <c:pt idx="211">
                  <c:v>3356</c:v>
                </c:pt>
                <c:pt idx="212">
                  <c:v>3376</c:v>
                </c:pt>
                <c:pt idx="213">
                  <c:v>3396</c:v>
                </c:pt>
                <c:pt idx="214">
                  <c:v>3406</c:v>
                </c:pt>
                <c:pt idx="215">
                  <c:v>3416</c:v>
                </c:pt>
                <c:pt idx="216">
                  <c:v>3435</c:v>
                </c:pt>
                <c:pt idx="217">
                  <c:v>3456</c:v>
                </c:pt>
                <c:pt idx="218">
                  <c:v>3476</c:v>
                </c:pt>
                <c:pt idx="219">
                  <c:v>3506</c:v>
                </c:pt>
                <c:pt idx="220">
                  <c:v>3526</c:v>
                </c:pt>
                <c:pt idx="221">
                  <c:v>3536</c:v>
                </c:pt>
                <c:pt idx="222">
                  <c:v>3556</c:v>
                </c:pt>
                <c:pt idx="223">
                  <c:v>3576</c:v>
                </c:pt>
                <c:pt idx="224">
                  <c:v>3596</c:v>
                </c:pt>
                <c:pt idx="225">
                  <c:v>3606</c:v>
                </c:pt>
                <c:pt idx="226">
                  <c:v>3625</c:v>
                </c:pt>
                <c:pt idx="227">
                  <c:v>3635</c:v>
                </c:pt>
                <c:pt idx="228">
                  <c:v>3646</c:v>
                </c:pt>
                <c:pt idx="229">
                  <c:v>3666</c:v>
                </c:pt>
                <c:pt idx="230">
                  <c:v>3686</c:v>
                </c:pt>
                <c:pt idx="231">
                  <c:v>3706</c:v>
                </c:pt>
                <c:pt idx="232">
                  <c:v>3716</c:v>
                </c:pt>
                <c:pt idx="233">
                  <c:v>3726</c:v>
                </c:pt>
                <c:pt idx="234">
                  <c:v>3746</c:v>
                </c:pt>
                <c:pt idx="235">
                  <c:v>3766</c:v>
                </c:pt>
                <c:pt idx="236">
                  <c:v>3776</c:v>
                </c:pt>
                <c:pt idx="237">
                  <c:v>3786</c:v>
                </c:pt>
                <c:pt idx="238">
                  <c:v>3796</c:v>
                </c:pt>
                <c:pt idx="239">
                  <c:v>3816</c:v>
                </c:pt>
                <c:pt idx="240">
                  <c:v>3826</c:v>
                </c:pt>
                <c:pt idx="241">
                  <c:v>3846</c:v>
                </c:pt>
                <c:pt idx="242">
                  <c:v>3865</c:v>
                </c:pt>
                <c:pt idx="243">
                  <c:v>3876</c:v>
                </c:pt>
                <c:pt idx="244">
                  <c:v>3886</c:v>
                </c:pt>
                <c:pt idx="245">
                  <c:v>3906</c:v>
                </c:pt>
                <c:pt idx="246">
                  <c:v>3916</c:v>
                </c:pt>
                <c:pt idx="247">
                  <c:v>3935</c:v>
                </c:pt>
                <c:pt idx="248">
                  <c:v>3946</c:v>
                </c:pt>
                <c:pt idx="249">
                  <c:v>3956</c:v>
                </c:pt>
                <c:pt idx="250">
                  <c:v>3966</c:v>
                </c:pt>
                <c:pt idx="251">
                  <c:v>3976</c:v>
                </c:pt>
                <c:pt idx="252">
                  <c:v>3996</c:v>
                </c:pt>
                <c:pt idx="253">
                  <c:v>4006</c:v>
                </c:pt>
                <c:pt idx="254">
                  <c:v>4016</c:v>
                </c:pt>
                <c:pt idx="255">
                  <c:v>4035</c:v>
                </c:pt>
                <c:pt idx="256">
                  <c:v>4045</c:v>
                </c:pt>
                <c:pt idx="257">
                  <c:v>4056</c:v>
                </c:pt>
                <c:pt idx="258">
                  <c:v>4066</c:v>
                </c:pt>
                <c:pt idx="259">
                  <c:v>4076</c:v>
                </c:pt>
                <c:pt idx="260">
                  <c:v>4095</c:v>
                </c:pt>
                <c:pt idx="261">
                  <c:v>4106</c:v>
                </c:pt>
                <c:pt idx="262">
                  <c:v>4126</c:v>
                </c:pt>
                <c:pt idx="263">
                  <c:v>4146</c:v>
                </c:pt>
                <c:pt idx="264">
                  <c:v>4165</c:v>
                </c:pt>
                <c:pt idx="265">
                  <c:v>4176</c:v>
                </c:pt>
                <c:pt idx="266">
                  <c:v>4196</c:v>
                </c:pt>
                <c:pt idx="267">
                  <c:v>4225</c:v>
                </c:pt>
                <c:pt idx="268">
                  <c:v>4236</c:v>
                </c:pt>
                <c:pt idx="269">
                  <c:v>4256</c:v>
                </c:pt>
                <c:pt idx="270">
                  <c:v>4266</c:v>
                </c:pt>
                <c:pt idx="271">
                  <c:v>4286</c:v>
                </c:pt>
                <c:pt idx="272">
                  <c:v>4316</c:v>
                </c:pt>
                <c:pt idx="273">
                  <c:v>4336</c:v>
                </c:pt>
                <c:pt idx="274">
                  <c:v>4356</c:v>
                </c:pt>
                <c:pt idx="275">
                  <c:v>4366</c:v>
                </c:pt>
                <c:pt idx="276">
                  <c:v>4386</c:v>
                </c:pt>
                <c:pt idx="277">
                  <c:v>4406</c:v>
                </c:pt>
                <c:pt idx="278">
                  <c:v>4425</c:v>
                </c:pt>
                <c:pt idx="279">
                  <c:v>4445</c:v>
                </c:pt>
                <c:pt idx="280">
                  <c:v>4465</c:v>
                </c:pt>
                <c:pt idx="281">
                  <c:v>4475</c:v>
                </c:pt>
                <c:pt idx="282">
                  <c:v>4495</c:v>
                </c:pt>
                <c:pt idx="283">
                  <c:v>4505</c:v>
                </c:pt>
                <c:pt idx="284">
                  <c:v>4525</c:v>
                </c:pt>
                <c:pt idx="285">
                  <c:v>4537</c:v>
                </c:pt>
                <c:pt idx="286">
                  <c:v>4547</c:v>
                </c:pt>
                <c:pt idx="287">
                  <c:v>4557</c:v>
                </c:pt>
                <c:pt idx="288">
                  <c:v>4567</c:v>
                </c:pt>
                <c:pt idx="289">
                  <c:v>4578</c:v>
                </c:pt>
                <c:pt idx="290">
                  <c:v>4598</c:v>
                </c:pt>
                <c:pt idx="291">
                  <c:v>4608</c:v>
                </c:pt>
                <c:pt idx="292">
                  <c:v>4628</c:v>
                </c:pt>
                <c:pt idx="293">
                  <c:v>4648</c:v>
                </c:pt>
                <c:pt idx="294">
                  <c:v>4658</c:v>
                </c:pt>
                <c:pt idx="295">
                  <c:v>4678</c:v>
                </c:pt>
                <c:pt idx="296">
                  <c:v>4708</c:v>
                </c:pt>
                <c:pt idx="297">
                  <c:v>4728</c:v>
                </c:pt>
                <c:pt idx="298">
                  <c:v>4738</c:v>
                </c:pt>
                <c:pt idx="299">
                  <c:v>4758</c:v>
                </c:pt>
                <c:pt idx="300">
                  <c:v>4768</c:v>
                </c:pt>
                <c:pt idx="301">
                  <c:v>4788</c:v>
                </c:pt>
                <c:pt idx="302">
                  <c:v>4808</c:v>
                </c:pt>
                <c:pt idx="303">
                  <c:v>4828</c:v>
                </c:pt>
                <c:pt idx="304">
                  <c:v>4848</c:v>
                </c:pt>
                <c:pt idx="305">
                  <c:v>4858</c:v>
                </c:pt>
                <c:pt idx="306">
                  <c:v>4868</c:v>
                </c:pt>
                <c:pt idx="307">
                  <c:v>4878</c:v>
                </c:pt>
                <c:pt idx="308">
                  <c:v>4888</c:v>
                </c:pt>
                <c:pt idx="309">
                  <c:v>4908</c:v>
                </c:pt>
                <c:pt idx="310">
                  <c:v>4918</c:v>
                </c:pt>
                <c:pt idx="311">
                  <c:v>4928</c:v>
                </c:pt>
                <c:pt idx="312">
                  <c:v>4948</c:v>
                </c:pt>
                <c:pt idx="313">
                  <c:v>4958</c:v>
                </c:pt>
                <c:pt idx="314">
                  <c:v>4968</c:v>
                </c:pt>
                <c:pt idx="315">
                  <c:v>4988</c:v>
                </c:pt>
                <c:pt idx="316">
                  <c:v>5008</c:v>
                </c:pt>
                <c:pt idx="317">
                  <c:v>5018</c:v>
                </c:pt>
                <c:pt idx="318">
                  <c:v>5028</c:v>
                </c:pt>
                <c:pt idx="319">
                  <c:v>5048</c:v>
                </c:pt>
                <c:pt idx="320">
                  <c:v>5058</c:v>
                </c:pt>
                <c:pt idx="321">
                  <c:v>5068</c:v>
                </c:pt>
                <c:pt idx="322">
                  <c:v>5088</c:v>
                </c:pt>
                <c:pt idx="323">
                  <c:v>5098</c:v>
                </c:pt>
                <c:pt idx="324">
                  <c:v>5108</c:v>
                </c:pt>
                <c:pt idx="325">
                  <c:v>5118</c:v>
                </c:pt>
                <c:pt idx="326">
                  <c:v>5138</c:v>
                </c:pt>
                <c:pt idx="327">
                  <c:v>5148</c:v>
                </c:pt>
                <c:pt idx="328">
                  <c:v>5158</c:v>
                </c:pt>
                <c:pt idx="329">
                  <c:v>5178</c:v>
                </c:pt>
                <c:pt idx="330">
                  <c:v>5188</c:v>
                </c:pt>
                <c:pt idx="331">
                  <c:v>5208</c:v>
                </c:pt>
                <c:pt idx="332">
                  <c:v>5218</c:v>
                </c:pt>
                <c:pt idx="333">
                  <c:v>5228</c:v>
                </c:pt>
                <c:pt idx="334">
                  <c:v>5248</c:v>
                </c:pt>
                <c:pt idx="335">
                  <c:v>5268</c:v>
                </c:pt>
                <c:pt idx="336">
                  <c:v>5278</c:v>
                </c:pt>
                <c:pt idx="337">
                  <c:v>5288</c:v>
                </c:pt>
                <c:pt idx="338">
                  <c:v>5308</c:v>
                </c:pt>
                <c:pt idx="339">
                  <c:v>5328</c:v>
                </c:pt>
                <c:pt idx="340">
                  <c:v>5338</c:v>
                </c:pt>
                <c:pt idx="341">
                  <c:v>5358</c:v>
                </c:pt>
                <c:pt idx="342">
                  <c:v>5368</c:v>
                </c:pt>
                <c:pt idx="343">
                  <c:v>5388</c:v>
                </c:pt>
                <c:pt idx="344">
                  <c:v>5408</c:v>
                </c:pt>
                <c:pt idx="345">
                  <c:v>5428</c:v>
                </c:pt>
                <c:pt idx="346">
                  <c:v>5448</c:v>
                </c:pt>
                <c:pt idx="347">
                  <c:v>5468</c:v>
                </c:pt>
                <c:pt idx="348">
                  <c:v>5478</c:v>
                </c:pt>
                <c:pt idx="349">
                  <c:v>5489</c:v>
                </c:pt>
                <c:pt idx="350">
                  <c:v>5499</c:v>
                </c:pt>
                <c:pt idx="351">
                  <c:v>5509</c:v>
                </c:pt>
                <c:pt idx="352">
                  <c:v>5529</c:v>
                </c:pt>
                <c:pt idx="353">
                  <c:v>5549</c:v>
                </c:pt>
                <c:pt idx="354">
                  <c:v>5569</c:v>
                </c:pt>
                <c:pt idx="355">
                  <c:v>5579</c:v>
                </c:pt>
                <c:pt idx="356">
                  <c:v>5589</c:v>
                </c:pt>
                <c:pt idx="357">
                  <c:v>5609</c:v>
                </c:pt>
                <c:pt idx="358">
                  <c:v>5619</c:v>
                </c:pt>
                <c:pt idx="359">
                  <c:v>5629</c:v>
                </c:pt>
                <c:pt idx="360">
                  <c:v>5639</c:v>
                </c:pt>
                <c:pt idx="361">
                  <c:v>5659</c:v>
                </c:pt>
                <c:pt idx="362">
                  <c:v>5669</c:v>
                </c:pt>
                <c:pt idx="363">
                  <c:v>5679</c:v>
                </c:pt>
                <c:pt idx="364">
                  <c:v>5699</c:v>
                </c:pt>
                <c:pt idx="365">
                  <c:v>5709</c:v>
                </c:pt>
                <c:pt idx="366">
                  <c:v>5729</c:v>
                </c:pt>
                <c:pt idx="367">
                  <c:v>5749</c:v>
                </c:pt>
                <c:pt idx="368">
                  <c:v>5759</c:v>
                </c:pt>
                <c:pt idx="369">
                  <c:v>5779</c:v>
                </c:pt>
                <c:pt idx="370">
                  <c:v>5789</c:v>
                </c:pt>
                <c:pt idx="371">
                  <c:v>5809</c:v>
                </c:pt>
                <c:pt idx="372">
                  <c:v>5829</c:v>
                </c:pt>
                <c:pt idx="373">
                  <c:v>5849</c:v>
                </c:pt>
                <c:pt idx="374">
                  <c:v>5859</c:v>
                </c:pt>
                <c:pt idx="375">
                  <c:v>5879</c:v>
                </c:pt>
                <c:pt idx="376">
                  <c:v>5899</c:v>
                </c:pt>
                <c:pt idx="377">
                  <c:v>5909</c:v>
                </c:pt>
                <c:pt idx="378">
                  <c:v>5929</c:v>
                </c:pt>
                <c:pt idx="379">
                  <c:v>5949</c:v>
                </c:pt>
                <c:pt idx="380">
                  <c:v>5969</c:v>
                </c:pt>
                <c:pt idx="381">
                  <c:v>5979</c:v>
                </c:pt>
                <c:pt idx="382">
                  <c:v>6009</c:v>
                </c:pt>
                <c:pt idx="383">
                  <c:v>6029</c:v>
                </c:pt>
                <c:pt idx="384">
                  <c:v>6039</c:v>
                </c:pt>
                <c:pt idx="385">
                  <c:v>6059</c:v>
                </c:pt>
                <c:pt idx="386">
                  <c:v>6069</c:v>
                </c:pt>
                <c:pt idx="387">
                  <c:v>6089</c:v>
                </c:pt>
                <c:pt idx="388">
                  <c:v>6099</c:v>
                </c:pt>
                <c:pt idx="389">
                  <c:v>6119</c:v>
                </c:pt>
                <c:pt idx="390">
                  <c:v>6129</c:v>
                </c:pt>
                <c:pt idx="391">
                  <c:v>6139</c:v>
                </c:pt>
                <c:pt idx="392">
                  <c:v>6159</c:v>
                </c:pt>
                <c:pt idx="393">
                  <c:v>6169</c:v>
                </c:pt>
                <c:pt idx="394">
                  <c:v>6179</c:v>
                </c:pt>
                <c:pt idx="395">
                  <c:v>6189</c:v>
                </c:pt>
                <c:pt idx="396">
                  <c:v>6199</c:v>
                </c:pt>
                <c:pt idx="397">
                  <c:v>6219</c:v>
                </c:pt>
                <c:pt idx="398">
                  <c:v>6229</c:v>
                </c:pt>
                <c:pt idx="399">
                  <c:v>6239</c:v>
                </c:pt>
                <c:pt idx="400">
                  <c:v>6259</c:v>
                </c:pt>
                <c:pt idx="401">
                  <c:v>6269</c:v>
                </c:pt>
                <c:pt idx="402">
                  <c:v>6279</c:v>
                </c:pt>
                <c:pt idx="403">
                  <c:v>6299</c:v>
                </c:pt>
                <c:pt idx="404">
                  <c:v>6319</c:v>
                </c:pt>
                <c:pt idx="405">
                  <c:v>6329</c:v>
                </c:pt>
                <c:pt idx="406">
                  <c:v>6339</c:v>
                </c:pt>
                <c:pt idx="407">
                  <c:v>6349</c:v>
                </c:pt>
                <c:pt idx="408">
                  <c:v>6359</c:v>
                </c:pt>
                <c:pt idx="409">
                  <c:v>6379</c:v>
                </c:pt>
                <c:pt idx="410">
                  <c:v>6389</c:v>
                </c:pt>
                <c:pt idx="411">
                  <c:v>6409</c:v>
                </c:pt>
                <c:pt idx="412">
                  <c:v>6429</c:v>
                </c:pt>
                <c:pt idx="413">
                  <c:v>6439</c:v>
                </c:pt>
                <c:pt idx="414">
                  <c:v>6459</c:v>
                </c:pt>
                <c:pt idx="415">
                  <c:v>6479</c:v>
                </c:pt>
                <c:pt idx="416">
                  <c:v>6489</c:v>
                </c:pt>
                <c:pt idx="417">
                  <c:v>6499</c:v>
                </c:pt>
                <c:pt idx="418">
                  <c:v>6509</c:v>
                </c:pt>
                <c:pt idx="419">
                  <c:v>6519</c:v>
                </c:pt>
                <c:pt idx="420">
                  <c:v>6539</c:v>
                </c:pt>
                <c:pt idx="421">
                  <c:v>6549</c:v>
                </c:pt>
                <c:pt idx="422">
                  <c:v>6569</c:v>
                </c:pt>
                <c:pt idx="423">
                  <c:v>6579</c:v>
                </c:pt>
                <c:pt idx="424">
                  <c:v>6589</c:v>
                </c:pt>
                <c:pt idx="425">
                  <c:v>6609</c:v>
                </c:pt>
                <c:pt idx="426">
                  <c:v>6629</c:v>
                </c:pt>
                <c:pt idx="427">
                  <c:v>6649</c:v>
                </c:pt>
                <c:pt idx="428">
                  <c:v>6669</c:v>
                </c:pt>
                <c:pt idx="429">
                  <c:v>6689</c:v>
                </c:pt>
                <c:pt idx="430">
                  <c:v>6699</c:v>
                </c:pt>
                <c:pt idx="431">
                  <c:v>6719</c:v>
                </c:pt>
                <c:pt idx="432">
                  <c:v>6739</c:v>
                </c:pt>
                <c:pt idx="433">
                  <c:v>6749</c:v>
                </c:pt>
                <c:pt idx="434">
                  <c:v>6759</c:v>
                </c:pt>
                <c:pt idx="435">
                  <c:v>6769</c:v>
                </c:pt>
                <c:pt idx="436">
                  <c:v>6789</c:v>
                </c:pt>
                <c:pt idx="437">
                  <c:v>6799</c:v>
                </c:pt>
                <c:pt idx="438">
                  <c:v>6819</c:v>
                </c:pt>
                <c:pt idx="439">
                  <c:v>6839</c:v>
                </c:pt>
                <c:pt idx="440">
                  <c:v>6859</c:v>
                </c:pt>
                <c:pt idx="441">
                  <c:v>6869</c:v>
                </c:pt>
                <c:pt idx="442">
                  <c:v>6889</c:v>
                </c:pt>
                <c:pt idx="443">
                  <c:v>6909</c:v>
                </c:pt>
                <c:pt idx="444">
                  <c:v>6929</c:v>
                </c:pt>
                <c:pt idx="445">
                  <c:v>6939</c:v>
                </c:pt>
                <c:pt idx="446">
                  <c:v>6959</c:v>
                </c:pt>
                <c:pt idx="447">
                  <c:v>6979</c:v>
                </c:pt>
                <c:pt idx="448">
                  <c:v>6999</c:v>
                </c:pt>
                <c:pt idx="449">
                  <c:v>7019</c:v>
                </c:pt>
                <c:pt idx="450">
                  <c:v>7039</c:v>
                </c:pt>
                <c:pt idx="451">
                  <c:v>7049</c:v>
                </c:pt>
                <c:pt idx="452">
                  <c:v>7059</c:v>
                </c:pt>
                <c:pt idx="453">
                  <c:v>7069</c:v>
                </c:pt>
                <c:pt idx="454">
                  <c:v>7089</c:v>
                </c:pt>
                <c:pt idx="455">
                  <c:v>7099</c:v>
                </c:pt>
                <c:pt idx="456">
                  <c:v>7119</c:v>
                </c:pt>
                <c:pt idx="457">
                  <c:v>7139</c:v>
                </c:pt>
                <c:pt idx="458">
                  <c:v>7149</c:v>
                </c:pt>
                <c:pt idx="459">
                  <c:v>7169</c:v>
                </c:pt>
                <c:pt idx="460">
                  <c:v>7179</c:v>
                </c:pt>
                <c:pt idx="461">
                  <c:v>7199</c:v>
                </c:pt>
                <c:pt idx="462">
                  <c:v>7229</c:v>
                </c:pt>
                <c:pt idx="463">
                  <c:v>7239</c:v>
                </c:pt>
                <c:pt idx="464">
                  <c:v>7249</c:v>
                </c:pt>
                <c:pt idx="465">
                  <c:v>7259</c:v>
                </c:pt>
                <c:pt idx="466">
                  <c:v>7279</c:v>
                </c:pt>
                <c:pt idx="467">
                  <c:v>7289</c:v>
                </c:pt>
                <c:pt idx="468">
                  <c:v>7309</c:v>
                </c:pt>
                <c:pt idx="469">
                  <c:v>7329</c:v>
                </c:pt>
                <c:pt idx="470">
                  <c:v>7339</c:v>
                </c:pt>
                <c:pt idx="471">
                  <c:v>7349</c:v>
                </c:pt>
                <c:pt idx="472">
                  <c:v>7359</c:v>
                </c:pt>
                <c:pt idx="473">
                  <c:v>7369</c:v>
                </c:pt>
                <c:pt idx="474">
                  <c:v>7389</c:v>
                </c:pt>
                <c:pt idx="475">
                  <c:v>7409</c:v>
                </c:pt>
                <c:pt idx="476">
                  <c:v>7429</c:v>
                </c:pt>
                <c:pt idx="477">
                  <c:v>7449</c:v>
                </c:pt>
                <c:pt idx="478">
                  <c:v>7469</c:v>
                </c:pt>
                <c:pt idx="479">
                  <c:v>7489</c:v>
                </c:pt>
                <c:pt idx="480">
                  <c:v>7509</c:v>
                </c:pt>
                <c:pt idx="481">
                  <c:v>7519</c:v>
                </c:pt>
                <c:pt idx="482">
                  <c:v>7539</c:v>
                </c:pt>
                <c:pt idx="483">
                  <c:v>7549</c:v>
                </c:pt>
                <c:pt idx="484">
                  <c:v>7569</c:v>
                </c:pt>
                <c:pt idx="485">
                  <c:v>7589</c:v>
                </c:pt>
                <c:pt idx="486">
                  <c:v>7609</c:v>
                </c:pt>
                <c:pt idx="487">
                  <c:v>7619</c:v>
                </c:pt>
                <c:pt idx="488">
                  <c:v>7639</c:v>
                </c:pt>
                <c:pt idx="489">
                  <c:v>7649</c:v>
                </c:pt>
                <c:pt idx="490">
                  <c:v>7669</c:v>
                </c:pt>
                <c:pt idx="491">
                  <c:v>7689</c:v>
                </c:pt>
                <c:pt idx="492">
                  <c:v>7709</c:v>
                </c:pt>
                <c:pt idx="493">
                  <c:v>7719</c:v>
                </c:pt>
                <c:pt idx="494">
                  <c:v>7739</c:v>
                </c:pt>
                <c:pt idx="495">
                  <c:v>7749</c:v>
                </c:pt>
                <c:pt idx="496">
                  <c:v>7769</c:v>
                </c:pt>
                <c:pt idx="497">
                  <c:v>7779</c:v>
                </c:pt>
                <c:pt idx="498">
                  <c:v>7799</c:v>
                </c:pt>
                <c:pt idx="499">
                  <c:v>7809</c:v>
                </c:pt>
                <c:pt idx="500">
                  <c:v>7829</c:v>
                </c:pt>
                <c:pt idx="501">
                  <c:v>7839</c:v>
                </c:pt>
                <c:pt idx="502">
                  <c:v>7849</c:v>
                </c:pt>
                <c:pt idx="503">
                  <c:v>7859</c:v>
                </c:pt>
                <c:pt idx="504">
                  <c:v>7879</c:v>
                </c:pt>
                <c:pt idx="505">
                  <c:v>7889</c:v>
                </c:pt>
                <c:pt idx="506">
                  <c:v>7909</c:v>
                </c:pt>
                <c:pt idx="507">
                  <c:v>7929</c:v>
                </c:pt>
                <c:pt idx="508">
                  <c:v>7949</c:v>
                </c:pt>
                <c:pt idx="509">
                  <c:v>7969</c:v>
                </c:pt>
                <c:pt idx="510">
                  <c:v>7989</c:v>
                </c:pt>
                <c:pt idx="511">
                  <c:v>7999</c:v>
                </c:pt>
                <c:pt idx="512">
                  <c:v>8009</c:v>
                </c:pt>
                <c:pt idx="513">
                  <c:v>8029</c:v>
                </c:pt>
                <c:pt idx="514">
                  <c:v>8039</c:v>
                </c:pt>
                <c:pt idx="515">
                  <c:v>8059</c:v>
                </c:pt>
                <c:pt idx="516">
                  <c:v>8079</c:v>
                </c:pt>
                <c:pt idx="517">
                  <c:v>8089</c:v>
                </c:pt>
                <c:pt idx="518">
                  <c:v>8109</c:v>
                </c:pt>
                <c:pt idx="519">
                  <c:v>8119</c:v>
                </c:pt>
                <c:pt idx="520">
                  <c:v>8139</c:v>
                </c:pt>
                <c:pt idx="521">
                  <c:v>8149</c:v>
                </c:pt>
                <c:pt idx="522">
                  <c:v>8169</c:v>
                </c:pt>
                <c:pt idx="523">
                  <c:v>8189</c:v>
                </c:pt>
                <c:pt idx="524">
                  <c:v>8199</c:v>
                </c:pt>
                <c:pt idx="525">
                  <c:v>8219</c:v>
                </c:pt>
                <c:pt idx="526">
                  <c:v>8229</c:v>
                </c:pt>
                <c:pt idx="527">
                  <c:v>8239</c:v>
                </c:pt>
                <c:pt idx="528">
                  <c:v>8259</c:v>
                </c:pt>
                <c:pt idx="529">
                  <c:v>8269</c:v>
                </c:pt>
                <c:pt idx="530">
                  <c:v>8289</c:v>
                </c:pt>
                <c:pt idx="531">
                  <c:v>8309</c:v>
                </c:pt>
                <c:pt idx="532">
                  <c:v>8329</c:v>
                </c:pt>
                <c:pt idx="533">
                  <c:v>8339</c:v>
                </c:pt>
                <c:pt idx="534">
                  <c:v>8349</c:v>
                </c:pt>
                <c:pt idx="535">
                  <c:v>8369</c:v>
                </c:pt>
                <c:pt idx="536">
                  <c:v>8379</c:v>
                </c:pt>
                <c:pt idx="537">
                  <c:v>8389</c:v>
                </c:pt>
                <c:pt idx="538">
                  <c:v>8399</c:v>
                </c:pt>
                <c:pt idx="539">
                  <c:v>8419</c:v>
                </c:pt>
                <c:pt idx="540">
                  <c:v>8439</c:v>
                </c:pt>
                <c:pt idx="541">
                  <c:v>8449</c:v>
                </c:pt>
                <c:pt idx="542">
                  <c:v>8459</c:v>
                </c:pt>
                <c:pt idx="543">
                  <c:v>8479</c:v>
                </c:pt>
                <c:pt idx="544">
                  <c:v>8499</c:v>
                </c:pt>
                <c:pt idx="545">
                  <c:v>8519</c:v>
                </c:pt>
                <c:pt idx="546">
                  <c:v>8539</c:v>
                </c:pt>
                <c:pt idx="547">
                  <c:v>8549</c:v>
                </c:pt>
                <c:pt idx="548">
                  <c:v>8559</c:v>
                </c:pt>
                <c:pt idx="549">
                  <c:v>8579</c:v>
                </c:pt>
                <c:pt idx="550">
                  <c:v>8599</c:v>
                </c:pt>
                <c:pt idx="551">
                  <c:v>8619</c:v>
                </c:pt>
                <c:pt idx="552">
                  <c:v>8629</c:v>
                </c:pt>
                <c:pt idx="553">
                  <c:v>8649</c:v>
                </c:pt>
                <c:pt idx="554">
                  <c:v>8669</c:v>
                </c:pt>
                <c:pt idx="555">
                  <c:v>8679</c:v>
                </c:pt>
                <c:pt idx="556">
                  <c:v>8699</c:v>
                </c:pt>
                <c:pt idx="557">
                  <c:v>8719</c:v>
                </c:pt>
                <c:pt idx="558">
                  <c:v>8739</c:v>
                </c:pt>
                <c:pt idx="559">
                  <c:v>8759</c:v>
                </c:pt>
                <c:pt idx="560">
                  <c:v>8779</c:v>
                </c:pt>
                <c:pt idx="561">
                  <c:v>8799</c:v>
                </c:pt>
                <c:pt idx="562">
                  <c:v>8819</c:v>
                </c:pt>
                <c:pt idx="563">
                  <c:v>8839</c:v>
                </c:pt>
                <c:pt idx="564">
                  <c:v>8859</c:v>
                </c:pt>
                <c:pt idx="565">
                  <c:v>8869</c:v>
                </c:pt>
                <c:pt idx="566">
                  <c:v>8889</c:v>
                </c:pt>
                <c:pt idx="567">
                  <c:v>8899</c:v>
                </c:pt>
                <c:pt idx="568">
                  <c:v>8909</c:v>
                </c:pt>
                <c:pt idx="569">
                  <c:v>8919</c:v>
                </c:pt>
                <c:pt idx="570">
                  <c:v>8939</c:v>
                </c:pt>
                <c:pt idx="571">
                  <c:v>8969</c:v>
                </c:pt>
                <c:pt idx="572">
                  <c:v>8979</c:v>
                </c:pt>
                <c:pt idx="573">
                  <c:v>8999</c:v>
                </c:pt>
                <c:pt idx="574">
                  <c:v>9019</c:v>
                </c:pt>
                <c:pt idx="575">
                  <c:v>9039</c:v>
                </c:pt>
                <c:pt idx="576">
                  <c:v>9049</c:v>
                </c:pt>
                <c:pt idx="577">
                  <c:v>9059</c:v>
                </c:pt>
                <c:pt idx="578">
                  <c:v>9079</c:v>
                </c:pt>
                <c:pt idx="579">
                  <c:v>9099</c:v>
                </c:pt>
                <c:pt idx="580">
                  <c:v>9109</c:v>
                </c:pt>
                <c:pt idx="581">
                  <c:v>9129</c:v>
                </c:pt>
                <c:pt idx="582">
                  <c:v>9139</c:v>
                </c:pt>
                <c:pt idx="583">
                  <c:v>9149</c:v>
                </c:pt>
                <c:pt idx="584">
                  <c:v>9169</c:v>
                </c:pt>
                <c:pt idx="585">
                  <c:v>9199</c:v>
                </c:pt>
                <c:pt idx="586">
                  <c:v>9209</c:v>
                </c:pt>
                <c:pt idx="587">
                  <c:v>9219</c:v>
                </c:pt>
                <c:pt idx="588">
                  <c:v>9229</c:v>
                </c:pt>
                <c:pt idx="589">
                  <c:v>9239</c:v>
                </c:pt>
                <c:pt idx="590">
                  <c:v>9249</c:v>
                </c:pt>
                <c:pt idx="591">
                  <c:v>9279</c:v>
                </c:pt>
              </c:numCache>
            </c:numRef>
          </c:xVal>
          <c:yVal>
            <c:numRef>
              <c:f>front2!$D$1:$D$592</c:f>
              <c:numCache>
                <c:formatCode>General</c:formatCode>
                <c:ptCount val="592"/>
                <c:pt idx="0">
                  <c:v>0.21577199999999999</c:v>
                </c:pt>
                <c:pt idx="1">
                  <c:v>0.21601699999999999</c:v>
                </c:pt>
                <c:pt idx="2">
                  <c:v>0.215895</c:v>
                </c:pt>
                <c:pt idx="3">
                  <c:v>0.21504000000000001</c:v>
                </c:pt>
                <c:pt idx="4">
                  <c:v>0.21381900000000001</c:v>
                </c:pt>
                <c:pt idx="5">
                  <c:v>0.215284</c:v>
                </c:pt>
                <c:pt idx="6">
                  <c:v>0.216139</c:v>
                </c:pt>
                <c:pt idx="7">
                  <c:v>0.213453</c:v>
                </c:pt>
                <c:pt idx="8">
                  <c:v>0.213087</c:v>
                </c:pt>
                <c:pt idx="9">
                  <c:v>0.215895</c:v>
                </c:pt>
                <c:pt idx="10">
                  <c:v>0.21504000000000001</c:v>
                </c:pt>
                <c:pt idx="11">
                  <c:v>0.21418499999999999</c:v>
                </c:pt>
                <c:pt idx="12">
                  <c:v>0.21479599999999999</c:v>
                </c:pt>
                <c:pt idx="13">
                  <c:v>0.20893600000000001</c:v>
                </c:pt>
                <c:pt idx="14">
                  <c:v>0.215528</c:v>
                </c:pt>
                <c:pt idx="15">
                  <c:v>0.21845800000000001</c:v>
                </c:pt>
                <c:pt idx="16">
                  <c:v>0.215284</c:v>
                </c:pt>
                <c:pt idx="17">
                  <c:v>0.21259800000000001</c:v>
                </c:pt>
                <c:pt idx="18">
                  <c:v>0.21455199999999999</c:v>
                </c:pt>
                <c:pt idx="19">
                  <c:v>0.21394099999999999</c:v>
                </c:pt>
                <c:pt idx="20">
                  <c:v>0.210645</c:v>
                </c:pt>
                <c:pt idx="21">
                  <c:v>0.211622</c:v>
                </c:pt>
                <c:pt idx="22">
                  <c:v>0.211256</c:v>
                </c:pt>
                <c:pt idx="23">
                  <c:v>0.21516199999999999</c:v>
                </c:pt>
                <c:pt idx="24">
                  <c:v>0.21259800000000001</c:v>
                </c:pt>
                <c:pt idx="25">
                  <c:v>0.21357499999999999</c:v>
                </c:pt>
                <c:pt idx="26">
                  <c:v>0.213087</c:v>
                </c:pt>
                <c:pt idx="27">
                  <c:v>0.213453</c:v>
                </c:pt>
                <c:pt idx="28">
                  <c:v>0.21504000000000001</c:v>
                </c:pt>
                <c:pt idx="29">
                  <c:v>0.211256</c:v>
                </c:pt>
                <c:pt idx="30">
                  <c:v>0.21723700000000001</c:v>
                </c:pt>
                <c:pt idx="31">
                  <c:v>0.21882399999999999</c:v>
                </c:pt>
                <c:pt idx="32">
                  <c:v>0.21137800000000001</c:v>
                </c:pt>
                <c:pt idx="33">
                  <c:v>0.21137800000000001</c:v>
                </c:pt>
                <c:pt idx="34">
                  <c:v>0.213697</c:v>
                </c:pt>
                <c:pt idx="35">
                  <c:v>0.211256</c:v>
                </c:pt>
                <c:pt idx="36">
                  <c:v>0.21687100000000001</c:v>
                </c:pt>
                <c:pt idx="37">
                  <c:v>0.211256</c:v>
                </c:pt>
                <c:pt idx="38">
                  <c:v>0.212843</c:v>
                </c:pt>
                <c:pt idx="39">
                  <c:v>0.21638299999999999</c:v>
                </c:pt>
                <c:pt idx="40">
                  <c:v>0.216139</c:v>
                </c:pt>
                <c:pt idx="41">
                  <c:v>0.21443000000000001</c:v>
                </c:pt>
                <c:pt idx="42">
                  <c:v>0.21577199999999999</c:v>
                </c:pt>
                <c:pt idx="43">
                  <c:v>0.21235399999999999</c:v>
                </c:pt>
                <c:pt idx="44">
                  <c:v>0.21443000000000001</c:v>
                </c:pt>
                <c:pt idx="45">
                  <c:v>0.212843</c:v>
                </c:pt>
                <c:pt idx="46">
                  <c:v>0.21320900000000001</c:v>
                </c:pt>
                <c:pt idx="47">
                  <c:v>0.211622</c:v>
                </c:pt>
                <c:pt idx="48">
                  <c:v>0.20893600000000001</c:v>
                </c:pt>
                <c:pt idx="49">
                  <c:v>0.21381900000000001</c:v>
                </c:pt>
                <c:pt idx="50">
                  <c:v>0.212232</c:v>
                </c:pt>
                <c:pt idx="51">
                  <c:v>0.21601699999999999</c:v>
                </c:pt>
                <c:pt idx="52">
                  <c:v>0.21149999999999999</c:v>
                </c:pt>
                <c:pt idx="53">
                  <c:v>0.21137800000000001</c:v>
                </c:pt>
                <c:pt idx="54">
                  <c:v>0.212232</c:v>
                </c:pt>
                <c:pt idx="55">
                  <c:v>0.214308</c:v>
                </c:pt>
                <c:pt idx="56">
                  <c:v>0.216139</c:v>
                </c:pt>
                <c:pt idx="57">
                  <c:v>0.21504000000000001</c:v>
                </c:pt>
                <c:pt idx="58">
                  <c:v>0.21565000000000001</c:v>
                </c:pt>
                <c:pt idx="59">
                  <c:v>0.214918</c:v>
                </c:pt>
                <c:pt idx="60">
                  <c:v>0.21455199999999999</c:v>
                </c:pt>
                <c:pt idx="61">
                  <c:v>0.21394099999999999</c:v>
                </c:pt>
                <c:pt idx="62">
                  <c:v>0.21259800000000001</c:v>
                </c:pt>
                <c:pt idx="63">
                  <c:v>0.21809200000000001</c:v>
                </c:pt>
                <c:pt idx="64">
                  <c:v>0.213453</c:v>
                </c:pt>
                <c:pt idx="65">
                  <c:v>0.211866</c:v>
                </c:pt>
                <c:pt idx="66">
                  <c:v>0.21540599999999999</c:v>
                </c:pt>
                <c:pt idx="67">
                  <c:v>0.213453</c:v>
                </c:pt>
                <c:pt idx="68">
                  <c:v>0.215895</c:v>
                </c:pt>
                <c:pt idx="69">
                  <c:v>0.21357499999999999</c:v>
                </c:pt>
                <c:pt idx="70">
                  <c:v>0.214308</c:v>
                </c:pt>
                <c:pt idx="71">
                  <c:v>0.216139</c:v>
                </c:pt>
                <c:pt idx="72">
                  <c:v>0.21198800000000001</c:v>
                </c:pt>
                <c:pt idx="73">
                  <c:v>0.215895</c:v>
                </c:pt>
                <c:pt idx="74">
                  <c:v>0.21760399999999999</c:v>
                </c:pt>
                <c:pt idx="75">
                  <c:v>0.21357499999999999</c:v>
                </c:pt>
                <c:pt idx="76">
                  <c:v>0.21198800000000001</c:v>
                </c:pt>
                <c:pt idx="77">
                  <c:v>0.20893600000000001</c:v>
                </c:pt>
                <c:pt idx="78">
                  <c:v>0.211011</c:v>
                </c:pt>
                <c:pt idx="79">
                  <c:v>0.214308</c:v>
                </c:pt>
                <c:pt idx="80">
                  <c:v>0.21137800000000001</c:v>
                </c:pt>
                <c:pt idx="81">
                  <c:v>0.214674</c:v>
                </c:pt>
                <c:pt idx="82">
                  <c:v>0.21357499999999999</c:v>
                </c:pt>
                <c:pt idx="83">
                  <c:v>0.216139</c:v>
                </c:pt>
                <c:pt idx="84">
                  <c:v>0.21210999999999999</c:v>
                </c:pt>
                <c:pt idx="85">
                  <c:v>0.21333099999999999</c:v>
                </c:pt>
                <c:pt idx="86">
                  <c:v>0.214918</c:v>
                </c:pt>
                <c:pt idx="87">
                  <c:v>0.21394099999999999</c:v>
                </c:pt>
                <c:pt idx="88">
                  <c:v>0.21381900000000001</c:v>
                </c:pt>
                <c:pt idx="89">
                  <c:v>0.210645</c:v>
                </c:pt>
                <c:pt idx="90">
                  <c:v>0.21626100000000001</c:v>
                </c:pt>
                <c:pt idx="91">
                  <c:v>0.21381900000000001</c:v>
                </c:pt>
                <c:pt idx="92">
                  <c:v>0.21687100000000001</c:v>
                </c:pt>
                <c:pt idx="93">
                  <c:v>0.212843</c:v>
                </c:pt>
                <c:pt idx="94">
                  <c:v>0.21931300000000001</c:v>
                </c:pt>
                <c:pt idx="95">
                  <c:v>0.21320900000000001</c:v>
                </c:pt>
                <c:pt idx="96">
                  <c:v>0.211256</c:v>
                </c:pt>
                <c:pt idx="97">
                  <c:v>0.20588400000000001</c:v>
                </c:pt>
                <c:pt idx="98">
                  <c:v>0.21394099999999999</c:v>
                </c:pt>
                <c:pt idx="99">
                  <c:v>0.21516199999999999</c:v>
                </c:pt>
                <c:pt idx="100">
                  <c:v>0.213087</c:v>
                </c:pt>
                <c:pt idx="101">
                  <c:v>0.21076700000000001</c:v>
                </c:pt>
                <c:pt idx="102">
                  <c:v>0.21784800000000001</c:v>
                </c:pt>
                <c:pt idx="103">
                  <c:v>0.21821399999999999</c:v>
                </c:pt>
                <c:pt idx="104">
                  <c:v>0.212843</c:v>
                </c:pt>
                <c:pt idx="105">
                  <c:v>0.21198800000000001</c:v>
                </c:pt>
                <c:pt idx="106">
                  <c:v>0.21272099999999999</c:v>
                </c:pt>
                <c:pt idx="107">
                  <c:v>0.217359</c:v>
                </c:pt>
                <c:pt idx="108">
                  <c:v>0.214063</c:v>
                </c:pt>
                <c:pt idx="109">
                  <c:v>0.21516199999999999</c:v>
                </c:pt>
                <c:pt idx="110">
                  <c:v>0.210035</c:v>
                </c:pt>
                <c:pt idx="111">
                  <c:v>0.212476</c:v>
                </c:pt>
                <c:pt idx="112">
                  <c:v>0.215528</c:v>
                </c:pt>
                <c:pt idx="113">
                  <c:v>0.21601699999999999</c:v>
                </c:pt>
                <c:pt idx="114">
                  <c:v>0.213697</c:v>
                </c:pt>
                <c:pt idx="115">
                  <c:v>0.210645</c:v>
                </c:pt>
                <c:pt idx="116">
                  <c:v>0.21443000000000001</c:v>
                </c:pt>
                <c:pt idx="117">
                  <c:v>0.211011</c:v>
                </c:pt>
                <c:pt idx="118">
                  <c:v>0.212232</c:v>
                </c:pt>
                <c:pt idx="119">
                  <c:v>0.212232</c:v>
                </c:pt>
                <c:pt idx="120">
                  <c:v>0.210645</c:v>
                </c:pt>
                <c:pt idx="121">
                  <c:v>0.216749</c:v>
                </c:pt>
                <c:pt idx="122">
                  <c:v>0.21296499999999999</c:v>
                </c:pt>
                <c:pt idx="123">
                  <c:v>0.21333099999999999</c:v>
                </c:pt>
                <c:pt idx="124">
                  <c:v>0.21320900000000001</c:v>
                </c:pt>
                <c:pt idx="125">
                  <c:v>0.214308</c:v>
                </c:pt>
                <c:pt idx="126">
                  <c:v>0.21540599999999999</c:v>
                </c:pt>
                <c:pt idx="127">
                  <c:v>0.21198800000000001</c:v>
                </c:pt>
                <c:pt idx="128">
                  <c:v>0.21455199999999999</c:v>
                </c:pt>
                <c:pt idx="129">
                  <c:v>0.218336</c:v>
                </c:pt>
                <c:pt idx="130">
                  <c:v>0.20918</c:v>
                </c:pt>
                <c:pt idx="131">
                  <c:v>0.21381900000000001</c:v>
                </c:pt>
                <c:pt idx="132">
                  <c:v>0.211866</c:v>
                </c:pt>
                <c:pt idx="133">
                  <c:v>0.213087</c:v>
                </c:pt>
                <c:pt idx="134">
                  <c:v>0.21418499999999999</c:v>
                </c:pt>
                <c:pt idx="135">
                  <c:v>0.213453</c:v>
                </c:pt>
                <c:pt idx="136">
                  <c:v>0.21137800000000001</c:v>
                </c:pt>
                <c:pt idx="137">
                  <c:v>0.21662699999999999</c:v>
                </c:pt>
                <c:pt idx="138">
                  <c:v>0.21381900000000001</c:v>
                </c:pt>
                <c:pt idx="139">
                  <c:v>0.215284</c:v>
                </c:pt>
                <c:pt idx="140">
                  <c:v>0.21174399999999999</c:v>
                </c:pt>
                <c:pt idx="141">
                  <c:v>0.21357499999999999</c:v>
                </c:pt>
                <c:pt idx="142">
                  <c:v>0.21174399999999999</c:v>
                </c:pt>
                <c:pt idx="143">
                  <c:v>0.20954600000000001</c:v>
                </c:pt>
                <c:pt idx="144">
                  <c:v>0.21540599999999999</c:v>
                </c:pt>
                <c:pt idx="145">
                  <c:v>0.215284</c:v>
                </c:pt>
                <c:pt idx="146">
                  <c:v>0.214308</c:v>
                </c:pt>
                <c:pt idx="147">
                  <c:v>0.215528</c:v>
                </c:pt>
                <c:pt idx="148">
                  <c:v>0.213697</c:v>
                </c:pt>
                <c:pt idx="149">
                  <c:v>0.214918</c:v>
                </c:pt>
                <c:pt idx="150">
                  <c:v>0.21699299999999999</c:v>
                </c:pt>
                <c:pt idx="151">
                  <c:v>0.216139</c:v>
                </c:pt>
                <c:pt idx="152">
                  <c:v>0.215895</c:v>
                </c:pt>
                <c:pt idx="153">
                  <c:v>0.215528</c:v>
                </c:pt>
                <c:pt idx="154">
                  <c:v>0.212232</c:v>
                </c:pt>
                <c:pt idx="155">
                  <c:v>0.21149999999999999</c:v>
                </c:pt>
                <c:pt idx="156">
                  <c:v>0.21296499999999999</c:v>
                </c:pt>
                <c:pt idx="157">
                  <c:v>0.21272099999999999</c:v>
                </c:pt>
                <c:pt idx="158">
                  <c:v>0.21333099999999999</c:v>
                </c:pt>
                <c:pt idx="159">
                  <c:v>0.213453</c:v>
                </c:pt>
                <c:pt idx="160">
                  <c:v>0.21479599999999999</c:v>
                </c:pt>
                <c:pt idx="161">
                  <c:v>0.21320900000000001</c:v>
                </c:pt>
                <c:pt idx="162">
                  <c:v>0.21626100000000001</c:v>
                </c:pt>
                <c:pt idx="163">
                  <c:v>0.21272099999999999</c:v>
                </c:pt>
                <c:pt idx="164">
                  <c:v>0.211011</c:v>
                </c:pt>
                <c:pt idx="165">
                  <c:v>0.21296499999999999</c:v>
                </c:pt>
                <c:pt idx="166">
                  <c:v>0.21626100000000001</c:v>
                </c:pt>
                <c:pt idx="167">
                  <c:v>0.214063</c:v>
                </c:pt>
                <c:pt idx="168">
                  <c:v>0.21418499999999999</c:v>
                </c:pt>
                <c:pt idx="169">
                  <c:v>0.21381900000000001</c:v>
                </c:pt>
                <c:pt idx="170">
                  <c:v>0.213697</c:v>
                </c:pt>
                <c:pt idx="171">
                  <c:v>0.21784800000000001</c:v>
                </c:pt>
                <c:pt idx="172">
                  <c:v>0.20893600000000001</c:v>
                </c:pt>
                <c:pt idx="173">
                  <c:v>0.21259800000000001</c:v>
                </c:pt>
                <c:pt idx="174">
                  <c:v>0.21333099999999999</c:v>
                </c:pt>
                <c:pt idx="175">
                  <c:v>0.20918</c:v>
                </c:pt>
                <c:pt idx="176">
                  <c:v>0.21198800000000001</c:v>
                </c:pt>
                <c:pt idx="177">
                  <c:v>0.21443000000000001</c:v>
                </c:pt>
                <c:pt idx="178">
                  <c:v>0.21296499999999999</c:v>
                </c:pt>
                <c:pt idx="179">
                  <c:v>0.20930199999999999</c:v>
                </c:pt>
                <c:pt idx="180">
                  <c:v>0.21455199999999999</c:v>
                </c:pt>
                <c:pt idx="181">
                  <c:v>0.21601699999999999</c:v>
                </c:pt>
                <c:pt idx="182">
                  <c:v>0.21479599999999999</c:v>
                </c:pt>
                <c:pt idx="183">
                  <c:v>0.214063</c:v>
                </c:pt>
                <c:pt idx="184">
                  <c:v>0.21601699999999999</c:v>
                </c:pt>
                <c:pt idx="185">
                  <c:v>0.214918</c:v>
                </c:pt>
                <c:pt idx="186">
                  <c:v>0.215895</c:v>
                </c:pt>
                <c:pt idx="187">
                  <c:v>0.214918</c:v>
                </c:pt>
                <c:pt idx="188">
                  <c:v>0.21113299999999999</c:v>
                </c:pt>
                <c:pt idx="189">
                  <c:v>0.21296499999999999</c:v>
                </c:pt>
                <c:pt idx="190">
                  <c:v>0.21137800000000001</c:v>
                </c:pt>
                <c:pt idx="191">
                  <c:v>0.214674</c:v>
                </c:pt>
                <c:pt idx="192">
                  <c:v>0.21296499999999999</c:v>
                </c:pt>
                <c:pt idx="193">
                  <c:v>0.217115</c:v>
                </c:pt>
                <c:pt idx="194">
                  <c:v>0.213697</c:v>
                </c:pt>
                <c:pt idx="195">
                  <c:v>0.21137800000000001</c:v>
                </c:pt>
                <c:pt idx="196">
                  <c:v>0.211011</c:v>
                </c:pt>
                <c:pt idx="197">
                  <c:v>0.21540599999999999</c:v>
                </c:pt>
                <c:pt idx="198">
                  <c:v>0.21540599999999999</c:v>
                </c:pt>
                <c:pt idx="199">
                  <c:v>0.214063</c:v>
                </c:pt>
                <c:pt idx="200">
                  <c:v>0.21333099999999999</c:v>
                </c:pt>
                <c:pt idx="201">
                  <c:v>0.21443000000000001</c:v>
                </c:pt>
                <c:pt idx="202">
                  <c:v>0.21601699999999999</c:v>
                </c:pt>
                <c:pt idx="203">
                  <c:v>0.21540599999999999</c:v>
                </c:pt>
                <c:pt idx="204">
                  <c:v>0.21357499999999999</c:v>
                </c:pt>
                <c:pt idx="205">
                  <c:v>0.213453</c:v>
                </c:pt>
                <c:pt idx="206">
                  <c:v>0.21149999999999999</c:v>
                </c:pt>
                <c:pt idx="207">
                  <c:v>0.212843</c:v>
                </c:pt>
                <c:pt idx="208">
                  <c:v>0.21540599999999999</c:v>
                </c:pt>
                <c:pt idx="209">
                  <c:v>0.21443000000000001</c:v>
                </c:pt>
                <c:pt idx="210">
                  <c:v>0.21565000000000001</c:v>
                </c:pt>
                <c:pt idx="211">
                  <c:v>0.213697</c:v>
                </c:pt>
                <c:pt idx="212">
                  <c:v>0.214674</c:v>
                </c:pt>
                <c:pt idx="213">
                  <c:v>0.21198800000000001</c:v>
                </c:pt>
                <c:pt idx="214">
                  <c:v>0.21540599999999999</c:v>
                </c:pt>
                <c:pt idx="215">
                  <c:v>0.21394099999999999</c:v>
                </c:pt>
                <c:pt idx="216">
                  <c:v>0.20930199999999999</c:v>
                </c:pt>
                <c:pt idx="217">
                  <c:v>0.21235399999999999</c:v>
                </c:pt>
                <c:pt idx="218">
                  <c:v>0.215528</c:v>
                </c:pt>
                <c:pt idx="219">
                  <c:v>0.21638299999999999</c:v>
                </c:pt>
                <c:pt idx="220">
                  <c:v>0.215895</c:v>
                </c:pt>
                <c:pt idx="221">
                  <c:v>0.21540599999999999</c:v>
                </c:pt>
                <c:pt idx="222">
                  <c:v>0.21662699999999999</c:v>
                </c:pt>
                <c:pt idx="223">
                  <c:v>0.216505</c:v>
                </c:pt>
                <c:pt idx="224">
                  <c:v>0.21662699999999999</c:v>
                </c:pt>
                <c:pt idx="225">
                  <c:v>0.214918</c:v>
                </c:pt>
                <c:pt idx="226">
                  <c:v>0.214674</c:v>
                </c:pt>
                <c:pt idx="227">
                  <c:v>0.213453</c:v>
                </c:pt>
                <c:pt idx="228">
                  <c:v>0.21504000000000001</c:v>
                </c:pt>
                <c:pt idx="229">
                  <c:v>0.21565000000000001</c:v>
                </c:pt>
                <c:pt idx="230">
                  <c:v>0.212232</c:v>
                </c:pt>
                <c:pt idx="231">
                  <c:v>0.21088899999999999</c:v>
                </c:pt>
                <c:pt idx="232">
                  <c:v>0.214308</c:v>
                </c:pt>
                <c:pt idx="233">
                  <c:v>0.211256</c:v>
                </c:pt>
                <c:pt idx="234">
                  <c:v>0.20905799999999999</c:v>
                </c:pt>
                <c:pt idx="235">
                  <c:v>0.215895</c:v>
                </c:pt>
                <c:pt idx="236">
                  <c:v>0.215528</c:v>
                </c:pt>
                <c:pt idx="237">
                  <c:v>0.21296499999999999</c:v>
                </c:pt>
                <c:pt idx="238">
                  <c:v>0.21723700000000001</c:v>
                </c:pt>
                <c:pt idx="239">
                  <c:v>0.218946</c:v>
                </c:pt>
                <c:pt idx="240">
                  <c:v>0.21296499999999999</c:v>
                </c:pt>
                <c:pt idx="241">
                  <c:v>0.213697</c:v>
                </c:pt>
                <c:pt idx="242">
                  <c:v>0.214918</c:v>
                </c:pt>
                <c:pt idx="243">
                  <c:v>0.211866</c:v>
                </c:pt>
                <c:pt idx="244">
                  <c:v>0.211011</c:v>
                </c:pt>
                <c:pt idx="245">
                  <c:v>0.214918</c:v>
                </c:pt>
                <c:pt idx="246">
                  <c:v>0.21662699999999999</c:v>
                </c:pt>
                <c:pt idx="247">
                  <c:v>0.213453</c:v>
                </c:pt>
                <c:pt idx="248">
                  <c:v>0.21259800000000001</c:v>
                </c:pt>
                <c:pt idx="249">
                  <c:v>0.214063</c:v>
                </c:pt>
                <c:pt idx="250">
                  <c:v>0.214918</c:v>
                </c:pt>
                <c:pt idx="251">
                  <c:v>0.21455199999999999</c:v>
                </c:pt>
                <c:pt idx="252">
                  <c:v>0.21577199999999999</c:v>
                </c:pt>
                <c:pt idx="253">
                  <c:v>0.213697</c:v>
                </c:pt>
                <c:pt idx="254">
                  <c:v>0.212232</c:v>
                </c:pt>
                <c:pt idx="255">
                  <c:v>0.21259800000000001</c:v>
                </c:pt>
                <c:pt idx="256">
                  <c:v>0.21565000000000001</c:v>
                </c:pt>
                <c:pt idx="257">
                  <c:v>0.20832600000000001</c:v>
                </c:pt>
                <c:pt idx="258">
                  <c:v>0.21052299999999999</c:v>
                </c:pt>
                <c:pt idx="259">
                  <c:v>0.21577199999999999</c:v>
                </c:pt>
                <c:pt idx="260">
                  <c:v>0.215528</c:v>
                </c:pt>
                <c:pt idx="261">
                  <c:v>0.21320900000000001</c:v>
                </c:pt>
                <c:pt idx="262">
                  <c:v>0.21113299999999999</c:v>
                </c:pt>
                <c:pt idx="263">
                  <c:v>0.21333099999999999</c:v>
                </c:pt>
                <c:pt idx="264">
                  <c:v>0.215895</c:v>
                </c:pt>
                <c:pt idx="265">
                  <c:v>0.215895</c:v>
                </c:pt>
                <c:pt idx="266">
                  <c:v>0.21357499999999999</c:v>
                </c:pt>
                <c:pt idx="267">
                  <c:v>0.21418499999999999</c:v>
                </c:pt>
                <c:pt idx="268">
                  <c:v>0.213087</c:v>
                </c:pt>
                <c:pt idx="269">
                  <c:v>0.21797</c:v>
                </c:pt>
                <c:pt idx="270">
                  <c:v>0.21394099999999999</c:v>
                </c:pt>
                <c:pt idx="271">
                  <c:v>0.21394099999999999</c:v>
                </c:pt>
                <c:pt idx="272">
                  <c:v>0.21394099999999999</c:v>
                </c:pt>
                <c:pt idx="273">
                  <c:v>0.21723700000000001</c:v>
                </c:pt>
                <c:pt idx="274">
                  <c:v>0.214063</c:v>
                </c:pt>
                <c:pt idx="275">
                  <c:v>0.21235399999999999</c:v>
                </c:pt>
                <c:pt idx="276">
                  <c:v>0.21699299999999999</c:v>
                </c:pt>
                <c:pt idx="277">
                  <c:v>0.21113299999999999</c:v>
                </c:pt>
                <c:pt idx="278">
                  <c:v>0.21394099999999999</c:v>
                </c:pt>
                <c:pt idx="279">
                  <c:v>0.21381900000000001</c:v>
                </c:pt>
                <c:pt idx="280">
                  <c:v>0.214308</c:v>
                </c:pt>
                <c:pt idx="281">
                  <c:v>0.21381900000000001</c:v>
                </c:pt>
                <c:pt idx="282">
                  <c:v>0.215284</c:v>
                </c:pt>
                <c:pt idx="283">
                  <c:v>0.216139</c:v>
                </c:pt>
                <c:pt idx="284">
                  <c:v>0.213697</c:v>
                </c:pt>
                <c:pt idx="285">
                  <c:v>0.20808199999999999</c:v>
                </c:pt>
                <c:pt idx="286">
                  <c:v>0.21418499999999999</c:v>
                </c:pt>
                <c:pt idx="287">
                  <c:v>0.21259800000000001</c:v>
                </c:pt>
                <c:pt idx="288">
                  <c:v>0.212476</c:v>
                </c:pt>
                <c:pt idx="289">
                  <c:v>0.21394099999999999</c:v>
                </c:pt>
                <c:pt idx="290">
                  <c:v>0.213697</c:v>
                </c:pt>
                <c:pt idx="291">
                  <c:v>0.21174399999999999</c:v>
                </c:pt>
                <c:pt idx="292">
                  <c:v>0.21565000000000001</c:v>
                </c:pt>
                <c:pt idx="293">
                  <c:v>0.21174399999999999</c:v>
                </c:pt>
                <c:pt idx="294">
                  <c:v>0.21272099999999999</c:v>
                </c:pt>
                <c:pt idx="295">
                  <c:v>0.21565000000000001</c:v>
                </c:pt>
                <c:pt idx="296">
                  <c:v>0.21540599999999999</c:v>
                </c:pt>
                <c:pt idx="297">
                  <c:v>0.21455199999999999</c:v>
                </c:pt>
                <c:pt idx="298">
                  <c:v>0.213087</c:v>
                </c:pt>
                <c:pt idx="299">
                  <c:v>0.21455199999999999</c:v>
                </c:pt>
                <c:pt idx="300">
                  <c:v>0.21565000000000001</c:v>
                </c:pt>
                <c:pt idx="301">
                  <c:v>0.21626100000000001</c:v>
                </c:pt>
                <c:pt idx="302">
                  <c:v>0.211011</c:v>
                </c:pt>
                <c:pt idx="303">
                  <c:v>0.212476</c:v>
                </c:pt>
                <c:pt idx="304">
                  <c:v>0.21198800000000001</c:v>
                </c:pt>
                <c:pt idx="305">
                  <c:v>0.215528</c:v>
                </c:pt>
                <c:pt idx="306">
                  <c:v>0.21015700000000001</c:v>
                </c:pt>
                <c:pt idx="307">
                  <c:v>0.21296499999999999</c:v>
                </c:pt>
                <c:pt idx="308">
                  <c:v>0.21333099999999999</c:v>
                </c:pt>
                <c:pt idx="309">
                  <c:v>0.21504000000000001</c:v>
                </c:pt>
                <c:pt idx="310">
                  <c:v>0.20930199999999999</c:v>
                </c:pt>
                <c:pt idx="311">
                  <c:v>0.21394099999999999</c:v>
                </c:pt>
                <c:pt idx="312">
                  <c:v>0.214063</c:v>
                </c:pt>
                <c:pt idx="313">
                  <c:v>0.21210999999999999</c:v>
                </c:pt>
                <c:pt idx="314">
                  <c:v>0.214674</c:v>
                </c:pt>
                <c:pt idx="315">
                  <c:v>0.21443000000000001</c:v>
                </c:pt>
                <c:pt idx="316">
                  <c:v>0.20893600000000001</c:v>
                </c:pt>
                <c:pt idx="317">
                  <c:v>0.21357499999999999</c:v>
                </c:pt>
                <c:pt idx="318">
                  <c:v>0.209424</c:v>
                </c:pt>
                <c:pt idx="319">
                  <c:v>0.21381900000000001</c:v>
                </c:pt>
                <c:pt idx="320">
                  <c:v>0.21516199999999999</c:v>
                </c:pt>
                <c:pt idx="321">
                  <c:v>0.213087</c:v>
                </c:pt>
                <c:pt idx="322">
                  <c:v>0.211622</c:v>
                </c:pt>
                <c:pt idx="323">
                  <c:v>0.20979100000000001</c:v>
                </c:pt>
                <c:pt idx="324">
                  <c:v>0.21149999999999999</c:v>
                </c:pt>
                <c:pt idx="325">
                  <c:v>0.21882399999999999</c:v>
                </c:pt>
                <c:pt idx="326">
                  <c:v>0.21235399999999999</c:v>
                </c:pt>
                <c:pt idx="327">
                  <c:v>0.21540599999999999</c:v>
                </c:pt>
                <c:pt idx="328">
                  <c:v>0.21052299999999999</c:v>
                </c:pt>
                <c:pt idx="329">
                  <c:v>0.21149999999999999</c:v>
                </c:pt>
                <c:pt idx="330">
                  <c:v>0.21418499999999999</c:v>
                </c:pt>
                <c:pt idx="331">
                  <c:v>0.21626100000000001</c:v>
                </c:pt>
                <c:pt idx="332">
                  <c:v>0.21052299999999999</c:v>
                </c:pt>
                <c:pt idx="333">
                  <c:v>0.21565000000000001</c:v>
                </c:pt>
                <c:pt idx="334">
                  <c:v>0.213697</c:v>
                </c:pt>
                <c:pt idx="335">
                  <c:v>0.214674</c:v>
                </c:pt>
                <c:pt idx="336">
                  <c:v>0.21235399999999999</c:v>
                </c:pt>
                <c:pt idx="337">
                  <c:v>0.217359</c:v>
                </c:pt>
                <c:pt idx="338">
                  <c:v>0.214063</c:v>
                </c:pt>
                <c:pt idx="339">
                  <c:v>0.21443000000000001</c:v>
                </c:pt>
                <c:pt idx="340">
                  <c:v>0.216749</c:v>
                </c:pt>
                <c:pt idx="341">
                  <c:v>0.21723700000000001</c:v>
                </c:pt>
                <c:pt idx="342">
                  <c:v>0.21088899999999999</c:v>
                </c:pt>
                <c:pt idx="343">
                  <c:v>0.21809200000000001</c:v>
                </c:pt>
                <c:pt idx="344">
                  <c:v>0.21418499999999999</c:v>
                </c:pt>
                <c:pt idx="345">
                  <c:v>0.21235399999999999</c:v>
                </c:pt>
                <c:pt idx="346">
                  <c:v>0.21320900000000001</c:v>
                </c:pt>
                <c:pt idx="347">
                  <c:v>0.21210999999999999</c:v>
                </c:pt>
                <c:pt idx="348">
                  <c:v>0.21381900000000001</c:v>
                </c:pt>
                <c:pt idx="349">
                  <c:v>0.21259800000000001</c:v>
                </c:pt>
                <c:pt idx="350">
                  <c:v>0.21394099999999999</c:v>
                </c:pt>
                <c:pt idx="351">
                  <c:v>0.214674</c:v>
                </c:pt>
                <c:pt idx="352">
                  <c:v>0.213453</c:v>
                </c:pt>
                <c:pt idx="353">
                  <c:v>0.21149999999999999</c:v>
                </c:pt>
                <c:pt idx="354">
                  <c:v>0.21784800000000001</c:v>
                </c:pt>
                <c:pt idx="355">
                  <c:v>0.212843</c:v>
                </c:pt>
                <c:pt idx="356">
                  <c:v>0.21381900000000001</c:v>
                </c:pt>
                <c:pt idx="357">
                  <c:v>0.214063</c:v>
                </c:pt>
                <c:pt idx="358">
                  <c:v>0.213697</c:v>
                </c:pt>
                <c:pt idx="359">
                  <c:v>0.21662699999999999</c:v>
                </c:pt>
                <c:pt idx="360">
                  <c:v>0.21210999999999999</c:v>
                </c:pt>
                <c:pt idx="361">
                  <c:v>0.21638299999999999</c:v>
                </c:pt>
                <c:pt idx="362">
                  <c:v>0.21357499999999999</c:v>
                </c:pt>
                <c:pt idx="363">
                  <c:v>0.21272099999999999</c:v>
                </c:pt>
                <c:pt idx="364">
                  <c:v>0.21540599999999999</c:v>
                </c:pt>
                <c:pt idx="365">
                  <c:v>0.212843</c:v>
                </c:pt>
                <c:pt idx="366">
                  <c:v>0.210035</c:v>
                </c:pt>
                <c:pt idx="367">
                  <c:v>0.215528</c:v>
                </c:pt>
                <c:pt idx="368">
                  <c:v>0.214063</c:v>
                </c:pt>
                <c:pt idx="369">
                  <c:v>0.21662699999999999</c:v>
                </c:pt>
                <c:pt idx="370">
                  <c:v>0.21296499999999999</c:v>
                </c:pt>
                <c:pt idx="371">
                  <c:v>0.21760399999999999</c:v>
                </c:pt>
                <c:pt idx="372">
                  <c:v>0.20991299999999999</c:v>
                </c:pt>
                <c:pt idx="373">
                  <c:v>0.21723700000000001</c:v>
                </c:pt>
                <c:pt idx="374">
                  <c:v>0.21320900000000001</c:v>
                </c:pt>
                <c:pt idx="375">
                  <c:v>0.212476</c:v>
                </c:pt>
                <c:pt idx="376">
                  <c:v>0.21174399999999999</c:v>
                </c:pt>
                <c:pt idx="377">
                  <c:v>0.211256</c:v>
                </c:pt>
                <c:pt idx="378">
                  <c:v>0.21540599999999999</c:v>
                </c:pt>
                <c:pt idx="379">
                  <c:v>0.211866</c:v>
                </c:pt>
                <c:pt idx="380">
                  <c:v>0.21259800000000001</c:v>
                </c:pt>
                <c:pt idx="381">
                  <c:v>0.21516199999999999</c:v>
                </c:pt>
                <c:pt idx="382">
                  <c:v>0.21235399999999999</c:v>
                </c:pt>
                <c:pt idx="383">
                  <c:v>0.21076700000000001</c:v>
                </c:pt>
                <c:pt idx="384">
                  <c:v>0.215895</c:v>
                </c:pt>
                <c:pt idx="385">
                  <c:v>0.208814</c:v>
                </c:pt>
                <c:pt idx="386">
                  <c:v>0.210035</c:v>
                </c:pt>
                <c:pt idx="387">
                  <c:v>0.21516199999999999</c:v>
                </c:pt>
                <c:pt idx="388">
                  <c:v>0.213453</c:v>
                </c:pt>
                <c:pt idx="389">
                  <c:v>0.21149999999999999</c:v>
                </c:pt>
                <c:pt idx="390">
                  <c:v>0.21479599999999999</c:v>
                </c:pt>
                <c:pt idx="391">
                  <c:v>0.216749</c:v>
                </c:pt>
                <c:pt idx="392">
                  <c:v>0.21320900000000001</c:v>
                </c:pt>
                <c:pt idx="393">
                  <c:v>0.21455199999999999</c:v>
                </c:pt>
                <c:pt idx="394">
                  <c:v>0.21516199999999999</c:v>
                </c:pt>
                <c:pt idx="395">
                  <c:v>0.20991299999999999</c:v>
                </c:pt>
                <c:pt idx="396">
                  <c:v>0.20966899999999999</c:v>
                </c:pt>
                <c:pt idx="397">
                  <c:v>0.21516199999999999</c:v>
                </c:pt>
                <c:pt idx="398">
                  <c:v>0.21333099999999999</c:v>
                </c:pt>
                <c:pt idx="399">
                  <c:v>0.21259800000000001</c:v>
                </c:pt>
                <c:pt idx="400">
                  <c:v>0.215528</c:v>
                </c:pt>
                <c:pt idx="401">
                  <c:v>0.212843</c:v>
                </c:pt>
                <c:pt idx="402">
                  <c:v>0.212476</c:v>
                </c:pt>
                <c:pt idx="403">
                  <c:v>0.21076700000000001</c:v>
                </c:pt>
                <c:pt idx="404">
                  <c:v>0.214674</c:v>
                </c:pt>
                <c:pt idx="405">
                  <c:v>0.21504000000000001</c:v>
                </c:pt>
                <c:pt idx="406">
                  <c:v>0.214063</c:v>
                </c:pt>
                <c:pt idx="407">
                  <c:v>0.21088899999999999</c:v>
                </c:pt>
                <c:pt idx="408">
                  <c:v>0.20991299999999999</c:v>
                </c:pt>
                <c:pt idx="409">
                  <c:v>0.21320900000000001</c:v>
                </c:pt>
                <c:pt idx="410">
                  <c:v>0.21394099999999999</c:v>
                </c:pt>
                <c:pt idx="411">
                  <c:v>0.213697</c:v>
                </c:pt>
                <c:pt idx="412">
                  <c:v>0.214063</c:v>
                </c:pt>
                <c:pt idx="413">
                  <c:v>0.214918</c:v>
                </c:pt>
                <c:pt idx="414">
                  <c:v>0.21797</c:v>
                </c:pt>
                <c:pt idx="415">
                  <c:v>0.21540599999999999</c:v>
                </c:pt>
                <c:pt idx="416">
                  <c:v>0.21455199999999999</c:v>
                </c:pt>
                <c:pt idx="417">
                  <c:v>0.21479599999999999</c:v>
                </c:pt>
                <c:pt idx="418">
                  <c:v>0.20771500000000001</c:v>
                </c:pt>
                <c:pt idx="419">
                  <c:v>0.21662699999999999</c:v>
                </c:pt>
                <c:pt idx="420">
                  <c:v>0.212843</c:v>
                </c:pt>
                <c:pt idx="421">
                  <c:v>0.21076700000000001</c:v>
                </c:pt>
                <c:pt idx="422">
                  <c:v>0.214308</c:v>
                </c:pt>
                <c:pt idx="423">
                  <c:v>0.21381900000000001</c:v>
                </c:pt>
                <c:pt idx="424">
                  <c:v>0.21516199999999999</c:v>
                </c:pt>
                <c:pt idx="425">
                  <c:v>0.216505</c:v>
                </c:pt>
                <c:pt idx="426">
                  <c:v>0.21443000000000001</c:v>
                </c:pt>
                <c:pt idx="427">
                  <c:v>0.21443000000000001</c:v>
                </c:pt>
                <c:pt idx="428">
                  <c:v>0.214063</c:v>
                </c:pt>
                <c:pt idx="429">
                  <c:v>0.213453</c:v>
                </c:pt>
                <c:pt idx="430">
                  <c:v>0.21198800000000001</c:v>
                </c:pt>
                <c:pt idx="431">
                  <c:v>0.21394099999999999</c:v>
                </c:pt>
                <c:pt idx="432">
                  <c:v>0.21443000000000001</c:v>
                </c:pt>
                <c:pt idx="433">
                  <c:v>0.21784800000000001</c:v>
                </c:pt>
                <c:pt idx="434">
                  <c:v>0.214674</c:v>
                </c:pt>
                <c:pt idx="435">
                  <c:v>0.214674</c:v>
                </c:pt>
                <c:pt idx="436">
                  <c:v>0.214674</c:v>
                </c:pt>
                <c:pt idx="437">
                  <c:v>0.21797</c:v>
                </c:pt>
                <c:pt idx="438">
                  <c:v>0.21210999999999999</c:v>
                </c:pt>
                <c:pt idx="439">
                  <c:v>0.213453</c:v>
                </c:pt>
                <c:pt idx="440">
                  <c:v>0.21638299999999999</c:v>
                </c:pt>
                <c:pt idx="441">
                  <c:v>0.215528</c:v>
                </c:pt>
                <c:pt idx="442">
                  <c:v>0.20771500000000001</c:v>
                </c:pt>
                <c:pt idx="443">
                  <c:v>0.21235399999999999</c:v>
                </c:pt>
                <c:pt idx="444">
                  <c:v>0.20954600000000001</c:v>
                </c:pt>
                <c:pt idx="445">
                  <c:v>0.21662699999999999</c:v>
                </c:pt>
                <c:pt idx="446">
                  <c:v>0.213453</c:v>
                </c:pt>
                <c:pt idx="447">
                  <c:v>0.21748100000000001</c:v>
                </c:pt>
                <c:pt idx="448">
                  <c:v>0.21394099999999999</c:v>
                </c:pt>
                <c:pt idx="449">
                  <c:v>0.21479599999999999</c:v>
                </c:pt>
                <c:pt idx="450">
                  <c:v>0.21296499999999999</c:v>
                </c:pt>
                <c:pt idx="451">
                  <c:v>0.21357499999999999</c:v>
                </c:pt>
                <c:pt idx="452">
                  <c:v>0.20918</c:v>
                </c:pt>
                <c:pt idx="453">
                  <c:v>0.213697</c:v>
                </c:pt>
                <c:pt idx="454">
                  <c:v>0.21320900000000001</c:v>
                </c:pt>
                <c:pt idx="455">
                  <c:v>0.21479599999999999</c:v>
                </c:pt>
                <c:pt idx="456">
                  <c:v>0.21540599999999999</c:v>
                </c:pt>
                <c:pt idx="457">
                  <c:v>0.211011</c:v>
                </c:pt>
                <c:pt idx="458">
                  <c:v>0.21320900000000001</c:v>
                </c:pt>
                <c:pt idx="459">
                  <c:v>0.21210999999999999</c:v>
                </c:pt>
                <c:pt idx="460">
                  <c:v>0.21784800000000001</c:v>
                </c:pt>
                <c:pt idx="461">
                  <c:v>0.213087</c:v>
                </c:pt>
                <c:pt idx="462">
                  <c:v>0.215284</c:v>
                </c:pt>
                <c:pt idx="463">
                  <c:v>0.216139</c:v>
                </c:pt>
                <c:pt idx="464">
                  <c:v>0.21320900000000001</c:v>
                </c:pt>
                <c:pt idx="465">
                  <c:v>0.21333099999999999</c:v>
                </c:pt>
                <c:pt idx="466">
                  <c:v>0.21479599999999999</c:v>
                </c:pt>
                <c:pt idx="467">
                  <c:v>0.21333099999999999</c:v>
                </c:pt>
                <c:pt idx="468">
                  <c:v>0.213453</c:v>
                </c:pt>
                <c:pt idx="469">
                  <c:v>0.21235399999999999</c:v>
                </c:pt>
                <c:pt idx="470">
                  <c:v>0.209424</c:v>
                </c:pt>
                <c:pt idx="471">
                  <c:v>0.215528</c:v>
                </c:pt>
                <c:pt idx="472">
                  <c:v>0.214674</c:v>
                </c:pt>
                <c:pt idx="473">
                  <c:v>0.214063</c:v>
                </c:pt>
                <c:pt idx="474">
                  <c:v>0.21516199999999999</c:v>
                </c:pt>
                <c:pt idx="475">
                  <c:v>0.210645</c:v>
                </c:pt>
                <c:pt idx="476">
                  <c:v>0.214308</c:v>
                </c:pt>
                <c:pt idx="477">
                  <c:v>0.21027899999999999</c:v>
                </c:pt>
                <c:pt idx="478">
                  <c:v>0.21906900000000001</c:v>
                </c:pt>
                <c:pt idx="479">
                  <c:v>0.214918</c:v>
                </c:pt>
                <c:pt idx="480">
                  <c:v>0.215895</c:v>
                </c:pt>
                <c:pt idx="481">
                  <c:v>0.21296499999999999</c:v>
                </c:pt>
                <c:pt idx="482">
                  <c:v>0.214063</c:v>
                </c:pt>
                <c:pt idx="483">
                  <c:v>0.216505</c:v>
                </c:pt>
                <c:pt idx="484">
                  <c:v>0.21357499999999999</c:v>
                </c:pt>
                <c:pt idx="485">
                  <c:v>0.21601699999999999</c:v>
                </c:pt>
                <c:pt idx="486">
                  <c:v>0.21662699999999999</c:v>
                </c:pt>
                <c:pt idx="487">
                  <c:v>0.21027899999999999</c:v>
                </c:pt>
                <c:pt idx="488">
                  <c:v>0.21333099999999999</c:v>
                </c:pt>
                <c:pt idx="489">
                  <c:v>0.21626100000000001</c:v>
                </c:pt>
                <c:pt idx="490">
                  <c:v>0.215528</c:v>
                </c:pt>
                <c:pt idx="491">
                  <c:v>0.216749</c:v>
                </c:pt>
                <c:pt idx="492">
                  <c:v>0.21394099999999999</c:v>
                </c:pt>
                <c:pt idx="493">
                  <c:v>0.21210999999999999</c:v>
                </c:pt>
                <c:pt idx="494">
                  <c:v>0.21198800000000001</c:v>
                </c:pt>
                <c:pt idx="495">
                  <c:v>0.21235399999999999</c:v>
                </c:pt>
                <c:pt idx="496">
                  <c:v>0.21687100000000001</c:v>
                </c:pt>
                <c:pt idx="497">
                  <c:v>0.21443000000000001</c:v>
                </c:pt>
                <c:pt idx="498">
                  <c:v>0.21479599999999999</c:v>
                </c:pt>
                <c:pt idx="499">
                  <c:v>0.21504000000000001</c:v>
                </c:pt>
                <c:pt idx="500">
                  <c:v>0.21870200000000001</c:v>
                </c:pt>
                <c:pt idx="501">
                  <c:v>0.21540599999999999</c:v>
                </c:pt>
                <c:pt idx="502">
                  <c:v>0.21394099999999999</c:v>
                </c:pt>
                <c:pt idx="503">
                  <c:v>0.214063</c:v>
                </c:pt>
                <c:pt idx="504">
                  <c:v>0.214918</c:v>
                </c:pt>
                <c:pt idx="505">
                  <c:v>0.215895</c:v>
                </c:pt>
                <c:pt idx="506">
                  <c:v>0.21296499999999999</c:v>
                </c:pt>
                <c:pt idx="507">
                  <c:v>0.219191</c:v>
                </c:pt>
                <c:pt idx="508">
                  <c:v>0.21577199999999999</c:v>
                </c:pt>
                <c:pt idx="509">
                  <c:v>0.211622</c:v>
                </c:pt>
                <c:pt idx="510">
                  <c:v>0.21113299999999999</c:v>
                </c:pt>
                <c:pt idx="511">
                  <c:v>0.214063</c:v>
                </c:pt>
                <c:pt idx="512">
                  <c:v>0.21394099999999999</c:v>
                </c:pt>
                <c:pt idx="513">
                  <c:v>0.21174399999999999</c:v>
                </c:pt>
                <c:pt idx="514">
                  <c:v>0.21394099999999999</c:v>
                </c:pt>
                <c:pt idx="515">
                  <c:v>0.21357499999999999</c:v>
                </c:pt>
                <c:pt idx="516">
                  <c:v>0.21259800000000001</c:v>
                </c:pt>
                <c:pt idx="517">
                  <c:v>0.212843</c:v>
                </c:pt>
                <c:pt idx="518">
                  <c:v>0.21418499999999999</c:v>
                </c:pt>
                <c:pt idx="519">
                  <c:v>0.21455199999999999</c:v>
                </c:pt>
                <c:pt idx="520">
                  <c:v>0.214308</c:v>
                </c:pt>
                <c:pt idx="521">
                  <c:v>0.21577199999999999</c:v>
                </c:pt>
                <c:pt idx="522">
                  <c:v>0.21516199999999999</c:v>
                </c:pt>
                <c:pt idx="523">
                  <c:v>0.212232</c:v>
                </c:pt>
                <c:pt idx="524">
                  <c:v>0.214674</c:v>
                </c:pt>
                <c:pt idx="525">
                  <c:v>0.21565000000000001</c:v>
                </c:pt>
                <c:pt idx="526">
                  <c:v>0.21687100000000001</c:v>
                </c:pt>
                <c:pt idx="527">
                  <c:v>0.215528</c:v>
                </c:pt>
                <c:pt idx="528">
                  <c:v>0.211011</c:v>
                </c:pt>
                <c:pt idx="529">
                  <c:v>0.21455199999999999</c:v>
                </c:pt>
                <c:pt idx="530">
                  <c:v>0.212232</c:v>
                </c:pt>
                <c:pt idx="531">
                  <c:v>0.217359</c:v>
                </c:pt>
                <c:pt idx="532">
                  <c:v>0.21320900000000001</c:v>
                </c:pt>
                <c:pt idx="533">
                  <c:v>0.21113299999999999</c:v>
                </c:pt>
                <c:pt idx="534">
                  <c:v>0.21333099999999999</c:v>
                </c:pt>
                <c:pt idx="535">
                  <c:v>0.21272099999999999</c:v>
                </c:pt>
                <c:pt idx="536">
                  <c:v>0.21149999999999999</c:v>
                </c:pt>
                <c:pt idx="537">
                  <c:v>0.21381900000000001</c:v>
                </c:pt>
                <c:pt idx="538">
                  <c:v>0.21748100000000001</c:v>
                </c:pt>
                <c:pt idx="539">
                  <c:v>0.214674</c:v>
                </c:pt>
                <c:pt idx="540">
                  <c:v>0.21113299999999999</c:v>
                </c:pt>
                <c:pt idx="541">
                  <c:v>0.21296499999999999</c:v>
                </c:pt>
                <c:pt idx="542">
                  <c:v>0.21418499999999999</c:v>
                </c:pt>
                <c:pt idx="543">
                  <c:v>0.21174399999999999</c:v>
                </c:pt>
                <c:pt idx="544">
                  <c:v>0.21418499999999999</c:v>
                </c:pt>
                <c:pt idx="545">
                  <c:v>0.213697</c:v>
                </c:pt>
                <c:pt idx="546">
                  <c:v>0.212843</c:v>
                </c:pt>
                <c:pt idx="547">
                  <c:v>0.21565000000000001</c:v>
                </c:pt>
                <c:pt idx="548">
                  <c:v>0.214674</c:v>
                </c:pt>
                <c:pt idx="549">
                  <c:v>0.215284</c:v>
                </c:pt>
                <c:pt idx="550">
                  <c:v>0.21198800000000001</c:v>
                </c:pt>
                <c:pt idx="551">
                  <c:v>0.21272099999999999</c:v>
                </c:pt>
                <c:pt idx="552">
                  <c:v>0.213087</c:v>
                </c:pt>
                <c:pt idx="553">
                  <c:v>0.215284</c:v>
                </c:pt>
                <c:pt idx="554">
                  <c:v>0.21052299999999999</c:v>
                </c:pt>
                <c:pt idx="555">
                  <c:v>0.21394099999999999</c:v>
                </c:pt>
                <c:pt idx="556">
                  <c:v>0.21088899999999999</c:v>
                </c:pt>
                <c:pt idx="557">
                  <c:v>0.216749</c:v>
                </c:pt>
                <c:pt idx="558">
                  <c:v>0.218946</c:v>
                </c:pt>
                <c:pt idx="559">
                  <c:v>0.21333099999999999</c:v>
                </c:pt>
                <c:pt idx="560">
                  <c:v>0.211622</c:v>
                </c:pt>
                <c:pt idx="561">
                  <c:v>0.211866</c:v>
                </c:pt>
                <c:pt idx="562">
                  <c:v>0.21418499999999999</c:v>
                </c:pt>
                <c:pt idx="563">
                  <c:v>0.211866</c:v>
                </c:pt>
                <c:pt idx="564">
                  <c:v>0.216139</c:v>
                </c:pt>
                <c:pt idx="565">
                  <c:v>0.21259800000000001</c:v>
                </c:pt>
                <c:pt idx="566">
                  <c:v>0.21235399999999999</c:v>
                </c:pt>
                <c:pt idx="567">
                  <c:v>0.21455199999999999</c:v>
                </c:pt>
                <c:pt idx="568">
                  <c:v>0.212232</c:v>
                </c:pt>
                <c:pt idx="569">
                  <c:v>0.21015700000000001</c:v>
                </c:pt>
                <c:pt idx="570">
                  <c:v>0.21174399999999999</c:v>
                </c:pt>
                <c:pt idx="571">
                  <c:v>0.21931300000000001</c:v>
                </c:pt>
                <c:pt idx="572">
                  <c:v>0.21540599999999999</c:v>
                </c:pt>
                <c:pt idx="573">
                  <c:v>0.21174399999999999</c:v>
                </c:pt>
                <c:pt idx="574">
                  <c:v>0.21174399999999999</c:v>
                </c:pt>
                <c:pt idx="575">
                  <c:v>0.214918</c:v>
                </c:pt>
                <c:pt idx="576">
                  <c:v>0.21357499999999999</c:v>
                </c:pt>
                <c:pt idx="577">
                  <c:v>0.211011</c:v>
                </c:pt>
                <c:pt idx="578">
                  <c:v>0.21198800000000001</c:v>
                </c:pt>
                <c:pt idx="579">
                  <c:v>0.21320900000000001</c:v>
                </c:pt>
                <c:pt idx="580">
                  <c:v>0.21443000000000001</c:v>
                </c:pt>
                <c:pt idx="581">
                  <c:v>0.213453</c:v>
                </c:pt>
                <c:pt idx="582">
                  <c:v>0.21272099999999999</c:v>
                </c:pt>
                <c:pt idx="583">
                  <c:v>0.214918</c:v>
                </c:pt>
                <c:pt idx="584">
                  <c:v>0.211256</c:v>
                </c:pt>
                <c:pt idx="585">
                  <c:v>0.21662699999999999</c:v>
                </c:pt>
                <c:pt idx="586">
                  <c:v>0.21381900000000001</c:v>
                </c:pt>
                <c:pt idx="587">
                  <c:v>0.21784800000000001</c:v>
                </c:pt>
                <c:pt idx="588">
                  <c:v>0.21626100000000001</c:v>
                </c:pt>
                <c:pt idx="589">
                  <c:v>0.208814</c:v>
                </c:pt>
                <c:pt idx="590">
                  <c:v>0.214063</c:v>
                </c:pt>
                <c:pt idx="591">
                  <c:v>0.210645</c:v>
                </c:pt>
              </c:numCache>
            </c:numRef>
          </c:yVal>
          <c:smooth val="0"/>
          <c:extLst>
            <c:ext xmlns:c16="http://schemas.microsoft.com/office/drawing/2014/chart" uri="{C3380CC4-5D6E-409C-BE32-E72D297353CC}">
              <c16:uniqueId val="{00000002-7DDA-4D61-863C-160AD1D7E305}"/>
            </c:ext>
          </c:extLst>
        </c:ser>
        <c:dLbls>
          <c:showLegendKey val="0"/>
          <c:showVal val="0"/>
          <c:showCatName val="0"/>
          <c:showSerName val="0"/>
          <c:showPercent val="0"/>
          <c:showBubbleSize val="0"/>
        </c:dLbls>
        <c:axId val="1826698239"/>
        <c:axId val="1826702399"/>
      </c:scatterChart>
      <c:valAx>
        <c:axId val="1826698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702399"/>
        <c:crosses val="autoZero"/>
        <c:crossBetween val="midCat"/>
      </c:valAx>
      <c:valAx>
        <c:axId val="1826702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98239"/>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5E23CBB4.dotm</Template>
  <TotalTime>86</TotalTime>
  <Pages>6</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2018-08-30T00:15:00Z</dcterms:created>
  <dcterms:modified xsi:type="dcterms:W3CDTF">2018-09-06T02:48:00Z</dcterms:modified>
</cp:coreProperties>
</file>